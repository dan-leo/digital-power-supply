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mr10" w:eastAsia="Times New Roman" w:hAnsi="cmr10" w:cs="Times New Roman"/>
          <w:sz w:val="21"/>
          <w:szCs w:val="24"/>
          <w:lang w:val="en-GB"/>
        </w:rPr>
        <w:id w:val="-1340535177"/>
        <w:docPartObj>
          <w:docPartGallery w:val="Cover Pages"/>
          <w:docPartUnique/>
        </w:docPartObj>
      </w:sdtPr>
      <w:sdtContent>
        <w:p w14:paraId="756DDC6F" w14:textId="3C6935B9" w:rsidR="0000011F" w:rsidRDefault="0000011F">
          <w:pPr>
            <w:pStyle w:val="NoSpacing"/>
          </w:pPr>
          <w:r>
            <w:rPr>
              <w:noProof/>
              <w:lang w:val="en-ZA" w:eastAsia="en-ZA"/>
            </w:rPr>
            <mc:AlternateContent>
              <mc:Choice Requires="wpg">
                <w:drawing>
                  <wp:anchor distT="0" distB="0" distL="114300" distR="114300" simplePos="0" relativeHeight="251659264" behindDoc="1" locked="0" layoutInCell="1" allowOverlap="1" wp14:anchorId="1DD6452F" wp14:editId="23488E5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0A29F7" w:rsidRDefault="000A29F7">
                                      <w:pPr>
                                        <w:pStyle w:val="NoSpacing"/>
                                        <w:jc w:val="right"/>
                                        <w:rPr>
                                          <w:color w:val="FFFFFF" w:themeColor="background1"/>
                                          <w:sz w:val="28"/>
                                          <w:szCs w:val="28"/>
                                        </w:rPr>
                                      </w:pPr>
                                      <w:r>
                                        <w:rPr>
                                          <w:color w:val="FFFFFF" w:themeColor="background1"/>
                                          <w:sz w:val="28"/>
                                          <w:szCs w:val="28"/>
                                        </w:rPr>
                                        <w:t>10/1/2016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DD6452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0-01T00:00:00Z">
                                <w:dateFormat w:val="M/d/yyyy"/>
                                <w:lid w:val="en-US"/>
                                <w:storeMappedDataAs w:val="dateTime"/>
                                <w:calendar w:val="gregorian"/>
                              </w:date>
                            </w:sdtPr>
                            <w:sdtContent>
                              <w:p w14:paraId="3772872C" w14:textId="77777777" w:rsidR="000A29F7" w:rsidRDefault="000A29F7">
                                <w:pPr>
                                  <w:pStyle w:val="NoSpacing"/>
                                  <w:jc w:val="right"/>
                                  <w:rPr>
                                    <w:color w:val="FFFFFF" w:themeColor="background1"/>
                                    <w:sz w:val="28"/>
                                    <w:szCs w:val="28"/>
                                  </w:rPr>
                                </w:pPr>
                                <w:r>
                                  <w:rPr>
                                    <w:color w:val="FFFFFF" w:themeColor="background1"/>
                                    <w:sz w:val="28"/>
                                    <w:szCs w:val="28"/>
                                  </w:rPr>
                                  <w:t>10/1/2016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ZA" w:eastAsia="en-ZA"/>
            </w:rPr>
            <mc:AlternateContent>
              <mc:Choice Requires="wps">
                <w:drawing>
                  <wp:anchor distT="0" distB="0" distL="114300" distR="114300" simplePos="0" relativeHeight="251661312" behindDoc="0" locked="0" layoutInCell="1" allowOverlap="1" wp14:anchorId="7C60DB58" wp14:editId="2ACBB19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30A4B" w14:textId="77777777" w:rsidR="000A29F7" w:rsidRDefault="000A29F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0A29F7" w:rsidRDefault="000A29F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C60DB58"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22630A4B" w14:textId="77777777" w:rsidR="000A29F7" w:rsidRDefault="000A29F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ZA"/>
                                </w:rPr>
                                <w:t>Daniel Robinson</w:t>
                              </w:r>
                            </w:sdtContent>
                          </w:sdt>
                        </w:p>
                        <w:p w14:paraId="4C8EA95A" w14:textId="77777777" w:rsidR="000A29F7" w:rsidRDefault="000A29F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Stellenbosch University</w:t>
                              </w:r>
                            </w:sdtContent>
                          </w:sdt>
                        </w:p>
                      </w:txbxContent>
                    </v:textbox>
                    <w10:wrap anchorx="page" anchory="page"/>
                  </v:shape>
                </w:pict>
              </mc:Fallback>
            </mc:AlternateContent>
          </w:r>
          <w:r>
            <w:rPr>
              <w:noProof/>
              <w:lang w:val="en-ZA" w:eastAsia="en-ZA"/>
            </w:rPr>
            <mc:AlternateContent>
              <mc:Choice Requires="wps">
                <w:drawing>
                  <wp:anchor distT="0" distB="0" distL="114300" distR="114300" simplePos="0" relativeHeight="251660288" behindDoc="0" locked="0" layoutInCell="1" allowOverlap="1" wp14:anchorId="63698436" wp14:editId="620203F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0401B" w14:textId="77777777" w:rsidR="000A29F7" w:rsidRDefault="000A29F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0A29F7" w:rsidRDefault="000A29F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3698436"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6030401B" w14:textId="77777777" w:rsidR="000A29F7" w:rsidRDefault="000A29F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Linear Power-supply Design</w:t>
                              </w:r>
                            </w:sdtContent>
                          </w:sdt>
                        </w:p>
                        <w:p w14:paraId="36183E73" w14:textId="77777777" w:rsidR="000A29F7" w:rsidRDefault="000A29F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n-ZA"/>
                                </w:rPr>
                                <w:t>Electronic-Design 344</w:t>
                              </w:r>
                            </w:sdtContent>
                          </w:sdt>
                        </w:p>
                      </w:txbxContent>
                    </v:textbox>
                    <w10:wrap anchorx="page" anchory="page"/>
                  </v:shape>
                </w:pict>
              </mc:Fallback>
            </mc:AlternateContent>
          </w:r>
        </w:p>
        <w:p w14:paraId="12AE7B6C" w14:textId="2B3ECCEE" w:rsidR="0000011F" w:rsidRDefault="00FE195F">
          <w:pPr>
            <w:spacing w:line="240" w:lineRule="auto"/>
            <w:ind w:firstLine="0"/>
            <w:jc w:val="left"/>
          </w:pPr>
          <w:r>
            <w:rPr>
              <w:noProof/>
              <w:lang w:val="en-ZA" w:eastAsia="en-ZA"/>
            </w:rPr>
            <w:drawing>
              <wp:anchor distT="0" distB="0" distL="114300" distR="114300" simplePos="0" relativeHeight="251670528" behindDoc="0" locked="0" layoutInCell="1" allowOverlap="1" wp14:anchorId="0B5D5004" wp14:editId="4528AF1A">
                <wp:simplePos x="0" y="0"/>
                <wp:positionH relativeFrom="column">
                  <wp:posOffset>-29693</wp:posOffset>
                </wp:positionH>
                <wp:positionV relativeFrom="paragraph">
                  <wp:posOffset>3123919</wp:posOffset>
                </wp:positionV>
                <wp:extent cx="5277485" cy="2966720"/>
                <wp:effectExtent l="0" t="0" r="0" b="5080"/>
                <wp:wrapSquare wrapText="bothSides"/>
                <wp:docPr id="77" name="Picture 77" descr="C:\Users\d7rob\3II\edes\20161024_15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7rob\3II\edes\20161024_15482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748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11F">
            <w:br w:type="page"/>
          </w:r>
        </w:p>
      </w:sdtContent>
    </w:sdt>
    <w:p w14:paraId="4AC1A3B1" w14:textId="2CA7742C" w:rsidR="00171207" w:rsidRDefault="00171207" w:rsidP="00171207">
      <w:pPr>
        <w:pStyle w:val="Heading1"/>
        <w:numPr>
          <w:ilvl w:val="0"/>
          <w:numId w:val="0"/>
        </w:numPr>
      </w:pPr>
      <w:bookmarkStart w:id="0" w:name="_Toc465124011"/>
      <w:r>
        <w:lastRenderedPageBreak/>
        <w:t>Declaration</w:t>
      </w:r>
      <w:bookmarkEnd w:id="0"/>
    </w:p>
    <w:p w14:paraId="01B1A5C1" w14:textId="77777777" w:rsidR="00171207" w:rsidRDefault="00171207" w:rsidP="00171207">
      <w:pPr>
        <w:ind w:firstLine="0"/>
      </w:pPr>
      <w:r>
        <w:t>I, the undersigned, hereby declare that the work contained in this report is my own original work and unless otherwise stated.</w:t>
      </w:r>
    </w:p>
    <w:p w14:paraId="17309889" w14:textId="77777777" w:rsidR="00171207" w:rsidRDefault="00171207" w:rsidP="00171207">
      <w:pPr>
        <w:ind w:firstLine="0"/>
      </w:pPr>
    </w:p>
    <w:p w14:paraId="3E5874D2" w14:textId="77777777" w:rsidR="00171207" w:rsidRDefault="00C55CAB" w:rsidP="00171207">
      <w:pPr>
        <w:spacing w:line="240" w:lineRule="auto"/>
        <w:ind w:firstLine="0"/>
        <w:jc w:val="left"/>
      </w:pPr>
      <w:r>
        <w:t>Signature: ...................................</w:t>
      </w:r>
      <w:r w:rsidR="00171207">
        <w:t xml:space="preserve"> </w:t>
      </w:r>
    </w:p>
    <w:p w14:paraId="62867DD8" w14:textId="77777777" w:rsidR="00171207" w:rsidRDefault="00171207" w:rsidP="00171207">
      <w:pPr>
        <w:spacing w:line="240" w:lineRule="auto"/>
        <w:ind w:firstLine="0"/>
        <w:jc w:val="left"/>
      </w:pPr>
    </w:p>
    <w:p w14:paraId="5C96B457" w14:textId="77777777" w:rsidR="00171207" w:rsidRDefault="00171207" w:rsidP="00171207">
      <w:pPr>
        <w:spacing w:line="240" w:lineRule="auto"/>
        <w:ind w:firstLine="0"/>
        <w:jc w:val="left"/>
      </w:pPr>
      <w:r>
        <w:t>D. Robinson</w:t>
      </w:r>
    </w:p>
    <w:p w14:paraId="1C914486" w14:textId="77777777" w:rsidR="00171207" w:rsidRDefault="00171207" w:rsidP="00171207">
      <w:pPr>
        <w:spacing w:line="240" w:lineRule="auto"/>
        <w:ind w:firstLine="0"/>
        <w:jc w:val="left"/>
      </w:pPr>
    </w:p>
    <w:p w14:paraId="0BFE9722" w14:textId="77777777" w:rsidR="00171207" w:rsidRDefault="00C55CAB" w:rsidP="00171207">
      <w:pPr>
        <w:spacing w:line="240" w:lineRule="auto"/>
        <w:ind w:firstLine="0"/>
        <w:jc w:val="left"/>
        <w:rPr>
          <w:rFonts w:ascii="cmbx12" w:hAnsi="cmbx12" w:cs="Arial"/>
          <w:bCs/>
          <w:sz w:val="28"/>
          <w:szCs w:val="32"/>
        </w:rPr>
      </w:pPr>
      <w:r>
        <w:t>Date: ...........................................</w:t>
      </w:r>
      <w:r w:rsidR="00171207">
        <w:t xml:space="preserve"> </w:t>
      </w:r>
      <w:r w:rsidR="00171207">
        <w:br w:type="page"/>
      </w:r>
    </w:p>
    <w:p w14:paraId="40F8ADA5" w14:textId="77777777" w:rsidR="0065397B" w:rsidRDefault="00171207" w:rsidP="0065397B">
      <w:pPr>
        <w:pStyle w:val="Heading1"/>
        <w:numPr>
          <w:ilvl w:val="0"/>
          <w:numId w:val="0"/>
        </w:numPr>
      </w:pPr>
      <w:bookmarkStart w:id="1" w:name="_Toc465124012"/>
      <w:r>
        <w:lastRenderedPageBreak/>
        <w:t>Abstract</w:t>
      </w:r>
      <w:bookmarkEnd w:id="1"/>
    </w:p>
    <w:p w14:paraId="1F2A78EC" w14:textId="77777777" w:rsidR="0065397B" w:rsidRDefault="0065397B" w:rsidP="00F277E2">
      <w:pPr>
        <w:rPr>
          <w:lang w:val="en-ZA" w:eastAsia="en-ZA"/>
        </w:rPr>
      </w:pPr>
      <w:r>
        <w:rPr>
          <w:lang w:val="en-ZA" w:eastAsia="en-ZA"/>
        </w:rPr>
        <w:t xml:space="preserve">This report will document the design, analysis, measurement and correlation between theoretical, simulated and measured values of a power supply which can be digitally interfaced, </w:t>
      </w:r>
      <w:r w:rsidR="00C55CAB">
        <w:rPr>
          <w:lang w:val="en-ZA" w:eastAsia="en-ZA"/>
        </w:rPr>
        <w:t>per</w:t>
      </w:r>
      <w:r>
        <w:rPr>
          <w:lang w:val="en-ZA" w:eastAsia="en-ZA"/>
        </w:rPr>
        <w:t xml:space="preserve"> desired specifications. Due to the limited time frame</w:t>
      </w:r>
      <w:r w:rsidR="005A76BB">
        <w:rPr>
          <w:lang w:val="en-ZA" w:eastAsia="en-ZA"/>
        </w:rPr>
        <w:t xml:space="preserve">, and the amateur experience, it is indeed a simple power supply; </w:t>
      </w:r>
      <w:r w:rsidR="00C55CAB">
        <w:rPr>
          <w:lang w:val="en-ZA" w:eastAsia="en-ZA"/>
        </w:rPr>
        <w:t>also,</w:t>
      </w:r>
      <w:r w:rsidR="005A76BB">
        <w:rPr>
          <w:lang w:val="en-ZA" w:eastAsia="en-ZA"/>
        </w:rPr>
        <w:t xml:space="preserve"> meant to educate the designer.</w:t>
      </w:r>
    </w:p>
    <w:p w14:paraId="3B6DB161" w14:textId="77777777" w:rsidR="005A76BB" w:rsidRDefault="005A76BB" w:rsidP="00F277E2">
      <w:pPr>
        <w:rPr>
          <w:lang w:val="en-ZA" w:eastAsia="en-ZA"/>
        </w:rPr>
      </w:pPr>
    </w:p>
    <w:p w14:paraId="7A3AA030" w14:textId="77777777" w:rsidR="00E53166" w:rsidRDefault="0065397B" w:rsidP="00F277E2">
      <w:pPr>
        <w:rPr>
          <w:lang w:val="en-ZA" w:eastAsia="en-ZA"/>
        </w:rPr>
      </w:pPr>
      <w:r>
        <w:rPr>
          <w:lang w:val="en-ZA" w:eastAsia="en-ZA"/>
        </w:rPr>
        <w:t>The report will document all the obstacles, errors and choices made</w:t>
      </w:r>
      <w:r w:rsidR="00CC0A05">
        <w:rPr>
          <w:lang w:val="en-ZA" w:eastAsia="en-ZA"/>
        </w:rPr>
        <w:t>, until a relatively stable conclusion is reached, throughout the</w:t>
      </w:r>
      <w:r w:rsidR="00E53166">
        <w:rPr>
          <w:lang w:val="en-ZA" w:eastAsia="en-ZA"/>
        </w:rPr>
        <w:t xml:space="preserve"> paper</w:t>
      </w:r>
      <w:r w:rsidR="00CC0A05">
        <w:rPr>
          <w:lang w:val="en-ZA" w:eastAsia="en-ZA"/>
        </w:rPr>
        <w:t>.</w:t>
      </w:r>
    </w:p>
    <w:p w14:paraId="36205C5B" w14:textId="77777777" w:rsidR="00E53166" w:rsidRDefault="00E53166">
      <w:pPr>
        <w:spacing w:line="240" w:lineRule="auto"/>
        <w:ind w:firstLine="0"/>
        <w:jc w:val="left"/>
        <w:rPr>
          <w:lang w:val="en-ZA" w:eastAsia="en-ZA"/>
        </w:rPr>
      </w:pPr>
      <w:r>
        <w:rPr>
          <w:lang w:val="en-ZA" w:eastAsia="en-ZA"/>
        </w:rPr>
        <w:br w:type="page"/>
      </w:r>
    </w:p>
    <w:p w14:paraId="1283DFE9" w14:textId="77777777" w:rsidR="00CC0A05" w:rsidRDefault="00E53166" w:rsidP="00E53166">
      <w:pPr>
        <w:pStyle w:val="Heading1"/>
        <w:numPr>
          <w:ilvl w:val="0"/>
          <w:numId w:val="0"/>
        </w:numPr>
        <w:rPr>
          <w:lang w:val="en-ZA" w:eastAsia="en-ZA"/>
        </w:rPr>
      </w:pPr>
      <w:bookmarkStart w:id="2" w:name="_Toc465124013"/>
      <w:r>
        <w:rPr>
          <w:lang w:val="en-ZA" w:eastAsia="en-ZA"/>
        </w:rPr>
        <w:lastRenderedPageBreak/>
        <w:t>Summary</w:t>
      </w:r>
      <w:bookmarkEnd w:id="2"/>
    </w:p>
    <w:p w14:paraId="6831A0BE" w14:textId="77777777" w:rsidR="00E53166" w:rsidRDefault="00E53166" w:rsidP="00E53166">
      <w:pPr>
        <w:pStyle w:val="Firstparagraph"/>
        <w:rPr>
          <w:lang w:val="en-ZA" w:eastAsia="en-ZA"/>
        </w:rPr>
      </w:pPr>
      <w:r>
        <w:rPr>
          <w:lang w:val="en-ZA" w:eastAsia="en-ZA"/>
        </w:rPr>
        <w:t xml:space="preserve">This project was built using a huge 160W transformer in </w:t>
      </w:r>
      <w:r w:rsidR="00C55CAB">
        <w:rPr>
          <w:lang w:val="en-ZA" w:eastAsia="en-ZA"/>
        </w:rPr>
        <w:t>mind, but</w:t>
      </w:r>
      <w:r>
        <w:rPr>
          <w:lang w:val="en-ZA" w:eastAsia="en-ZA"/>
        </w:rPr>
        <w:t xml:space="preserve"> due to the large currents it damaged the PCB beyond repair within the remaining time left for the project. In fact, it was the morning of the demo that it happened. A quick simple circuit was breadboarded and demonstrated later that day.</w:t>
      </w:r>
      <w:r w:rsidR="00D2126C">
        <w:rPr>
          <w:lang w:val="en-ZA" w:eastAsia="en-ZA"/>
        </w:rPr>
        <w:t xml:space="preserve"> Both designs will be discussed throughout the paper.</w:t>
      </w:r>
    </w:p>
    <w:p w14:paraId="52F09494" w14:textId="77777777" w:rsidR="00CF754D" w:rsidRDefault="00CF754D" w:rsidP="00CF754D">
      <w:pPr>
        <w:ind w:firstLine="0"/>
        <w:rPr>
          <w:lang w:val="en-ZA" w:eastAsia="en-ZA"/>
        </w:rPr>
      </w:pPr>
    </w:p>
    <w:p w14:paraId="55150831" w14:textId="2D0F511E" w:rsidR="00CC0A05" w:rsidRDefault="00CF754D" w:rsidP="0047242E">
      <w:pPr>
        <w:ind w:firstLine="0"/>
        <w:rPr>
          <w:lang w:val="en-ZA" w:eastAsia="en-ZA"/>
        </w:rPr>
      </w:pPr>
      <w:r>
        <w:rPr>
          <w:lang w:val="en-ZA" w:eastAsia="en-ZA"/>
        </w:rPr>
        <w:t>One highlight was sourcing 19A through that 160W transformer</w:t>
      </w:r>
      <w:r w:rsidR="0047242E">
        <w:rPr>
          <w:lang w:val="en-ZA" w:eastAsia="en-ZA"/>
        </w:rPr>
        <w:t>.</w:t>
      </w:r>
    </w:p>
    <w:p w14:paraId="3FA7AB8D" w14:textId="5240C6B1" w:rsidR="0047242E" w:rsidRDefault="0047242E" w:rsidP="0047242E">
      <w:pPr>
        <w:ind w:firstLine="0"/>
        <w:rPr>
          <w:lang w:val="en-ZA" w:eastAsia="en-ZA"/>
        </w:rPr>
      </w:pPr>
    </w:p>
    <w:p w14:paraId="1E6BAE48" w14:textId="77777777" w:rsidR="0047242E" w:rsidRDefault="0047242E">
      <w:pPr>
        <w:spacing w:line="240" w:lineRule="auto"/>
        <w:ind w:firstLine="0"/>
        <w:jc w:val="left"/>
        <w:rPr>
          <w:lang w:val="en-ZA" w:eastAsia="en-ZA"/>
        </w:rPr>
      </w:pPr>
      <w:r>
        <w:rPr>
          <w:lang w:val="en-ZA" w:eastAsia="en-ZA"/>
        </w:rPr>
        <w:t xml:space="preserve">This project, including report, spice code and CAD files can be found on </w:t>
      </w:r>
    </w:p>
    <w:p w14:paraId="50608B93" w14:textId="38245B7E" w:rsidR="0047242E" w:rsidRDefault="0047242E">
      <w:pPr>
        <w:spacing w:line="240" w:lineRule="auto"/>
        <w:ind w:firstLine="0"/>
        <w:jc w:val="left"/>
        <w:rPr>
          <w:lang w:val="en-ZA" w:eastAsia="en-ZA"/>
        </w:rPr>
      </w:pPr>
      <w:hyperlink r:id="rId10" w:history="1">
        <w:r w:rsidRPr="0047242E">
          <w:rPr>
            <w:rStyle w:val="Hyperlink"/>
            <w:lang w:val="en-ZA" w:eastAsia="en-ZA"/>
          </w:rPr>
          <w:t>https://github.com/daniel-leonard-robinson/digital-power-supply</w:t>
        </w:r>
      </w:hyperlink>
      <w:r>
        <w:rPr>
          <w:lang w:val="en-ZA" w:eastAsia="en-ZA"/>
        </w:rPr>
        <w:t xml:space="preserve"> .</w:t>
      </w:r>
      <w:r>
        <w:rPr>
          <w:lang w:val="en-ZA" w:eastAsia="en-ZA"/>
        </w:rPr>
        <w:br w:type="page"/>
      </w:r>
    </w:p>
    <w:p w14:paraId="658CCC8A" w14:textId="77777777" w:rsidR="0047242E" w:rsidRDefault="0047242E" w:rsidP="0047242E">
      <w:pPr>
        <w:spacing w:line="240" w:lineRule="auto"/>
        <w:ind w:firstLine="0"/>
        <w:jc w:val="left"/>
        <w:rPr>
          <w:lang w:val="en-ZA" w:eastAsia="en-ZA"/>
        </w:rPr>
      </w:pPr>
    </w:p>
    <w:p w14:paraId="22E81D3D" w14:textId="77777777" w:rsidR="00171207" w:rsidRPr="00CC0A05" w:rsidRDefault="00171207" w:rsidP="00CC0A05">
      <w:pPr>
        <w:autoSpaceDE w:val="0"/>
        <w:autoSpaceDN w:val="0"/>
        <w:adjustRightInd w:val="0"/>
        <w:spacing w:line="240" w:lineRule="auto"/>
        <w:ind w:firstLine="0"/>
        <w:jc w:val="left"/>
        <w:rPr>
          <w:rFonts w:cs="cmr10"/>
          <w:sz w:val="20"/>
          <w:szCs w:val="20"/>
          <w:lang w:val="en-ZA" w:eastAsia="en-ZA"/>
        </w:rPr>
      </w:pPr>
    </w:p>
    <w:sdt>
      <w:sdtPr>
        <w:rPr>
          <w:rFonts w:ascii="cmr10" w:eastAsia="Times New Roman" w:hAnsi="cmr10" w:cs="Times New Roman"/>
          <w:color w:val="auto"/>
          <w:sz w:val="21"/>
          <w:szCs w:val="24"/>
          <w:lang w:val="en-GB"/>
        </w:rPr>
        <w:id w:val="1442567387"/>
        <w:docPartObj>
          <w:docPartGallery w:val="Table of Contents"/>
          <w:docPartUnique/>
        </w:docPartObj>
      </w:sdtPr>
      <w:sdtEndPr>
        <w:rPr>
          <w:b/>
          <w:bCs/>
          <w:noProof/>
        </w:rPr>
      </w:sdtEndPr>
      <w:sdtContent>
        <w:p w14:paraId="3DB6740B" w14:textId="77777777" w:rsidR="0000011F" w:rsidRDefault="0000011F">
          <w:pPr>
            <w:pStyle w:val="TOCHeading"/>
          </w:pPr>
          <w:r>
            <w:t>Table of Contents</w:t>
          </w:r>
        </w:p>
        <w:p w14:paraId="7218EE74" w14:textId="58E96BAF" w:rsidR="003A5B73" w:rsidRDefault="0000011F">
          <w:pPr>
            <w:pStyle w:val="TOC1"/>
            <w:tabs>
              <w:tab w:val="right" w:leader="dot" w:pos="7360"/>
            </w:tabs>
            <w:rPr>
              <w:rFonts w:asciiTheme="minorHAnsi" w:eastAsiaTheme="minorEastAsia" w:hAnsiTheme="minorHAnsi" w:cstheme="minorBidi"/>
              <w:noProof/>
              <w:sz w:val="22"/>
              <w:szCs w:val="22"/>
              <w:lang w:val="en-ZA" w:eastAsia="en-ZA"/>
            </w:rPr>
          </w:pPr>
          <w:r>
            <w:fldChar w:fldCharType="begin"/>
          </w:r>
          <w:r>
            <w:instrText xml:space="preserve"> TOC \o "1-3" \h \z \u </w:instrText>
          </w:r>
          <w:r>
            <w:fldChar w:fldCharType="separate"/>
          </w:r>
          <w:hyperlink w:anchor="_Toc465124011" w:history="1">
            <w:r w:rsidR="003A5B73" w:rsidRPr="006B2ADB">
              <w:rPr>
                <w:rStyle w:val="Hyperlink"/>
                <w:noProof/>
              </w:rPr>
              <w:t>Declaration</w:t>
            </w:r>
            <w:r w:rsidR="003A5B73">
              <w:rPr>
                <w:noProof/>
                <w:webHidden/>
              </w:rPr>
              <w:tab/>
            </w:r>
            <w:r w:rsidR="003A5B73">
              <w:rPr>
                <w:noProof/>
                <w:webHidden/>
              </w:rPr>
              <w:fldChar w:fldCharType="begin"/>
            </w:r>
            <w:r w:rsidR="003A5B73">
              <w:rPr>
                <w:noProof/>
                <w:webHidden/>
              </w:rPr>
              <w:instrText xml:space="preserve"> PAGEREF _Toc465124011 \h </w:instrText>
            </w:r>
            <w:r w:rsidR="003A5B73">
              <w:rPr>
                <w:noProof/>
                <w:webHidden/>
              </w:rPr>
            </w:r>
            <w:r w:rsidR="003A5B73">
              <w:rPr>
                <w:noProof/>
                <w:webHidden/>
              </w:rPr>
              <w:fldChar w:fldCharType="separate"/>
            </w:r>
            <w:r w:rsidR="003A5B73">
              <w:rPr>
                <w:noProof/>
                <w:webHidden/>
              </w:rPr>
              <w:t>1-2</w:t>
            </w:r>
            <w:r w:rsidR="003A5B73">
              <w:rPr>
                <w:noProof/>
                <w:webHidden/>
              </w:rPr>
              <w:fldChar w:fldCharType="end"/>
            </w:r>
          </w:hyperlink>
        </w:p>
        <w:p w14:paraId="4180BFD7" w14:textId="0C493F72" w:rsidR="003A5B73" w:rsidRDefault="003A5B73">
          <w:pPr>
            <w:pStyle w:val="TOC1"/>
            <w:tabs>
              <w:tab w:val="right" w:leader="dot" w:pos="7360"/>
            </w:tabs>
            <w:rPr>
              <w:rFonts w:asciiTheme="minorHAnsi" w:eastAsiaTheme="minorEastAsia" w:hAnsiTheme="minorHAnsi" w:cstheme="minorBidi"/>
              <w:noProof/>
              <w:sz w:val="22"/>
              <w:szCs w:val="22"/>
              <w:lang w:val="en-ZA" w:eastAsia="en-ZA"/>
            </w:rPr>
          </w:pPr>
          <w:hyperlink w:anchor="_Toc465124012" w:history="1">
            <w:r w:rsidRPr="006B2ADB">
              <w:rPr>
                <w:rStyle w:val="Hyperlink"/>
                <w:noProof/>
              </w:rPr>
              <w:t>Abstract</w:t>
            </w:r>
            <w:r>
              <w:rPr>
                <w:noProof/>
                <w:webHidden/>
              </w:rPr>
              <w:tab/>
            </w:r>
            <w:r>
              <w:rPr>
                <w:noProof/>
                <w:webHidden/>
              </w:rPr>
              <w:fldChar w:fldCharType="begin"/>
            </w:r>
            <w:r>
              <w:rPr>
                <w:noProof/>
                <w:webHidden/>
              </w:rPr>
              <w:instrText xml:space="preserve"> PAGEREF _Toc465124012 \h </w:instrText>
            </w:r>
            <w:r>
              <w:rPr>
                <w:noProof/>
                <w:webHidden/>
              </w:rPr>
            </w:r>
            <w:r>
              <w:rPr>
                <w:noProof/>
                <w:webHidden/>
              </w:rPr>
              <w:fldChar w:fldCharType="separate"/>
            </w:r>
            <w:r>
              <w:rPr>
                <w:noProof/>
                <w:webHidden/>
              </w:rPr>
              <w:t>1-3</w:t>
            </w:r>
            <w:r>
              <w:rPr>
                <w:noProof/>
                <w:webHidden/>
              </w:rPr>
              <w:fldChar w:fldCharType="end"/>
            </w:r>
          </w:hyperlink>
        </w:p>
        <w:p w14:paraId="034C83EF" w14:textId="191B7487" w:rsidR="003A5B73" w:rsidRDefault="003A5B73">
          <w:pPr>
            <w:pStyle w:val="TOC1"/>
            <w:tabs>
              <w:tab w:val="right" w:leader="dot" w:pos="7360"/>
            </w:tabs>
            <w:rPr>
              <w:rFonts w:asciiTheme="minorHAnsi" w:eastAsiaTheme="minorEastAsia" w:hAnsiTheme="minorHAnsi" w:cstheme="minorBidi"/>
              <w:noProof/>
              <w:sz w:val="22"/>
              <w:szCs w:val="22"/>
              <w:lang w:val="en-ZA" w:eastAsia="en-ZA"/>
            </w:rPr>
          </w:pPr>
          <w:hyperlink w:anchor="_Toc465124013" w:history="1">
            <w:r w:rsidRPr="006B2ADB">
              <w:rPr>
                <w:rStyle w:val="Hyperlink"/>
                <w:noProof/>
                <w:lang w:val="en-ZA" w:eastAsia="en-ZA"/>
              </w:rPr>
              <w:t>Summary</w:t>
            </w:r>
            <w:r>
              <w:rPr>
                <w:noProof/>
                <w:webHidden/>
              </w:rPr>
              <w:tab/>
            </w:r>
            <w:r>
              <w:rPr>
                <w:noProof/>
                <w:webHidden/>
              </w:rPr>
              <w:fldChar w:fldCharType="begin"/>
            </w:r>
            <w:r>
              <w:rPr>
                <w:noProof/>
                <w:webHidden/>
              </w:rPr>
              <w:instrText xml:space="preserve"> PAGEREF _Toc465124013 \h </w:instrText>
            </w:r>
            <w:r>
              <w:rPr>
                <w:noProof/>
                <w:webHidden/>
              </w:rPr>
            </w:r>
            <w:r>
              <w:rPr>
                <w:noProof/>
                <w:webHidden/>
              </w:rPr>
              <w:fldChar w:fldCharType="separate"/>
            </w:r>
            <w:r>
              <w:rPr>
                <w:noProof/>
                <w:webHidden/>
              </w:rPr>
              <w:t>1-4</w:t>
            </w:r>
            <w:r>
              <w:rPr>
                <w:noProof/>
                <w:webHidden/>
              </w:rPr>
              <w:fldChar w:fldCharType="end"/>
            </w:r>
          </w:hyperlink>
        </w:p>
        <w:p w14:paraId="296E1FB9" w14:textId="55EA8F0F"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4" w:history="1">
            <w:r w:rsidRPr="006B2ADB">
              <w:rPr>
                <w:rStyle w:val="Hyperlink"/>
                <w:noProof/>
              </w:rPr>
              <w:t>1</w:t>
            </w:r>
            <w:r>
              <w:rPr>
                <w:rFonts w:asciiTheme="minorHAnsi" w:eastAsiaTheme="minorEastAsia" w:hAnsiTheme="minorHAnsi" w:cstheme="minorBidi"/>
                <w:noProof/>
                <w:sz w:val="22"/>
                <w:szCs w:val="22"/>
                <w:lang w:val="en-ZA" w:eastAsia="en-ZA"/>
              </w:rPr>
              <w:tab/>
            </w:r>
            <w:r w:rsidRPr="006B2ADB">
              <w:rPr>
                <w:rStyle w:val="Hyperlink"/>
                <w:noProof/>
              </w:rPr>
              <w:t>List of Abbreviations</w:t>
            </w:r>
            <w:r>
              <w:rPr>
                <w:noProof/>
                <w:webHidden/>
              </w:rPr>
              <w:tab/>
            </w:r>
            <w:r>
              <w:rPr>
                <w:noProof/>
                <w:webHidden/>
              </w:rPr>
              <w:fldChar w:fldCharType="begin"/>
            </w:r>
            <w:r>
              <w:rPr>
                <w:noProof/>
                <w:webHidden/>
              </w:rPr>
              <w:instrText xml:space="preserve"> PAGEREF _Toc465124014 \h </w:instrText>
            </w:r>
            <w:r>
              <w:rPr>
                <w:noProof/>
                <w:webHidden/>
              </w:rPr>
            </w:r>
            <w:r>
              <w:rPr>
                <w:noProof/>
                <w:webHidden/>
              </w:rPr>
              <w:fldChar w:fldCharType="separate"/>
            </w:r>
            <w:r>
              <w:rPr>
                <w:noProof/>
                <w:webHidden/>
              </w:rPr>
              <w:t>1-9</w:t>
            </w:r>
            <w:r>
              <w:rPr>
                <w:noProof/>
                <w:webHidden/>
              </w:rPr>
              <w:fldChar w:fldCharType="end"/>
            </w:r>
          </w:hyperlink>
        </w:p>
        <w:p w14:paraId="00C3C305" w14:textId="6A409312"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5" w:history="1">
            <w:r w:rsidRPr="006B2ADB">
              <w:rPr>
                <w:rStyle w:val="Hyperlink"/>
                <w:noProof/>
              </w:rPr>
              <w:t>2</w:t>
            </w:r>
            <w:r>
              <w:rPr>
                <w:rFonts w:asciiTheme="minorHAnsi" w:eastAsiaTheme="minorEastAsia" w:hAnsiTheme="minorHAnsi" w:cstheme="minorBidi"/>
                <w:noProof/>
                <w:sz w:val="22"/>
                <w:szCs w:val="22"/>
                <w:lang w:val="en-ZA" w:eastAsia="en-ZA"/>
              </w:rPr>
              <w:tab/>
            </w:r>
            <w:r w:rsidRPr="006B2ADB">
              <w:rPr>
                <w:rStyle w:val="Hyperlink"/>
                <w:noProof/>
              </w:rPr>
              <w:t>Introduction</w:t>
            </w:r>
            <w:r>
              <w:rPr>
                <w:noProof/>
                <w:webHidden/>
              </w:rPr>
              <w:tab/>
            </w:r>
            <w:r>
              <w:rPr>
                <w:noProof/>
                <w:webHidden/>
              </w:rPr>
              <w:fldChar w:fldCharType="begin"/>
            </w:r>
            <w:r>
              <w:rPr>
                <w:noProof/>
                <w:webHidden/>
              </w:rPr>
              <w:instrText xml:space="preserve"> PAGEREF _Toc465124015 \h </w:instrText>
            </w:r>
            <w:r>
              <w:rPr>
                <w:noProof/>
                <w:webHidden/>
              </w:rPr>
            </w:r>
            <w:r>
              <w:rPr>
                <w:noProof/>
                <w:webHidden/>
              </w:rPr>
              <w:fldChar w:fldCharType="separate"/>
            </w:r>
            <w:r>
              <w:rPr>
                <w:noProof/>
                <w:webHidden/>
              </w:rPr>
              <w:t>2-10</w:t>
            </w:r>
            <w:r>
              <w:rPr>
                <w:noProof/>
                <w:webHidden/>
              </w:rPr>
              <w:fldChar w:fldCharType="end"/>
            </w:r>
          </w:hyperlink>
        </w:p>
        <w:p w14:paraId="711D53E1" w14:textId="02BE9EB2"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6" w:history="1">
            <w:r w:rsidRPr="006B2ADB">
              <w:rPr>
                <w:rStyle w:val="Hyperlink"/>
                <w:noProof/>
              </w:rPr>
              <w:t>3</w:t>
            </w:r>
            <w:r>
              <w:rPr>
                <w:rFonts w:asciiTheme="minorHAnsi" w:eastAsiaTheme="minorEastAsia" w:hAnsiTheme="minorHAnsi" w:cstheme="minorBidi"/>
                <w:noProof/>
                <w:sz w:val="22"/>
                <w:szCs w:val="22"/>
                <w:lang w:val="en-ZA" w:eastAsia="en-ZA"/>
              </w:rPr>
              <w:tab/>
            </w:r>
            <w:r w:rsidRPr="006B2ADB">
              <w:rPr>
                <w:rStyle w:val="Hyperlink"/>
                <w:noProof/>
              </w:rPr>
              <w:t>Problem Statement</w:t>
            </w:r>
            <w:r>
              <w:rPr>
                <w:noProof/>
                <w:webHidden/>
              </w:rPr>
              <w:tab/>
            </w:r>
            <w:r>
              <w:rPr>
                <w:noProof/>
                <w:webHidden/>
              </w:rPr>
              <w:fldChar w:fldCharType="begin"/>
            </w:r>
            <w:r>
              <w:rPr>
                <w:noProof/>
                <w:webHidden/>
              </w:rPr>
              <w:instrText xml:space="preserve"> PAGEREF _Toc465124016 \h </w:instrText>
            </w:r>
            <w:r>
              <w:rPr>
                <w:noProof/>
                <w:webHidden/>
              </w:rPr>
            </w:r>
            <w:r>
              <w:rPr>
                <w:noProof/>
                <w:webHidden/>
              </w:rPr>
              <w:fldChar w:fldCharType="separate"/>
            </w:r>
            <w:r>
              <w:rPr>
                <w:noProof/>
                <w:webHidden/>
              </w:rPr>
              <w:t>3-11</w:t>
            </w:r>
            <w:r>
              <w:rPr>
                <w:noProof/>
                <w:webHidden/>
              </w:rPr>
              <w:fldChar w:fldCharType="end"/>
            </w:r>
          </w:hyperlink>
        </w:p>
        <w:p w14:paraId="0D27E05E" w14:textId="3009669F"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7" w:history="1">
            <w:r w:rsidRPr="006B2ADB">
              <w:rPr>
                <w:rStyle w:val="Hyperlink"/>
                <w:noProof/>
              </w:rPr>
              <w:t>4</w:t>
            </w:r>
            <w:r>
              <w:rPr>
                <w:rFonts w:asciiTheme="minorHAnsi" w:eastAsiaTheme="minorEastAsia" w:hAnsiTheme="minorHAnsi" w:cstheme="minorBidi"/>
                <w:noProof/>
                <w:sz w:val="22"/>
                <w:szCs w:val="22"/>
                <w:lang w:val="en-ZA" w:eastAsia="en-ZA"/>
              </w:rPr>
              <w:tab/>
            </w:r>
            <w:r w:rsidRPr="006B2ADB">
              <w:rPr>
                <w:rStyle w:val="Hyperlink"/>
                <w:noProof/>
              </w:rPr>
              <w:t>Literature Study: System</w:t>
            </w:r>
            <w:r>
              <w:rPr>
                <w:noProof/>
                <w:webHidden/>
              </w:rPr>
              <w:tab/>
            </w:r>
            <w:r>
              <w:rPr>
                <w:noProof/>
                <w:webHidden/>
              </w:rPr>
              <w:fldChar w:fldCharType="begin"/>
            </w:r>
            <w:r>
              <w:rPr>
                <w:noProof/>
                <w:webHidden/>
              </w:rPr>
              <w:instrText xml:space="preserve"> PAGEREF _Toc465124017 \h </w:instrText>
            </w:r>
            <w:r>
              <w:rPr>
                <w:noProof/>
                <w:webHidden/>
              </w:rPr>
            </w:r>
            <w:r>
              <w:rPr>
                <w:noProof/>
                <w:webHidden/>
              </w:rPr>
              <w:fldChar w:fldCharType="separate"/>
            </w:r>
            <w:r>
              <w:rPr>
                <w:noProof/>
                <w:webHidden/>
              </w:rPr>
              <w:t>4-12</w:t>
            </w:r>
            <w:r>
              <w:rPr>
                <w:noProof/>
                <w:webHidden/>
              </w:rPr>
              <w:fldChar w:fldCharType="end"/>
            </w:r>
          </w:hyperlink>
        </w:p>
        <w:p w14:paraId="4DD73E4E" w14:textId="70614075"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18" w:history="1">
            <w:r w:rsidRPr="006B2ADB">
              <w:rPr>
                <w:rStyle w:val="Hyperlink"/>
                <w:noProof/>
              </w:rPr>
              <w:t>5</w:t>
            </w:r>
            <w:r>
              <w:rPr>
                <w:rFonts w:asciiTheme="minorHAnsi" w:eastAsiaTheme="minorEastAsia" w:hAnsiTheme="minorHAnsi" w:cstheme="minorBidi"/>
                <w:noProof/>
                <w:sz w:val="22"/>
                <w:szCs w:val="22"/>
                <w:lang w:val="en-ZA" w:eastAsia="en-ZA"/>
              </w:rPr>
              <w:tab/>
            </w:r>
            <w:r w:rsidRPr="006B2ADB">
              <w:rPr>
                <w:rStyle w:val="Hyperlink"/>
                <w:noProof/>
              </w:rPr>
              <w:t>System Design</w:t>
            </w:r>
            <w:r>
              <w:rPr>
                <w:noProof/>
                <w:webHidden/>
              </w:rPr>
              <w:tab/>
            </w:r>
            <w:r>
              <w:rPr>
                <w:noProof/>
                <w:webHidden/>
              </w:rPr>
              <w:fldChar w:fldCharType="begin"/>
            </w:r>
            <w:r>
              <w:rPr>
                <w:noProof/>
                <w:webHidden/>
              </w:rPr>
              <w:instrText xml:space="preserve"> PAGEREF _Toc465124018 \h </w:instrText>
            </w:r>
            <w:r>
              <w:rPr>
                <w:noProof/>
                <w:webHidden/>
              </w:rPr>
            </w:r>
            <w:r>
              <w:rPr>
                <w:noProof/>
                <w:webHidden/>
              </w:rPr>
              <w:fldChar w:fldCharType="separate"/>
            </w:r>
            <w:r>
              <w:rPr>
                <w:noProof/>
                <w:webHidden/>
              </w:rPr>
              <w:t>5-12</w:t>
            </w:r>
            <w:r>
              <w:rPr>
                <w:noProof/>
                <w:webHidden/>
              </w:rPr>
              <w:fldChar w:fldCharType="end"/>
            </w:r>
          </w:hyperlink>
        </w:p>
        <w:p w14:paraId="557E0D1A" w14:textId="1747DAB3"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19" w:history="1">
            <w:r w:rsidRPr="006B2ADB">
              <w:rPr>
                <w:rStyle w:val="Hyperlink"/>
                <w:noProof/>
              </w:rPr>
              <w:t>5.1</w:t>
            </w:r>
            <w:r>
              <w:rPr>
                <w:rFonts w:asciiTheme="minorHAnsi" w:eastAsiaTheme="minorEastAsia" w:hAnsiTheme="minorHAnsi" w:cstheme="minorBidi"/>
                <w:noProof/>
                <w:sz w:val="22"/>
                <w:szCs w:val="22"/>
                <w:lang w:val="en-ZA" w:eastAsia="en-ZA"/>
              </w:rPr>
              <w:tab/>
            </w:r>
            <w:r w:rsidRPr="006B2ADB">
              <w:rPr>
                <w:rStyle w:val="Hyperlink"/>
                <w:noProof/>
              </w:rPr>
              <w:t>Transformers</w:t>
            </w:r>
            <w:r>
              <w:rPr>
                <w:noProof/>
                <w:webHidden/>
              </w:rPr>
              <w:tab/>
            </w:r>
            <w:r>
              <w:rPr>
                <w:noProof/>
                <w:webHidden/>
              </w:rPr>
              <w:fldChar w:fldCharType="begin"/>
            </w:r>
            <w:r>
              <w:rPr>
                <w:noProof/>
                <w:webHidden/>
              </w:rPr>
              <w:instrText xml:space="preserve"> PAGEREF _Toc465124019 \h </w:instrText>
            </w:r>
            <w:r>
              <w:rPr>
                <w:noProof/>
                <w:webHidden/>
              </w:rPr>
            </w:r>
            <w:r>
              <w:rPr>
                <w:noProof/>
                <w:webHidden/>
              </w:rPr>
              <w:fldChar w:fldCharType="separate"/>
            </w:r>
            <w:r>
              <w:rPr>
                <w:noProof/>
                <w:webHidden/>
              </w:rPr>
              <w:t>5-12</w:t>
            </w:r>
            <w:r>
              <w:rPr>
                <w:noProof/>
                <w:webHidden/>
              </w:rPr>
              <w:fldChar w:fldCharType="end"/>
            </w:r>
          </w:hyperlink>
        </w:p>
        <w:p w14:paraId="5FC98552" w14:textId="3AC13CF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0" w:history="1">
            <w:r w:rsidRPr="006B2ADB">
              <w:rPr>
                <w:rStyle w:val="Hyperlink"/>
                <w:noProof/>
              </w:rPr>
              <w:t>5.1.1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_Toc465124020 \h </w:instrText>
            </w:r>
            <w:r>
              <w:rPr>
                <w:noProof/>
                <w:webHidden/>
              </w:rPr>
            </w:r>
            <w:r>
              <w:rPr>
                <w:noProof/>
                <w:webHidden/>
              </w:rPr>
              <w:fldChar w:fldCharType="separate"/>
            </w:r>
            <w:r>
              <w:rPr>
                <w:noProof/>
                <w:webHidden/>
              </w:rPr>
              <w:t>5-12</w:t>
            </w:r>
            <w:r>
              <w:rPr>
                <w:noProof/>
                <w:webHidden/>
              </w:rPr>
              <w:fldChar w:fldCharType="end"/>
            </w:r>
          </w:hyperlink>
        </w:p>
        <w:p w14:paraId="510C83B0" w14:textId="55954E4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1" w:history="1">
            <w:r w:rsidRPr="006B2ADB">
              <w:rPr>
                <w:rStyle w:val="Hyperlink"/>
                <w:noProof/>
              </w:rPr>
              <w:t>5.1.2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_Toc465124021 \h </w:instrText>
            </w:r>
            <w:r>
              <w:rPr>
                <w:noProof/>
                <w:webHidden/>
              </w:rPr>
            </w:r>
            <w:r>
              <w:rPr>
                <w:noProof/>
                <w:webHidden/>
              </w:rPr>
              <w:fldChar w:fldCharType="separate"/>
            </w:r>
            <w:r>
              <w:rPr>
                <w:noProof/>
                <w:webHidden/>
              </w:rPr>
              <w:t>5-12</w:t>
            </w:r>
            <w:r>
              <w:rPr>
                <w:noProof/>
                <w:webHidden/>
              </w:rPr>
              <w:fldChar w:fldCharType="end"/>
            </w:r>
          </w:hyperlink>
        </w:p>
        <w:p w14:paraId="6824DC2A" w14:textId="59BFCF7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2" w:history="1">
            <w:r w:rsidRPr="006B2ADB">
              <w:rPr>
                <w:rStyle w:val="Hyperlink"/>
                <w:noProof/>
              </w:rPr>
              <w:t>5.1.3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_Toc465124022 \h </w:instrText>
            </w:r>
            <w:r>
              <w:rPr>
                <w:noProof/>
                <w:webHidden/>
              </w:rPr>
            </w:r>
            <w:r>
              <w:rPr>
                <w:noProof/>
                <w:webHidden/>
              </w:rPr>
              <w:fldChar w:fldCharType="separate"/>
            </w:r>
            <w:r>
              <w:rPr>
                <w:noProof/>
                <w:webHidden/>
              </w:rPr>
              <w:t>5-15</w:t>
            </w:r>
            <w:r>
              <w:rPr>
                <w:noProof/>
                <w:webHidden/>
              </w:rPr>
              <w:fldChar w:fldCharType="end"/>
            </w:r>
          </w:hyperlink>
        </w:p>
        <w:p w14:paraId="691F204E" w14:textId="1A45975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3" w:history="1">
            <w:r w:rsidRPr="006B2ADB">
              <w:rPr>
                <w:rStyle w:val="Hyperlink"/>
                <w:noProof/>
              </w:rPr>
              <w:t>5.1.4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_Toc465124023 \h </w:instrText>
            </w:r>
            <w:r>
              <w:rPr>
                <w:noProof/>
                <w:webHidden/>
              </w:rPr>
            </w:r>
            <w:r>
              <w:rPr>
                <w:noProof/>
                <w:webHidden/>
              </w:rPr>
              <w:fldChar w:fldCharType="separate"/>
            </w:r>
            <w:r>
              <w:rPr>
                <w:noProof/>
                <w:webHidden/>
              </w:rPr>
              <w:t>5-16</w:t>
            </w:r>
            <w:r>
              <w:rPr>
                <w:noProof/>
                <w:webHidden/>
              </w:rPr>
              <w:fldChar w:fldCharType="end"/>
            </w:r>
          </w:hyperlink>
        </w:p>
        <w:p w14:paraId="6A274380" w14:textId="215D698C"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4" w:history="1">
            <w:r w:rsidRPr="006B2ADB">
              <w:rPr>
                <w:rStyle w:val="Hyperlink"/>
                <w:noProof/>
              </w:rPr>
              <w:t>5.1.5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_Toc465124024 \h </w:instrText>
            </w:r>
            <w:r>
              <w:rPr>
                <w:noProof/>
                <w:webHidden/>
              </w:rPr>
            </w:r>
            <w:r>
              <w:rPr>
                <w:noProof/>
                <w:webHidden/>
              </w:rPr>
              <w:fldChar w:fldCharType="separate"/>
            </w:r>
            <w:r>
              <w:rPr>
                <w:noProof/>
                <w:webHidden/>
              </w:rPr>
              <w:t>5-16</w:t>
            </w:r>
            <w:r>
              <w:rPr>
                <w:noProof/>
                <w:webHidden/>
              </w:rPr>
              <w:fldChar w:fldCharType="end"/>
            </w:r>
          </w:hyperlink>
        </w:p>
        <w:p w14:paraId="7F55664E" w14:textId="6E0FB500"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5" w:history="1">
            <w:r w:rsidRPr="006B2ADB">
              <w:rPr>
                <w:rStyle w:val="Hyperlink"/>
                <w:noProof/>
              </w:rPr>
              <w:t>5.1.6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_Toc465124025 \h </w:instrText>
            </w:r>
            <w:r>
              <w:rPr>
                <w:noProof/>
                <w:webHidden/>
              </w:rPr>
            </w:r>
            <w:r>
              <w:rPr>
                <w:noProof/>
                <w:webHidden/>
              </w:rPr>
              <w:fldChar w:fldCharType="separate"/>
            </w:r>
            <w:r>
              <w:rPr>
                <w:noProof/>
                <w:webHidden/>
              </w:rPr>
              <w:t>5-17</w:t>
            </w:r>
            <w:r>
              <w:rPr>
                <w:noProof/>
                <w:webHidden/>
              </w:rPr>
              <w:fldChar w:fldCharType="end"/>
            </w:r>
          </w:hyperlink>
        </w:p>
        <w:p w14:paraId="0A42B241" w14:textId="1F54FC49"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6" w:history="1">
            <w:r w:rsidRPr="006B2ADB">
              <w:rPr>
                <w:rStyle w:val="Hyperlink"/>
                <w:noProof/>
              </w:rPr>
              <w:t>5.1.7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recommendations</w:t>
            </w:r>
            <w:r>
              <w:rPr>
                <w:noProof/>
                <w:webHidden/>
              </w:rPr>
              <w:tab/>
            </w:r>
            <w:r>
              <w:rPr>
                <w:noProof/>
                <w:webHidden/>
              </w:rPr>
              <w:fldChar w:fldCharType="begin"/>
            </w:r>
            <w:r>
              <w:rPr>
                <w:noProof/>
                <w:webHidden/>
              </w:rPr>
              <w:instrText xml:space="preserve"> PAGEREF _Toc465124026 \h </w:instrText>
            </w:r>
            <w:r>
              <w:rPr>
                <w:noProof/>
                <w:webHidden/>
              </w:rPr>
            </w:r>
            <w:r>
              <w:rPr>
                <w:noProof/>
                <w:webHidden/>
              </w:rPr>
              <w:fldChar w:fldCharType="separate"/>
            </w:r>
            <w:r>
              <w:rPr>
                <w:noProof/>
                <w:webHidden/>
              </w:rPr>
              <w:t>5-17</w:t>
            </w:r>
            <w:r>
              <w:rPr>
                <w:noProof/>
                <w:webHidden/>
              </w:rPr>
              <w:fldChar w:fldCharType="end"/>
            </w:r>
          </w:hyperlink>
        </w:p>
        <w:p w14:paraId="3BBD1B17" w14:textId="03A3181E"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27" w:history="1">
            <w:r w:rsidRPr="006B2ADB">
              <w:rPr>
                <w:rStyle w:val="Hyperlink"/>
                <w:noProof/>
              </w:rPr>
              <w:t>5.2</w:t>
            </w:r>
            <w:r>
              <w:rPr>
                <w:rFonts w:asciiTheme="minorHAnsi" w:eastAsiaTheme="minorEastAsia" w:hAnsiTheme="minorHAnsi" w:cstheme="minorBidi"/>
                <w:noProof/>
                <w:sz w:val="22"/>
                <w:szCs w:val="22"/>
                <w:lang w:val="en-ZA" w:eastAsia="en-ZA"/>
              </w:rPr>
              <w:tab/>
            </w:r>
            <w:r w:rsidRPr="006B2ADB">
              <w:rPr>
                <w:rStyle w:val="Hyperlink"/>
                <w:noProof/>
              </w:rPr>
              <w:t>Rectifiers &amp; Capacitor Banks</w:t>
            </w:r>
            <w:r>
              <w:rPr>
                <w:noProof/>
                <w:webHidden/>
              </w:rPr>
              <w:tab/>
            </w:r>
            <w:r>
              <w:rPr>
                <w:noProof/>
                <w:webHidden/>
              </w:rPr>
              <w:fldChar w:fldCharType="begin"/>
            </w:r>
            <w:r>
              <w:rPr>
                <w:noProof/>
                <w:webHidden/>
              </w:rPr>
              <w:instrText xml:space="preserve"> PAGEREF _Toc465124027 \h </w:instrText>
            </w:r>
            <w:r>
              <w:rPr>
                <w:noProof/>
                <w:webHidden/>
              </w:rPr>
            </w:r>
            <w:r>
              <w:rPr>
                <w:noProof/>
                <w:webHidden/>
              </w:rPr>
              <w:fldChar w:fldCharType="separate"/>
            </w:r>
            <w:r>
              <w:rPr>
                <w:noProof/>
                <w:webHidden/>
              </w:rPr>
              <w:t>5-18</w:t>
            </w:r>
            <w:r>
              <w:rPr>
                <w:noProof/>
                <w:webHidden/>
              </w:rPr>
              <w:fldChar w:fldCharType="end"/>
            </w:r>
          </w:hyperlink>
        </w:p>
        <w:p w14:paraId="60C51307" w14:textId="08C1C5F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8" w:history="1">
            <w:r w:rsidRPr="006B2ADB">
              <w:rPr>
                <w:rStyle w:val="Hyperlink"/>
                <w:noProof/>
              </w:rPr>
              <w:t>5.2.1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_Toc465124028 \h </w:instrText>
            </w:r>
            <w:r>
              <w:rPr>
                <w:noProof/>
                <w:webHidden/>
              </w:rPr>
            </w:r>
            <w:r>
              <w:rPr>
                <w:noProof/>
                <w:webHidden/>
              </w:rPr>
              <w:fldChar w:fldCharType="separate"/>
            </w:r>
            <w:r>
              <w:rPr>
                <w:noProof/>
                <w:webHidden/>
              </w:rPr>
              <w:t>5-18</w:t>
            </w:r>
            <w:r>
              <w:rPr>
                <w:noProof/>
                <w:webHidden/>
              </w:rPr>
              <w:fldChar w:fldCharType="end"/>
            </w:r>
          </w:hyperlink>
        </w:p>
        <w:p w14:paraId="0377CCF0" w14:textId="32B37AE5"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29" w:history="1">
            <w:r w:rsidRPr="006B2ADB">
              <w:rPr>
                <w:rStyle w:val="Hyperlink"/>
                <w:noProof/>
              </w:rPr>
              <w:t>5.2.2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_Toc465124029 \h </w:instrText>
            </w:r>
            <w:r>
              <w:rPr>
                <w:noProof/>
                <w:webHidden/>
              </w:rPr>
            </w:r>
            <w:r>
              <w:rPr>
                <w:noProof/>
                <w:webHidden/>
              </w:rPr>
              <w:fldChar w:fldCharType="separate"/>
            </w:r>
            <w:r>
              <w:rPr>
                <w:noProof/>
                <w:webHidden/>
              </w:rPr>
              <w:t>5-18</w:t>
            </w:r>
            <w:r>
              <w:rPr>
                <w:noProof/>
                <w:webHidden/>
              </w:rPr>
              <w:fldChar w:fldCharType="end"/>
            </w:r>
          </w:hyperlink>
        </w:p>
        <w:p w14:paraId="25FDBB0D" w14:textId="6230A2B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0" w:history="1">
            <w:r w:rsidRPr="006B2ADB">
              <w:rPr>
                <w:rStyle w:val="Hyperlink"/>
                <w:noProof/>
              </w:rPr>
              <w:t>5.2.3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_Toc465124030 \h </w:instrText>
            </w:r>
            <w:r>
              <w:rPr>
                <w:noProof/>
                <w:webHidden/>
              </w:rPr>
            </w:r>
            <w:r>
              <w:rPr>
                <w:noProof/>
                <w:webHidden/>
              </w:rPr>
              <w:fldChar w:fldCharType="separate"/>
            </w:r>
            <w:r>
              <w:rPr>
                <w:noProof/>
                <w:webHidden/>
              </w:rPr>
              <w:t>5-19</w:t>
            </w:r>
            <w:r>
              <w:rPr>
                <w:noProof/>
                <w:webHidden/>
              </w:rPr>
              <w:fldChar w:fldCharType="end"/>
            </w:r>
          </w:hyperlink>
        </w:p>
        <w:p w14:paraId="11FDAD7A" w14:textId="374AD54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1" w:history="1">
            <w:r w:rsidRPr="006B2ADB">
              <w:rPr>
                <w:rStyle w:val="Hyperlink"/>
                <w:noProof/>
              </w:rPr>
              <w:t>5.2.4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_Toc465124031 \h </w:instrText>
            </w:r>
            <w:r>
              <w:rPr>
                <w:noProof/>
                <w:webHidden/>
              </w:rPr>
            </w:r>
            <w:r>
              <w:rPr>
                <w:noProof/>
                <w:webHidden/>
              </w:rPr>
              <w:fldChar w:fldCharType="separate"/>
            </w:r>
            <w:r>
              <w:rPr>
                <w:noProof/>
                <w:webHidden/>
              </w:rPr>
              <w:t>5-19</w:t>
            </w:r>
            <w:r>
              <w:rPr>
                <w:noProof/>
                <w:webHidden/>
              </w:rPr>
              <w:fldChar w:fldCharType="end"/>
            </w:r>
          </w:hyperlink>
        </w:p>
        <w:p w14:paraId="4BF4ED4C" w14:textId="2CF13AC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2" w:history="1">
            <w:r w:rsidRPr="006B2ADB">
              <w:rPr>
                <w:rStyle w:val="Hyperlink"/>
                <w:noProof/>
              </w:rPr>
              <w:t>5.2.5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_Toc465124032 \h </w:instrText>
            </w:r>
            <w:r>
              <w:rPr>
                <w:noProof/>
                <w:webHidden/>
              </w:rPr>
            </w:r>
            <w:r>
              <w:rPr>
                <w:noProof/>
                <w:webHidden/>
              </w:rPr>
              <w:fldChar w:fldCharType="separate"/>
            </w:r>
            <w:r>
              <w:rPr>
                <w:noProof/>
                <w:webHidden/>
              </w:rPr>
              <w:t>5-21</w:t>
            </w:r>
            <w:r>
              <w:rPr>
                <w:noProof/>
                <w:webHidden/>
              </w:rPr>
              <w:fldChar w:fldCharType="end"/>
            </w:r>
          </w:hyperlink>
        </w:p>
        <w:p w14:paraId="0E405D7F" w14:textId="4EEA97CC"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3" w:history="1">
            <w:r w:rsidRPr="006B2ADB">
              <w:rPr>
                <w:rStyle w:val="Hyperlink"/>
                <w:noProof/>
              </w:rPr>
              <w:t>5.2.6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_Toc465124033 \h </w:instrText>
            </w:r>
            <w:r>
              <w:rPr>
                <w:noProof/>
                <w:webHidden/>
              </w:rPr>
            </w:r>
            <w:r>
              <w:rPr>
                <w:noProof/>
                <w:webHidden/>
              </w:rPr>
              <w:fldChar w:fldCharType="separate"/>
            </w:r>
            <w:r>
              <w:rPr>
                <w:noProof/>
                <w:webHidden/>
              </w:rPr>
              <w:t>5-21</w:t>
            </w:r>
            <w:r>
              <w:rPr>
                <w:noProof/>
                <w:webHidden/>
              </w:rPr>
              <w:fldChar w:fldCharType="end"/>
            </w:r>
          </w:hyperlink>
        </w:p>
        <w:p w14:paraId="564F7F4B" w14:textId="288C44E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4" w:history="1">
            <w:r w:rsidRPr="006B2ADB">
              <w:rPr>
                <w:rStyle w:val="Hyperlink"/>
                <w:noProof/>
              </w:rPr>
              <w:t>5.2.7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_Toc465124034 \h </w:instrText>
            </w:r>
            <w:r>
              <w:rPr>
                <w:noProof/>
                <w:webHidden/>
              </w:rPr>
            </w:r>
            <w:r>
              <w:rPr>
                <w:noProof/>
                <w:webHidden/>
              </w:rPr>
              <w:fldChar w:fldCharType="separate"/>
            </w:r>
            <w:r>
              <w:rPr>
                <w:noProof/>
                <w:webHidden/>
              </w:rPr>
              <w:t>5-22</w:t>
            </w:r>
            <w:r>
              <w:rPr>
                <w:noProof/>
                <w:webHidden/>
              </w:rPr>
              <w:fldChar w:fldCharType="end"/>
            </w:r>
          </w:hyperlink>
        </w:p>
        <w:p w14:paraId="42D335E4" w14:textId="30B28B93"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35" w:history="1">
            <w:r w:rsidRPr="006B2ADB">
              <w:rPr>
                <w:rStyle w:val="Hyperlink"/>
                <w:noProof/>
              </w:rPr>
              <w:t>5.3</w:t>
            </w:r>
            <w:r>
              <w:rPr>
                <w:rFonts w:asciiTheme="minorHAnsi" w:eastAsiaTheme="minorEastAsia" w:hAnsiTheme="minorHAnsi" w:cstheme="minorBidi"/>
                <w:noProof/>
                <w:sz w:val="22"/>
                <w:szCs w:val="22"/>
                <w:lang w:val="en-ZA" w:eastAsia="en-ZA"/>
              </w:rPr>
              <w:tab/>
            </w:r>
            <w:r w:rsidRPr="006B2ADB">
              <w:rPr>
                <w:rStyle w:val="Hyperlink"/>
                <w:noProof/>
              </w:rPr>
              <w:t>Zener Constant-Voltage Reference</w:t>
            </w:r>
            <w:r>
              <w:rPr>
                <w:noProof/>
                <w:webHidden/>
              </w:rPr>
              <w:tab/>
            </w:r>
            <w:r>
              <w:rPr>
                <w:noProof/>
                <w:webHidden/>
              </w:rPr>
              <w:fldChar w:fldCharType="begin"/>
            </w:r>
            <w:r>
              <w:rPr>
                <w:noProof/>
                <w:webHidden/>
              </w:rPr>
              <w:instrText xml:space="preserve"> PAGEREF _Toc465124035 \h </w:instrText>
            </w:r>
            <w:r>
              <w:rPr>
                <w:noProof/>
                <w:webHidden/>
              </w:rPr>
            </w:r>
            <w:r>
              <w:rPr>
                <w:noProof/>
                <w:webHidden/>
              </w:rPr>
              <w:fldChar w:fldCharType="separate"/>
            </w:r>
            <w:r>
              <w:rPr>
                <w:noProof/>
                <w:webHidden/>
              </w:rPr>
              <w:t>5-22</w:t>
            </w:r>
            <w:r>
              <w:rPr>
                <w:noProof/>
                <w:webHidden/>
              </w:rPr>
              <w:fldChar w:fldCharType="end"/>
            </w:r>
          </w:hyperlink>
        </w:p>
        <w:p w14:paraId="3BC736E8" w14:textId="54546D9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6" w:history="1">
            <w:r w:rsidRPr="006B2ADB">
              <w:rPr>
                <w:rStyle w:val="Hyperlink"/>
                <w:noProof/>
              </w:rPr>
              <w:t>5.3.1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_Toc465124036 \h </w:instrText>
            </w:r>
            <w:r>
              <w:rPr>
                <w:noProof/>
                <w:webHidden/>
              </w:rPr>
            </w:r>
            <w:r>
              <w:rPr>
                <w:noProof/>
                <w:webHidden/>
              </w:rPr>
              <w:fldChar w:fldCharType="separate"/>
            </w:r>
            <w:r>
              <w:rPr>
                <w:noProof/>
                <w:webHidden/>
              </w:rPr>
              <w:t>5-22</w:t>
            </w:r>
            <w:r>
              <w:rPr>
                <w:noProof/>
                <w:webHidden/>
              </w:rPr>
              <w:fldChar w:fldCharType="end"/>
            </w:r>
          </w:hyperlink>
        </w:p>
        <w:p w14:paraId="64923C45" w14:textId="7952F94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7" w:history="1">
            <w:r w:rsidRPr="006B2ADB">
              <w:rPr>
                <w:rStyle w:val="Hyperlink"/>
                <w:noProof/>
              </w:rPr>
              <w:t>5.3.2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_Toc465124037 \h </w:instrText>
            </w:r>
            <w:r>
              <w:rPr>
                <w:noProof/>
                <w:webHidden/>
              </w:rPr>
            </w:r>
            <w:r>
              <w:rPr>
                <w:noProof/>
                <w:webHidden/>
              </w:rPr>
              <w:fldChar w:fldCharType="separate"/>
            </w:r>
            <w:r>
              <w:rPr>
                <w:noProof/>
                <w:webHidden/>
              </w:rPr>
              <w:t>5-23</w:t>
            </w:r>
            <w:r>
              <w:rPr>
                <w:noProof/>
                <w:webHidden/>
              </w:rPr>
              <w:fldChar w:fldCharType="end"/>
            </w:r>
          </w:hyperlink>
        </w:p>
        <w:p w14:paraId="591F02AC" w14:textId="1D932A9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8" w:history="1">
            <w:r w:rsidRPr="006B2ADB">
              <w:rPr>
                <w:rStyle w:val="Hyperlink"/>
                <w:noProof/>
              </w:rPr>
              <w:t>5.3.3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_Toc465124038 \h </w:instrText>
            </w:r>
            <w:r>
              <w:rPr>
                <w:noProof/>
                <w:webHidden/>
              </w:rPr>
            </w:r>
            <w:r>
              <w:rPr>
                <w:noProof/>
                <w:webHidden/>
              </w:rPr>
              <w:fldChar w:fldCharType="separate"/>
            </w:r>
            <w:r>
              <w:rPr>
                <w:noProof/>
                <w:webHidden/>
              </w:rPr>
              <w:t>5-23</w:t>
            </w:r>
            <w:r>
              <w:rPr>
                <w:noProof/>
                <w:webHidden/>
              </w:rPr>
              <w:fldChar w:fldCharType="end"/>
            </w:r>
          </w:hyperlink>
        </w:p>
        <w:p w14:paraId="15B677FF" w14:textId="6AF82F3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39" w:history="1">
            <w:r w:rsidRPr="006B2ADB">
              <w:rPr>
                <w:rStyle w:val="Hyperlink"/>
                <w:noProof/>
              </w:rPr>
              <w:t>5.3.4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_Toc465124039 \h </w:instrText>
            </w:r>
            <w:r>
              <w:rPr>
                <w:noProof/>
                <w:webHidden/>
              </w:rPr>
            </w:r>
            <w:r>
              <w:rPr>
                <w:noProof/>
                <w:webHidden/>
              </w:rPr>
              <w:fldChar w:fldCharType="separate"/>
            </w:r>
            <w:r>
              <w:rPr>
                <w:noProof/>
                <w:webHidden/>
              </w:rPr>
              <w:t>5-24</w:t>
            </w:r>
            <w:r>
              <w:rPr>
                <w:noProof/>
                <w:webHidden/>
              </w:rPr>
              <w:fldChar w:fldCharType="end"/>
            </w:r>
          </w:hyperlink>
        </w:p>
        <w:p w14:paraId="1426409D" w14:textId="2809E36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0" w:history="1">
            <w:r w:rsidRPr="006B2ADB">
              <w:rPr>
                <w:rStyle w:val="Hyperlink"/>
                <w:noProof/>
              </w:rPr>
              <w:t>5.3.5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_Toc465124040 \h </w:instrText>
            </w:r>
            <w:r>
              <w:rPr>
                <w:noProof/>
                <w:webHidden/>
              </w:rPr>
            </w:r>
            <w:r>
              <w:rPr>
                <w:noProof/>
                <w:webHidden/>
              </w:rPr>
              <w:fldChar w:fldCharType="separate"/>
            </w:r>
            <w:r>
              <w:rPr>
                <w:noProof/>
                <w:webHidden/>
              </w:rPr>
              <w:t>5-24</w:t>
            </w:r>
            <w:r>
              <w:rPr>
                <w:noProof/>
                <w:webHidden/>
              </w:rPr>
              <w:fldChar w:fldCharType="end"/>
            </w:r>
          </w:hyperlink>
        </w:p>
        <w:p w14:paraId="1A898BBF" w14:textId="06C67E7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1" w:history="1">
            <w:r w:rsidRPr="006B2ADB">
              <w:rPr>
                <w:rStyle w:val="Hyperlink"/>
                <w:noProof/>
              </w:rPr>
              <w:t>5.3.6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_Toc465124041 \h </w:instrText>
            </w:r>
            <w:r>
              <w:rPr>
                <w:noProof/>
                <w:webHidden/>
              </w:rPr>
            </w:r>
            <w:r>
              <w:rPr>
                <w:noProof/>
                <w:webHidden/>
              </w:rPr>
              <w:fldChar w:fldCharType="separate"/>
            </w:r>
            <w:r>
              <w:rPr>
                <w:noProof/>
                <w:webHidden/>
              </w:rPr>
              <w:t>5-24</w:t>
            </w:r>
            <w:r>
              <w:rPr>
                <w:noProof/>
                <w:webHidden/>
              </w:rPr>
              <w:fldChar w:fldCharType="end"/>
            </w:r>
          </w:hyperlink>
        </w:p>
        <w:p w14:paraId="29C2E785" w14:textId="435F8DF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2" w:history="1">
            <w:r w:rsidRPr="006B2ADB">
              <w:rPr>
                <w:rStyle w:val="Hyperlink"/>
                <w:noProof/>
              </w:rPr>
              <w:t>5.3.7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_Toc465124042 \h </w:instrText>
            </w:r>
            <w:r>
              <w:rPr>
                <w:noProof/>
                <w:webHidden/>
              </w:rPr>
            </w:r>
            <w:r>
              <w:rPr>
                <w:noProof/>
                <w:webHidden/>
              </w:rPr>
              <w:fldChar w:fldCharType="separate"/>
            </w:r>
            <w:r>
              <w:rPr>
                <w:noProof/>
                <w:webHidden/>
              </w:rPr>
              <w:t>5-24</w:t>
            </w:r>
            <w:r>
              <w:rPr>
                <w:noProof/>
                <w:webHidden/>
              </w:rPr>
              <w:fldChar w:fldCharType="end"/>
            </w:r>
          </w:hyperlink>
        </w:p>
        <w:p w14:paraId="35389795" w14:textId="4D73CE4C" w:rsidR="003A5B73" w:rsidRDefault="003A5B73">
          <w:pPr>
            <w:pStyle w:val="TOC3"/>
            <w:tabs>
              <w:tab w:val="right" w:leader="dot" w:pos="7360"/>
            </w:tabs>
            <w:rPr>
              <w:rFonts w:asciiTheme="minorHAnsi" w:eastAsiaTheme="minorEastAsia" w:hAnsiTheme="minorHAnsi" w:cstheme="minorBidi"/>
              <w:noProof/>
              <w:sz w:val="22"/>
              <w:szCs w:val="22"/>
              <w:lang w:val="en-ZA" w:eastAsia="en-ZA"/>
            </w:rPr>
          </w:pPr>
          <w:hyperlink w:anchor="_Toc465124043" w:history="1">
            <w:r w:rsidRPr="006B2ADB">
              <w:rPr>
                <w:rStyle w:val="Hyperlink"/>
                <w:noProof/>
              </w:rPr>
              <w:t>Literature Study</w:t>
            </w:r>
            <w:r>
              <w:rPr>
                <w:noProof/>
                <w:webHidden/>
              </w:rPr>
              <w:tab/>
            </w:r>
            <w:r>
              <w:rPr>
                <w:noProof/>
                <w:webHidden/>
              </w:rPr>
              <w:fldChar w:fldCharType="begin"/>
            </w:r>
            <w:r>
              <w:rPr>
                <w:noProof/>
                <w:webHidden/>
              </w:rPr>
              <w:instrText xml:space="preserve"> PAGEREF _Toc465124043 \h </w:instrText>
            </w:r>
            <w:r>
              <w:rPr>
                <w:noProof/>
                <w:webHidden/>
              </w:rPr>
            </w:r>
            <w:r>
              <w:rPr>
                <w:noProof/>
                <w:webHidden/>
              </w:rPr>
              <w:fldChar w:fldCharType="separate"/>
            </w:r>
            <w:r>
              <w:rPr>
                <w:noProof/>
                <w:webHidden/>
              </w:rPr>
              <w:t>5-24</w:t>
            </w:r>
            <w:r>
              <w:rPr>
                <w:noProof/>
                <w:webHidden/>
              </w:rPr>
              <w:fldChar w:fldCharType="end"/>
            </w:r>
          </w:hyperlink>
        </w:p>
        <w:p w14:paraId="571C06CB" w14:textId="12BA70D8"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44" w:history="1">
            <w:r w:rsidRPr="006B2ADB">
              <w:rPr>
                <w:rStyle w:val="Hyperlink"/>
                <w:noProof/>
              </w:rPr>
              <w:t>5.4</w:t>
            </w:r>
            <w:r>
              <w:rPr>
                <w:rFonts w:asciiTheme="minorHAnsi" w:eastAsiaTheme="minorEastAsia" w:hAnsiTheme="minorHAnsi" w:cstheme="minorBidi"/>
                <w:noProof/>
                <w:sz w:val="22"/>
                <w:szCs w:val="22"/>
                <w:lang w:val="en-ZA" w:eastAsia="en-ZA"/>
              </w:rPr>
              <w:tab/>
            </w:r>
            <w:r w:rsidRPr="006B2ADB">
              <w:rPr>
                <w:rStyle w:val="Hyperlink"/>
                <w:noProof/>
              </w:rPr>
              <w:t>Outboard Pass transistor stage</w:t>
            </w:r>
            <w:r>
              <w:rPr>
                <w:noProof/>
                <w:webHidden/>
              </w:rPr>
              <w:tab/>
            </w:r>
            <w:r>
              <w:rPr>
                <w:noProof/>
                <w:webHidden/>
              </w:rPr>
              <w:fldChar w:fldCharType="begin"/>
            </w:r>
            <w:r>
              <w:rPr>
                <w:noProof/>
                <w:webHidden/>
              </w:rPr>
              <w:instrText xml:space="preserve"> PAGEREF _Toc465124044 \h </w:instrText>
            </w:r>
            <w:r>
              <w:rPr>
                <w:noProof/>
                <w:webHidden/>
              </w:rPr>
            </w:r>
            <w:r>
              <w:rPr>
                <w:noProof/>
                <w:webHidden/>
              </w:rPr>
              <w:fldChar w:fldCharType="separate"/>
            </w:r>
            <w:r>
              <w:rPr>
                <w:noProof/>
                <w:webHidden/>
              </w:rPr>
              <w:t>5-24</w:t>
            </w:r>
            <w:r>
              <w:rPr>
                <w:noProof/>
                <w:webHidden/>
              </w:rPr>
              <w:fldChar w:fldCharType="end"/>
            </w:r>
          </w:hyperlink>
        </w:p>
        <w:p w14:paraId="693D8784" w14:textId="26B3722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5" w:history="1">
            <w:r w:rsidRPr="006B2ADB">
              <w:rPr>
                <w:rStyle w:val="Hyperlink"/>
                <w:noProof/>
              </w:rPr>
              <w:t>5.4.1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_Toc465124045 \h </w:instrText>
            </w:r>
            <w:r>
              <w:rPr>
                <w:noProof/>
                <w:webHidden/>
              </w:rPr>
            </w:r>
            <w:r>
              <w:rPr>
                <w:noProof/>
                <w:webHidden/>
              </w:rPr>
              <w:fldChar w:fldCharType="separate"/>
            </w:r>
            <w:r>
              <w:rPr>
                <w:noProof/>
                <w:webHidden/>
              </w:rPr>
              <w:t>5-24</w:t>
            </w:r>
            <w:r>
              <w:rPr>
                <w:noProof/>
                <w:webHidden/>
              </w:rPr>
              <w:fldChar w:fldCharType="end"/>
            </w:r>
          </w:hyperlink>
        </w:p>
        <w:p w14:paraId="7884B0C3" w14:textId="5CD0F8AF"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6" w:history="1">
            <w:r w:rsidRPr="006B2ADB">
              <w:rPr>
                <w:rStyle w:val="Hyperlink"/>
                <w:noProof/>
              </w:rPr>
              <w:t>5.4.2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_Toc465124046 \h </w:instrText>
            </w:r>
            <w:r>
              <w:rPr>
                <w:noProof/>
                <w:webHidden/>
              </w:rPr>
            </w:r>
            <w:r>
              <w:rPr>
                <w:noProof/>
                <w:webHidden/>
              </w:rPr>
              <w:fldChar w:fldCharType="separate"/>
            </w:r>
            <w:r>
              <w:rPr>
                <w:noProof/>
                <w:webHidden/>
              </w:rPr>
              <w:t>5-25</w:t>
            </w:r>
            <w:r>
              <w:rPr>
                <w:noProof/>
                <w:webHidden/>
              </w:rPr>
              <w:fldChar w:fldCharType="end"/>
            </w:r>
          </w:hyperlink>
        </w:p>
        <w:p w14:paraId="157E1291" w14:textId="76E536AC"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7" w:history="1">
            <w:r w:rsidRPr="006B2ADB">
              <w:rPr>
                <w:rStyle w:val="Hyperlink"/>
                <w:noProof/>
              </w:rPr>
              <w:t>5.4.3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_Toc465124047 \h </w:instrText>
            </w:r>
            <w:r>
              <w:rPr>
                <w:noProof/>
                <w:webHidden/>
              </w:rPr>
            </w:r>
            <w:r>
              <w:rPr>
                <w:noProof/>
                <w:webHidden/>
              </w:rPr>
              <w:fldChar w:fldCharType="separate"/>
            </w:r>
            <w:r>
              <w:rPr>
                <w:noProof/>
                <w:webHidden/>
              </w:rPr>
              <w:t>5-27</w:t>
            </w:r>
            <w:r>
              <w:rPr>
                <w:noProof/>
                <w:webHidden/>
              </w:rPr>
              <w:fldChar w:fldCharType="end"/>
            </w:r>
          </w:hyperlink>
        </w:p>
        <w:p w14:paraId="209B038B" w14:textId="1D6089A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8" w:history="1">
            <w:r w:rsidRPr="006B2ADB">
              <w:rPr>
                <w:rStyle w:val="Hyperlink"/>
                <w:noProof/>
              </w:rPr>
              <w:t>5.4.4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_Toc465124048 \h </w:instrText>
            </w:r>
            <w:r>
              <w:rPr>
                <w:noProof/>
                <w:webHidden/>
              </w:rPr>
            </w:r>
            <w:r>
              <w:rPr>
                <w:noProof/>
                <w:webHidden/>
              </w:rPr>
              <w:fldChar w:fldCharType="separate"/>
            </w:r>
            <w:r>
              <w:rPr>
                <w:noProof/>
                <w:webHidden/>
              </w:rPr>
              <w:t>5-28</w:t>
            </w:r>
            <w:r>
              <w:rPr>
                <w:noProof/>
                <w:webHidden/>
              </w:rPr>
              <w:fldChar w:fldCharType="end"/>
            </w:r>
          </w:hyperlink>
        </w:p>
        <w:p w14:paraId="75E3AE2E" w14:textId="5DBBAACE"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49" w:history="1">
            <w:r w:rsidRPr="006B2ADB">
              <w:rPr>
                <w:rStyle w:val="Hyperlink"/>
                <w:noProof/>
              </w:rPr>
              <w:t>5.4.5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_Toc465124049 \h </w:instrText>
            </w:r>
            <w:r>
              <w:rPr>
                <w:noProof/>
                <w:webHidden/>
              </w:rPr>
            </w:r>
            <w:r>
              <w:rPr>
                <w:noProof/>
                <w:webHidden/>
              </w:rPr>
              <w:fldChar w:fldCharType="separate"/>
            </w:r>
            <w:r>
              <w:rPr>
                <w:noProof/>
                <w:webHidden/>
              </w:rPr>
              <w:t>5-29</w:t>
            </w:r>
            <w:r>
              <w:rPr>
                <w:noProof/>
                <w:webHidden/>
              </w:rPr>
              <w:fldChar w:fldCharType="end"/>
            </w:r>
          </w:hyperlink>
        </w:p>
        <w:p w14:paraId="3A9E0DE0" w14:textId="7B1719B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0" w:history="1">
            <w:r w:rsidRPr="006B2ADB">
              <w:rPr>
                <w:rStyle w:val="Hyperlink"/>
                <w:noProof/>
              </w:rPr>
              <w:t>5.4.6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_Toc465124050 \h </w:instrText>
            </w:r>
            <w:r>
              <w:rPr>
                <w:noProof/>
                <w:webHidden/>
              </w:rPr>
            </w:r>
            <w:r>
              <w:rPr>
                <w:noProof/>
                <w:webHidden/>
              </w:rPr>
              <w:fldChar w:fldCharType="separate"/>
            </w:r>
            <w:r>
              <w:rPr>
                <w:noProof/>
                <w:webHidden/>
              </w:rPr>
              <w:t>5-29</w:t>
            </w:r>
            <w:r>
              <w:rPr>
                <w:noProof/>
                <w:webHidden/>
              </w:rPr>
              <w:fldChar w:fldCharType="end"/>
            </w:r>
          </w:hyperlink>
        </w:p>
        <w:p w14:paraId="5C872B42" w14:textId="13EB32D4"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1" w:history="1">
            <w:r w:rsidRPr="006B2ADB">
              <w:rPr>
                <w:rStyle w:val="Hyperlink"/>
                <w:noProof/>
              </w:rPr>
              <w:t>5.4.7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_Toc465124051 \h </w:instrText>
            </w:r>
            <w:r>
              <w:rPr>
                <w:noProof/>
                <w:webHidden/>
              </w:rPr>
            </w:r>
            <w:r>
              <w:rPr>
                <w:noProof/>
                <w:webHidden/>
              </w:rPr>
              <w:fldChar w:fldCharType="separate"/>
            </w:r>
            <w:r>
              <w:rPr>
                <w:noProof/>
                <w:webHidden/>
              </w:rPr>
              <w:t>5-29</w:t>
            </w:r>
            <w:r>
              <w:rPr>
                <w:noProof/>
                <w:webHidden/>
              </w:rPr>
              <w:fldChar w:fldCharType="end"/>
            </w:r>
          </w:hyperlink>
        </w:p>
        <w:p w14:paraId="4893577F" w14:textId="73C1D62F"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52" w:history="1">
            <w:r w:rsidRPr="006B2ADB">
              <w:rPr>
                <w:rStyle w:val="Hyperlink"/>
                <w:noProof/>
              </w:rPr>
              <w:t>5.5</w:t>
            </w:r>
            <w:r>
              <w:rPr>
                <w:rFonts w:asciiTheme="minorHAnsi" w:eastAsiaTheme="minorEastAsia" w:hAnsiTheme="minorHAnsi" w:cstheme="minorBidi"/>
                <w:noProof/>
                <w:sz w:val="22"/>
                <w:szCs w:val="22"/>
                <w:lang w:val="en-ZA" w:eastAsia="en-ZA"/>
              </w:rPr>
              <w:tab/>
            </w:r>
            <w:r w:rsidRPr="006B2ADB">
              <w:rPr>
                <w:rStyle w:val="Hyperlink"/>
                <w:noProof/>
              </w:rPr>
              <w:t>Voltage Regulator</w:t>
            </w:r>
            <w:r>
              <w:rPr>
                <w:noProof/>
                <w:webHidden/>
              </w:rPr>
              <w:tab/>
            </w:r>
            <w:r>
              <w:rPr>
                <w:noProof/>
                <w:webHidden/>
              </w:rPr>
              <w:fldChar w:fldCharType="begin"/>
            </w:r>
            <w:r>
              <w:rPr>
                <w:noProof/>
                <w:webHidden/>
              </w:rPr>
              <w:instrText xml:space="preserve"> PAGEREF _Toc465124052 \h </w:instrText>
            </w:r>
            <w:r>
              <w:rPr>
                <w:noProof/>
                <w:webHidden/>
              </w:rPr>
            </w:r>
            <w:r>
              <w:rPr>
                <w:noProof/>
                <w:webHidden/>
              </w:rPr>
              <w:fldChar w:fldCharType="separate"/>
            </w:r>
            <w:r>
              <w:rPr>
                <w:noProof/>
                <w:webHidden/>
              </w:rPr>
              <w:t>5-29</w:t>
            </w:r>
            <w:r>
              <w:rPr>
                <w:noProof/>
                <w:webHidden/>
              </w:rPr>
              <w:fldChar w:fldCharType="end"/>
            </w:r>
          </w:hyperlink>
        </w:p>
        <w:p w14:paraId="579078C7" w14:textId="37EA8CF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3" w:history="1">
            <w:r w:rsidRPr="006B2ADB">
              <w:rPr>
                <w:rStyle w:val="Hyperlink"/>
                <w:noProof/>
              </w:rPr>
              <w:t>5.5.1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_Toc465124053 \h </w:instrText>
            </w:r>
            <w:r>
              <w:rPr>
                <w:noProof/>
                <w:webHidden/>
              </w:rPr>
            </w:r>
            <w:r>
              <w:rPr>
                <w:noProof/>
                <w:webHidden/>
              </w:rPr>
              <w:fldChar w:fldCharType="separate"/>
            </w:r>
            <w:r>
              <w:rPr>
                <w:noProof/>
                <w:webHidden/>
              </w:rPr>
              <w:t>5-29</w:t>
            </w:r>
            <w:r>
              <w:rPr>
                <w:noProof/>
                <w:webHidden/>
              </w:rPr>
              <w:fldChar w:fldCharType="end"/>
            </w:r>
          </w:hyperlink>
        </w:p>
        <w:p w14:paraId="5C765BBC" w14:textId="2B270A29"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4" w:history="1">
            <w:r w:rsidRPr="006B2ADB">
              <w:rPr>
                <w:rStyle w:val="Hyperlink"/>
                <w:noProof/>
              </w:rPr>
              <w:t>5.5.2</w:t>
            </w:r>
            <w:r>
              <w:rPr>
                <w:rFonts w:asciiTheme="minorHAnsi" w:eastAsiaTheme="minorEastAsia" w:hAnsiTheme="minorHAnsi" w:cstheme="minorBidi"/>
                <w:noProof/>
                <w:sz w:val="22"/>
                <w:szCs w:val="22"/>
                <w:lang w:val="en-ZA" w:eastAsia="en-ZA"/>
              </w:rPr>
              <w:tab/>
            </w:r>
            <w:r w:rsidRPr="006B2ADB">
              <w:rPr>
                <w:rStyle w:val="Hyperlink"/>
                <w:noProof/>
              </w:rPr>
              <w:t xml:space="preserve">Design </w:t>
            </w:r>
            <w:r w:rsidRPr="006B2ADB">
              <w:rPr>
                <w:rStyle w:val="Hyperlink"/>
                <w:noProof/>
              </w:rPr>
              <w:drawing>
                <wp:inline distT="0" distB="0" distL="0" distR="0" wp14:anchorId="2910A726" wp14:editId="7EE92615">
                  <wp:extent cx="4679950" cy="246316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246316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_Toc465124054 \h </w:instrText>
            </w:r>
            <w:r>
              <w:rPr>
                <w:noProof/>
                <w:webHidden/>
              </w:rPr>
            </w:r>
            <w:r>
              <w:rPr>
                <w:noProof/>
                <w:webHidden/>
              </w:rPr>
              <w:fldChar w:fldCharType="separate"/>
            </w:r>
            <w:r>
              <w:rPr>
                <w:noProof/>
                <w:webHidden/>
              </w:rPr>
              <w:t>5-30</w:t>
            </w:r>
            <w:r>
              <w:rPr>
                <w:noProof/>
                <w:webHidden/>
              </w:rPr>
              <w:fldChar w:fldCharType="end"/>
            </w:r>
          </w:hyperlink>
        </w:p>
        <w:p w14:paraId="43AA1549" w14:textId="4D214F58"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5" w:history="1">
            <w:r w:rsidRPr="006B2ADB">
              <w:rPr>
                <w:rStyle w:val="Hyperlink"/>
                <w:noProof/>
              </w:rPr>
              <w:t>5.5.3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_Toc465124055 \h </w:instrText>
            </w:r>
            <w:r>
              <w:rPr>
                <w:noProof/>
                <w:webHidden/>
              </w:rPr>
            </w:r>
            <w:r>
              <w:rPr>
                <w:noProof/>
                <w:webHidden/>
              </w:rPr>
              <w:fldChar w:fldCharType="separate"/>
            </w:r>
            <w:r>
              <w:rPr>
                <w:noProof/>
                <w:webHidden/>
              </w:rPr>
              <w:t>5-31</w:t>
            </w:r>
            <w:r>
              <w:rPr>
                <w:noProof/>
                <w:webHidden/>
              </w:rPr>
              <w:fldChar w:fldCharType="end"/>
            </w:r>
          </w:hyperlink>
        </w:p>
        <w:p w14:paraId="6EFF7120" w14:textId="4D21E553"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6" w:history="1">
            <w:r w:rsidRPr="006B2ADB">
              <w:rPr>
                <w:rStyle w:val="Hyperlink"/>
                <w:noProof/>
              </w:rPr>
              <w:t>5.5.4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_Toc465124056 \h </w:instrText>
            </w:r>
            <w:r>
              <w:rPr>
                <w:noProof/>
                <w:webHidden/>
              </w:rPr>
            </w:r>
            <w:r>
              <w:rPr>
                <w:noProof/>
                <w:webHidden/>
              </w:rPr>
              <w:fldChar w:fldCharType="separate"/>
            </w:r>
            <w:r>
              <w:rPr>
                <w:noProof/>
                <w:webHidden/>
              </w:rPr>
              <w:t>5-31</w:t>
            </w:r>
            <w:r>
              <w:rPr>
                <w:noProof/>
                <w:webHidden/>
              </w:rPr>
              <w:fldChar w:fldCharType="end"/>
            </w:r>
          </w:hyperlink>
        </w:p>
        <w:p w14:paraId="58A3D022" w14:textId="4297A16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7" w:history="1">
            <w:r w:rsidRPr="006B2ADB">
              <w:rPr>
                <w:rStyle w:val="Hyperlink"/>
                <w:noProof/>
              </w:rPr>
              <w:t>5.5.5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_Toc465124057 \h </w:instrText>
            </w:r>
            <w:r>
              <w:rPr>
                <w:noProof/>
                <w:webHidden/>
              </w:rPr>
            </w:r>
            <w:r>
              <w:rPr>
                <w:noProof/>
                <w:webHidden/>
              </w:rPr>
              <w:fldChar w:fldCharType="separate"/>
            </w:r>
            <w:r>
              <w:rPr>
                <w:noProof/>
                <w:webHidden/>
              </w:rPr>
              <w:t>5-31</w:t>
            </w:r>
            <w:r>
              <w:rPr>
                <w:noProof/>
                <w:webHidden/>
              </w:rPr>
              <w:fldChar w:fldCharType="end"/>
            </w:r>
          </w:hyperlink>
        </w:p>
        <w:p w14:paraId="1F749DC4" w14:textId="1B289B4D"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8" w:history="1">
            <w:r w:rsidRPr="006B2ADB">
              <w:rPr>
                <w:rStyle w:val="Hyperlink"/>
                <w:noProof/>
              </w:rPr>
              <w:t>5.5.6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_Toc465124058 \h </w:instrText>
            </w:r>
            <w:r>
              <w:rPr>
                <w:noProof/>
                <w:webHidden/>
              </w:rPr>
            </w:r>
            <w:r>
              <w:rPr>
                <w:noProof/>
                <w:webHidden/>
              </w:rPr>
              <w:fldChar w:fldCharType="separate"/>
            </w:r>
            <w:r>
              <w:rPr>
                <w:noProof/>
                <w:webHidden/>
              </w:rPr>
              <w:t>5-32</w:t>
            </w:r>
            <w:r>
              <w:rPr>
                <w:noProof/>
                <w:webHidden/>
              </w:rPr>
              <w:fldChar w:fldCharType="end"/>
            </w:r>
          </w:hyperlink>
        </w:p>
        <w:p w14:paraId="57D533E1" w14:textId="67D3E494"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59" w:history="1">
            <w:r w:rsidRPr="006B2ADB">
              <w:rPr>
                <w:rStyle w:val="Hyperlink"/>
                <w:noProof/>
              </w:rPr>
              <w:t>5.5.7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_Toc465124059 \h </w:instrText>
            </w:r>
            <w:r>
              <w:rPr>
                <w:noProof/>
                <w:webHidden/>
              </w:rPr>
            </w:r>
            <w:r>
              <w:rPr>
                <w:noProof/>
                <w:webHidden/>
              </w:rPr>
              <w:fldChar w:fldCharType="separate"/>
            </w:r>
            <w:r>
              <w:rPr>
                <w:noProof/>
                <w:webHidden/>
              </w:rPr>
              <w:t>5-32</w:t>
            </w:r>
            <w:r>
              <w:rPr>
                <w:noProof/>
                <w:webHidden/>
              </w:rPr>
              <w:fldChar w:fldCharType="end"/>
            </w:r>
          </w:hyperlink>
        </w:p>
        <w:p w14:paraId="29342A1D" w14:textId="2E169D7B"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60" w:history="1">
            <w:r w:rsidRPr="006B2ADB">
              <w:rPr>
                <w:rStyle w:val="Hyperlink"/>
                <w:noProof/>
              </w:rPr>
              <w:t>5.6</w:t>
            </w:r>
            <w:r>
              <w:rPr>
                <w:rFonts w:asciiTheme="minorHAnsi" w:eastAsiaTheme="minorEastAsia" w:hAnsiTheme="minorHAnsi" w:cstheme="minorBidi"/>
                <w:noProof/>
                <w:sz w:val="22"/>
                <w:szCs w:val="22"/>
                <w:lang w:val="en-ZA" w:eastAsia="en-ZA"/>
              </w:rPr>
              <w:tab/>
            </w:r>
            <w:r w:rsidRPr="006B2ADB">
              <w:rPr>
                <w:rStyle w:val="Hyperlink"/>
                <w:noProof/>
              </w:rPr>
              <w:t>Current limiter</w:t>
            </w:r>
            <w:r>
              <w:rPr>
                <w:noProof/>
                <w:webHidden/>
              </w:rPr>
              <w:tab/>
            </w:r>
            <w:r>
              <w:rPr>
                <w:noProof/>
                <w:webHidden/>
              </w:rPr>
              <w:fldChar w:fldCharType="begin"/>
            </w:r>
            <w:r>
              <w:rPr>
                <w:noProof/>
                <w:webHidden/>
              </w:rPr>
              <w:instrText xml:space="preserve"> PAGEREF _Toc465124060 \h </w:instrText>
            </w:r>
            <w:r>
              <w:rPr>
                <w:noProof/>
                <w:webHidden/>
              </w:rPr>
            </w:r>
            <w:r>
              <w:rPr>
                <w:noProof/>
                <w:webHidden/>
              </w:rPr>
              <w:fldChar w:fldCharType="separate"/>
            </w:r>
            <w:r>
              <w:rPr>
                <w:noProof/>
                <w:webHidden/>
              </w:rPr>
              <w:t>5-33</w:t>
            </w:r>
            <w:r>
              <w:rPr>
                <w:noProof/>
                <w:webHidden/>
              </w:rPr>
              <w:fldChar w:fldCharType="end"/>
            </w:r>
          </w:hyperlink>
        </w:p>
        <w:p w14:paraId="5140592D" w14:textId="69DE7627"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1" w:history="1">
            <w:r w:rsidRPr="006B2ADB">
              <w:rPr>
                <w:rStyle w:val="Hyperlink"/>
                <w:noProof/>
              </w:rPr>
              <w:t>5.6.1</w:t>
            </w:r>
            <w:r>
              <w:rPr>
                <w:rFonts w:asciiTheme="minorHAnsi" w:eastAsiaTheme="minorEastAsia" w:hAnsiTheme="minorHAnsi" w:cstheme="minorBidi"/>
                <w:noProof/>
                <w:sz w:val="22"/>
                <w:szCs w:val="22"/>
                <w:lang w:val="en-ZA" w:eastAsia="en-ZA"/>
              </w:rPr>
              <w:tab/>
            </w:r>
            <w:r w:rsidRPr="006B2ADB">
              <w:rPr>
                <w:rStyle w:val="Hyperlink"/>
                <w:noProof/>
              </w:rPr>
              <w:t>Literature Study</w:t>
            </w:r>
            <w:r>
              <w:rPr>
                <w:noProof/>
                <w:webHidden/>
              </w:rPr>
              <w:tab/>
            </w:r>
            <w:r>
              <w:rPr>
                <w:noProof/>
                <w:webHidden/>
              </w:rPr>
              <w:fldChar w:fldCharType="begin"/>
            </w:r>
            <w:r>
              <w:rPr>
                <w:noProof/>
                <w:webHidden/>
              </w:rPr>
              <w:instrText xml:space="preserve"> PAGEREF _Toc465124061 \h </w:instrText>
            </w:r>
            <w:r>
              <w:rPr>
                <w:noProof/>
                <w:webHidden/>
              </w:rPr>
            </w:r>
            <w:r>
              <w:rPr>
                <w:noProof/>
                <w:webHidden/>
              </w:rPr>
              <w:fldChar w:fldCharType="separate"/>
            </w:r>
            <w:r>
              <w:rPr>
                <w:noProof/>
                <w:webHidden/>
              </w:rPr>
              <w:t>5-33</w:t>
            </w:r>
            <w:r>
              <w:rPr>
                <w:noProof/>
                <w:webHidden/>
              </w:rPr>
              <w:fldChar w:fldCharType="end"/>
            </w:r>
          </w:hyperlink>
        </w:p>
        <w:p w14:paraId="2CA9E77E" w14:textId="5138E0EA"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2" w:history="1">
            <w:r w:rsidRPr="006B2ADB">
              <w:rPr>
                <w:rStyle w:val="Hyperlink"/>
                <w:noProof/>
              </w:rPr>
              <w:t>5.6.2</w:t>
            </w:r>
            <w:r>
              <w:rPr>
                <w:rFonts w:asciiTheme="minorHAnsi" w:eastAsiaTheme="minorEastAsia" w:hAnsiTheme="minorHAnsi" w:cstheme="minorBidi"/>
                <w:noProof/>
                <w:sz w:val="22"/>
                <w:szCs w:val="22"/>
                <w:lang w:val="en-ZA" w:eastAsia="en-ZA"/>
              </w:rPr>
              <w:tab/>
            </w:r>
            <w:r w:rsidRPr="006B2ADB">
              <w:rPr>
                <w:rStyle w:val="Hyperlink"/>
                <w:noProof/>
              </w:rPr>
              <w:t>Design</w:t>
            </w:r>
            <w:r>
              <w:rPr>
                <w:noProof/>
                <w:webHidden/>
              </w:rPr>
              <w:tab/>
            </w:r>
            <w:r>
              <w:rPr>
                <w:noProof/>
                <w:webHidden/>
              </w:rPr>
              <w:fldChar w:fldCharType="begin"/>
            </w:r>
            <w:r>
              <w:rPr>
                <w:noProof/>
                <w:webHidden/>
              </w:rPr>
              <w:instrText xml:space="preserve"> PAGEREF _Toc465124062 \h </w:instrText>
            </w:r>
            <w:r>
              <w:rPr>
                <w:noProof/>
                <w:webHidden/>
              </w:rPr>
            </w:r>
            <w:r>
              <w:rPr>
                <w:noProof/>
                <w:webHidden/>
              </w:rPr>
              <w:fldChar w:fldCharType="separate"/>
            </w:r>
            <w:r>
              <w:rPr>
                <w:noProof/>
                <w:webHidden/>
              </w:rPr>
              <w:t>5-33</w:t>
            </w:r>
            <w:r>
              <w:rPr>
                <w:noProof/>
                <w:webHidden/>
              </w:rPr>
              <w:fldChar w:fldCharType="end"/>
            </w:r>
          </w:hyperlink>
        </w:p>
        <w:p w14:paraId="0D22A5F1" w14:textId="62081E9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3" w:history="1">
            <w:r w:rsidRPr="006B2ADB">
              <w:rPr>
                <w:rStyle w:val="Hyperlink"/>
                <w:noProof/>
              </w:rPr>
              <w:t>5.6.3</w:t>
            </w:r>
            <w:r>
              <w:rPr>
                <w:rFonts w:asciiTheme="minorHAnsi" w:eastAsiaTheme="minorEastAsia" w:hAnsiTheme="minorHAnsi" w:cstheme="minorBidi"/>
                <w:noProof/>
                <w:sz w:val="22"/>
                <w:szCs w:val="22"/>
                <w:lang w:val="en-ZA" w:eastAsia="en-ZA"/>
              </w:rPr>
              <w:tab/>
            </w:r>
            <w:r w:rsidRPr="006B2ADB">
              <w:rPr>
                <w:rStyle w:val="Hyperlink"/>
                <w:noProof/>
              </w:rPr>
              <w:t>Analysis</w:t>
            </w:r>
            <w:r>
              <w:rPr>
                <w:noProof/>
                <w:webHidden/>
              </w:rPr>
              <w:tab/>
            </w:r>
            <w:r>
              <w:rPr>
                <w:noProof/>
                <w:webHidden/>
              </w:rPr>
              <w:fldChar w:fldCharType="begin"/>
            </w:r>
            <w:r>
              <w:rPr>
                <w:noProof/>
                <w:webHidden/>
              </w:rPr>
              <w:instrText xml:space="preserve"> PAGEREF _Toc465124063 \h </w:instrText>
            </w:r>
            <w:r>
              <w:rPr>
                <w:noProof/>
                <w:webHidden/>
              </w:rPr>
            </w:r>
            <w:r>
              <w:rPr>
                <w:noProof/>
                <w:webHidden/>
              </w:rPr>
              <w:fldChar w:fldCharType="separate"/>
            </w:r>
            <w:r>
              <w:rPr>
                <w:noProof/>
                <w:webHidden/>
              </w:rPr>
              <w:t>5-35</w:t>
            </w:r>
            <w:r>
              <w:rPr>
                <w:noProof/>
                <w:webHidden/>
              </w:rPr>
              <w:fldChar w:fldCharType="end"/>
            </w:r>
          </w:hyperlink>
        </w:p>
        <w:p w14:paraId="0544C7E0" w14:textId="30196032"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4" w:history="1">
            <w:r w:rsidRPr="006B2ADB">
              <w:rPr>
                <w:rStyle w:val="Hyperlink"/>
                <w:noProof/>
              </w:rPr>
              <w:t>5.6.4</w:t>
            </w:r>
            <w:r>
              <w:rPr>
                <w:rFonts w:asciiTheme="minorHAnsi" w:eastAsiaTheme="minorEastAsia" w:hAnsiTheme="minorHAnsi" w:cstheme="minorBidi"/>
                <w:noProof/>
                <w:sz w:val="22"/>
                <w:szCs w:val="22"/>
                <w:lang w:val="en-ZA" w:eastAsia="en-ZA"/>
              </w:rPr>
              <w:tab/>
            </w:r>
            <w:r w:rsidRPr="006B2ADB">
              <w:rPr>
                <w:rStyle w:val="Hyperlink"/>
                <w:noProof/>
              </w:rPr>
              <w:t>Building the circuit</w:t>
            </w:r>
            <w:r>
              <w:rPr>
                <w:noProof/>
                <w:webHidden/>
              </w:rPr>
              <w:tab/>
            </w:r>
            <w:r>
              <w:rPr>
                <w:noProof/>
                <w:webHidden/>
              </w:rPr>
              <w:fldChar w:fldCharType="begin"/>
            </w:r>
            <w:r>
              <w:rPr>
                <w:noProof/>
                <w:webHidden/>
              </w:rPr>
              <w:instrText xml:space="preserve"> PAGEREF _Toc465124064 \h </w:instrText>
            </w:r>
            <w:r>
              <w:rPr>
                <w:noProof/>
                <w:webHidden/>
              </w:rPr>
            </w:r>
            <w:r>
              <w:rPr>
                <w:noProof/>
                <w:webHidden/>
              </w:rPr>
              <w:fldChar w:fldCharType="separate"/>
            </w:r>
            <w:r>
              <w:rPr>
                <w:noProof/>
                <w:webHidden/>
              </w:rPr>
              <w:t>5-35</w:t>
            </w:r>
            <w:r>
              <w:rPr>
                <w:noProof/>
                <w:webHidden/>
              </w:rPr>
              <w:fldChar w:fldCharType="end"/>
            </w:r>
          </w:hyperlink>
        </w:p>
        <w:p w14:paraId="3AB48E21" w14:textId="63383E8C"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5" w:history="1">
            <w:r w:rsidRPr="006B2ADB">
              <w:rPr>
                <w:rStyle w:val="Hyperlink"/>
                <w:noProof/>
              </w:rPr>
              <w:t>5.6.5</w:t>
            </w:r>
            <w:r>
              <w:rPr>
                <w:rFonts w:asciiTheme="minorHAnsi" w:eastAsiaTheme="minorEastAsia" w:hAnsiTheme="minorHAnsi" w:cstheme="minorBidi"/>
                <w:noProof/>
                <w:sz w:val="22"/>
                <w:szCs w:val="22"/>
                <w:lang w:val="en-ZA" w:eastAsia="en-ZA"/>
              </w:rPr>
              <w:tab/>
            </w:r>
            <w:r w:rsidRPr="006B2ADB">
              <w:rPr>
                <w:rStyle w:val="Hyperlink"/>
                <w:noProof/>
              </w:rPr>
              <w:t>Measurements</w:t>
            </w:r>
            <w:r>
              <w:rPr>
                <w:noProof/>
                <w:webHidden/>
              </w:rPr>
              <w:tab/>
            </w:r>
            <w:r>
              <w:rPr>
                <w:noProof/>
                <w:webHidden/>
              </w:rPr>
              <w:fldChar w:fldCharType="begin"/>
            </w:r>
            <w:r>
              <w:rPr>
                <w:noProof/>
                <w:webHidden/>
              </w:rPr>
              <w:instrText xml:space="preserve"> PAGEREF _Toc465124065 \h </w:instrText>
            </w:r>
            <w:r>
              <w:rPr>
                <w:noProof/>
                <w:webHidden/>
              </w:rPr>
            </w:r>
            <w:r>
              <w:rPr>
                <w:noProof/>
                <w:webHidden/>
              </w:rPr>
              <w:fldChar w:fldCharType="separate"/>
            </w:r>
            <w:r>
              <w:rPr>
                <w:noProof/>
                <w:webHidden/>
              </w:rPr>
              <w:t>5-36</w:t>
            </w:r>
            <w:r>
              <w:rPr>
                <w:noProof/>
                <w:webHidden/>
              </w:rPr>
              <w:fldChar w:fldCharType="end"/>
            </w:r>
          </w:hyperlink>
        </w:p>
        <w:p w14:paraId="3BBD52D8" w14:textId="6A9A1B3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6" w:history="1">
            <w:r w:rsidRPr="006B2ADB">
              <w:rPr>
                <w:rStyle w:val="Hyperlink"/>
                <w:noProof/>
              </w:rPr>
              <w:t>5.6.6</w:t>
            </w:r>
            <w:r>
              <w:rPr>
                <w:rFonts w:asciiTheme="minorHAnsi" w:eastAsiaTheme="minorEastAsia" w:hAnsiTheme="minorHAnsi" w:cstheme="minorBidi"/>
                <w:noProof/>
                <w:sz w:val="22"/>
                <w:szCs w:val="22"/>
                <w:lang w:val="en-ZA" w:eastAsia="en-ZA"/>
              </w:rPr>
              <w:tab/>
            </w:r>
            <w:r w:rsidRPr="006B2ADB">
              <w:rPr>
                <w:rStyle w:val="Hyperlink"/>
                <w:noProof/>
              </w:rPr>
              <w:t>Comparison of theoretical and measured values</w:t>
            </w:r>
            <w:r>
              <w:rPr>
                <w:noProof/>
                <w:webHidden/>
              </w:rPr>
              <w:tab/>
            </w:r>
            <w:r>
              <w:rPr>
                <w:noProof/>
                <w:webHidden/>
              </w:rPr>
              <w:fldChar w:fldCharType="begin"/>
            </w:r>
            <w:r>
              <w:rPr>
                <w:noProof/>
                <w:webHidden/>
              </w:rPr>
              <w:instrText xml:space="preserve"> PAGEREF _Toc465124066 \h </w:instrText>
            </w:r>
            <w:r>
              <w:rPr>
                <w:noProof/>
                <w:webHidden/>
              </w:rPr>
            </w:r>
            <w:r>
              <w:rPr>
                <w:noProof/>
                <w:webHidden/>
              </w:rPr>
              <w:fldChar w:fldCharType="separate"/>
            </w:r>
            <w:r>
              <w:rPr>
                <w:noProof/>
                <w:webHidden/>
              </w:rPr>
              <w:t>5-36</w:t>
            </w:r>
            <w:r>
              <w:rPr>
                <w:noProof/>
                <w:webHidden/>
              </w:rPr>
              <w:fldChar w:fldCharType="end"/>
            </w:r>
          </w:hyperlink>
        </w:p>
        <w:p w14:paraId="691FED8D" w14:textId="44394C00"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67" w:history="1">
            <w:r w:rsidRPr="006B2ADB">
              <w:rPr>
                <w:rStyle w:val="Hyperlink"/>
                <w:noProof/>
              </w:rPr>
              <w:t>5.6.7</w:t>
            </w:r>
            <w:r>
              <w:rPr>
                <w:rFonts w:asciiTheme="minorHAnsi" w:eastAsiaTheme="minorEastAsia" w:hAnsiTheme="minorHAnsi" w:cstheme="minorBidi"/>
                <w:noProof/>
                <w:sz w:val="22"/>
                <w:szCs w:val="22"/>
                <w:lang w:val="en-ZA" w:eastAsia="en-ZA"/>
              </w:rPr>
              <w:tab/>
            </w:r>
            <w:r w:rsidRPr="006B2ADB">
              <w:rPr>
                <w:rStyle w:val="Hyperlink"/>
                <w:noProof/>
              </w:rPr>
              <w:t>Conclusion and recommendation</w:t>
            </w:r>
            <w:r>
              <w:rPr>
                <w:noProof/>
                <w:webHidden/>
              </w:rPr>
              <w:tab/>
            </w:r>
            <w:r>
              <w:rPr>
                <w:noProof/>
                <w:webHidden/>
              </w:rPr>
              <w:fldChar w:fldCharType="begin"/>
            </w:r>
            <w:r>
              <w:rPr>
                <w:noProof/>
                <w:webHidden/>
              </w:rPr>
              <w:instrText xml:space="preserve"> PAGEREF _Toc465124067 \h </w:instrText>
            </w:r>
            <w:r>
              <w:rPr>
                <w:noProof/>
                <w:webHidden/>
              </w:rPr>
            </w:r>
            <w:r>
              <w:rPr>
                <w:noProof/>
                <w:webHidden/>
              </w:rPr>
              <w:fldChar w:fldCharType="separate"/>
            </w:r>
            <w:r>
              <w:rPr>
                <w:noProof/>
                <w:webHidden/>
              </w:rPr>
              <w:t>5-37</w:t>
            </w:r>
            <w:r>
              <w:rPr>
                <w:noProof/>
                <w:webHidden/>
              </w:rPr>
              <w:fldChar w:fldCharType="end"/>
            </w:r>
          </w:hyperlink>
        </w:p>
        <w:p w14:paraId="08E92633" w14:textId="6E433A16"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68" w:history="1">
            <w:r w:rsidRPr="006B2ADB">
              <w:rPr>
                <w:rStyle w:val="Hyperlink"/>
                <w:noProof/>
              </w:rPr>
              <w:t>6</w:t>
            </w:r>
            <w:r>
              <w:rPr>
                <w:rFonts w:asciiTheme="minorHAnsi" w:eastAsiaTheme="minorEastAsia" w:hAnsiTheme="minorHAnsi" w:cstheme="minorBidi"/>
                <w:noProof/>
                <w:sz w:val="22"/>
                <w:szCs w:val="22"/>
                <w:lang w:val="en-ZA" w:eastAsia="en-ZA"/>
              </w:rPr>
              <w:tab/>
            </w:r>
            <w:r w:rsidRPr="006B2ADB">
              <w:rPr>
                <w:rStyle w:val="Hyperlink"/>
                <w:noProof/>
              </w:rPr>
              <w:t>Circuit Integration (Analogue)</w:t>
            </w:r>
            <w:r>
              <w:rPr>
                <w:noProof/>
                <w:webHidden/>
              </w:rPr>
              <w:tab/>
            </w:r>
            <w:r>
              <w:rPr>
                <w:noProof/>
                <w:webHidden/>
              </w:rPr>
              <w:fldChar w:fldCharType="begin"/>
            </w:r>
            <w:r>
              <w:rPr>
                <w:noProof/>
                <w:webHidden/>
              </w:rPr>
              <w:instrText xml:space="preserve"> PAGEREF _Toc465124068 \h </w:instrText>
            </w:r>
            <w:r>
              <w:rPr>
                <w:noProof/>
                <w:webHidden/>
              </w:rPr>
            </w:r>
            <w:r>
              <w:rPr>
                <w:noProof/>
                <w:webHidden/>
              </w:rPr>
              <w:fldChar w:fldCharType="separate"/>
            </w:r>
            <w:r>
              <w:rPr>
                <w:noProof/>
                <w:webHidden/>
              </w:rPr>
              <w:t>6-38</w:t>
            </w:r>
            <w:r>
              <w:rPr>
                <w:noProof/>
                <w:webHidden/>
              </w:rPr>
              <w:fldChar w:fldCharType="end"/>
            </w:r>
          </w:hyperlink>
        </w:p>
        <w:p w14:paraId="736B1C2F" w14:textId="267CC6E2"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69" w:history="1">
            <w:r w:rsidRPr="006B2ADB">
              <w:rPr>
                <w:rStyle w:val="Hyperlink"/>
                <w:noProof/>
              </w:rPr>
              <w:t>6.1</w:t>
            </w:r>
            <w:r>
              <w:rPr>
                <w:rFonts w:asciiTheme="minorHAnsi" w:eastAsiaTheme="minorEastAsia" w:hAnsiTheme="minorHAnsi" w:cstheme="minorBidi"/>
                <w:noProof/>
                <w:sz w:val="22"/>
                <w:szCs w:val="22"/>
                <w:lang w:val="en-ZA" w:eastAsia="en-ZA"/>
              </w:rPr>
              <w:tab/>
            </w:r>
            <w:r w:rsidRPr="006B2ADB">
              <w:rPr>
                <w:rStyle w:val="Hyperlink"/>
                <w:noProof/>
              </w:rPr>
              <w:t>Final System Measurements</w:t>
            </w:r>
            <w:r>
              <w:rPr>
                <w:noProof/>
                <w:webHidden/>
              </w:rPr>
              <w:tab/>
            </w:r>
            <w:r>
              <w:rPr>
                <w:noProof/>
                <w:webHidden/>
              </w:rPr>
              <w:fldChar w:fldCharType="begin"/>
            </w:r>
            <w:r>
              <w:rPr>
                <w:noProof/>
                <w:webHidden/>
              </w:rPr>
              <w:instrText xml:space="preserve"> PAGEREF _Toc465124069 \h </w:instrText>
            </w:r>
            <w:r>
              <w:rPr>
                <w:noProof/>
                <w:webHidden/>
              </w:rPr>
            </w:r>
            <w:r>
              <w:rPr>
                <w:noProof/>
                <w:webHidden/>
              </w:rPr>
              <w:fldChar w:fldCharType="separate"/>
            </w:r>
            <w:r>
              <w:rPr>
                <w:noProof/>
                <w:webHidden/>
              </w:rPr>
              <w:t>6-38</w:t>
            </w:r>
            <w:r>
              <w:rPr>
                <w:noProof/>
                <w:webHidden/>
              </w:rPr>
              <w:fldChar w:fldCharType="end"/>
            </w:r>
          </w:hyperlink>
        </w:p>
        <w:p w14:paraId="6F2536F9" w14:textId="44E03D9C"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0" w:history="1">
            <w:r w:rsidRPr="006B2ADB">
              <w:rPr>
                <w:rStyle w:val="Hyperlink"/>
                <w:noProof/>
              </w:rPr>
              <w:t>6.2</w:t>
            </w:r>
            <w:r>
              <w:rPr>
                <w:rFonts w:asciiTheme="minorHAnsi" w:eastAsiaTheme="minorEastAsia" w:hAnsiTheme="minorHAnsi" w:cstheme="minorBidi"/>
                <w:noProof/>
                <w:sz w:val="22"/>
                <w:szCs w:val="22"/>
                <w:lang w:val="en-ZA" w:eastAsia="en-ZA"/>
              </w:rPr>
              <w:tab/>
            </w:r>
            <w:r w:rsidRPr="006B2ADB">
              <w:rPr>
                <w:rStyle w:val="Hyperlink"/>
                <w:noProof/>
              </w:rPr>
              <w:t>Interpretation of Results</w:t>
            </w:r>
            <w:r>
              <w:rPr>
                <w:noProof/>
                <w:webHidden/>
              </w:rPr>
              <w:tab/>
            </w:r>
            <w:r>
              <w:rPr>
                <w:noProof/>
                <w:webHidden/>
              </w:rPr>
              <w:fldChar w:fldCharType="begin"/>
            </w:r>
            <w:r>
              <w:rPr>
                <w:noProof/>
                <w:webHidden/>
              </w:rPr>
              <w:instrText xml:space="preserve"> PAGEREF _Toc465124070 \h </w:instrText>
            </w:r>
            <w:r>
              <w:rPr>
                <w:noProof/>
                <w:webHidden/>
              </w:rPr>
            </w:r>
            <w:r>
              <w:rPr>
                <w:noProof/>
                <w:webHidden/>
              </w:rPr>
              <w:fldChar w:fldCharType="separate"/>
            </w:r>
            <w:r>
              <w:rPr>
                <w:noProof/>
                <w:webHidden/>
              </w:rPr>
              <w:t>6-39</w:t>
            </w:r>
            <w:r>
              <w:rPr>
                <w:noProof/>
                <w:webHidden/>
              </w:rPr>
              <w:fldChar w:fldCharType="end"/>
            </w:r>
          </w:hyperlink>
        </w:p>
        <w:p w14:paraId="01BAF110" w14:textId="4140BC8F"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71" w:history="1">
            <w:r w:rsidRPr="006B2ADB">
              <w:rPr>
                <w:rStyle w:val="Hyperlink"/>
                <w:noProof/>
              </w:rPr>
              <w:t>7</w:t>
            </w:r>
            <w:r>
              <w:rPr>
                <w:rFonts w:asciiTheme="minorHAnsi" w:eastAsiaTheme="minorEastAsia" w:hAnsiTheme="minorHAnsi" w:cstheme="minorBidi"/>
                <w:noProof/>
                <w:sz w:val="22"/>
                <w:szCs w:val="22"/>
                <w:lang w:val="en-ZA" w:eastAsia="en-ZA"/>
              </w:rPr>
              <w:tab/>
            </w:r>
            <w:r w:rsidRPr="006B2ADB">
              <w:rPr>
                <w:rStyle w:val="Hyperlink"/>
                <w:noProof/>
              </w:rPr>
              <w:t>Software Design</w:t>
            </w:r>
            <w:r>
              <w:rPr>
                <w:noProof/>
                <w:webHidden/>
              </w:rPr>
              <w:tab/>
            </w:r>
            <w:r>
              <w:rPr>
                <w:noProof/>
                <w:webHidden/>
              </w:rPr>
              <w:fldChar w:fldCharType="begin"/>
            </w:r>
            <w:r>
              <w:rPr>
                <w:noProof/>
                <w:webHidden/>
              </w:rPr>
              <w:instrText xml:space="preserve"> PAGEREF _Toc465124071 \h </w:instrText>
            </w:r>
            <w:r>
              <w:rPr>
                <w:noProof/>
                <w:webHidden/>
              </w:rPr>
            </w:r>
            <w:r>
              <w:rPr>
                <w:noProof/>
                <w:webHidden/>
              </w:rPr>
              <w:fldChar w:fldCharType="separate"/>
            </w:r>
            <w:r>
              <w:rPr>
                <w:noProof/>
                <w:webHidden/>
              </w:rPr>
              <w:t>7-40</w:t>
            </w:r>
            <w:r>
              <w:rPr>
                <w:noProof/>
                <w:webHidden/>
              </w:rPr>
              <w:fldChar w:fldCharType="end"/>
            </w:r>
          </w:hyperlink>
        </w:p>
        <w:p w14:paraId="7BBE9700" w14:textId="154F13A5"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2" w:history="1">
            <w:r w:rsidRPr="006B2ADB">
              <w:rPr>
                <w:rStyle w:val="Hyperlink"/>
                <w:noProof/>
              </w:rPr>
              <w:t>7.1</w:t>
            </w:r>
            <w:r>
              <w:rPr>
                <w:rFonts w:asciiTheme="minorHAnsi" w:eastAsiaTheme="minorEastAsia" w:hAnsiTheme="minorHAnsi" w:cstheme="minorBidi"/>
                <w:noProof/>
                <w:sz w:val="22"/>
                <w:szCs w:val="22"/>
                <w:lang w:val="en-ZA" w:eastAsia="en-ZA"/>
              </w:rPr>
              <w:tab/>
            </w:r>
            <w:r w:rsidRPr="006B2ADB">
              <w:rPr>
                <w:rStyle w:val="Hyperlink"/>
                <w:noProof/>
              </w:rPr>
              <w:t>Purpose &amp; Requirement</w:t>
            </w:r>
            <w:r>
              <w:rPr>
                <w:noProof/>
                <w:webHidden/>
              </w:rPr>
              <w:tab/>
            </w:r>
            <w:r>
              <w:rPr>
                <w:noProof/>
                <w:webHidden/>
              </w:rPr>
              <w:fldChar w:fldCharType="begin"/>
            </w:r>
            <w:r>
              <w:rPr>
                <w:noProof/>
                <w:webHidden/>
              </w:rPr>
              <w:instrText xml:space="preserve"> PAGEREF _Toc465124072 \h </w:instrText>
            </w:r>
            <w:r>
              <w:rPr>
                <w:noProof/>
                <w:webHidden/>
              </w:rPr>
            </w:r>
            <w:r>
              <w:rPr>
                <w:noProof/>
                <w:webHidden/>
              </w:rPr>
              <w:fldChar w:fldCharType="separate"/>
            </w:r>
            <w:r>
              <w:rPr>
                <w:noProof/>
                <w:webHidden/>
              </w:rPr>
              <w:t>7-40</w:t>
            </w:r>
            <w:r>
              <w:rPr>
                <w:noProof/>
                <w:webHidden/>
              </w:rPr>
              <w:fldChar w:fldCharType="end"/>
            </w:r>
          </w:hyperlink>
        </w:p>
        <w:p w14:paraId="59B3D0F0" w14:textId="7FD47CC9"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3" w:history="1">
            <w:r w:rsidRPr="006B2ADB">
              <w:rPr>
                <w:rStyle w:val="Hyperlink"/>
                <w:noProof/>
              </w:rPr>
              <w:t>7.2</w:t>
            </w:r>
            <w:r>
              <w:rPr>
                <w:rFonts w:asciiTheme="minorHAnsi" w:eastAsiaTheme="minorEastAsia" w:hAnsiTheme="minorHAnsi" w:cstheme="minorBidi"/>
                <w:noProof/>
                <w:sz w:val="22"/>
                <w:szCs w:val="22"/>
                <w:lang w:val="en-ZA" w:eastAsia="en-ZA"/>
              </w:rPr>
              <w:tab/>
            </w:r>
            <w:r w:rsidRPr="006B2ADB">
              <w:rPr>
                <w:rStyle w:val="Hyperlink"/>
                <w:noProof/>
              </w:rPr>
              <w:t>Software Literature</w:t>
            </w:r>
            <w:r>
              <w:rPr>
                <w:noProof/>
                <w:webHidden/>
              </w:rPr>
              <w:tab/>
            </w:r>
            <w:r>
              <w:rPr>
                <w:noProof/>
                <w:webHidden/>
              </w:rPr>
              <w:fldChar w:fldCharType="begin"/>
            </w:r>
            <w:r>
              <w:rPr>
                <w:noProof/>
                <w:webHidden/>
              </w:rPr>
              <w:instrText xml:space="preserve"> PAGEREF _Toc465124073 \h </w:instrText>
            </w:r>
            <w:r>
              <w:rPr>
                <w:noProof/>
                <w:webHidden/>
              </w:rPr>
            </w:r>
            <w:r>
              <w:rPr>
                <w:noProof/>
                <w:webHidden/>
              </w:rPr>
              <w:fldChar w:fldCharType="separate"/>
            </w:r>
            <w:r>
              <w:rPr>
                <w:noProof/>
                <w:webHidden/>
              </w:rPr>
              <w:t>7-40</w:t>
            </w:r>
            <w:r>
              <w:rPr>
                <w:noProof/>
                <w:webHidden/>
              </w:rPr>
              <w:fldChar w:fldCharType="end"/>
            </w:r>
          </w:hyperlink>
        </w:p>
        <w:p w14:paraId="6263745B" w14:textId="17A32F5F"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4" w:history="1">
            <w:r w:rsidRPr="006B2ADB">
              <w:rPr>
                <w:rStyle w:val="Hyperlink"/>
                <w:noProof/>
              </w:rPr>
              <w:t>7.3</w:t>
            </w:r>
            <w:r>
              <w:rPr>
                <w:rFonts w:asciiTheme="minorHAnsi" w:eastAsiaTheme="minorEastAsia" w:hAnsiTheme="minorHAnsi" w:cstheme="minorBidi"/>
                <w:noProof/>
                <w:sz w:val="22"/>
                <w:szCs w:val="22"/>
                <w:lang w:val="en-ZA" w:eastAsia="en-ZA"/>
              </w:rPr>
              <w:tab/>
            </w:r>
            <w:r w:rsidRPr="006B2ADB">
              <w:rPr>
                <w:rStyle w:val="Hyperlink"/>
                <w:noProof/>
              </w:rPr>
              <w:t>Software Extras</w:t>
            </w:r>
            <w:r>
              <w:rPr>
                <w:noProof/>
                <w:webHidden/>
              </w:rPr>
              <w:tab/>
            </w:r>
            <w:r>
              <w:rPr>
                <w:noProof/>
                <w:webHidden/>
              </w:rPr>
              <w:fldChar w:fldCharType="begin"/>
            </w:r>
            <w:r>
              <w:rPr>
                <w:noProof/>
                <w:webHidden/>
              </w:rPr>
              <w:instrText xml:space="preserve"> PAGEREF _Toc465124074 \h </w:instrText>
            </w:r>
            <w:r>
              <w:rPr>
                <w:noProof/>
                <w:webHidden/>
              </w:rPr>
            </w:r>
            <w:r>
              <w:rPr>
                <w:noProof/>
                <w:webHidden/>
              </w:rPr>
              <w:fldChar w:fldCharType="separate"/>
            </w:r>
            <w:r>
              <w:rPr>
                <w:noProof/>
                <w:webHidden/>
              </w:rPr>
              <w:t>7-40</w:t>
            </w:r>
            <w:r>
              <w:rPr>
                <w:noProof/>
                <w:webHidden/>
              </w:rPr>
              <w:fldChar w:fldCharType="end"/>
            </w:r>
          </w:hyperlink>
        </w:p>
        <w:p w14:paraId="1C73B9DA" w14:textId="4AC6671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5" w:history="1">
            <w:r w:rsidRPr="006B2ADB">
              <w:rPr>
                <w:rStyle w:val="Hyperlink"/>
                <w:noProof/>
              </w:rPr>
              <w:t>7.3.1</w:t>
            </w:r>
            <w:r>
              <w:rPr>
                <w:rFonts w:asciiTheme="minorHAnsi" w:eastAsiaTheme="minorEastAsia" w:hAnsiTheme="minorHAnsi" w:cstheme="minorBidi"/>
                <w:noProof/>
                <w:sz w:val="22"/>
                <w:szCs w:val="22"/>
                <w:lang w:val="en-ZA" w:eastAsia="en-ZA"/>
              </w:rPr>
              <w:tab/>
            </w:r>
            <w:r w:rsidRPr="006B2ADB">
              <w:rPr>
                <w:rStyle w:val="Hyperlink"/>
                <w:noProof/>
              </w:rPr>
              <w:t>Control System</w:t>
            </w:r>
            <w:r>
              <w:rPr>
                <w:noProof/>
                <w:webHidden/>
              </w:rPr>
              <w:tab/>
            </w:r>
            <w:r>
              <w:rPr>
                <w:noProof/>
                <w:webHidden/>
              </w:rPr>
              <w:fldChar w:fldCharType="begin"/>
            </w:r>
            <w:r>
              <w:rPr>
                <w:noProof/>
                <w:webHidden/>
              </w:rPr>
              <w:instrText xml:space="preserve"> PAGEREF _Toc465124075 \h </w:instrText>
            </w:r>
            <w:r>
              <w:rPr>
                <w:noProof/>
                <w:webHidden/>
              </w:rPr>
            </w:r>
            <w:r>
              <w:rPr>
                <w:noProof/>
                <w:webHidden/>
              </w:rPr>
              <w:fldChar w:fldCharType="separate"/>
            </w:r>
            <w:r>
              <w:rPr>
                <w:noProof/>
                <w:webHidden/>
              </w:rPr>
              <w:t>7-40</w:t>
            </w:r>
            <w:r>
              <w:rPr>
                <w:noProof/>
                <w:webHidden/>
              </w:rPr>
              <w:fldChar w:fldCharType="end"/>
            </w:r>
          </w:hyperlink>
        </w:p>
        <w:p w14:paraId="1EAD9E2A" w14:textId="78058D5B"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6" w:history="1">
            <w:r w:rsidRPr="006B2ADB">
              <w:rPr>
                <w:rStyle w:val="Hyperlink"/>
                <w:noProof/>
              </w:rPr>
              <w:t>7.3.2</w:t>
            </w:r>
            <w:r>
              <w:rPr>
                <w:rFonts w:asciiTheme="minorHAnsi" w:eastAsiaTheme="minorEastAsia" w:hAnsiTheme="minorHAnsi" w:cstheme="minorBidi"/>
                <w:noProof/>
                <w:sz w:val="22"/>
                <w:szCs w:val="22"/>
                <w:lang w:val="en-ZA" w:eastAsia="en-ZA"/>
              </w:rPr>
              <w:tab/>
            </w:r>
            <w:r w:rsidRPr="006B2ADB">
              <w:rPr>
                <w:rStyle w:val="Hyperlink"/>
                <w:noProof/>
              </w:rPr>
              <w:t>Battery charging profiles</w:t>
            </w:r>
            <w:r>
              <w:rPr>
                <w:noProof/>
                <w:webHidden/>
              </w:rPr>
              <w:tab/>
            </w:r>
            <w:r>
              <w:rPr>
                <w:noProof/>
                <w:webHidden/>
              </w:rPr>
              <w:fldChar w:fldCharType="begin"/>
            </w:r>
            <w:r>
              <w:rPr>
                <w:noProof/>
                <w:webHidden/>
              </w:rPr>
              <w:instrText xml:space="preserve"> PAGEREF _Toc465124076 \h </w:instrText>
            </w:r>
            <w:r>
              <w:rPr>
                <w:noProof/>
                <w:webHidden/>
              </w:rPr>
            </w:r>
            <w:r>
              <w:rPr>
                <w:noProof/>
                <w:webHidden/>
              </w:rPr>
              <w:fldChar w:fldCharType="separate"/>
            </w:r>
            <w:r>
              <w:rPr>
                <w:noProof/>
                <w:webHidden/>
              </w:rPr>
              <w:t>7-41</w:t>
            </w:r>
            <w:r>
              <w:rPr>
                <w:noProof/>
                <w:webHidden/>
              </w:rPr>
              <w:fldChar w:fldCharType="end"/>
            </w:r>
          </w:hyperlink>
        </w:p>
        <w:p w14:paraId="05996D0E" w14:textId="1A970CDE"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7" w:history="1">
            <w:r w:rsidRPr="006B2ADB">
              <w:rPr>
                <w:rStyle w:val="Hyperlink"/>
                <w:noProof/>
              </w:rPr>
              <w:t>7.3.3</w:t>
            </w:r>
            <w:r>
              <w:rPr>
                <w:rFonts w:asciiTheme="minorHAnsi" w:eastAsiaTheme="minorEastAsia" w:hAnsiTheme="minorHAnsi" w:cstheme="minorBidi"/>
                <w:noProof/>
                <w:sz w:val="22"/>
                <w:szCs w:val="22"/>
                <w:lang w:val="en-ZA" w:eastAsia="en-ZA"/>
              </w:rPr>
              <w:tab/>
            </w:r>
            <w:r w:rsidRPr="006B2ADB">
              <w:rPr>
                <w:rStyle w:val="Hyperlink"/>
                <w:noProof/>
              </w:rPr>
              <w:t>Cellular connectivity</w:t>
            </w:r>
            <w:r>
              <w:rPr>
                <w:noProof/>
                <w:webHidden/>
              </w:rPr>
              <w:tab/>
            </w:r>
            <w:r>
              <w:rPr>
                <w:noProof/>
                <w:webHidden/>
              </w:rPr>
              <w:fldChar w:fldCharType="begin"/>
            </w:r>
            <w:r>
              <w:rPr>
                <w:noProof/>
                <w:webHidden/>
              </w:rPr>
              <w:instrText xml:space="preserve"> PAGEREF _Toc465124077 \h </w:instrText>
            </w:r>
            <w:r>
              <w:rPr>
                <w:noProof/>
                <w:webHidden/>
              </w:rPr>
            </w:r>
            <w:r>
              <w:rPr>
                <w:noProof/>
                <w:webHidden/>
              </w:rPr>
              <w:fldChar w:fldCharType="separate"/>
            </w:r>
            <w:r>
              <w:rPr>
                <w:noProof/>
                <w:webHidden/>
              </w:rPr>
              <w:t>7-42</w:t>
            </w:r>
            <w:r>
              <w:rPr>
                <w:noProof/>
                <w:webHidden/>
              </w:rPr>
              <w:fldChar w:fldCharType="end"/>
            </w:r>
          </w:hyperlink>
        </w:p>
        <w:p w14:paraId="69F9639C" w14:textId="5FD4DE4D" w:rsidR="003A5B73" w:rsidRDefault="003A5B73">
          <w:pPr>
            <w:pStyle w:val="TOC2"/>
            <w:tabs>
              <w:tab w:val="left" w:pos="1100"/>
              <w:tab w:val="right" w:leader="dot" w:pos="7360"/>
            </w:tabs>
            <w:rPr>
              <w:rFonts w:asciiTheme="minorHAnsi" w:eastAsiaTheme="minorEastAsia" w:hAnsiTheme="minorHAnsi" w:cstheme="minorBidi"/>
              <w:noProof/>
              <w:sz w:val="22"/>
              <w:szCs w:val="22"/>
              <w:lang w:val="en-ZA" w:eastAsia="en-ZA"/>
            </w:rPr>
          </w:pPr>
          <w:hyperlink w:anchor="_Toc465124078" w:history="1">
            <w:r w:rsidRPr="006B2ADB">
              <w:rPr>
                <w:rStyle w:val="Hyperlink"/>
                <w:noProof/>
              </w:rPr>
              <w:t>7.4</w:t>
            </w:r>
            <w:r>
              <w:rPr>
                <w:rFonts w:asciiTheme="minorHAnsi" w:eastAsiaTheme="minorEastAsia" w:hAnsiTheme="minorHAnsi" w:cstheme="minorBidi"/>
                <w:noProof/>
                <w:sz w:val="22"/>
                <w:szCs w:val="22"/>
                <w:lang w:val="en-ZA" w:eastAsia="en-ZA"/>
              </w:rPr>
              <w:tab/>
            </w:r>
            <w:r w:rsidRPr="006B2ADB">
              <w:rPr>
                <w:rStyle w:val="Hyperlink"/>
                <w:noProof/>
              </w:rPr>
              <w:t>Arduino Interface</w:t>
            </w:r>
            <w:r>
              <w:rPr>
                <w:noProof/>
                <w:webHidden/>
              </w:rPr>
              <w:tab/>
            </w:r>
            <w:r>
              <w:rPr>
                <w:noProof/>
                <w:webHidden/>
              </w:rPr>
              <w:fldChar w:fldCharType="begin"/>
            </w:r>
            <w:r>
              <w:rPr>
                <w:noProof/>
                <w:webHidden/>
              </w:rPr>
              <w:instrText xml:space="preserve"> PAGEREF _Toc465124078 \h </w:instrText>
            </w:r>
            <w:r>
              <w:rPr>
                <w:noProof/>
                <w:webHidden/>
              </w:rPr>
            </w:r>
            <w:r>
              <w:rPr>
                <w:noProof/>
                <w:webHidden/>
              </w:rPr>
              <w:fldChar w:fldCharType="separate"/>
            </w:r>
            <w:r>
              <w:rPr>
                <w:noProof/>
                <w:webHidden/>
              </w:rPr>
              <w:t>7-42</w:t>
            </w:r>
            <w:r>
              <w:rPr>
                <w:noProof/>
                <w:webHidden/>
              </w:rPr>
              <w:fldChar w:fldCharType="end"/>
            </w:r>
          </w:hyperlink>
        </w:p>
        <w:p w14:paraId="1F6F5A59" w14:textId="7B275401"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79" w:history="1">
            <w:r w:rsidRPr="006B2ADB">
              <w:rPr>
                <w:rStyle w:val="Hyperlink"/>
                <w:noProof/>
              </w:rPr>
              <w:t>7.4.1</w:t>
            </w:r>
            <w:r>
              <w:rPr>
                <w:rFonts w:asciiTheme="minorHAnsi" w:eastAsiaTheme="minorEastAsia" w:hAnsiTheme="minorHAnsi" w:cstheme="minorBidi"/>
                <w:noProof/>
                <w:sz w:val="22"/>
                <w:szCs w:val="22"/>
                <w:lang w:val="en-ZA" w:eastAsia="en-ZA"/>
              </w:rPr>
              <w:tab/>
            </w:r>
            <w:r w:rsidRPr="006B2ADB">
              <w:rPr>
                <w:rStyle w:val="Hyperlink"/>
                <w:noProof/>
              </w:rPr>
              <w:t>Inputs (PWM RC filters)</w:t>
            </w:r>
            <w:r>
              <w:rPr>
                <w:noProof/>
                <w:webHidden/>
              </w:rPr>
              <w:tab/>
            </w:r>
            <w:r>
              <w:rPr>
                <w:noProof/>
                <w:webHidden/>
              </w:rPr>
              <w:fldChar w:fldCharType="begin"/>
            </w:r>
            <w:r>
              <w:rPr>
                <w:noProof/>
                <w:webHidden/>
              </w:rPr>
              <w:instrText xml:space="preserve"> PAGEREF _Toc465124079 \h </w:instrText>
            </w:r>
            <w:r>
              <w:rPr>
                <w:noProof/>
                <w:webHidden/>
              </w:rPr>
            </w:r>
            <w:r>
              <w:rPr>
                <w:noProof/>
                <w:webHidden/>
              </w:rPr>
              <w:fldChar w:fldCharType="separate"/>
            </w:r>
            <w:r>
              <w:rPr>
                <w:noProof/>
                <w:webHidden/>
              </w:rPr>
              <w:t>7-42</w:t>
            </w:r>
            <w:r>
              <w:rPr>
                <w:noProof/>
                <w:webHidden/>
              </w:rPr>
              <w:fldChar w:fldCharType="end"/>
            </w:r>
          </w:hyperlink>
        </w:p>
        <w:p w14:paraId="0DE9D9C8" w14:textId="624CF03E"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80" w:history="1">
            <w:r w:rsidRPr="006B2ADB">
              <w:rPr>
                <w:rStyle w:val="Hyperlink"/>
                <w:noProof/>
              </w:rPr>
              <w:t>7.4.2</w:t>
            </w:r>
            <w:r>
              <w:rPr>
                <w:rFonts w:asciiTheme="minorHAnsi" w:eastAsiaTheme="minorEastAsia" w:hAnsiTheme="minorHAnsi" w:cstheme="minorBidi"/>
                <w:noProof/>
                <w:sz w:val="22"/>
                <w:szCs w:val="22"/>
                <w:lang w:val="en-ZA" w:eastAsia="en-ZA"/>
              </w:rPr>
              <w:tab/>
            </w:r>
            <w:r w:rsidRPr="006B2ADB">
              <w:rPr>
                <w:rStyle w:val="Hyperlink"/>
                <w:noProof/>
              </w:rPr>
              <w:t>Outputs</w:t>
            </w:r>
            <w:r>
              <w:rPr>
                <w:noProof/>
                <w:webHidden/>
              </w:rPr>
              <w:tab/>
            </w:r>
            <w:r>
              <w:rPr>
                <w:noProof/>
                <w:webHidden/>
              </w:rPr>
              <w:fldChar w:fldCharType="begin"/>
            </w:r>
            <w:r>
              <w:rPr>
                <w:noProof/>
                <w:webHidden/>
              </w:rPr>
              <w:instrText xml:space="preserve"> PAGEREF _Toc465124080 \h </w:instrText>
            </w:r>
            <w:r>
              <w:rPr>
                <w:noProof/>
                <w:webHidden/>
              </w:rPr>
            </w:r>
            <w:r>
              <w:rPr>
                <w:noProof/>
                <w:webHidden/>
              </w:rPr>
              <w:fldChar w:fldCharType="separate"/>
            </w:r>
            <w:r>
              <w:rPr>
                <w:noProof/>
                <w:webHidden/>
              </w:rPr>
              <w:t>7-44</w:t>
            </w:r>
            <w:r>
              <w:rPr>
                <w:noProof/>
                <w:webHidden/>
              </w:rPr>
              <w:fldChar w:fldCharType="end"/>
            </w:r>
          </w:hyperlink>
        </w:p>
        <w:p w14:paraId="5F549224" w14:textId="3326B746"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1" w:history="1">
            <w:r w:rsidRPr="006B2ADB">
              <w:rPr>
                <w:rStyle w:val="Hyperlink"/>
                <w:noProof/>
              </w:rPr>
              <w:t>8</w:t>
            </w:r>
            <w:r>
              <w:rPr>
                <w:rFonts w:asciiTheme="minorHAnsi" w:eastAsiaTheme="minorEastAsia" w:hAnsiTheme="minorHAnsi" w:cstheme="minorBidi"/>
                <w:noProof/>
                <w:sz w:val="22"/>
                <w:szCs w:val="22"/>
                <w:lang w:val="en-ZA" w:eastAsia="en-ZA"/>
              </w:rPr>
              <w:tab/>
            </w:r>
            <w:r w:rsidRPr="006B2ADB">
              <w:rPr>
                <w:rStyle w:val="Hyperlink"/>
                <w:noProof/>
              </w:rPr>
              <w:t>Appendix A: Measured Demonstration Results</w:t>
            </w:r>
            <w:r>
              <w:rPr>
                <w:noProof/>
                <w:webHidden/>
              </w:rPr>
              <w:tab/>
            </w:r>
            <w:r>
              <w:rPr>
                <w:noProof/>
                <w:webHidden/>
              </w:rPr>
              <w:fldChar w:fldCharType="begin"/>
            </w:r>
            <w:r>
              <w:rPr>
                <w:noProof/>
                <w:webHidden/>
              </w:rPr>
              <w:instrText xml:space="preserve"> PAGEREF _Toc465124081 \h </w:instrText>
            </w:r>
            <w:r>
              <w:rPr>
                <w:noProof/>
                <w:webHidden/>
              </w:rPr>
            </w:r>
            <w:r>
              <w:rPr>
                <w:noProof/>
                <w:webHidden/>
              </w:rPr>
              <w:fldChar w:fldCharType="separate"/>
            </w:r>
            <w:r>
              <w:rPr>
                <w:noProof/>
                <w:webHidden/>
              </w:rPr>
              <w:t>8-46</w:t>
            </w:r>
            <w:r>
              <w:rPr>
                <w:noProof/>
                <w:webHidden/>
              </w:rPr>
              <w:fldChar w:fldCharType="end"/>
            </w:r>
          </w:hyperlink>
        </w:p>
        <w:p w14:paraId="4A7749AB" w14:textId="045B2A68"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2" w:history="1">
            <w:r w:rsidRPr="006B2ADB">
              <w:rPr>
                <w:rStyle w:val="Hyperlink"/>
                <w:noProof/>
              </w:rPr>
              <w:t>9</w:t>
            </w:r>
            <w:r>
              <w:rPr>
                <w:rFonts w:asciiTheme="minorHAnsi" w:eastAsiaTheme="minorEastAsia" w:hAnsiTheme="minorHAnsi" w:cstheme="minorBidi"/>
                <w:noProof/>
                <w:sz w:val="22"/>
                <w:szCs w:val="22"/>
                <w:lang w:val="en-ZA" w:eastAsia="en-ZA"/>
              </w:rPr>
              <w:tab/>
            </w:r>
            <w:r w:rsidRPr="006B2ADB">
              <w:rPr>
                <w:rStyle w:val="Hyperlink"/>
                <w:noProof/>
              </w:rPr>
              <w:t>Appendix B: Circuit Diagram</w:t>
            </w:r>
            <w:r>
              <w:rPr>
                <w:noProof/>
                <w:webHidden/>
              </w:rPr>
              <w:tab/>
            </w:r>
            <w:r>
              <w:rPr>
                <w:noProof/>
                <w:webHidden/>
              </w:rPr>
              <w:fldChar w:fldCharType="begin"/>
            </w:r>
            <w:r>
              <w:rPr>
                <w:noProof/>
                <w:webHidden/>
              </w:rPr>
              <w:instrText xml:space="preserve"> PAGEREF _Toc465124082 \h </w:instrText>
            </w:r>
            <w:r>
              <w:rPr>
                <w:noProof/>
                <w:webHidden/>
              </w:rPr>
            </w:r>
            <w:r>
              <w:rPr>
                <w:noProof/>
                <w:webHidden/>
              </w:rPr>
              <w:fldChar w:fldCharType="separate"/>
            </w:r>
            <w:r>
              <w:rPr>
                <w:noProof/>
                <w:webHidden/>
              </w:rPr>
              <w:t>9-47</w:t>
            </w:r>
            <w:r>
              <w:rPr>
                <w:noProof/>
                <w:webHidden/>
              </w:rPr>
              <w:fldChar w:fldCharType="end"/>
            </w:r>
          </w:hyperlink>
        </w:p>
        <w:p w14:paraId="5D51EFC0" w14:textId="7F901C28"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3" w:history="1">
            <w:r w:rsidRPr="006B2ADB">
              <w:rPr>
                <w:rStyle w:val="Hyperlink"/>
                <w:noProof/>
              </w:rPr>
              <w:t>10</w:t>
            </w:r>
            <w:r>
              <w:rPr>
                <w:rFonts w:asciiTheme="minorHAnsi" w:eastAsiaTheme="minorEastAsia" w:hAnsiTheme="minorHAnsi" w:cstheme="minorBidi"/>
                <w:noProof/>
                <w:sz w:val="22"/>
                <w:szCs w:val="22"/>
                <w:lang w:val="en-ZA" w:eastAsia="en-ZA"/>
              </w:rPr>
              <w:tab/>
            </w:r>
            <w:r w:rsidRPr="006B2ADB">
              <w:rPr>
                <w:rStyle w:val="Hyperlink"/>
                <w:noProof/>
              </w:rPr>
              <w:t>Appendix C: PCB Layout</w:t>
            </w:r>
            <w:r>
              <w:rPr>
                <w:noProof/>
                <w:webHidden/>
              </w:rPr>
              <w:tab/>
            </w:r>
            <w:r>
              <w:rPr>
                <w:noProof/>
                <w:webHidden/>
              </w:rPr>
              <w:fldChar w:fldCharType="begin"/>
            </w:r>
            <w:r>
              <w:rPr>
                <w:noProof/>
                <w:webHidden/>
              </w:rPr>
              <w:instrText xml:space="preserve"> PAGEREF _Toc465124083 \h </w:instrText>
            </w:r>
            <w:r>
              <w:rPr>
                <w:noProof/>
                <w:webHidden/>
              </w:rPr>
            </w:r>
            <w:r>
              <w:rPr>
                <w:noProof/>
                <w:webHidden/>
              </w:rPr>
              <w:fldChar w:fldCharType="separate"/>
            </w:r>
            <w:r>
              <w:rPr>
                <w:noProof/>
                <w:webHidden/>
              </w:rPr>
              <w:t>10-49</w:t>
            </w:r>
            <w:r>
              <w:rPr>
                <w:noProof/>
                <w:webHidden/>
              </w:rPr>
              <w:fldChar w:fldCharType="end"/>
            </w:r>
          </w:hyperlink>
        </w:p>
        <w:p w14:paraId="2B676F4B" w14:textId="04738372"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4" w:history="1">
            <w:r w:rsidRPr="006B2ADB">
              <w:rPr>
                <w:rStyle w:val="Hyperlink"/>
                <w:noProof/>
              </w:rPr>
              <w:t>11</w:t>
            </w:r>
            <w:r>
              <w:rPr>
                <w:rFonts w:asciiTheme="minorHAnsi" w:eastAsiaTheme="minorEastAsia" w:hAnsiTheme="minorHAnsi" w:cstheme="minorBidi"/>
                <w:noProof/>
                <w:sz w:val="22"/>
                <w:szCs w:val="22"/>
                <w:lang w:val="en-ZA" w:eastAsia="en-ZA"/>
              </w:rPr>
              <w:tab/>
            </w:r>
            <w:r w:rsidRPr="006B2ADB">
              <w:rPr>
                <w:rStyle w:val="Hyperlink"/>
                <w:noProof/>
              </w:rPr>
              <w:t>Appendix D: Photo of Circuit</w:t>
            </w:r>
            <w:r>
              <w:rPr>
                <w:noProof/>
                <w:webHidden/>
              </w:rPr>
              <w:tab/>
            </w:r>
            <w:r>
              <w:rPr>
                <w:noProof/>
                <w:webHidden/>
              </w:rPr>
              <w:fldChar w:fldCharType="begin"/>
            </w:r>
            <w:r>
              <w:rPr>
                <w:noProof/>
                <w:webHidden/>
              </w:rPr>
              <w:instrText xml:space="preserve"> PAGEREF _Toc465124084 \h </w:instrText>
            </w:r>
            <w:r>
              <w:rPr>
                <w:noProof/>
                <w:webHidden/>
              </w:rPr>
            </w:r>
            <w:r>
              <w:rPr>
                <w:noProof/>
                <w:webHidden/>
              </w:rPr>
              <w:fldChar w:fldCharType="separate"/>
            </w:r>
            <w:r>
              <w:rPr>
                <w:noProof/>
                <w:webHidden/>
              </w:rPr>
              <w:t>11-50</w:t>
            </w:r>
            <w:r>
              <w:rPr>
                <w:noProof/>
                <w:webHidden/>
              </w:rPr>
              <w:fldChar w:fldCharType="end"/>
            </w:r>
          </w:hyperlink>
        </w:p>
        <w:p w14:paraId="3A256238" w14:textId="160C608C"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85" w:history="1">
            <w:r w:rsidRPr="006B2ADB">
              <w:rPr>
                <w:rStyle w:val="Hyperlink"/>
                <w:noProof/>
              </w:rPr>
              <w:t>12</w:t>
            </w:r>
            <w:r>
              <w:rPr>
                <w:rFonts w:asciiTheme="minorHAnsi" w:eastAsiaTheme="minorEastAsia" w:hAnsiTheme="minorHAnsi" w:cstheme="minorBidi"/>
                <w:noProof/>
                <w:sz w:val="22"/>
                <w:szCs w:val="22"/>
                <w:lang w:val="en-ZA" w:eastAsia="en-ZA"/>
              </w:rPr>
              <w:tab/>
            </w:r>
            <w:r w:rsidRPr="006B2ADB">
              <w:rPr>
                <w:rStyle w:val="Hyperlink"/>
                <w:noProof/>
              </w:rPr>
              <w:t>Appendix E: Calculations</w:t>
            </w:r>
            <w:r>
              <w:rPr>
                <w:noProof/>
                <w:webHidden/>
              </w:rPr>
              <w:tab/>
            </w:r>
            <w:r>
              <w:rPr>
                <w:noProof/>
                <w:webHidden/>
              </w:rPr>
              <w:fldChar w:fldCharType="begin"/>
            </w:r>
            <w:r>
              <w:rPr>
                <w:noProof/>
                <w:webHidden/>
              </w:rPr>
              <w:instrText xml:space="preserve"> PAGEREF _Toc465124085 \h </w:instrText>
            </w:r>
            <w:r>
              <w:rPr>
                <w:noProof/>
                <w:webHidden/>
              </w:rPr>
            </w:r>
            <w:r>
              <w:rPr>
                <w:noProof/>
                <w:webHidden/>
              </w:rPr>
              <w:fldChar w:fldCharType="separate"/>
            </w:r>
            <w:r>
              <w:rPr>
                <w:noProof/>
                <w:webHidden/>
              </w:rPr>
              <w:t>12-52</w:t>
            </w:r>
            <w:r>
              <w:rPr>
                <w:noProof/>
                <w:webHidden/>
              </w:rPr>
              <w:fldChar w:fldCharType="end"/>
            </w:r>
          </w:hyperlink>
        </w:p>
        <w:p w14:paraId="4735CD3E" w14:textId="58125FA6"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6" w:history="1">
            <w:r w:rsidRPr="006B2ADB">
              <w:rPr>
                <w:rStyle w:val="Hyperlink"/>
                <w:noProof/>
              </w:rPr>
              <w:t>12.1</w:t>
            </w:r>
            <w:r>
              <w:rPr>
                <w:rFonts w:asciiTheme="minorHAnsi" w:eastAsiaTheme="minorEastAsia" w:hAnsiTheme="minorHAnsi" w:cstheme="minorBidi"/>
                <w:noProof/>
                <w:sz w:val="22"/>
                <w:szCs w:val="22"/>
                <w:lang w:val="en-ZA" w:eastAsia="en-ZA"/>
              </w:rPr>
              <w:tab/>
            </w:r>
            <w:r w:rsidRPr="006B2ADB">
              <w:rPr>
                <w:rStyle w:val="Hyperlink"/>
                <w:noProof/>
              </w:rPr>
              <w:t>Appendix E.1:  Transformers</w:t>
            </w:r>
            <w:r>
              <w:rPr>
                <w:noProof/>
                <w:webHidden/>
              </w:rPr>
              <w:tab/>
            </w:r>
            <w:r>
              <w:rPr>
                <w:noProof/>
                <w:webHidden/>
              </w:rPr>
              <w:fldChar w:fldCharType="begin"/>
            </w:r>
            <w:r>
              <w:rPr>
                <w:noProof/>
                <w:webHidden/>
              </w:rPr>
              <w:instrText xml:space="preserve"> PAGEREF _Toc465124086 \h </w:instrText>
            </w:r>
            <w:r>
              <w:rPr>
                <w:noProof/>
                <w:webHidden/>
              </w:rPr>
            </w:r>
            <w:r>
              <w:rPr>
                <w:noProof/>
                <w:webHidden/>
              </w:rPr>
              <w:fldChar w:fldCharType="separate"/>
            </w:r>
            <w:r>
              <w:rPr>
                <w:noProof/>
                <w:webHidden/>
              </w:rPr>
              <w:t>12-52</w:t>
            </w:r>
            <w:r>
              <w:rPr>
                <w:noProof/>
                <w:webHidden/>
              </w:rPr>
              <w:fldChar w:fldCharType="end"/>
            </w:r>
          </w:hyperlink>
        </w:p>
        <w:p w14:paraId="760FA7A0" w14:textId="7CF049C5"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7" w:history="1">
            <w:r w:rsidRPr="006B2ADB">
              <w:rPr>
                <w:rStyle w:val="Hyperlink"/>
                <w:noProof/>
              </w:rPr>
              <w:t>12.2</w:t>
            </w:r>
            <w:r>
              <w:rPr>
                <w:rFonts w:asciiTheme="minorHAnsi" w:eastAsiaTheme="minorEastAsia" w:hAnsiTheme="minorHAnsi" w:cstheme="minorBidi"/>
                <w:noProof/>
                <w:sz w:val="22"/>
                <w:szCs w:val="22"/>
                <w:lang w:val="en-ZA" w:eastAsia="en-ZA"/>
              </w:rPr>
              <w:tab/>
            </w:r>
            <w:r w:rsidRPr="006B2ADB">
              <w:rPr>
                <w:rStyle w:val="Hyperlink"/>
                <w:noProof/>
              </w:rPr>
              <w:t>Appendix E.2: Rectifiers &amp; Capacitor Banks</w:t>
            </w:r>
            <w:r>
              <w:rPr>
                <w:noProof/>
                <w:webHidden/>
              </w:rPr>
              <w:tab/>
            </w:r>
            <w:r>
              <w:rPr>
                <w:noProof/>
                <w:webHidden/>
              </w:rPr>
              <w:fldChar w:fldCharType="begin"/>
            </w:r>
            <w:r>
              <w:rPr>
                <w:noProof/>
                <w:webHidden/>
              </w:rPr>
              <w:instrText xml:space="preserve"> PAGEREF _Toc465124087 \h </w:instrText>
            </w:r>
            <w:r>
              <w:rPr>
                <w:noProof/>
                <w:webHidden/>
              </w:rPr>
            </w:r>
            <w:r>
              <w:rPr>
                <w:noProof/>
                <w:webHidden/>
              </w:rPr>
              <w:fldChar w:fldCharType="separate"/>
            </w:r>
            <w:r>
              <w:rPr>
                <w:noProof/>
                <w:webHidden/>
              </w:rPr>
              <w:t>12-52</w:t>
            </w:r>
            <w:r>
              <w:rPr>
                <w:noProof/>
                <w:webHidden/>
              </w:rPr>
              <w:fldChar w:fldCharType="end"/>
            </w:r>
          </w:hyperlink>
        </w:p>
        <w:p w14:paraId="519E98BD" w14:textId="28C1D80C"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8" w:history="1">
            <w:r w:rsidRPr="006B2ADB">
              <w:rPr>
                <w:rStyle w:val="Hyperlink"/>
                <w:noProof/>
              </w:rPr>
              <w:t>12.3</w:t>
            </w:r>
            <w:r>
              <w:rPr>
                <w:rFonts w:asciiTheme="minorHAnsi" w:eastAsiaTheme="minorEastAsia" w:hAnsiTheme="minorHAnsi" w:cstheme="minorBidi"/>
                <w:noProof/>
                <w:sz w:val="22"/>
                <w:szCs w:val="22"/>
                <w:lang w:val="en-ZA" w:eastAsia="en-ZA"/>
              </w:rPr>
              <w:tab/>
            </w:r>
            <w:r w:rsidRPr="006B2ADB">
              <w:rPr>
                <w:rStyle w:val="Hyperlink"/>
                <w:noProof/>
              </w:rPr>
              <w:t>Appendix E.3: Zener Constant Voltage Reference</w:t>
            </w:r>
            <w:r>
              <w:rPr>
                <w:noProof/>
                <w:webHidden/>
              </w:rPr>
              <w:tab/>
            </w:r>
            <w:r>
              <w:rPr>
                <w:noProof/>
                <w:webHidden/>
              </w:rPr>
              <w:fldChar w:fldCharType="begin"/>
            </w:r>
            <w:r>
              <w:rPr>
                <w:noProof/>
                <w:webHidden/>
              </w:rPr>
              <w:instrText xml:space="preserve"> PAGEREF _Toc465124088 \h </w:instrText>
            </w:r>
            <w:r>
              <w:rPr>
                <w:noProof/>
                <w:webHidden/>
              </w:rPr>
            </w:r>
            <w:r>
              <w:rPr>
                <w:noProof/>
                <w:webHidden/>
              </w:rPr>
              <w:fldChar w:fldCharType="separate"/>
            </w:r>
            <w:r>
              <w:rPr>
                <w:noProof/>
                <w:webHidden/>
              </w:rPr>
              <w:t>12-52</w:t>
            </w:r>
            <w:r>
              <w:rPr>
                <w:noProof/>
                <w:webHidden/>
              </w:rPr>
              <w:fldChar w:fldCharType="end"/>
            </w:r>
          </w:hyperlink>
        </w:p>
        <w:p w14:paraId="4C566EFD" w14:textId="258CA7F5"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89" w:history="1">
            <w:r w:rsidRPr="006B2ADB">
              <w:rPr>
                <w:rStyle w:val="Hyperlink"/>
                <w:noProof/>
              </w:rPr>
              <w:t>12.4</w:t>
            </w:r>
            <w:r>
              <w:rPr>
                <w:rFonts w:asciiTheme="minorHAnsi" w:eastAsiaTheme="minorEastAsia" w:hAnsiTheme="minorHAnsi" w:cstheme="minorBidi"/>
                <w:noProof/>
                <w:sz w:val="22"/>
                <w:szCs w:val="22"/>
                <w:lang w:val="en-ZA" w:eastAsia="en-ZA"/>
              </w:rPr>
              <w:tab/>
            </w:r>
            <w:r w:rsidRPr="006B2ADB">
              <w:rPr>
                <w:rStyle w:val="Hyperlink"/>
                <w:noProof/>
              </w:rPr>
              <w:t>Appendix E.4: Pass Output Stage</w:t>
            </w:r>
            <w:r>
              <w:rPr>
                <w:noProof/>
                <w:webHidden/>
              </w:rPr>
              <w:tab/>
            </w:r>
            <w:r>
              <w:rPr>
                <w:noProof/>
                <w:webHidden/>
              </w:rPr>
              <w:fldChar w:fldCharType="begin"/>
            </w:r>
            <w:r>
              <w:rPr>
                <w:noProof/>
                <w:webHidden/>
              </w:rPr>
              <w:instrText xml:space="preserve"> PAGEREF _Toc465124089 \h </w:instrText>
            </w:r>
            <w:r>
              <w:rPr>
                <w:noProof/>
                <w:webHidden/>
              </w:rPr>
            </w:r>
            <w:r>
              <w:rPr>
                <w:noProof/>
                <w:webHidden/>
              </w:rPr>
              <w:fldChar w:fldCharType="separate"/>
            </w:r>
            <w:r>
              <w:rPr>
                <w:noProof/>
                <w:webHidden/>
              </w:rPr>
              <w:t>12-52</w:t>
            </w:r>
            <w:r>
              <w:rPr>
                <w:noProof/>
                <w:webHidden/>
              </w:rPr>
              <w:fldChar w:fldCharType="end"/>
            </w:r>
          </w:hyperlink>
        </w:p>
        <w:p w14:paraId="2AECC211" w14:textId="66C26211"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0" w:history="1">
            <w:r w:rsidRPr="006B2ADB">
              <w:rPr>
                <w:rStyle w:val="Hyperlink"/>
                <w:noProof/>
              </w:rPr>
              <w:t>12.5</w:t>
            </w:r>
            <w:r>
              <w:rPr>
                <w:rFonts w:asciiTheme="minorHAnsi" w:eastAsiaTheme="minorEastAsia" w:hAnsiTheme="minorHAnsi" w:cstheme="minorBidi"/>
                <w:noProof/>
                <w:sz w:val="22"/>
                <w:szCs w:val="22"/>
                <w:lang w:val="en-ZA" w:eastAsia="en-ZA"/>
              </w:rPr>
              <w:tab/>
            </w:r>
            <w:r w:rsidRPr="006B2ADB">
              <w:rPr>
                <w:rStyle w:val="Hyperlink"/>
                <w:noProof/>
              </w:rPr>
              <w:t>Appendix E.5: Voltage Regulator</w:t>
            </w:r>
            <w:r>
              <w:rPr>
                <w:noProof/>
                <w:webHidden/>
              </w:rPr>
              <w:tab/>
            </w:r>
            <w:r>
              <w:rPr>
                <w:noProof/>
                <w:webHidden/>
              </w:rPr>
              <w:fldChar w:fldCharType="begin"/>
            </w:r>
            <w:r>
              <w:rPr>
                <w:noProof/>
                <w:webHidden/>
              </w:rPr>
              <w:instrText xml:space="preserve"> PAGEREF _Toc465124090 \h </w:instrText>
            </w:r>
            <w:r>
              <w:rPr>
                <w:noProof/>
                <w:webHidden/>
              </w:rPr>
            </w:r>
            <w:r>
              <w:rPr>
                <w:noProof/>
                <w:webHidden/>
              </w:rPr>
              <w:fldChar w:fldCharType="separate"/>
            </w:r>
            <w:r>
              <w:rPr>
                <w:noProof/>
                <w:webHidden/>
              </w:rPr>
              <w:t>12-52</w:t>
            </w:r>
            <w:r>
              <w:rPr>
                <w:noProof/>
                <w:webHidden/>
              </w:rPr>
              <w:fldChar w:fldCharType="end"/>
            </w:r>
          </w:hyperlink>
        </w:p>
        <w:p w14:paraId="57DDDE11" w14:textId="00A39A72"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1" w:history="1">
            <w:r w:rsidRPr="006B2ADB">
              <w:rPr>
                <w:rStyle w:val="Hyperlink"/>
                <w:noProof/>
              </w:rPr>
              <w:t>12.6</w:t>
            </w:r>
            <w:r>
              <w:rPr>
                <w:rFonts w:asciiTheme="minorHAnsi" w:eastAsiaTheme="minorEastAsia" w:hAnsiTheme="minorHAnsi" w:cstheme="minorBidi"/>
                <w:noProof/>
                <w:sz w:val="22"/>
                <w:szCs w:val="22"/>
                <w:lang w:val="en-ZA" w:eastAsia="en-ZA"/>
              </w:rPr>
              <w:tab/>
            </w:r>
            <w:r w:rsidRPr="006B2ADB">
              <w:rPr>
                <w:rStyle w:val="Hyperlink"/>
                <w:noProof/>
              </w:rPr>
              <w:t>Appendix E.6: Current Limiter</w:t>
            </w:r>
            <w:r>
              <w:rPr>
                <w:noProof/>
                <w:webHidden/>
              </w:rPr>
              <w:tab/>
            </w:r>
            <w:r>
              <w:rPr>
                <w:noProof/>
                <w:webHidden/>
              </w:rPr>
              <w:fldChar w:fldCharType="begin"/>
            </w:r>
            <w:r>
              <w:rPr>
                <w:noProof/>
                <w:webHidden/>
              </w:rPr>
              <w:instrText xml:space="preserve"> PAGEREF _Toc465124091 \h </w:instrText>
            </w:r>
            <w:r>
              <w:rPr>
                <w:noProof/>
                <w:webHidden/>
              </w:rPr>
            </w:r>
            <w:r>
              <w:rPr>
                <w:noProof/>
                <w:webHidden/>
              </w:rPr>
              <w:fldChar w:fldCharType="separate"/>
            </w:r>
            <w:r>
              <w:rPr>
                <w:noProof/>
                <w:webHidden/>
              </w:rPr>
              <w:t>12-52</w:t>
            </w:r>
            <w:r>
              <w:rPr>
                <w:noProof/>
                <w:webHidden/>
              </w:rPr>
              <w:fldChar w:fldCharType="end"/>
            </w:r>
          </w:hyperlink>
        </w:p>
        <w:p w14:paraId="759D0E7C" w14:textId="07A60FDC"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2" w:history="1">
            <w:r w:rsidRPr="006B2ADB">
              <w:rPr>
                <w:rStyle w:val="Hyperlink"/>
                <w:noProof/>
              </w:rPr>
              <w:t>12.7</w:t>
            </w:r>
            <w:r>
              <w:rPr>
                <w:rFonts w:asciiTheme="minorHAnsi" w:eastAsiaTheme="minorEastAsia" w:hAnsiTheme="minorHAnsi" w:cstheme="minorBidi"/>
                <w:noProof/>
                <w:sz w:val="22"/>
                <w:szCs w:val="22"/>
                <w:lang w:val="en-ZA" w:eastAsia="en-ZA"/>
              </w:rPr>
              <w:tab/>
            </w:r>
            <w:r w:rsidRPr="006B2ADB">
              <w:rPr>
                <w:rStyle w:val="Hyperlink"/>
                <w:noProof/>
              </w:rPr>
              <w:t>Appendix E.7: Arduino Interface</w:t>
            </w:r>
            <w:r>
              <w:rPr>
                <w:noProof/>
                <w:webHidden/>
              </w:rPr>
              <w:tab/>
            </w:r>
            <w:r>
              <w:rPr>
                <w:noProof/>
                <w:webHidden/>
              </w:rPr>
              <w:fldChar w:fldCharType="begin"/>
            </w:r>
            <w:r>
              <w:rPr>
                <w:noProof/>
                <w:webHidden/>
              </w:rPr>
              <w:instrText xml:space="preserve"> PAGEREF _Toc465124092 \h </w:instrText>
            </w:r>
            <w:r>
              <w:rPr>
                <w:noProof/>
                <w:webHidden/>
              </w:rPr>
            </w:r>
            <w:r>
              <w:rPr>
                <w:noProof/>
                <w:webHidden/>
              </w:rPr>
              <w:fldChar w:fldCharType="separate"/>
            </w:r>
            <w:r>
              <w:rPr>
                <w:noProof/>
                <w:webHidden/>
              </w:rPr>
              <w:t>12-52</w:t>
            </w:r>
            <w:r>
              <w:rPr>
                <w:noProof/>
                <w:webHidden/>
              </w:rPr>
              <w:fldChar w:fldCharType="end"/>
            </w:r>
          </w:hyperlink>
        </w:p>
        <w:p w14:paraId="2541A2DC" w14:textId="48671328"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93" w:history="1">
            <w:r w:rsidRPr="006B2ADB">
              <w:rPr>
                <w:rStyle w:val="Hyperlink"/>
                <w:noProof/>
              </w:rPr>
              <w:t>12.7.1</w:t>
            </w:r>
            <w:r>
              <w:rPr>
                <w:rFonts w:asciiTheme="minorHAnsi" w:eastAsiaTheme="minorEastAsia" w:hAnsiTheme="minorHAnsi" w:cstheme="minorBidi"/>
                <w:noProof/>
                <w:sz w:val="22"/>
                <w:szCs w:val="22"/>
                <w:lang w:val="en-ZA" w:eastAsia="en-ZA"/>
              </w:rPr>
              <w:tab/>
            </w:r>
            <w:r w:rsidRPr="006B2ADB">
              <w:rPr>
                <w:rStyle w:val="Hyperlink"/>
                <w:noProof/>
              </w:rPr>
              <w:t>PWM filter</w:t>
            </w:r>
            <w:r>
              <w:rPr>
                <w:noProof/>
                <w:webHidden/>
              </w:rPr>
              <w:tab/>
            </w:r>
            <w:r>
              <w:rPr>
                <w:noProof/>
                <w:webHidden/>
              </w:rPr>
              <w:fldChar w:fldCharType="begin"/>
            </w:r>
            <w:r>
              <w:rPr>
                <w:noProof/>
                <w:webHidden/>
              </w:rPr>
              <w:instrText xml:space="preserve"> PAGEREF _Toc465124093 \h </w:instrText>
            </w:r>
            <w:r>
              <w:rPr>
                <w:noProof/>
                <w:webHidden/>
              </w:rPr>
            </w:r>
            <w:r>
              <w:rPr>
                <w:noProof/>
                <w:webHidden/>
              </w:rPr>
              <w:fldChar w:fldCharType="separate"/>
            </w:r>
            <w:r>
              <w:rPr>
                <w:noProof/>
                <w:webHidden/>
              </w:rPr>
              <w:t>12-52</w:t>
            </w:r>
            <w:r>
              <w:rPr>
                <w:noProof/>
                <w:webHidden/>
              </w:rPr>
              <w:fldChar w:fldCharType="end"/>
            </w:r>
          </w:hyperlink>
        </w:p>
        <w:p w14:paraId="6211967B" w14:textId="5FDFD0B7"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94" w:history="1">
            <w:r w:rsidRPr="006B2ADB">
              <w:rPr>
                <w:rStyle w:val="Hyperlink"/>
                <w:noProof/>
              </w:rPr>
              <w:t>13</w:t>
            </w:r>
            <w:r>
              <w:rPr>
                <w:rFonts w:asciiTheme="minorHAnsi" w:eastAsiaTheme="minorEastAsia" w:hAnsiTheme="minorHAnsi" w:cstheme="minorBidi"/>
                <w:noProof/>
                <w:sz w:val="22"/>
                <w:szCs w:val="22"/>
                <w:lang w:val="en-ZA" w:eastAsia="en-ZA"/>
              </w:rPr>
              <w:tab/>
            </w:r>
            <w:r w:rsidRPr="006B2ADB">
              <w:rPr>
                <w:rStyle w:val="Hyperlink"/>
                <w:noProof/>
              </w:rPr>
              <w:t>Appendix F: Source code</w:t>
            </w:r>
            <w:r>
              <w:rPr>
                <w:noProof/>
                <w:webHidden/>
              </w:rPr>
              <w:tab/>
            </w:r>
            <w:r>
              <w:rPr>
                <w:noProof/>
                <w:webHidden/>
              </w:rPr>
              <w:fldChar w:fldCharType="begin"/>
            </w:r>
            <w:r>
              <w:rPr>
                <w:noProof/>
                <w:webHidden/>
              </w:rPr>
              <w:instrText xml:space="preserve"> PAGEREF _Toc465124094 \h </w:instrText>
            </w:r>
            <w:r>
              <w:rPr>
                <w:noProof/>
                <w:webHidden/>
              </w:rPr>
            </w:r>
            <w:r>
              <w:rPr>
                <w:noProof/>
                <w:webHidden/>
              </w:rPr>
              <w:fldChar w:fldCharType="separate"/>
            </w:r>
            <w:r>
              <w:rPr>
                <w:noProof/>
                <w:webHidden/>
              </w:rPr>
              <w:t>13-54</w:t>
            </w:r>
            <w:r>
              <w:rPr>
                <w:noProof/>
                <w:webHidden/>
              </w:rPr>
              <w:fldChar w:fldCharType="end"/>
            </w:r>
          </w:hyperlink>
        </w:p>
        <w:p w14:paraId="57C6CE3D" w14:textId="4CAD4ADE"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095" w:history="1">
            <w:r w:rsidRPr="006B2ADB">
              <w:rPr>
                <w:rStyle w:val="Hyperlink"/>
                <w:noProof/>
              </w:rPr>
              <w:t>14</w:t>
            </w:r>
            <w:r>
              <w:rPr>
                <w:rFonts w:asciiTheme="minorHAnsi" w:eastAsiaTheme="minorEastAsia" w:hAnsiTheme="minorHAnsi" w:cstheme="minorBidi"/>
                <w:noProof/>
                <w:sz w:val="22"/>
                <w:szCs w:val="22"/>
                <w:lang w:val="en-ZA" w:eastAsia="en-ZA"/>
              </w:rPr>
              <w:tab/>
            </w:r>
            <w:r w:rsidRPr="006B2ADB">
              <w:rPr>
                <w:rStyle w:val="Hyperlink"/>
                <w:noProof/>
              </w:rPr>
              <w:t>Appendix G: Extra information</w:t>
            </w:r>
            <w:r>
              <w:rPr>
                <w:noProof/>
                <w:webHidden/>
              </w:rPr>
              <w:tab/>
            </w:r>
            <w:r>
              <w:rPr>
                <w:noProof/>
                <w:webHidden/>
              </w:rPr>
              <w:fldChar w:fldCharType="begin"/>
            </w:r>
            <w:r>
              <w:rPr>
                <w:noProof/>
                <w:webHidden/>
              </w:rPr>
              <w:instrText xml:space="preserve"> PAGEREF _Toc465124095 \h </w:instrText>
            </w:r>
            <w:r>
              <w:rPr>
                <w:noProof/>
                <w:webHidden/>
              </w:rPr>
            </w:r>
            <w:r>
              <w:rPr>
                <w:noProof/>
                <w:webHidden/>
              </w:rPr>
              <w:fldChar w:fldCharType="separate"/>
            </w:r>
            <w:r>
              <w:rPr>
                <w:noProof/>
                <w:webHidden/>
              </w:rPr>
              <w:t>14-66</w:t>
            </w:r>
            <w:r>
              <w:rPr>
                <w:noProof/>
                <w:webHidden/>
              </w:rPr>
              <w:fldChar w:fldCharType="end"/>
            </w:r>
          </w:hyperlink>
        </w:p>
        <w:p w14:paraId="00E2E709" w14:textId="1AF01770"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6" w:history="1">
            <w:r w:rsidRPr="006B2ADB">
              <w:rPr>
                <w:rStyle w:val="Hyperlink"/>
                <w:noProof/>
              </w:rPr>
              <w:t>14.1</w:t>
            </w:r>
            <w:r>
              <w:rPr>
                <w:rFonts w:asciiTheme="minorHAnsi" w:eastAsiaTheme="minorEastAsia" w:hAnsiTheme="minorHAnsi" w:cstheme="minorBidi"/>
                <w:noProof/>
                <w:sz w:val="22"/>
                <w:szCs w:val="22"/>
                <w:lang w:val="en-ZA" w:eastAsia="en-ZA"/>
              </w:rPr>
              <w:tab/>
            </w:r>
            <w:r w:rsidRPr="006B2ADB">
              <w:rPr>
                <w:rStyle w:val="Hyperlink"/>
                <w:noProof/>
              </w:rPr>
              <w:t>Voltage Gain</w:t>
            </w:r>
            <w:r>
              <w:rPr>
                <w:noProof/>
                <w:webHidden/>
              </w:rPr>
              <w:tab/>
            </w:r>
            <w:r>
              <w:rPr>
                <w:noProof/>
                <w:webHidden/>
              </w:rPr>
              <w:fldChar w:fldCharType="begin"/>
            </w:r>
            <w:r>
              <w:rPr>
                <w:noProof/>
                <w:webHidden/>
              </w:rPr>
              <w:instrText xml:space="preserve"> PAGEREF _Toc465124096 \h </w:instrText>
            </w:r>
            <w:r>
              <w:rPr>
                <w:noProof/>
                <w:webHidden/>
              </w:rPr>
            </w:r>
            <w:r>
              <w:rPr>
                <w:noProof/>
                <w:webHidden/>
              </w:rPr>
              <w:fldChar w:fldCharType="separate"/>
            </w:r>
            <w:r>
              <w:rPr>
                <w:noProof/>
                <w:webHidden/>
              </w:rPr>
              <w:t>14-66</w:t>
            </w:r>
            <w:r>
              <w:rPr>
                <w:noProof/>
                <w:webHidden/>
              </w:rPr>
              <w:fldChar w:fldCharType="end"/>
            </w:r>
          </w:hyperlink>
        </w:p>
        <w:p w14:paraId="1BC5F4D3" w14:textId="6D356990"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7" w:history="1">
            <w:r w:rsidRPr="006B2ADB">
              <w:rPr>
                <w:rStyle w:val="Hyperlink"/>
                <w:noProof/>
              </w:rPr>
              <w:t>14.2</w:t>
            </w:r>
            <w:r>
              <w:rPr>
                <w:rFonts w:asciiTheme="minorHAnsi" w:eastAsiaTheme="minorEastAsia" w:hAnsiTheme="minorHAnsi" w:cstheme="minorBidi"/>
                <w:noProof/>
                <w:sz w:val="22"/>
                <w:szCs w:val="22"/>
                <w:lang w:val="en-ZA" w:eastAsia="en-ZA"/>
              </w:rPr>
              <w:tab/>
            </w:r>
            <w:r w:rsidRPr="006B2ADB">
              <w:rPr>
                <w:rStyle w:val="Hyperlink"/>
                <w:noProof/>
              </w:rPr>
              <w:t>Current Gain (transconductance)</w:t>
            </w:r>
            <w:r>
              <w:rPr>
                <w:noProof/>
                <w:webHidden/>
              </w:rPr>
              <w:tab/>
            </w:r>
            <w:r>
              <w:rPr>
                <w:noProof/>
                <w:webHidden/>
              </w:rPr>
              <w:fldChar w:fldCharType="begin"/>
            </w:r>
            <w:r>
              <w:rPr>
                <w:noProof/>
                <w:webHidden/>
              </w:rPr>
              <w:instrText xml:space="preserve"> PAGEREF _Toc465124097 \h </w:instrText>
            </w:r>
            <w:r>
              <w:rPr>
                <w:noProof/>
                <w:webHidden/>
              </w:rPr>
            </w:r>
            <w:r>
              <w:rPr>
                <w:noProof/>
                <w:webHidden/>
              </w:rPr>
              <w:fldChar w:fldCharType="separate"/>
            </w:r>
            <w:r>
              <w:rPr>
                <w:noProof/>
                <w:webHidden/>
              </w:rPr>
              <w:t>14-66</w:t>
            </w:r>
            <w:r>
              <w:rPr>
                <w:noProof/>
                <w:webHidden/>
              </w:rPr>
              <w:fldChar w:fldCharType="end"/>
            </w:r>
          </w:hyperlink>
        </w:p>
        <w:p w14:paraId="144E111B" w14:textId="0BA87849" w:rsidR="003A5B73" w:rsidRDefault="003A5B73">
          <w:pPr>
            <w:pStyle w:val="TOC2"/>
            <w:tabs>
              <w:tab w:val="left" w:pos="1320"/>
              <w:tab w:val="right" w:leader="dot" w:pos="7360"/>
            </w:tabs>
            <w:rPr>
              <w:rFonts w:asciiTheme="minorHAnsi" w:eastAsiaTheme="minorEastAsia" w:hAnsiTheme="minorHAnsi" w:cstheme="minorBidi"/>
              <w:noProof/>
              <w:sz w:val="22"/>
              <w:szCs w:val="22"/>
              <w:lang w:val="en-ZA" w:eastAsia="en-ZA"/>
            </w:rPr>
          </w:pPr>
          <w:hyperlink w:anchor="_Toc465124098" w:history="1">
            <w:r w:rsidRPr="006B2ADB">
              <w:rPr>
                <w:rStyle w:val="Hyperlink"/>
                <w:noProof/>
              </w:rPr>
              <w:t>14.3</w:t>
            </w:r>
            <w:r>
              <w:rPr>
                <w:rFonts w:asciiTheme="minorHAnsi" w:eastAsiaTheme="minorEastAsia" w:hAnsiTheme="minorHAnsi" w:cstheme="minorBidi"/>
                <w:noProof/>
                <w:sz w:val="22"/>
                <w:szCs w:val="22"/>
                <w:lang w:val="en-ZA" w:eastAsia="en-ZA"/>
              </w:rPr>
              <w:tab/>
            </w:r>
            <w:r w:rsidRPr="006B2ADB">
              <w:rPr>
                <w:rStyle w:val="Hyperlink"/>
                <w:noProof/>
              </w:rPr>
              <w:t>Extra Hardware Features</w:t>
            </w:r>
            <w:r>
              <w:rPr>
                <w:noProof/>
                <w:webHidden/>
              </w:rPr>
              <w:tab/>
            </w:r>
            <w:r>
              <w:rPr>
                <w:noProof/>
                <w:webHidden/>
              </w:rPr>
              <w:fldChar w:fldCharType="begin"/>
            </w:r>
            <w:r>
              <w:rPr>
                <w:noProof/>
                <w:webHidden/>
              </w:rPr>
              <w:instrText xml:space="preserve"> PAGEREF _Toc465124098 \h </w:instrText>
            </w:r>
            <w:r>
              <w:rPr>
                <w:noProof/>
                <w:webHidden/>
              </w:rPr>
            </w:r>
            <w:r>
              <w:rPr>
                <w:noProof/>
                <w:webHidden/>
              </w:rPr>
              <w:fldChar w:fldCharType="separate"/>
            </w:r>
            <w:r>
              <w:rPr>
                <w:noProof/>
                <w:webHidden/>
              </w:rPr>
              <w:t>14-66</w:t>
            </w:r>
            <w:r>
              <w:rPr>
                <w:noProof/>
                <w:webHidden/>
              </w:rPr>
              <w:fldChar w:fldCharType="end"/>
            </w:r>
          </w:hyperlink>
        </w:p>
        <w:p w14:paraId="11F2FE9C" w14:textId="6CBC7126" w:rsidR="003A5B73" w:rsidRDefault="003A5B73">
          <w:pPr>
            <w:pStyle w:val="TOC3"/>
            <w:tabs>
              <w:tab w:val="left" w:pos="1540"/>
              <w:tab w:val="right" w:leader="dot" w:pos="7360"/>
            </w:tabs>
            <w:rPr>
              <w:rFonts w:asciiTheme="minorHAnsi" w:eastAsiaTheme="minorEastAsia" w:hAnsiTheme="minorHAnsi" w:cstheme="minorBidi"/>
              <w:noProof/>
              <w:sz w:val="22"/>
              <w:szCs w:val="22"/>
              <w:lang w:val="en-ZA" w:eastAsia="en-ZA"/>
            </w:rPr>
          </w:pPr>
          <w:hyperlink w:anchor="_Toc465124099" w:history="1">
            <w:r w:rsidRPr="006B2ADB">
              <w:rPr>
                <w:rStyle w:val="Hyperlink"/>
                <w:noProof/>
              </w:rPr>
              <w:t>14.3.1</w:t>
            </w:r>
            <w:r>
              <w:rPr>
                <w:rFonts w:asciiTheme="minorHAnsi" w:eastAsiaTheme="minorEastAsia" w:hAnsiTheme="minorHAnsi" w:cstheme="minorBidi"/>
                <w:noProof/>
                <w:sz w:val="22"/>
                <w:szCs w:val="22"/>
                <w:lang w:val="en-ZA" w:eastAsia="en-ZA"/>
              </w:rPr>
              <w:tab/>
            </w:r>
            <w:r w:rsidRPr="006B2ADB">
              <w:rPr>
                <w:rStyle w:val="Hyperlink"/>
                <w:noProof/>
              </w:rPr>
              <w:t>Battery charging profiles</w:t>
            </w:r>
            <w:r>
              <w:rPr>
                <w:noProof/>
                <w:webHidden/>
              </w:rPr>
              <w:tab/>
            </w:r>
            <w:r>
              <w:rPr>
                <w:noProof/>
                <w:webHidden/>
              </w:rPr>
              <w:fldChar w:fldCharType="begin"/>
            </w:r>
            <w:r>
              <w:rPr>
                <w:noProof/>
                <w:webHidden/>
              </w:rPr>
              <w:instrText xml:space="preserve"> PAGEREF _Toc465124099 \h </w:instrText>
            </w:r>
            <w:r>
              <w:rPr>
                <w:noProof/>
                <w:webHidden/>
              </w:rPr>
            </w:r>
            <w:r>
              <w:rPr>
                <w:noProof/>
                <w:webHidden/>
              </w:rPr>
              <w:fldChar w:fldCharType="separate"/>
            </w:r>
            <w:r>
              <w:rPr>
                <w:noProof/>
                <w:webHidden/>
              </w:rPr>
              <w:t>14-66</w:t>
            </w:r>
            <w:r>
              <w:rPr>
                <w:noProof/>
                <w:webHidden/>
              </w:rPr>
              <w:fldChar w:fldCharType="end"/>
            </w:r>
          </w:hyperlink>
        </w:p>
        <w:p w14:paraId="321E4E93" w14:textId="403879B4"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0" w:history="1">
            <w:r w:rsidRPr="006B2ADB">
              <w:rPr>
                <w:rStyle w:val="Hyperlink"/>
                <w:noProof/>
              </w:rPr>
              <w:t>15</w:t>
            </w:r>
            <w:r>
              <w:rPr>
                <w:rFonts w:asciiTheme="minorHAnsi" w:eastAsiaTheme="minorEastAsia" w:hAnsiTheme="minorHAnsi" w:cstheme="minorBidi"/>
                <w:noProof/>
                <w:sz w:val="22"/>
                <w:szCs w:val="22"/>
                <w:lang w:val="en-ZA" w:eastAsia="en-ZA"/>
              </w:rPr>
              <w:tab/>
            </w:r>
            <w:r w:rsidRPr="006B2ADB">
              <w:rPr>
                <w:rStyle w:val="Hyperlink"/>
                <w:noProof/>
              </w:rPr>
              <w:t>Figures</w:t>
            </w:r>
            <w:r>
              <w:rPr>
                <w:noProof/>
                <w:webHidden/>
              </w:rPr>
              <w:tab/>
            </w:r>
            <w:r>
              <w:rPr>
                <w:noProof/>
                <w:webHidden/>
              </w:rPr>
              <w:fldChar w:fldCharType="begin"/>
            </w:r>
            <w:r>
              <w:rPr>
                <w:noProof/>
                <w:webHidden/>
              </w:rPr>
              <w:instrText xml:space="preserve"> PAGEREF _Toc465124100 \h </w:instrText>
            </w:r>
            <w:r>
              <w:rPr>
                <w:noProof/>
                <w:webHidden/>
              </w:rPr>
            </w:r>
            <w:r>
              <w:rPr>
                <w:noProof/>
                <w:webHidden/>
              </w:rPr>
              <w:fldChar w:fldCharType="separate"/>
            </w:r>
            <w:r>
              <w:rPr>
                <w:noProof/>
                <w:webHidden/>
              </w:rPr>
              <w:t>15-66</w:t>
            </w:r>
            <w:r>
              <w:rPr>
                <w:noProof/>
                <w:webHidden/>
              </w:rPr>
              <w:fldChar w:fldCharType="end"/>
            </w:r>
          </w:hyperlink>
        </w:p>
        <w:p w14:paraId="4FB91975" w14:textId="7456C52B"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1" w:history="1">
            <w:r w:rsidRPr="006B2ADB">
              <w:rPr>
                <w:rStyle w:val="Hyperlink"/>
                <w:noProof/>
              </w:rPr>
              <w:t>16</w:t>
            </w:r>
            <w:r>
              <w:rPr>
                <w:rFonts w:asciiTheme="minorHAnsi" w:eastAsiaTheme="minorEastAsia" w:hAnsiTheme="minorHAnsi" w:cstheme="minorBidi"/>
                <w:noProof/>
                <w:sz w:val="22"/>
                <w:szCs w:val="22"/>
                <w:lang w:val="en-ZA" w:eastAsia="en-ZA"/>
              </w:rPr>
              <w:tab/>
            </w:r>
            <w:r w:rsidRPr="006B2ADB">
              <w:rPr>
                <w:rStyle w:val="Hyperlink"/>
                <w:noProof/>
              </w:rPr>
              <w:t>Glossary</w:t>
            </w:r>
            <w:r>
              <w:rPr>
                <w:noProof/>
                <w:webHidden/>
              </w:rPr>
              <w:tab/>
            </w:r>
            <w:r>
              <w:rPr>
                <w:noProof/>
                <w:webHidden/>
              </w:rPr>
              <w:fldChar w:fldCharType="begin"/>
            </w:r>
            <w:r>
              <w:rPr>
                <w:noProof/>
                <w:webHidden/>
              </w:rPr>
              <w:instrText xml:space="preserve"> PAGEREF _Toc465124101 \h </w:instrText>
            </w:r>
            <w:r>
              <w:rPr>
                <w:noProof/>
                <w:webHidden/>
              </w:rPr>
            </w:r>
            <w:r>
              <w:rPr>
                <w:noProof/>
                <w:webHidden/>
              </w:rPr>
              <w:fldChar w:fldCharType="separate"/>
            </w:r>
            <w:r>
              <w:rPr>
                <w:noProof/>
                <w:webHidden/>
              </w:rPr>
              <w:t>16-68</w:t>
            </w:r>
            <w:r>
              <w:rPr>
                <w:noProof/>
                <w:webHidden/>
              </w:rPr>
              <w:fldChar w:fldCharType="end"/>
            </w:r>
          </w:hyperlink>
        </w:p>
        <w:p w14:paraId="0B127A9B" w14:textId="60523CAA"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2" w:history="1">
            <w:r w:rsidRPr="006B2ADB">
              <w:rPr>
                <w:rStyle w:val="Hyperlink"/>
                <w:noProof/>
              </w:rPr>
              <w:t>17</w:t>
            </w:r>
            <w:r>
              <w:rPr>
                <w:rFonts w:asciiTheme="minorHAnsi" w:eastAsiaTheme="minorEastAsia" w:hAnsiTheme="minorHAnsi" w:cstheme="minorBidi"/>
                <w:noProof/>
                <w:sz w:val="22"/>
                <w:szCs w:val="22"/>
                <w:lang w:val="en-ZA" w:eastAsia="en-ZA"/>
              </w:rPr>
              <w:tab/>
            </w:r>
            <w:r w:rsidRPr="006B2ADB">
              <w:rPr>
                <w:rStyle w:val="Hyperlink"/>
                <w:noProof/>
              </w:rPr>
              <w:t>Index</w:t>
            </w:r>
            <w:r>
              <w:rPr>
                <w:noProof/>
                <w:webHidden/>
              </w:rPr>
              <w:tab/>
            </w:r>
            <w:r>
              <w:rPr>
                <w:noProof/>
                <w:webHidden/>
              </w:rPr>
              <w:fldChar w:fldCharType="begin"/>
            </w:r>
            <w:r>
              <w:rPr>
                <w:noProof/>
                <w:webHidden/>
              </w:rPr>
              <w:instrText xml:space="preserve"> PAGEREF _Toc465124102 \h </w:instrText>
            </w:r>
            <w:r>
              <w:rPr>
                <w:noProof/>
                <w:webHidden/>
              </w:rPr>
            </w:r>
            <w:r>
              <w:rPr>
                <w:noProof/>
                <w:webHidden/>
              </w:rPr>
              <w:fldChar w:fldCharType="separate"/>
            </w:r>
            <w:r>
              <w:rPr>
                <w:noProof/>
                <w:webHidden/>
              </w:rPr>
              <w:t>17-68</w:t>
            </w:r>
            <w:r>
              <w:rPr>
                <w:noProof/>
                <w:webHidden/>
              </w:rPr>
              <w:fldChar w:fldCharType="end"/>
            </w:r>
          </w:hyperlink>
        </w:p>
        <w:p w14:paraId="5EF6470D" w14:textId="07E00F8F" w:rsidR="003A5B73" w:rsidRDefault="003A5B73">
          <w:pPr>
            <w:pStyle w:val="TOC1"/>
            <w:tabs>
              <w:tab w:val="left" w:pos="880"/>
              <w:tab w:val="right" w:leader="dot" w:pos="7360"/>
            </w:tabs>
            <w:rPr>
              <w:rFonts w:asciiTheme="minorHAnsi" w:eastAsiaTheme="minorEastAsia" w:hAnsiTheme="minorHAnsi" w:cstheme="minorBidi"/>
              <w:noProof/>
              <w:sz w:val="22"/>
              <w:szCs w:val="22"/>
              <w:lang w:val="en-ZA" w:eastAsia="en-ZA"/>
            </w:rPr>
          </w:pPr>
          <w:hyperlink w:anchor="_Toc465124103" w:history="1">
            <w:r w:rsidRPr="006B2ADB">
              <w:rPr>
                <w:rStyle w:val="Hyperlink"/>
                <w:noProof/>
              </w:rPr>
              <w:t>18</w:t>
            </w:r>
            <w:r>
              <w:rPr>
                <w:rFonts w:asciiTheme="minorHAnsi" w:eastAsiaTheme="minorEastAsia" w:hAnsiTheme="minorHAnsi" w:cstheme="minorBidi"/>
                <w:noProof/>
                <w:sz w:val="22"/>
                <w:szCs w:val="22"/>
                <w:lang w:val="en-ZA" w:eastAsia="en-ZA"/>
              </w:rPr>
              <w:tab/>
            </w:r>
            <w:r w:rsidRPr="006B2ADB">
              <w:rPr>
                <w:rStyle w:val="Hyperlink"/>
                <w:noProof/>
              </w:rPr>
              <w:t>Bibliography</w:t>
            </w:r>
            <w:r>
              <w:rPr>
                <w:noProof/>
                <w:webHidden/>
              </w:rPr>
              <w:tab/>
            </w:r>
            <w:r>
              <w:rPr>
                <w:noProof/>
                <w:webHidden/>
              </w:rPr>
              <w:fldChar w:fldCharType="begin"/>
            </w:r>
            <w:r>
              <w:rPr>
                <w:noProof/>
                <w:webHidden/>
              </w:rPr>
              <w:instrText xml:space="preserve"> PAGEREF _Toc465124103 \h </w:instrText>
            </w:r>
            <w:r>
              <w:rPr>
                <w:noProof/>
                <w:webHidden/>
              </w:rPr>
            </w:r>
            <w:r>
              <w:rPr>
                <w:noProof/>
                <w:webHidden/>
              </w:rPr>
              <w:fldChar w:fldCharType="separate"/>
            </w:r>
            <w:r>
              <w:rPr>
                <w:noProof/>
                <w:webHidden/>
              </w:rPr>
              <w:t>18-69</w:t>
            </w:r>
            <w:r>
              <w:rPr>
                <w:noProof/>
                <w:webHidden/>
              </w:rPr>
              <w:fldChar w:fldCharType="end"/>
            </w:r>
          </w:hyperlink>
        </w:p>
        <w:p w14:paraId="17F21A1C" w14:textId="15573F88" w:rsidR="0000011F" w:rsidRPr="00171207" w:rsidRDefault="0000011F" w:rsidP="00171207">
          <w:pPr>
            <w:rPr>
              <w:b/>
              <w:bCs/>
              <w:noProof/>
            </w:rPr>
          </w:pPr>
          <w:r>
            <w:rPr>
              <w:b/>
              <w:bCs/>
              <w:noProof/>
            </w:rPr>
            <w:fldChar w:fldCharType="end"/>
          </w:r>
        </w:p>
      </w:sdtContent>
    </w:sdt>
    <w:p w14:paraId="3DE070E6" w14:textId="77777777" w:rsidR="00793D25" w:rsidRDefault="00793D25">
      <w:pPr>
        <w:spacing w:line="240" w:lineRule="auto"/>
        <w:ind w:firstLine="0"/>
        <w:jc w:val="left"/>
        <w:rPr>
          <w:rFonts w:ascii="cmbx12" w:hAnsi="cmbx12" w:cs="Arial"/>
          <w:bCs/>
          <w:sz w:val="28"/>
          <w:szCs w:val="32"/>
        </w:rPr>
      </w:pPr>
      <w:r>
        <w:br w:type="page"/>
      </w:r>
    </w:p>
    <w:p w14:paraId="66580164" w14:textId="77777777" w:rsidR="00925F2D" w:rsidRDefault="00925F2D" w:rsidP="0000011F">
      <w:pPr>
        <w:pStyle w:val="Heading1"/>
      </w:pPr>
      <w:bookmarkStart w:id="3" w:name="_Toc465124014"/>
      <w:r>
        <w:lastRenderedPageBreak/>
        <w:t xml:space="preserve">List of </w:t>
      </w:r>
      <w:r w:rsidRPr="00793D25">
        <w:t>Abbreviations</w:t>
      </w:r>
      <w:bookmarkEnd w:id="3"/>
    </w:p>
    <w:p w14:paraId="593A515D" w14:textId="77777777" w:rsidR="00331A90" w:rsidRDefault="00331A90" w:rsidP="00331A90">
      <w:pPr>
        <w:pStyle w:val="ListParagraph"/>
        <w:numPr>
          <w:ilvl w:val="0"/>
          <w:numId w:val="15"/>
        </w:numPr>
        <w:spacing w:line="240" w:lineRule="auto"/>
        <w:jc w:val="left"/>
      </w:pPr>
      <w:r>
        <w:t>PCB – Printed Circuit Board</w:t>
      </w:r>
    </w:p>
    <w:p w14:paraId="2D50362D" w14:textId="77777777" w:rsidR="00641370" w:rsidRDefault="00641370" w:rsidP="00331A90">
      <w:pPr>
        <w:pStyle w:val="ListParagraph"/>
        <w:numPr>
          <w:ilvl w:val="0"/>
          <w:numId w:val="15"/>
        </w:numPr>
        <w:spacing w:line="240" w:lineRule="auto"/>
        <w:jc w:val="left"/>
      </w:pPr>
      <w:r>
        <w:t>SMPS – Switched Mode Power Supplies</w:t>
      </w:r>
    </w:p>
    <w:p w14:paraId="793B2A92" w14:textId="77777777" w:rsidR="00A40684" w:rsidRDefault="00A40684" w:rsidP="00331A90">
      <w:pPr>
        <w:pStyle w:val="ListParagraph"/>
        <w:numPr>
          <w:ilvl w:val="0"/>
          <w:numId w:val="15"/>
        </w:numPr>
        <w:spacing w:line="240" w:lineRule="auto"/>
        <w:jc w:val="left"/>
      </w:pPr>
      <w:r>
        <w:t>NiMH – Nickel-Metal Hydride</w:t>
      </w:r>
    </w:p>
    <w:p w14:paraId="6DDD1527" w14:textId="77777777" w:rsidR="00A40684" w:rsidRDefault="00A40684" w:rsidP="00331A90">
      <w:pPr>
        <w:pStyle w:val="ListParagraph"/>
        <w:numPr>
          <w:ilvl w:val="0"/>
          <w:numId w:val="15"/>
        </w:numPr>
        <w:spacing w:line="240" w:lineRule="auto"/>
        <w:jc w:val="left"/>
      </w:pPr>
      <w:r>
        <w:t>Pb – Lead</w:t>
      </w:r>
    </w:p>
    <w:p w14:paraId="55816B95" w14:textId="77777777" w:rsidR="00A40684" w:rsidRDefault="00A40684" w:rsidP="00331A90">
      <w:pPr>
        <w:pStyle w:val="ListParagraph"/>
        <w:numPr>
          <w:ilvl w:val="0"/>
          <w:numId w:val="15"/>
        </w:numPr>
        <w:spacing w:line="240" w:lineRule="auto"/>
        <w:jc w:val="left"/>
      </w:pPr>
      <w:r>
        <w:t xml:space="preserve">Li </w:t>
      </w:r>
      <w:r w:rsidR="002D1595">
        <w:t>–</w:t>
      </w:r>
      <w:r>
        <w:t xml:space="preserve"> Lithium</w:t>
      </w:r>
    </w:p>
    <w:p w14:paraId="61091B0E" w14:textId="77777777" w:rsidR="002D1595" w:rsidRDefault="002D1595" w:rsidP="00331A90">
      <w:pPr>
        <w:pStyle w:val="ListParagraph"/>
        <w:numPr>
          <w:ilvl w:val="0"/>
          <w:numId w:val="15"/>
        </w:numPr>
        <w:spacing w:line="240" w:lineRule="auto"/>
        <w:jc w:val="left"/>
      </w:pPr>
      <w:r>
        <w:t>RC – Resistor Capacitor</w:t>
      </w:r>
    </w:p>
    <w:p w14:paraId="355FBF74" w14:textId="09D72FE9" w:rsidR="002D1595" w:rsidRDefault="002D1595" w:rsidP="00331A90">
      <w:pPr>
        <w:pStyle w:val="ListParagraph"/>
        <w:numPr>
          <w:ilvl w:val="0"/>
          <w:numId w:val="15"/>
        </w:numPr>
        <w:spacing w:line="240" w:lineRule="auto"/>
        <w:jc w:val="left"/>
      </w:pPr>
      <w:r>
        <w:t>LPF – Low Pass Filters</w:t>
      </w:r>
    </w:p>
    <w:p w14:paraId="1F55BB76" w14:textId="1497F0EF" w:rsidR="002962C3" w:rsidRDefault="002962C3" w:rsidP="00331A90">
      <w:pPr>
        <w:pStyle w:val="ListParagraph"/>
        <w:numPr>
          <w:ilvl w:val="0"/>
          <w:numId w:val="15"/>
        </w:numPr>
        <w:spacing w:line="240" w:lineRule="auto"/>
        <w:jc w:val="left"/>
      </w:pPr>
      <w:r>
        <w:t>PSRR - Power Supply Rejection Ratio</w:t>
      </w:r>
    </w:p>
    <w:p w14:paraId="3540970A" w14:textId="77777777" w:rsidR="00331A90" w:rsidRDefault="00331A90" w:rsidP="00331A90">
      <w:pPr>
        <w:spacing w:line="240" w:lineRule="auto"/>
        <w:ind w:firstLine="0"/>
        <w:jc w:val="left"/>
      </w:pPr>
      <w:r>
        <w:br w:type="page"/>
      </w:r>
    </w:p>
    <w:p w14:paraId="09EF2291" w14:textId="77777777" w:rsidR="00331A90" w:rsidRDefault="00331A90">
      <w:pPr>
        <w:spacing w:line="240" w:lineRule="auto"/>
        <w:ind w:firstLine="0"/>
        <w:jc w:val="left"/>
        <w:rPr>
          <w:rFonts w:ascii="cmbx12" w:hAnsi="cmbx12" w:cs="Arial"/>
          <w:bCs/>
          <w:sz w:val="28"/>
          <w:szCs w:val="32"/>
        </w:rPr>
      </w:pPr>
    </w:p>
    <w:p w14:paraId="360DD68A" w14:textId="77777777" w:rsidR="00925F2D" w:rsidRDefault="00925F2D" w:rsidP="0000011F">
      <w:pPr>
        <w:pStyle w:val="Heading1"/>
      </w:pPr>
      <w:bookmarkStart w:id="4" w:name="_Toc465124015"/>
      <w:r>
        <w:t>Introduction</w:t>
      </w:r>
      <w:bookmarkEnd w:id="4"/>
    </w:p>
    <w:p w14:paraId="4BEC3902" w14:textId="77777777" w:rsidR="0036727C" w:rsidRDefault="0036727C" w:rsidP="00F277E2">
      <w:r>
        <w:t>The aim of this project is to build a power supply to satisfy a client’s requirements. It must have minimal ripple, as well as constant voltage a</w:t>
      </w:r>
      <w:r w:rsidR="00BE1AFF">
        <w:t>nd</w:t>
      </w:r>
      <w:r>
        <w:t xml:space="preserve"> current mode.</w:t>
      </w:r>
      <w:r w:rsidR="00BE1AFF">
        <w:t xml:space="preserve"> It must also be built using analogue components such as op amps, but not ICs such as voltage regulators (</w:t>
      </w:r>
      <w:r w:rsidR="00C55CAB">
        <w:t>e.g.</w:t>
      </w:r>
      <w:r w:rsidR="00BE1AFF">
        <w:t xml:space="preserve"> LM317). There are components</w:t>
      </w:r>
      <w:r w:rsidR="007734D2">
        <w:t xml:space="preserve"> provided</w:t>
      </w:r>
      <w:r w:rsidR="00BE1AFF">
        <w:t>, but it is up to the designer what they use. They may use components provided by the Stellenbosch University store room, or source their own.</w:t>
      </w:r>
    </w:p>
    <w:p w14:paraId="4053E981" w14:textId="77777777" w:rsidR="00BE1AFF" w:rsidRDefault="00BE1AFF" w:rsidP="00F277E2"/>
    <w:p w14:paraId="6E31C34A" w14:textId="77777777" w:rsidR="00BE1AFF" w:rsidRDefault="00BE1AFF" w:rsidP="00F277E2">
      <w:r>
        <w:t xml:space="preserve">The power supply is the heart of all electronic devices. An understanding is crucial in understanding the non-linear effects, responses and ways a power supply can affect a product. Power supply design is very broad, and two directions which benefit relatively equally, albeit differently, from a project like this, are either ultra-low powered, or high powered applications. </w:t>
      </w:r>
    </w:p>
    <w:p w14:paraId="061DEE64" w14:textId="77777777" w:rsidR="00697172" w:rsidRDefault="00697172" w:rsidP="00F277E2"/>
    <w:p w14:paraId="454F1339" w14:textId="77777777" w:rsidR="00697172" w:rsidRDefault="00697172" w:rsidP="00F277E2">
      <w:r>
        <w:t xml:space="preserve">Lastly, there will be a limited time frame to complete this project, which simulates industry conditions, and is mostly meant to educate the designer him/herself, by overcoming pitfalls the designer is mostly unprepared for. Such pitfalls one really only overcomes through experience, and it is a good </w:t>
      </w:r>
      <w:r w:rsidR="00641370">
        <w:t>precursor to a future in the industrial or academic world.</w:t>
      </w:r>
    </w:p>
    <w:p w14:paraId="05A14196" w14:textId="77777777" w:rsidR="00697172" w:rsidRDefault="00697172" w:rsidP="00BE1AFF">
      <w:pPr>
        <w:spacing w:line="240" w:lineRule="auto"/>
        <w:ind w:firstLine="0"/>
        <w:jc w:val="left"/>
      </w:pPr>
    </w:p>
    <w:p w14:paraId="165DBCBC" w14:textId="77777777" w:rsidR="00697172" w:rsidRPr="00697172" w:rsidRDefault="00697172" w:rsidP="00697172">
      <w:pPr>
        <w:spacing w:line="240" w:lineRule="auto"/>
        <w:ind w:firstLine="0"/>
        <w:jc w:val="center"/>
        <w:rPr>
          <w:color w:val="FF0000"/>
        </w:rPr>
      </w:pPr>
      <w:r w:rsidRPr="00697172">
        <w:rPr>
          <w:color w:val="FF0000"/>
        </w:rPr>
        <w:t>[insert flow diagram here]</w:t>
      </w:r>
    </w:p>
    <w:p w14:paraId="251E3657" w14:textId="77777777" w:rsidR="00697172" w:rsidRDefault="00697172">
      <w:pPr>
        <w:spacing w:line="240" w:lineRule="auto"/>
        <w:ind w:firstLine="0"/>
        <w:jc w:val="left"/>
      </w:pPr>
    </w:p>
    <w:p w14:paraId="13176A5F" w14:textId="77777777" w:rsidR="00631862" w:rsidRDefault="00631862">
      <w:pPr>
        <w:spacing w:line="240" w:lineRule="auto"/>
        <w:ind w:firstLine="0"/>
        <w:jc w:val="left"/>
        <w:rPr>
          <w:rFonts w:ascii="cmbx12" w:hAnsi="cmbx12" w:cs="Arial"/>
          <w:bCs/>
          <w:sz w:val="28"/>
          <w:szCs w:val="32"/>
        </w:rPr>
      </w:pPr>
      <w:r>
        <w:br w:type="page"/>
      </w:r>
    </w:p>
    <w:p w14:paraId="04586BEC" w14:textId="77777777" w:rsidR="00697172" w:rsidRDefault="00697172" w:rsidP="00697172">
      <w:pPr>
        <w:pStyle w:val="Heading1"/>
      </w:pPr>
      <w:bookmarkStart w:id="5" w:name="_Toc465124016"/>
      <w:r>
        <w:lastRenderedPageBreak/>
        <w:t>Problem Statement</w:t>
      </w:r>
      <w:bookmarkEnd w:id="5"/>
    </w:p>
    <w:p w14:paraId="4F30F30F" w14:textId="77777777" w:rsidR="00697172" w:rsidRDefault="00697172" w:rsidP="00697172">
      <w:pPr>
        <w:pStyle w:val="Firstparagraph"/>
      </w:pPr>
      <w:r>
        <w:t>The design of the power supply will overcome the following problems:</w:t>
      </w:r>
    </w:p>
    <w:p w14:paraId="23E95460" w14:textId="77777777" w:rsidR="00697172" w:rsidRDefault="00697172" w:rsidP="00697172">
      <w:pPr>
        <w:pStyle w:val="ListParagraph"/>
        <w:numPr>
          <w:ilvl w:val="0"/>
          <w:numId w:val="16"/>
        </w:numPr>
      </w:pPr>
      <w:r>
        <w:t>Low ripple</w:t>
      </w:r>
    </w:p>
    <w:p w14:paraId="4956BD1E" w14:textId="77777777" w:rsidR="00697172" w:rsidRDefault="00697172" w:rsidP="00697172">
      <w:pPr>
        <w:pStyle w:val="ListParagraph"/>
        <w:numPr>
          <w:ilvl w:val="0"/>
          <w:numId w:val="16"/>
        </w:numPr>
        <w:spacing w:line="240" w:lineRule="auto"/>
        <w:jc w:val="left"/>
      </w:pPr>
      <w:r>
        <w:t>It is required to provide 1A at 12V</w:t>
      </w:r>
    </w:p>
    <w:p w14:paraId="1FA2045D" w14:textId="77777777" w:rsidR="00697172" w:rsidRDefault="00697172" w:rsidP="00697172">
      <w:pPr>
        <w:pStyle w:val="ListParagraph"/>
        <w:numPr>
          <w:ilvl w:val="0"/>
          <w:numId w:val="16"/>
        </w:numPr>
        <w:spacing w:line="240" w:lineRule="auto"/>
        <w:jc w:val="left"/>
      </w:pPr>
      <w:r>
        <w:t>It is required to provide 500mA at 14V</w:t>
      </w:r>
    </w:p>
    <w:p w14:paraId="258E1CCF" w14:textId="77777777" w:rsidR="00697172" w:rsidRDefault="00697172" w:rsidP="00697172">
      <w:pPr>
        <w:pStyle w:val="ListParagraph"/>
        <w:numPr>
          <w:ilvl w:val="0"/>
          <w:numId w:val="16"/>
        </w:numPr>
        <w:spacing w:line="240" w:lineRule="auto"/>
        <w:jc w:val="left"/>
      </w:pPr>
      <w:r>
        <w:t xml:space="preserve">It is required to measure and set </w:t>
      </w:r>
      <w:r w:rsidR="00716870">
        <w:t>voltages</w:t>
      </w:r>
      <w:r>
        <w:t>/currents via a PC.</w:t>
      </w:r>
    </w:p>
    <w:p w14:paraId="57F3ED71" w14:textId="77777777" w:rsidR="00641370" w:rsidRDefault="00697172" w:rsidP="00641370">
      <w:pPr>
        <w:pStyle w:val="ListParagraph"/>
        <w:numPr>
          <w:ilvl w:val="0"/>
          <w:numId w:val="16"/>
        </w:numPr>
      </w:pPr>
      <w:r>
        <w:t>(Optional) Charge NiH and Pb batteries using software profiles</w:t>
      </w:r>
    </w:p>
    <w:p w14:paraId="43E8E363" w14:textId="77777777" w:rsidR="00641370" w:rsidRDefault="00641370" w:rsidP="00641370">
      <w:pPr>
        <w:pStyle w:val="ListParagraph"/>
        <w:numPr>
          <w:ilvl w:val="0"/>
          <w:numId w:val="16"/>
        </w:numPr>
      </w:pPr>
      <w:r>
        <w:t>The op amps can output max Vcc – 1.5V</w:t>
      </w:r>
    </w:p>
    <w:p w14:paraId="586836EA" w14:textId="77777777" w:rsidR="00641370" w:rsidRDefault="00641370" w:rsidP="00641370">
      <w:pPr>
        <w:pStyle w:val="ListParagraph"/>
        <w:numPr>
          <w:ilvl w:val="0"/>
          <w:numId w:val="16"/>
        </w:numPr>
      </w:pPr>
      <w:r>
        <w:t>The output stage pass transistors have a voltage drop across them (perhaps 1V).</w:t>
      </w:r>
    </w:p>
    <w:p w14:paraId="310F82B4" w14:textId="77777777" w:rsidR="00641370" w:rsidRDefault="00641370" w:rsidP="00641370">
      <w:pPr>
        <w:pStyle w:val="ListParagraph"/>
        <w:numPr>
          <w:ilvl w:val="0"/>
          <w:numId w:val="16"/>
        </w:numPr>
      </w:pPr>
      <w:r>
        <w:t xml:space="preserve">All in all, there is about a 2-3V drop to regulate unregulated </w:t>
      </w:r>
      <w:r w:rsidR="00716870">
        <w:t>voltage</w:t>
      </w:r>
      <w:r>
        <w:t xml:space="preserve"> after the diode bridge.</w:t>
      </w:r>
    </w:p>
    <w:p w14:paraId="3B16091C" w14:textId="77777777" w:rsidR="00641370" w:rsidRDefault="00641370" w:rsidP="00641370">
      <w:pPr>
        <w:pStyle w:val="ListParagraph"/>
        <w:numPr>
          <w:ilvl w:val="0"/>
          <w:numId w:val="16"/>
        </w:numPr>
      </w:pPr>
      <w:r>
        <w:t>Non-linear ef</w:t>
      </w:r>
      <w:r w:rsidR="00716870">
        <w:t>fects of op amps, transistors, Z</w:t>
      </w:r>
      <w:r>
        <w:t xml:space="preserve">eners </w:t>
      </w:r>
      <w:r w:rsidR="00716870">
        <w:t>etc.</w:t>
      </w:r>
      <w:r>
        <w:t xml:space="preserve"> </w:t>
      </w:r>
      <w:r w:rsidR="00716870">
        <w:t>must</w:t>
      </w:r>
      <w:r>
        <w:t xml:space="preserve"> be </w:t>
      </w:r>
      <w:r w:rsidR="00716870">
        <w:t>considered</w:t>
      </w:r>
    </w:p>
    <w:p w14:paraId="57684938" w14:textId="77777777" w:rsidR="00697172" w:rsidRDefault="00641370" w:rsidP="00641370">
      <w:pPr>
        <w:spacing w:line="240" w:lineRule="auto"/>
        <w:ind w:firstLine="0"/>
        <w:jc w:val="left"/>
      </w:pPr>
      <w:r>
        <w:br w:type="page"/>
      </w:r>
    </w:p>
    <w:p w14:paraId="56CDBF36" w14:textId="77777777" w:rsidR="00697172" w:rsidRDefault="00697172" w:rsidP="00697172">
      <w:pPr>
        <w:pStyle w:val="Heading1"/>
      </w:pPr>
      <w:bookmarkStart w:id="6" w:name="_Toc465124017"/>
      <w:r>
        <w:lastRenderedPageBreak/>
        <w:t>Literature Study: System</w:t>
      </w:r>
      <w:bookmarkEnd w:id="6"/>
    </w:p>
    <w:p w14:paraId="2E2D5A9A" w14:textId="77777777" w:rsidR="00697172" w:rsidRDefault="00641370" w:rsidP="00F277E2">
      <w:r>
        <w:t>Power supplies are used all over the world. There are many different kinds. Besides varying power ratings, they are divided into mainly two fields: linear and switched mode power supplies, with the latter being m</w:t>
      </w:r>
      <w:r w:rsidR="003D3656">
        <w:t>ore complicated. A note on SMPS: due to its frequency selective behaviour in choosing output current for an arbitrary load, it is quite efficient, and requires much smaller transformers as opposed to linear power supplies.</w:t>
      </w:r>
    </w:p>
    <w:p w14:paraId="1CF99393" w14:textId="77777777" w:rsidR="00DF7125" w:rsidRDefault="00DF7125" w:rsidP="00F277E2"/>
    <w:p w14:paraId="2D9F28C6" w14:textId="77777777" w:rsidR="00DF7125" w:rsidRDefault="00DF7125" w:rsidP="00F277E2">
      <w:r>
        <w:t>On the other hand, SMPS are very noisy in radio applications, and rather require linear power supplies.</w:t>
      </w:r>
    </w:p>
    <w:p w14:paraId="4DEBFA83" w14:textId="77777777" w:rsidR="00DF7125" w:rsidRDefault="00DF7125" w:rsidP="00DF7125">
      <w:pPr>
        <w:ind w:firstLine="0"/>
      </w:pPr>
    </w:p>
    <w:p w14:paraId="70F65179" w14:textId="77777777" w:rsidR="00DF7125" w:rsidRPr="00DF7125" w:rsidRDefault="00DF7125" w:rsidP="00DF7125">
      <w:pPr>
        <w:ind w:firstLine="0"/>
        <w:jc w:val="center"/>
        <w:rPr>
          <w:color w:val="FF0000"/>
        </w:rPr>
      </w:pPr>
      <w:r w:rsidRPr="00DF7125">
        <w:rPr>
          <w:color w:val="FF0000"/>
        </w:rPr>
        <w:t>[Insert table of compar</w:t>
      </w:r>
      <w:r w:rsidR="008440B0">
        <w:rPr>
          <w:color w:val="FF0000"/>
        </w:rPr>
        <w:t>i</w:t>
      </w:r>
      <w:r w:rsidRPr="00DF7125">
        <w:rPr>
          <w:color w:val="FF0000"/>
        </w:rPr>
        <w:t>sons]</w:t>
      </w:r>
    </w:p>
    <w:p w14:paraId="34A07FA6" w14:textId="77777777" w:rsidR="00D04853" w:rsidRDefault="00925F2D" w:rsidP="0000011F">
      <w:pPr>
        <w:pStyle w:val="Heading1"/>
      </w:pPr>
      <w:bookmarkStart w:id="7" w:name="_Toc465124018"/>
      <w:r>
        <w:t>System Design</w:t>
      </w:r>
      <w:bookmarkEnd w:id="7"/>
    </w:p>
    <w:p w14:paraId="3BB6ABA5" w14:textId="45CEFB55" w:rsidR="00C51539" w:rsidRPr="00D55788" w:rsidRDefault="00D55788" w:rsidP="00C51539">
      <w:r>
        <w:t>This will include</w:t>
      </w:r>
      <w:r w:rsidR="00607392">
        <w:t xml:space="preserve"> the design, an</w:t>
      </w:r>
      <w:r w:rsidR="00716870">
        <w:t>alysis, measurements and comparisons</w:t>
      </w:r>
      <w:r w:rsidR="00607392">
        <w:t xml:space="preserve"> of theory and results</w:t>
      </w:r>
      <w:r w:rsidR="00C51539">
        <w:t xml:space="preserve"> as well as an introductory literature study</w:t>
      </w:r>
      <w:r w:rsidR="00607392">
        <w:t>.</w:t>
      </w:r>
    </w:p>
    <w:p w14:paraId="233D99B3" w14:textId="77777777" w:rsidR="00925F2D" w:rsidRDefault="00925F2D" w:rsidP="00925F2D">
      <w:pPr>
        <w:pStyle w:val="Heading2"/>
      </w:pPr>
      <w:bookmarkStart w:id="8" w:name="_Toc465124019"/>
      <w:r>
        <w:t>Transformers</w:t>
      </w:r>
      <w:bookmarkEnd w:id="8"/>
    </w:p>
    <w:p w14:paraId="0D3E356F" w14:textId="77777777" w:rsidR="00631862" w:rsidRDefault="00631862" w:rsidP="00631862">
      <w:pPr>
        <w:pStyle w:val="Heading3"/>
      </w:pPr>
      <w:bookmarkStart w:id="9" w:name="_Toc465124020"/>
      <w:r>
        <w:t>Literature Study</w:t>
      </w:r>
      <w:bookmarkEnd w:id="9"/>
    </w:p>
    <w:p w14:paraId="269488CA" w14:textId="77777777" w:rsidR="00631862" w:rsidRPr="00E64450" w:rsidRDefault="00E64450" w:rsidP="00631862">
      <w:pPr>
        <w:pStyle w:val="Firstparagraph"/>
        <w:rPr>
          <w:i/>
        </w:rPr>
      </w:pPr>
      <w:r w:rsidRPr="00E64450">
        <w:rPr>
          <w:i/>
        </w:rPr>
        <w:t>“</w:t>
      </w:r>
      <w:r w:rsidR="00607E30" w:rsidRPr="00E64450">
        <w:rPr>
          <w:i/>
        </w:rPr>
        <w:t xml:space="preserve">Michael Bay invented transformers in 1903. </w:t>
      </w:r>
      <w:r w:rsidRPr="00E64450">
        <w:rPr>
          <w:i/>
        </w:rPr>
        <w:t>“</w:t>
      </w:r>
    </w:p>
    <w:p w14:paraId="2B508054" w14:textId="77777777" w:rsidR="00631862" w:rsidRPr="00631862" w:rsidRDefault="00631862" w:rsidP="00631862">
      <w:pPr>
        <w:pStyle w:val="Heading3"/>
      </w:pPr>
      <w:bookmarkStart w:id="10" w:name="_Toc465124021"/>
      <w:r>
        <w:t>Design</w:t>
      </w:r>
      <w:bookmarkEnd w:id="10"/>
    </w:p>
    <w:p w14:paraId="4A57F347" w14:textId="77777777" w:rsidR="00925F2D" w:rsidRDefault="00DF7125" w:rsidP="00775663">
      <w:r>
        <w:t>There are two transformers provided: a 230V primary to 15V 1A secondary transformer, as well as a dual secondary 9V</w:t>
      </w:r>
      <w:r w:rsidR="00775663">
        <w:t xml:space="preserve"> 400mA</w:t>
      </w:r>
      <w:r>
        <w:t xml:space="preserve"> transformer. There are another two </w:t>
      </w:r>
      <w:r w:rsidR="00716870">
        <w:t>transformers</w:t>
      </w:r>
      <w:r>
        <w:t xml:space="preserve"> </w:t>
      </w:r>
      <w:r w:rsidR="00E64450">
        <w:t>that the designer had available:</w:t>
      </w:r>
      <w:r>
        <w:t xml:space="preserve"> a 16V dual secondary</w:t>
      </w:r>
      <w:r w:rsidR="00F277E2">
        <w:t xml:space="preserve"> (unknown current rating)</w:t>
      </w:r>
      <w:r>
        <w:t>, and a 20V 8A secondary transformer.</w:t>
      </w:r>
    </w:p>
    <w:p w14:paraId="2B1CBFB0" w14:textId="77777777" w:rsidR="007734D2" w:rsidRDefault="007734D2" w:rsidP="00775663"/>
    <w:p w14:paraId="08F29510" w14:textId="77777777" w:rsidR="007734D2" w:rsidRDefault="007734D2" w:rsidP="007734D2">
      <w:pPr>
        <w:keepNext/>
        <w:ind w:firstLine="0"/>
      </w:pPr>
      <w:r>
        <w:rPr>
          <w:noProof/>
          <w:lang w:val="en-ZA" w:eastAsia="en-ZA"/>
        </w:rPr>
        <w:lastRenderedPageBreak/>
        <w:drawing>
          <wp:inline distT="0" distB="0" distL="0" distR="0" wp14:anchorId="025E768B" wp14:editId="7CF6703C">
            <wp:extent cx="4676775" cy="2628900"/>
            <wp:effectExtent l="0" t="0" r="9525" b="0"/>
            <wp:docPr id="64" name="Picture 64" descr="C:\Users\d7rob\3II\edes\20161024_153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7rob\3II\edes\20161024_15321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D4D3D49" w14:textId="37C0904E" w:rsidR="007734D2" w:rsidRDefault="007734D2" w:rsidP="007734D2">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15V transformer secured</w:t>
      </w:r>
    </w:p>
    <w:p w14:paraId="7734F561" w14:textId="77777777" w:rsidR="00F277E2" w:rsidRDefault="00F277E2" w:rsidP="00775663"/>
    <w:p w14:paraId="45B67E9A" w14:textId="77777777" w:rsidR="00F277E2" w:rsidRDefault="00DF7125" w:rsidP="00775663">
      <w:pPr>
        <w:rPr>
          <w:szCs w:val="21"/>
        </w:rPr>
      </w:pPr>
      <w:r>
        <w:t xml:space="preserve">The 15V is supposed to provide the power, whilst the 9V is supposed to provide a </w:t>
      </w:r>
      <w:r w:rsidR="00F277E2">
        <w:t xml:space="preserve">stable </w:t>
      </w:r>
      <w:r>
        <w:t>differential</w:t>
      </w:r>
      <w:r w:rsidR="00F277E2">
        <w:t xml:space="preserve"> input to the op amps.</w:t>
      </w:r>
      <w:r w:rsidR="00775663">
        <w:t xml:space="preserve"> </w:t>
      </w:r>
      <w:r w:rsidR="00F277E2">
        <w:t xml:space="preserve">The reason why it might be suggested that the op amps have a differential supply is that it is specified in </w:t>
      </w:r>
      <w:r w:rsidR="00F277E2" w:rsidRPr="00F277E2">
        <w:rPr>
          <w:color w:val="FF0000"/>
        </w:rPr>
        <w:t>[insert TL081 datasheet reference]</w:t>
      </w:r>
      <w:r w:rsidR="00775663">
        <w:rPr>
          <w:color w:val="FF0000"/>
        </w:rPr>
        <w:t xml:space="preserve"> </w:t>
      </w:r>
      <w:r w:rsidR="00775663" w:rsidRPr="00775663">
        <w:t>op amps</w:t>
      </w:r>
      <w:r w:rsidR="00775663">
        <w:rPr>
          <w:color w:val="FF0000"/>
        </w:rPr>
        <w:t xml:space="preserve"> </w:t>
      </w:r>
      <w:r w:rsidR="00E64450">
        <w:t>made available to the Design 344 students</w:t>
      </w:r>
      <w:r w:rsidR="00F277E2">
        <w:rPr>
          <w:color w:val="FF0000"/>
        </w:rPr>
        <w:t xml:space="preserve"> </w:t>
      </w:r>
      <w:r w:rsidR="00F277E2">
        <w:t>that the output voltage is 1.5V from the rails.</w:t>
      </w:r>
      <w:r w:rsidR="002A73ED">
        <w:t xml:space="preserve"> If one uses ground for the negative V</w:t>
      </w:r>
      <w:r w:rsidR="002A73ED">
        <w:rPr>
          <w:vertAlign w:val="superscript"/>
        </w:rPr>
        <w:t>-</w:t>
      </w:r>
      <w:r w:rsidR="002A73ED" w:rsidRPr="002A73ED">
        <w:rPr>
          <w:vertAlign w:val="superscript"/>
        </w:rPr>
        <w:t xml:space="preserve"> </w:t>
      </w:r>
      <w:r w:rsidR="002A73ED" w:rsidRPr="002A73ED">
        <w:rPr>
          <w:szCs w:val="21"/>
        </w:rPr>
        <w:t>supply of the op amp, then</w:t>
      </w:r>
      <w:r w:rsidR="002A73ED">
        <w:rPr>
          <w:szCs w:val="21"/>
        </w:rPr>
        <w:t xml:space="preserve"> the minimum output voltage is 1.5V. </w:t>
      </w:r>
    </w:p>
    <w:p w14:paraId="0523B73C" w14:textId="77777777" w:rsidR="00C34C56" w:rsidRDefault="00C34C56" w:rsidP="00C34C56">
      <w:pPr>
        <w:pStyle w:val="Caption"/>
        <w:keepNext/>
        <w:ind w:firstLine="0"/>
      </w:pPr>
      <w:r>
        <w:rPr>
          <w:noProof/>
          <w:lang w:val="en-ZA" w:eastAsia="en-ZA"/>
        </w:rPr>
        <w:drawing>
          <wp:inline distT="0" distB="0" distL="0" distR="0" wp14:anchorId="153CA16B" wp14:editId="52093467">
            <wp:extent cx="4676775" cy="2628900"/>
            <wp:effectExtent l="0" t="0" r="9525" b="0"/>
            <wp:docPr id="65" name="Picture 65" descr="C:\Users\d7rob\3II\edes\20161024_15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7rob\3II\edes\20161024_15331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463931BE" w14:textId="6030A459" w:rsidR="00C34C56" w:rsidRDefault="00C34C56" w:rsidP="00C34C5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w:t>
      </w:r>
      <w:r w:rsidR="000A29F7">
        <w:fldChar w:fldCharType="end"/>
      </w:r>
      <w:r>
        <w:t>: 9V dual transformer and two diode bridges (right)</w:t>
      </w:r>
    </w:p>
    <w:p w14:paraId="1B3621AA" w14:textId="77777777" w:rsidR="00C34C56" w:rsidRPr="002A73ED" w:rsidRDefault="00C34C56" w:rsidP="00775663">
      <w:pPr>
        <w:rPr>
          <w:vertAlign w:val="subscript"/>
        </w:rPr>
      </w:pPr>
    </w:p>
    <w:p w14:paraId="23EA1C8B" w14:textId="77777777" w:rsidR="00C51539" w:rsidRDefault="00DF7125" w:rsidP="00F277E2">
      <w:r>
        <w:lastRenderedPageBreak/>
        <w:t xml:space="preserve">The 16V dual secondary </w:t>
      </w:r>
      <w:r w:rsidR="00F277E2">
        <w:t xml:space="preserve">seemed like a nice bet, and due to the </w:t>
      </w:r>
      <w:r w:rsidR="00716870">
        <w:t>size,</w:t>
      </w:r>
      <w:r w:rsidR="00F277E2">
        <w:t xml:space="preserve"> it was estimated that the current rating is about 2 to 3 Amps.</w:t>
      </w:r>
    </w:p>
    <w:p w14:paraId="2FBE6388" w14:textId="77777777" w:rsidR="00C51539" w:rsidRDefault="00C51539" w:rsidP="00C51539">
      <w:pPr>
        <w:keepNext/>
      </w:pPr>
      <w:r>
        <w:rPr>
          <w:noProof/>
          <w:lang w:val="en-ZA" w:eastAsia="en-ZA"/>
        </w:rPr>
        <w:drawing>
          <wp:inline distT="0" distB="0" distL="0" distR="0" wp14:anchorId="4C32AE99" wp14:editId="5D228AA2">
            <wp:extent cx="4676775" cy="2628900"/>
            <wp:effectExtent l="0" t="0" r="9525" b="0"/>
            <wp:docPr id="72" name="Picture 72" descr="C:\Users\d7rob\3II\edes\20161024_155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7rob\3II\edes\20161024_1551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06B62FDB" w14:textId="6365FF70" w:rsidR="00DF7125" w:rsidRDefault="00C51539" w:rsidP="00C5153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w:t>
      </w:r>
      <w:r w:rsidR="000A29F7">
        <w:fldChar w:fldCharType="end"/>
      </w:r>
      <w:r>
        <w:t>: The dual 16V transformer</w:t>
      </w:r>
    </w:p>
    <w:p w14:paraId="1656A7C6" w14:textId="77777777" w:rsidR="00C34C56" w:rsidRDefault="00C34C56" w:rsidP="00F277E2"/>
    <w:p w14:paraId="156F07C9" w14:textId="77777777" w:rsidR="00775663" w:rsidRDefault="00F277E2" w:rsidP="00775663">
      <w:r>
        <w:t>However, the greatest one of them all is the 20V 8A one.</w:t>
      </w:r>
      <w:r w:rsidR="00775663">
        <w:t xml:space="preserve"> In </w:t>
      </w:r>
      <w:r w:rsidR="00716870">
        <w:t>future,</w:t>
      </w:r>
      <w:r w:rsidR="00775663">
        <w:t xml:space="preserve"> it will be referred to as the 160W transformer. </w:t>
      </w:r>
    </w:p>
    <w:p w14:paraId="5F8A6DFA" w14:textId="77777777" w:rsidR="00C34C56" w:rsidRDefault="00C34C56" w:rsidP="00C34C56">
      <w:pPr>
        <w:keepNext/>
      </w:pPr>
      <w:r>
        <w:rPr>
          <w:noProof/>
          <w:lang w:val="en-ZA" w:eastAsia="en-ZA"/>
        </w:rPr>
        <w:drawing>
          <wp:inline distT="0" distB="0" distL="0" distR="0" wp14:anchorId="462C258A" wp14:editId="26A8FBF9">
            <wp:extent cx="4676775" cy="2628900"/>
            <wp:effectExtent l="0" t="0" r="9525" b="0"/>
            <wp:docPr id="66" name="Picture 66" descr="C:\Users\d7rob\3II\edes\20161024_15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7rob\3II\edes\20161024_1531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CAA065B" w14:textId="102E9A02" w:rsidR="00C34C56" w:rsidRDefault="00C34C56" w:rsidP="00C34C5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4</w:t>
      </w:r>
      <w:r w:rsidR="000A29F7">
        <w:fldChar w:fldCharType="end"/>
      </w:r>
      <w:r>
        <w:t>: 160W transformer</w:t>
      </w:r>
    </w:p>
    <w:p w14:paraId="01C2B88A" w14:textId="77777777" w:rsidR="00775663" w:rsidRDefault="00775663" w:rsidP="00775663"/>
    <w:p w14:paraId="262E33B1" w14:textId="12989C78" w:rsidR="00775663" w:rsidRDefault="00631862" w:rsidP="00775663">
      <w:r>
        <w:lastRenderedPageBreak/>
        <w:t xml:space="preserve">It was planned that </w:t>
      </w:r>
      <w:r w:rsidR="00775663">
        <w:t xml:space="preserve">dual LM358 op amps </w:t>
      </w:r>
      <w:r>
        <w:t xml:space="preserve">would be used </w:t>
      </w:r>
      <w:r w:rsidR="00775663">
        <w:t>since a bountiful supply</w:t>
      </w:r>
      <w:r>
        <w:t xml:space="preserve"> was available</w:t>
      </w:r>
      <w:r w:rsidR="00775663">
        <w:t xml:space="preserve">, and they could output 0V in single rail mode </w:t>
      </w:r>
      <w:r w:rsidR="00775663">
        <w:rPr>
          <w:rStyle w:val="FootnoteReference"/>
        </w:rPr>
        <w:footnoteReference w:id="1"/>
      </w:r>
      <w:r w:rsidR="00775663">
        <w:t xml:space="preserve"> when sinking low currents. The goal is just to design a power supply that </w:t>
      </w:r>
      <w:r w:rsidR="00716870">
        <w:t>requires</w:t>
      </w:r>
      <w:r w:rsidR="0088627E">
        <w:t xml:space="preserve"> only 1 rail to fully make use of the extra voltage overhead.</w:t>
      </w:r>
      <w:r w:rsidR="002A73ED">
        <w:t xml:space="preserve"> Then one also only needs one transformer in the end.</w:t>
      </w:r>
    </w:p>
    <w:p w14:paraId="4BD9CA4E" w14:textId="77777777" w:rsidR="00C51539" w:rsidRDefault="00C51539" w:rsidP="00C51539">
      <w:pPr>
        <w:keepNext/>
        <w:jc w:val="center"/>
      </w:pPr>
      <w:r>
        <w:rPr>
          <w:noProof/>
          <w:lang w:val="en-ZA" w:eastAsia="en-ZA"/>
        </w:rPr>
        <w:drawing>
          <wp:inline distT="0" distB="0" distL="0" distR="0" wp14:anchorId="0A0AEDEA" wp14:editId="55239F5D">
            <wp:extent cx="3810000" cy="2141670"/>
            <wp:effectExtent l="0" t="0" r="0" b="0"/>
            <wp:docPr id="73" name="Picture 73" descr="C:\Users\d7rob\3II\edes\20161024_16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7rob\3II\edes\20161024_16015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3799" cy="2143805"/>
                    </a:xfrm>
                    <a:prstGeom prst="rect">
                      <a:avLst/>
                    </a:prstGeom>
                    <a:noFill/>
                    <a:ln>
                      <a:noFill/>
                    </a:ln>
                  </pic:spPr>
                </pic:pic>
              </a:graphicData>
            </a:graphic>
          </wp:inline>
        </w:drawing>
      </w:r>
    </w:p>
    <w:p w14:paraId="03B75082" w14:textId="48C0B648" w:rsidR="00C51539" w:rsidRDefault="00C51539" w:rsidP="00C5153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5</w:t>
      </w:r>
      <w:r w:rsidR="000A29F7">
        <w:fldChar w:fldCharType="end"/>
      </w:r>
      <w:r>
        <w:t>: Couple of dual LM358s</w:t>
      </w:r>
    </w:p>
    <w:p w14:paraId="5581D190" w14:textId="77777777" w:rsidR="00F4785A" w:rsidRDefault="00F4785A" w:rsidP="00775663"/>
    <w:p w14:paraId="70515DFF" w14:textId="77777777" w:rsidR="009F5E7C" w:rsidRDefault="00F4785A" w:rsidP="009F5E7C">
      <w:pPr>
        <w:pStyle w:val="Heading3"/>
      </w:pPr>
      <w:bookmarkStart w:id="11" w:name="_Toc465124022"/>
      <w:r>
        <w:t>Analysi</w:t>
      </w:r>
      <w:r w:rsidR="009F5E7C">
        <w:t>s</w:t>
      </w:r>
      <w:bookmarkEnd w:id="11"/>
    </w:p>
    <w:p w14:paraId="7C8FF3EC" w14:textId="77777777" w:rsidR="008E6C3D" w:rsidRDefault="008E6C3D" w:rsidP="008E6C3D">
      <w:pPr>
        <w:ind w:firstLine="0"/>
        <w:rPr>
          <w:i/>
        </w:rPr>
      </w:pPr>
      <w:r>
        <w:t xml:space="preserve">When the 15V transformer voltages were measured under load, it was discovered that Rseries was about 2.86 ohms. </w:t>
      </w:r>
      <w:r w:rsidRPr="008E6C3D">
        <w:rPr>
          <w:i/>
        </w:rPr>
        <w:t xml:space="preserve">See </w:t>
      </w:r>
      <w:r w:rsidRPr="002A73ED">
        <w:rPr>
          <w:i/>
        </w:rPr>
        <w:t>Appendix E.1</w:t>
      </w:r>
    </w:p>
    <w:p w14:paraId="398DA157" w14:textId="2D283F21" w:rsidR="00766B50" w:rsidRDefault="00766B50" w:rsidP="008E6C3D">
      <w:pPr>
        <w:ind w:firstLine="0"/>
      </w:pPr>
      <w:r>
        <w:t>Using this information, a spice model was built to see what kind o</w:t>
      </w:r>
      <w:r w:rsidR="00C51539">
        <w:t>f voltages to expect under 1 Amp</w:t>
      </w:r>
      <w:r>
        <w:t xml:space="preserve"> load.</w:t>
      </w:r>
    </w:p>
    <w:p w14:paraId="0936DD63" w14:textId="77777777" w:rsidR="008F4136" w:rsidRDefault="008F4136" w:rsidP="008F4136">
      <w:pPr>
        <w:keepNext/>
        <w:ind w:firstLine="0"/>
        <w:jc w:val="center"/>
      </w:pPr>
      <w:r>
        <w:rPr>
          <w:noProof/>
          <w:lang w:val="en-ZA" w:eastAsia="en-ZA"/>
        </w:rPr>
        <w:drawing>
          <wp:inline distT="0" distB="0" distL="0" distR="0" wp14:anchorId="7B643BD5" wp14:editId="4F5859AE">
            <wp:extent cx="3171825" cy="2105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1825" cy="2105025"/>
                    </a:xfrm>
                    <a:prstGeom prst="rect">
                      <a:avLst/>
                    </a:prstGeom>
                  </pic:spPr>
                </pic:pic>
              </a:graphicData>
            </a:graphic>
          </wp:inline>
        </w:drawing>
      </w:r>
    </w:p>
    <w:p w14:paraId="7C0A969F" w14:textId="2751CC64" w:rsidR="008F4136" w:rsidRDefault="008F4136" w:rsidP="008F413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6</w:t>
      </w:r>
      <w:r w:rsidR="000A29F7">
        <w:fldChar w:fldCharType="end"/>
      </w:r>
      <w:r>
        <w:t>: simple thevinin equivalent 15V transformer</w:t>
      </w:r>
      <w:r>
        <w:rPr>
          <w:noProof/>
        </w:rPr>
        <w:t xml:space="preserve"> model.</w:t>
      </w:r>
    </w:p>
    <w:p w14:paraId="1F7CC88F" w14:textId="77777777" w:rsidR="008F4136" w:rsidRDefault="008F4136" w:rsidP="008F4136">
      <w:pPr>
        <w:keepNext/>
        <w:ind w:firstLine="0"/>
      </w:pPr>
      <w:r>
        <w:rPr>
          <w:noProof/>
          <w:lang w:val="en-ZA" w:eastAsia="en-ZA"/>
        </w:rPr>
        <w:lastRenderedPageBreak/>
        <w:drawing>
          <wp:inline distT="0" distB="0" distL="0" distR="0" wp14:anchorId="548F1F40" wp14:editId="11AECCD2">
            <wp:extent cx="4572000" cy="2457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2457450"/>
                    </a:xfrm>
                    <a:prstGeom prst="rect">
                      <a:avLst/>
                    </a:prstGeom>
                  </pic:spPr>
                </pic:pic>
              </a:graphicData>
            </a:graphic>
          </wp:inline>
        </w:drawing>
      </w:r>
    </w:p>
    <w:p w14:paraId="4D7596DD" w14:textId="10CA477F" w:rsidR="008F4136" w:rsidRDefault="008F4136" w:rsidP="008F413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7</w:t>
      </w:r>
      <w:r w:rsidR="000A29F7">
        <w:fldChar w:fldCharType="end"/>
      </w:r>
      <w:r>
        <w:t>: voltage drop after series resistance (blue), current (red)</w:t>
      </w:r>
    </w:p>
    <w:p w14:paraId="7610FBF3" w14:textId="2537CA4C" w:rsidR="008F4136" w:rsidRPr="008F4136" w:rsidRDefault="008F4136" w:rsidP="008F4136">
      <w:pPr>
        <w:ind w:firstLine="0"/>
      </w:pPr>
      <w:r>
        <w:t>With an average current of 1A, we can see here that the peak voltage only drops about</w:t>
      </w:r>
      <w:r w:rsidR="000811EF">
        <w:t xml:space="preserve"> 5V. </w:t>
      </w:r>
      <w:r w:rsidR="002169F5">
        <w:t>Unfortunately this is not very helpful without the capacitive load as well, since one does not yet know by how much the voltage will drop in the end.</w:t>
      </w:r>
    </w:p>
    <w:p w14:paraId="09736325" w14:textId="77777777" w:rsidR="00F4785A" w:rsidRDefault="00F4785A" w:rsidP="00F4785A">
      <w:pPr>
        <w:pStyle w:val="Heading3"/>
      </w:pPr>
      <w:bookmarkStart w:id="12" w:name="_Toc465124023"/>
      <w:r>
        <w:t>Building the circuit</w:t>
      </w:r>
      <w:bookmarkEnd w:id="12"/>
    </w:p>
    <w:p w14:paraId="2AAF426F" w14:textId="77777777" w:rsidR="008E6C3D" w:rsidRPr="008E6C3D" w:rsidRDefault="00C566D6" w:rsidP="008E6C3D">
      <w:pPr>
        <w:pStyle w:val="Firstparagraph"/>
        <w:rPr>
          <w:color w:val="FF0000"/>
        </w:rPr>
      </w:pPr>
      <w:r w:rsidRPr="00C566D6">
        <w:rPr>
          <w:color w:val="FF0000"/>
        </w:rPr>
        <w:t>Insert pictures of crimp connectors</w:t>
      </w:r>
      <w:r>
        <w:rPr>
          <w:color w:val="FF0000"/>
        </w:rPr>
        <w:t xml:space="preserve">. </w:t>
      </w:r>
    </w:p>
    <w:p w14:paraId="20945473" w14:textId="77777777" w:rsidR="00F4785A" w:rsidRDefault="00F4785A" w:rsidP="00F4785A">
      <w:pPr>
        <w:pStyle w:val="Heading3"/>
      </w:pPr>
      <w:bookmarkStart w:id="13" w:name="_Toc465124024"/>
      <w:r>
        <w:t>Measurements</w:t>
      </w:r>
      <w:bookmarkEnd w:id="13"/>
    </w:p>
    <w:p w14:paraId="05DD5F41" w14:textId="77777777" w:rsidR="008E6C3D" w:rsidRDefault="008E6C3D" w:rsidP="003016EB">
      <w:pPr>
        <w:pStyle w:val="Firstparagraph"/>
        <w:keepNext/>
      </w:pPr>
      <w:r>
        <w:rPr>
          <w:noProof/>
          <w:lang w:val="en-ZA" w:eastAsia="en-ZA"/>
        </w:rPr>
        <w:drawing>
          <wp:inline distT="0" distB="0" distL="0" distR="0" wp14:anchorId="3BD734F5" wp14:editId="4A176901">
            <wp:extent cx="4679950" cy="2807970"/>
            <wp:effectExtent l="0" t="0" r="6350" b="0"/>
            <wp:docPr id="53" name="Picture 53" descr="C:\Users\d7rob\AppData\Local\Microsoft\Windows\INetCacheContent.Word\15V un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7rob\AppData\Local\Microsoft\Windows\INetCacheContent.Word\15V unloaded.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189BF8D0" w14:textId="4A972FAA" w:rsidR="008E6C3D" w:rsidRDefault="008E6C3D" w:rsidP="008E6C3D">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8</w:t>
      </w:r>
      <w:r w:rsidR="000A29F7">
        <w:fldChar w:fldCharType="end"/>
      </w:r>
      <w:r>
        <w:t>: 15V transformer open circuited</w:t>
      </w:r>
    </w:p>
    <w:p w14:paraId="32A4FFE2" w14:textId="77777777" w:rsidR="008E6C3D" w:rsidRDefault="008E6C3D" w:rsidP="003016EB">
      <w:pPr>
        <w:keepNext/>
        <w:ind w:firstLine="0"/>
        <w:jc w:val="center"/>
      </w:pPr>
      <w:r>
        <w:rPr>
          <w:noProof/>
          <w:lang w:val="en-ZA" w:eastAsia="en-ZA"/>
        </w:rPr>
        <w:lastRenderedPageBreak/>
        <w:drawing>
          <wp:inline distT="0" distB="0" distL="0" distR="0" wp14:anchorId="7F242892" wp14:editId="293567BF">
            <wp:extent cx="4679950" cy="2807970"/>
            <wp:effectExtent l="0" t="0" r="6350" b="0"/>
            <wp:docPr id="54" name="Picture 54" descr="C:\Users\d7rob\AppData\Local\Microsoft\Windows\INetCacheContent.Word\15V load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7rob\AppData\Local\Microsoft\Windows\INetCacheContent.Word\15V loaded.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9950" cy="2807970"/>
                    </a:xfrm>
                    <a:prstGeom prst="rect">
                      <a:avLst/>
                    </a:prstGeom>
                    <a:noFill/>
                    <a:ln>
                      <a:noFill/>
                    </a:ln>
                  </pic:spPr>
                </pic:pic>
              </a:graphicData>
            </a:graphic>
          </wp:inline>
        </w:drawing>
      </w:r>
    </w:p>
    <w:p w14:paraId="7EF93D0A" w14:textId="1B85D2A6" w:rsidR="008E6C3D" w:rsidRDefault="008E6C3D" w:rsidP="003016EB">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9</w:t>
      </w:r>
      <w:r w:rsidR="000A29F7">
        <w:fldChar w:fldCharType="end"/>
      </w:r>
      <w:r>
        <w:t>: 15V transformer loaded with 20 ohms</w:t>
      </w:r>
    </w:p>
    <w:p w14:paraId="3AA7B4D3" w14:textId="77777777" w:rsidR="008E6C3D" w:rsidRDefault="008E6C3D" w:rsidP="008E6C3D">
      <w:pPr>
        <w:rPr>
          <w:i/>
        </w:rPr>
      </w:pPr>
      <w:r w:rsidRPr="002A73ED">
        <w:rPr>
          <w:i/>
        </w:rPr>
        <w:t>See Appendix E.1 for calculations.</w:t>
      </w:r>
    </w:p>
    <w:p w14:paraId="4ED0D6CC" w14:textId="77777777" w:rsidR="008E6C3D" w:rsidRPr="008E6C3D" w:rsidRDefault="008E6C3D" w:rsidP="008E6C3D">
      <w:r>
        <w:t>Rseries = 2.86 ohms</w:t>
      </w:r>
    </w:p>
    <w:p w14:paraId="3CCD2946" w14:textId="77777777" w:rsidR="008E6C3D" w:rsidRDefault="008E6C3D" w:rsidP="008E6C3D">
      <w:pPr>
        <w:ind w:firstLine="0"/>
      </w:pPr>
    </w:p>
    <w:p w14:paraId="25B5421D" w14:textId="77777777" w:rsidR="00F4785A" w:rsidRDefault="00F4785A" w:rsidP="00F4785A">
      <w:pPr>
        <w:pStyle w:val="Heading3"/>
      </w:pPr>
      <w:bookmarkStart w:id="14" w:name="_Toc465124025"/>
      <w:r>
        <w:t>Comparison of theoretical and measured values</w:t>
      </w:r>
      <w:bookmarkEnd w:id="14"/>
    </w:p>
    <w:p w14:paraId="35B62AA7" w14:textId="77777777" w:rsidR="00F4785A" w:rsidRPr="00F4785A" w:rsidRDefault="00F4785A" w:rsidP="00F4785A">
      <w:pPr>
        <w:pStyle w:val="Heading3"/>
      </w:pPr>
      <w:bookmarkStart w:id="15" w:name="_Toc465124026"/>
      <w:r>
        <w:t>Conclusion and recommendations</w:t>
      </w:r>
      <w:bookmarkEnd w:id="15"/>
    </w:p>
    <w:p w14:paraId="288F1386" w14:textId="77777777" w:rsidR="00F4785A" w:rsidRPr="00F4785A" w:rsidRDefault="00F4785A" w:rsidP="00F4785A">
      <w:pPr>
        <w:pStyle w:val="Firstparagraph"/>
      </w:pPr>
    </w:p>
    <w:p w14:paraId="13ECC0C4" w14:textId="77777777" w:rsidR="00775663" w:rsidRDefault="00775663" w:rsidP="00775663"/>
    <w:p w14:paraId="7CABE4CF" w14:textId="77777777" w:rsidR="00775663" w:rsidRPr="00DF7125" w:rsidRDefault="003B47BC" w:rsidP="003B47BC">
      <w:pPr>
        <w:spacing w:line="240" w:lineRule="auto"/>
        <w:ind w:firstLine="0"/>
        <w:jc w:val="left"/>
      </w:pPr>
      <w:r>
        <w:br w:type="page"/>
      </w:r>
    </w:p>
    <w:p w14:paraId="6975CF95" w14:textId="77777777" w:rsidR="00925F2D" w:rsidRDefault="00925F2D" w:rsidP="00925F2D">
      <w:pPr>
        <w:pStyle w:val="Heading2"/>
      </w:pPr>
      <w:bookmarkStart w:id="16" w:name="_Toc465124027"/>
      <w:r>
        <w:lastRenderedPageBreak/>
        <w:t>Rectifiers &amp; Capacitor Banks</w:t>
      </w:r>
      <w:bookmarkEnd w:id="16"/>
    </w:p>
    <w:p w14:paraId="67A98708" w14:textId="77777777" w:rsidR="00F4785A" w:rsidRDefault="00F4785A" w:rsidP="00F4785A">
      <w:pPr>
        <w:pStyle w:val="Heading3"/>
      </w:pPr>
      <w:bookmarkStart w:id="17" w:name="_Toc465124028"/>
      <w:r>
        <w:t>Literature Study</w:t>
      </w:r>
      <w:bookmarkEnd w:id="17"/>
    </w:p>
    <w:p w14:paraId="6DAE1A11" w14:textId="77777777" w:rsidR="00481DD8" w:rsidRPr="00E64450" w:rsidRDefault="00E64450" w:rsidP="00481DD8">
      <w:pPr>
        <w:pStyle w:val="Firstparagraph"/>
        <w:rPr>
          <w:i/>
        </w:rPr>
      </w:pPr>
      <w:r w:rsidRPr="00E64450">
        <w:rPr>
          <w:i/>
        </w:rPr>
        <w:t>“</w:t>
      </w:r>
      <w:r w:rsidR="00481DD8" w:rsidRPr="00E64450">
        <w:rPr>
          <w:i/>
        </w:rPr>
        <w:t>Today, tomorrow, together</w:t>
      </w:r>
      <w:r w:rsidRPr="00E64450">
        <w:rPr>
          <w:i/>
        </w:rPr>
        <w:t xml:space="preserve"> we’ll open a capacitor bank</w:t>
      </w:r>
      <w:r w:rsidR="00481DD8" w:rsidRPr="00E64450">
        <w:rPr>
          <w:i/>
        </w:rPr>
        <w:t>.</w:t>
      </w:r>
      <w:r w:rsidRPr="00E64450">
        <w:rPr>
          <w:i/>
        </w:rPr>
        <w:t>”</w:t>
      </w:r>
    </w:p>
    <w:p w14:paraId="4B2AE80D" w14:textId="77777777" w:rsidR="00F4785A" w:rsidRDefault="00F4785A" w:rsidP="00F4785A">
      <w:pPr>
        <w:pStyle w:val="Heading3"/>
      </w:pPr>
      <w:bookmarkStart w:id="18" w:name="_Toc465124029"/>
      <w:r>
        <w:t>Design</w:t>
      </w:r>
      <w:bookmarkEnd w:id="18"/>
    </w:p>
    <w:p w14:paraId="48150786" w14:textId="77777777" w:rsidR="003B47BC" w:rsidRPr="003B47BC" w:rsidRDefault="003B47BC" w:rsidP="003B47BC">
      <w:pPr>
        <w:pStyle w:val="Firstparagraph"/>
      </w:pPr>
      <w:r>
        <w:t xml:space="preserve">The </w:t>
      </w:r>
      <w:r w:rsidR="00716870">
        <w:t>Taylor</w:t>
      </w:r>
      <w:r>
        <w:t xml:space="preserve"> series approximated ripple equation gives the voltage ripple over the capacitors when the max current is flowing through the diode bridge and depends on the frequency of the mains, and the capacitance used.</w:t>
      </w:r>
    </w:p>
    <w:p w14:paraId="69CE807C" w14:textId="77777777" w:rsidR="00481DD8" w:rsidRPr="00481DD8" w:rsidRDefault="0035655F" w:rsidP="00481DD8">
      <w:pPr>
        <w:pStyle w:val="Firstparagraph"/>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2∙f∙C</m:t>
              </m:r>
            </m:den>
          </m:f>
        </m:oMath>
      </m:oMathPara>
    </w:p>
    <w:p w14:paraId="322408F6" w14:textId="77777777" w:rsidR="003B47BC" w:rsidRDefault="003B47BC">
      <w:pPr>
        <w:spacing w:line="240" w:lineRule="auto"/>
        <w:ind w:firstLine="0"/>
        <w:jc w:val="left"/>
      </w:pPr>
      <w:r>
        <w:t>Two 10mF 35V capacitors were available. With Imax = 1A, f = 50Hz and C = 20mF.</w:t>
      </w:r>
    </w:p>
    <w:p w14:paraId="2B789F22" w14:textId="77777777" w:rsidR="003B47BC" w:rsidRPr="00E63326" w:rsidRDefault="0035655F" w:rsidP="003B47BC">
      <w:pPr>
        <w:spacing w:line="240" w:lineRule="auto"/>
        <w:ind w:firstLine="0"/>
        <w:jc w:val="center"/>
        <w:rPr>
          <w:bCs/>
          <w:iCs/>
          <w:sz w:val="24"/>
          <w:szCs w:val="28"/>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cs="Arial"/>
              <w:sz w:val="24"/>
              <w:szCs w:val="28"/>
            </w:rPr>
            <m:t>=500mV</m:t>
          </m:r>
        </m:oMath>
      </m:oMathPara>
    </w:p>
    <w:p w14:paraId="4D7DA60E" w14:textId="77777777" w:rsidR="00E63326" w:rsidRDefault="00E63326" w:rsidP="00E63326">
      <w:pPr>
        <w:spacing w:line="240" w:lineRule="auto"/>
        <w:ind w:firstLine="0"/>
        <w:rPr>
          <w:bCs/>
          <w:iCs/>
          <w:szCs w:val="21"/>
        </w:rPr>
      </w:pPr>
    </w:p>
    <w:p w14:paraId="68584498" w14:textId="77777777" w:rsidR="00E63326" w:rsidRDefault="00E63326" w:rsidP="00E63326">
      <w:pPr>
        <w:keepNext/>
        <w:spacing w:line="240" w:lineRule="auto"/>
        <w:ind w:firstLine="0"/>
      </w:pPr>
      <w:r>
        <w:rPr>
          <w:noProof/>
          <w:lang w:val="en-ZA" w:eastAsia="en-ZA"/>
        </w:rPr>
        <w:drawing>
          <wp:inline distT="0" distB="0" distL="0" distR="0" wp14:anchorId="00D9C3DC" wp14:editId="3D3B8E9D">
            <wp:extent cx="4679950" cy="1804035"/>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950" cy="1804035"/>
                    </a:xfrm>
                    <a:prstGeom prst="rect">
                      <a:avLst/>
                    </a:prstGeom>
                  </pic:spPr>
                </pic:pic>
              </a:graphicData>
            </a:graphic>
          </wp:inline>
        </w:drawing>
      </w:r>
    </w:p>
    <w:p w14:paraId="1D4C6F6F" w14:textId="38A20B98" w:rsidR="00E63326" w:rsidRDefault="00E63326" w:rsidP="00E63326">
      <w:pPr>
        <w:pStyle w:val="Caption"/>
        <w:jc w:val="center"/>
      </w:pPr>
      <w:bookmarkStart w:id="19" w:name="_Toc465022951"/>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10</w:t>
      </w:r>
      <w:r w:rsidR="000A29F7">
        <w:fldChar w:fldCharType="end"/>
      </w:r>
      <w:r>
        <w:t>: Bridge and capacitors</w:t>
      </w:r>
      <w:bookmarkEnd w:id="19"/>
    </w:p>
    <w:p w14:paraId="185BC49A" w14:textId="77777777" w:rsidR="00E63326" w:rsidRDefault="00E63326" w:rsidP="00E63326">
      <w:pPr>
        <w:ind w:firstLine="0"/>
      </w:pPr>
      <w:r>
        <w:t>A steadier voltage reference was used to supply power to everything except the pass transistor. With the estimated power usage to be about 100mA, the steadier voltage supply would have about 50mV of ripple.</w:t>
      </w:r>
      <w:r w:rsidR="00722DE4">
        <w:t xml:space="preserve"> Besides current not being able to escape through the blocking diode, i</w:t>
      </w:r>
      <w:r>
        <w:t xml:space="preserve">t is steadier because less current discharges out of the capacitors, and </w:t>
      </w:r>
      <w:r w:rsidR="00722DE4">
        <w:t>relates to the equation:</w:t>
      </w:r>
    </w:p>
    <w:p w14:paraId="1392022B" w14:textId="77777777" w:rsidR="00722DE4" w:rsidRPr="00722DE4" w:rsidRDefault="0035655F" w:rsidP="00E63326">
      <w:pPr>
        <w:ind w:firstLine="0"/>
      </w:pPr>
      <m:oMathPara>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type m:val="skw"/>
              <m:ctrlPr>
                <w:rPr>
                  <w:rFonts w:ascii="Cambria Math" w:hAnsi="Cambria Math"/>
                  <w:i/>
                </w:rPr>
              </m:ctrlPr>
            </m:fPr>
            <m:num>
              <m:r>
                <w:rPr>
                  <w:rFonts w:ascii="Cambria Math" w:hAnsi="Cambria Math"/>
                </w:rPr>
                <m:t>i</m:t>
              </m:r>
            </m:num>
            <m:den>
              <m:r>
                <w:rPr>
                  <w:rFonts w:ascii="Cambria Math" w:hAnsi="Cambria Math"/>
                </w:rPr>
                <m:t>C</m:t>
              </m:r>
            </m:den>
          </m:f>
        </m:oMath>
      </m:oMathPara>
    </w:p>
    <w:p w14:paraId="6369E444" w14:textId="77777777" w:rsidR="00722DE4" w:rsidRDefault="00722DE4" w:rsidP="00E63326">
      <w:pPr>
        <w:ind w:firstLine="0"/>
      </w:pPr>
      <w:r>
        <w:t>With less current, and more capacitance, the change in voltage is less.</w:t>
      </w:r>
    </w:p>
    <w:p w14:paraId="7066EAD4" w14:textId="77777777" w:rsidR="00722DE4" w:rsidRPr="00E63326" w:rsidRDefault="00722DE4" w:rsidP="00E63326">
      <w:pPr>
        <w:ind w:firstLine="0"/>
      </w:pPr>
    </w:p>
    <w:p w14:paraId="374BB6F6" w14:textId="77777777" w:rsidR="00E63326" w:rsidRDefault="00E63326" w:rsidP="00E63326">
      <w:pPr>
        <w:spacing w:line="240" w:lineRule="auto"/>
        <w:ind w:firstLine="0"/>
        <w:rPr>
          <w:bCs/>
          <w:iCs/>
          <w:szCs w:val="21"/>
        </w:rPr>
      </w:pPr>
      <w:r>
        <w:rPr>
          <w:bCs/>
          <w:iCs/>
          <w:szCs w:val="21"/>
        </w:rPr>
        <w:t xml:space="preserve">Luckily, the whole purpose of a voltage regulator is to regulate the input. Therefore, the op amp can compensate for this lesser ripple by having a stable </w:t>
      </w:r>
      <w:r w:rsidR="00716870">
        <w:rPr>
          <w:bCs/>
          <w:iCs/>
          <w:szCs w:val="21"/>
        </w:rPr>
        <w:t>Zener</w:t>
      </w:r>
      <w:r>
        <w:rPr>
          <w:bCs/>
          <w:iCs/>
          <w:szCs w:val="21"/>
        </w:rPr>
        <w:t xml:space="preserve"> reference.</w:t>
      </w:r>
    </w:p>
    <w:p w14:paraId="6EB6BD3A" w14:textId="77777777" w:rsidR="00E64450" w:rsidRDefault="00E64450" w:rsidP="00E64450">
      <w:pPr>
        <w:pStyle w:val="Heading3"/>
      </w:pPr>
      <w:bookmarkStart w:id="20" w:name="_Toc465124030"/>
      <w:r>
        <w:lastRenderedPageBreak/>
        <w:t>Analysis</w:t>
      </w:r>
      <w:bookmarkEnd w:id="20"/>
    </w:p>
    <w:p w14:paraId="73864D4F" w14:textId="77777777" w:rsidR="00576BE4" w:rsidRDefault="00576BE4" w:rsidP="003016EB">
      <w:pPr>
        <w:pStyle w:val="Firstparagraph"/>
        <w:keepNext/>
      </w:pPr>
    </w:p>
    <w:p w14:paraId="0250B7A1" w14:textId="77777777" w:rsidR="00576BE4" w:rsidRDefault="00576BE4" w:rsidP="003016EB">
      <w:pPr>
        <w:pStyle w:val="Firstparagraph"/>
        <w:keepNext/>
      </w:pPr>
      <w:r>
        <w:t>Here is a circuit to display the two different voltages that will be used to power the circuit.</w:t>
      </w:r>
    </w:p>
    <w:p w14:paraId="6DA14C90" w14:textId="77777777" w:rsidR="00576BE4" w:rsidRDefault="00576BE4" w:rsidP="00576BE4">
      <w:pPr>
        <w:keepNext/>
        <w:ind w:firstLine="0"/>
      </w:pPr>
      <w:r>
        <w:rPr>
          <w:noProof/>
          <w:lang w:val="en-ZA" w:eastAsia="en-ZA"/>
        </w:rPr>
        <w:drawing>
          <wp:inline distT="0" distB="0" distL="0" distR="0" wp14:anchorId="30DADFA6" wp14:editId="57C2B49A">
            <wp:extent cx="4679950" cy="180848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9950" cy="1808480"/>
                    </a:xfrm>
                    <a:prstGeom prst="rect">
                      <a:avLst/>
                    </a:prstGeom>
                  </pic:spPr>
                </pic:pic>
              </a:graphicData>
            </a:graphic>
          </wp:inline>
        </w:drawing>
      </w:r>
    </w:p>
    <w:p w14:paraId="60032F8B" w14:textId="71415960" w:rsidR="00576BE4" w:rsidRPr="00576BE4" w:rsidRDefault="00576BE4" w:rsidP="00576BE4">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11</w:t>
      </w:r>
      <w:r w:rsidR="000A29F7">
        <w:fldChar w:fldCharType="end"/>
      </w:r>
      <w:r>
        <w:t>: 15 ohm load, and 1k represents the load of the rest of circuit</w:t>
      </w:r>
    </w:p>
    <w:p w14:paraId="7543C262" w14:textId="77777777" w:rsidR="00576BE4" w:rsidRPr="00576BE4" w:rsidRDefault="00576BE4" w:rsidP="00576BE4"/>
    <w:p w14:paraId="4385101B" w14:textId="77777777" w:rsidR="00576BE4" w:rsidRDefault="00576BE4" w:rsidP="003016EB">
      <w:pPr>
        <w:pStyle w:val="Firstparagraph"/>
        <w:keepNext/>
      </w:pPr>
    </w:p>
    <w:p w14:paraId="62C7A1DD" w14:textId="77777777" w:rsidR="003016EB" w:rsidRDefault="003016EB" w:rsidP="003016EB">
      <w:pPr>
        <w:pStyle w:val="Firstparagraph"/>
        <w:keepNext/>
      </w:pPr>
      <w:r>
        <w:rPr>
          <w:noProof/>
          <w:lang w:val="en-ZA" w:eastAsia="en-ZA"/>
        </w:rPr>
        <w:drawing>
          <wp:inline distT="0" distB="0" distL="0" distR="0" wp14:anchorId="639754DB" wp14:editId="3F9F3864">
            <wp:extent cx="4679950" cy="2111375"/>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9950" cy="2111375"/>
                    </a:xfrm>
                    <a:prstGeom prst="rect">
                      <a:avLst/>
                    </a:prstGeom>
                  </pic:spPr>
                </pic:pic>
              </a:graphicData>
            </a:graphic>
          </wp:inline>
        </w:drawing>
      </w:r>
    </w:p>
    <w:p w14:paraId="1F99951F" w14:textId="443540F3" w:rsidR="003016EB" w:rsidRDefault="003016EB" w:rsidP="003016EB">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12</w:t>
      </w:r>
      <w:r w:rsidR="000A29F7">
        <w:fldChar w:fldCharType="end"/>
      </w:r>
      <w:r>
        <w:t>: Diode + capacitor bank under load.</w:t>
      </w:r>
    </w:p>
    <w:p w14:paraId="61FA8713" w14:textId="77777777" w:rsidR="003016EB" w:rsidRPr="003016EB" w:rsidRDefault="003016EB" w:rsidP="003016EB">
      <w:pPr>
        <w:ind w:firstLine="0"/>
      </w:pPr>
      <w:r>
        <w:t>It appears to be a neat trick</w:t>
      </w:r>
      <w:r w:rsidR="00FA5A21">
        <w:t xml:space="preserve">. The voltage tapped off before the diode bridge seems to be much higher than the voltage used to power the load. </w:t>
      </w:r>
    </w:p>
    <w:p w14:paraId="631CC24F" w14:textId="1D69D620" w:rsidR="00E64450" w:rsidRDefault="00E64450" w:rsidP="00E64450">
      <w:pPr>
        <w:pStyle w:val="Heading3"/>
      </w:pPr>
      <w:bookmarkStart w:id="21" w:name="_Toc465124031"/>
      <w:r>
        <w:t>Building the circuit</w:t>
      </w:r>
      <w:bookmarkEnd w:id="21"/>
    </w:p>
    <w:p w14:paraId="0048438C" w14:textId="16CEDA72" w:rsidR="00AA4D40" w:rsidRPr="00AA4D40" w:rsidRDefault="00AA4D40" w:rsidP="00AA4D40">
      <w:pPr>
        <w:pStyle w:val="Firstparagraph"/>
      </w:pPr>
      <w:r>
        <w:t>The circuit was built with a diode bridge which accepts crimp connectors. This means that hotswapping a transformer is very quick, easy, and requires no soldering.</w:t>
      </w:r>
    </w:p>
    <w:p w14:paraId="61574BCE" w14:textId="77777777" w:rsidR="00045DC9" w:rsidRDefault="00045DC9" w:rsidP="00045DC9">
      <w:pPr>
        <w:pStyle w:val="Firstparagraph"/>
        <w:keepNext/>
      </w:pPr>
      <w:r>
        <w:rPr>
          <w:noProof/>
          <w:lang w:val="en-ZA" w:eastAsia="en-ZA"/>
        </w:rPr>
        <w:lastRenderedPageBreak/>
        <w:drawing>
          <wp:inline distT="0" distB="0" distL="0" distR="0" wp14:anchorId="5A431E35" wp14:editId="5BEAB4D7">
            <wp:extent cx="4676775" cy="2628900"/>
            <wp:effectExtent l="0" t="0" r="9525" b="0"/>
            <wp:docPr id="63" name="Picture 63" descr="C:\Users\d7rob\3II\edes\20161024_151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7rob\3II\edes\20161024_15173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6D040862" w14:textId="44097849" w:rsidR="00045DC9" w:rsidRPr="00045DC9" w:rsidRDefault="00045DC9" w:rsidP="00045DC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13</w:t>
      </w:r>
      <w:r w:rsidR="000A29F7">
        <w:fldChar w:fldCharType="end"/>
      </w:r>
      <w:r>
        <w:t>: Old diode bridge</w:t>
      </w:r>
    </w:p>
    <w:p w14:paraId="4EC27CAE" w14:textId="77777777" w:rsidR="00045DC9" w:rsidRDefault="00045DC9" w:rsidP="00045DC9">
      <w:pPr>
        <w:pStyle w:val="Firstparagraph"/>
        <w:keepNext/>
      </w:pPr>
      <w:r>
        <w:rPr>
          <w:noProof/>
          <w:lang w:val="en-ZA" w:eastAsia="en-ZA"/>
        </w:rPr>
        <w:drawing>
          <wp:inline distT="0" distB="0" distL="0" distR="0" wp14:anchorId="562870EC" wp14:editId="6880FF40">
            <wp:extent cx="4676775" cy="2628900"/>
            <wp:effectExtent l="0" t="0" r="9525" b="0"/>
            <wp:docPr id="61" name="Picture 61" descr="C:\Users\d7rob\3II\edes\20161024_152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24_1520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635FA67" w14:textId="60651006" w:rsidR="00045DC9" w:rsidRDefault="00045DC9" w:rsidP="00045DC9">
      <w:pPr>
        <w:pStyle w:val="Caption"/>
        <w:jc w:val="center"/>
        <w:rPr>
          <w:noProof/>
        </w:rP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14</w:t>
      </w:r>
      <w:r w:rsidR="000A29F7">
        <w:fldChar w:fldCharType="end"/>
      </w:r>
      <w:r>
        <w:t>: New diode bridge with crimp connectors</w:t>
      </w:r>
      <w:r>
        <w:rPr>
          <w:noProof/>
        </w:rPr>
        <w:t xml:space="preserve"> secured</w:t>
      </w:r>
    </w:p>
    <w:p w14:paraId="2FD3F711" w14:textId="77777777" w:rsidR="00045DC9" w:rsidRDefault="00045DC9" w:rsidP="00045DC9">
      <w:pPr>
        <w:keepNext/>
        <w:ind w:firstLine="0"/>
      </w:pPr>
      <w:r>
        <w:rPr>
          <w:noProof/>
          <w:lang w:val="en-ZA" w:eastAsia="en-ZA"/>
        </w:rPr>
        <w:lastRenderedPageBreak/>
        <w:drawing>
          <wp:inline distT="0" distB="0" distL="0" distR="0" wp14:anchorId="37CD1B35" wp14:editId="52999BBE">
            <wp:extent cx="4676775" cy="2628900"/>
            <wp:effectExtent l="0" t="0" r="9525" b="0"/>
            <wp:docPr id="62" name="Picture 62" descr="C:\Users\d7rob\3II\edes\20161024_15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7rob\3II\edes\20161024_15191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71BA231C" w14:textId="48157DE1" w:rsidR="00045DC9" w:rsidRPr="00045DC9" w:rsidRDefault="00045DC9" w:rsidP="00045DC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15</w:t>
      </w:r>
      <w:r w:rsidR="000A29F7">
        <w:fldChar w:fldCharType="end"/>
      </w:r>
      <w:r>
        <w:t>: 10 mF capacitor</w:t>
      </w:r>
      <w:r>
        <w:rPr>
          <w:noProof/>
        </w:rPr>
        <w:t xml:space="preserve"> bank</w:t>
      </w:r>
    </w:p>
    <w:p w14:paraId="0CE1E482" w14:textId="77777777" w:rsidR="00576BE4" w:rsidRPr="00576BE4" w:rsidRDefault="00576BE4" w:rsidP="00576BE4">
      <w:pPr>
        <w:pStyle w:val="Firstparagraph"/>
      </w:pPr>
    </w:p>
    <w:p w14:paraId="5108021A" w14:textId="051AD6B4" w:rsidR="00E64450" w:rsidRDefault="00E64450" w:rsidP="00E64450">
      <w:pPr>
        <w:pStyle w:val="Heading3"/>
      </w:pPr>
      <w:bookmarkStart w:id="22" w:name="_Toc465124032"/>
      <w:r>
        <w:t>Measurements</w:t>
      </w:r>
      <w:bookmarkEnd w:id="22"/>
    </w:p>
    <w:p w14:paraId="0B26B20C" w14:textId="77777777" w:rsidR="0067544E" w:rsidRDefault="0067544E" w:rsidP="0067544E">
      <w:pPr>
        <w:pStyle w:val="Firstparagraph"/>
      </w:pPr>
      <w:r>
        <w:t xml:space="preserve">The 160W transformer drops about 1V per 1A that is drawn. It is 30V unloaded, and fits within the max power supply rating for the LM358 </w:t>
      </w:r>
      <w:sdt>
        <w:sdtPr>
          <w:id w:val="-103271898"/>
          <w:citation/>
        </w:sdtPr>
        <w:sdtContent>
          <w:r>
            <w:fldChar w:fldCharType="begin"/>
          </w:r>
          <w:r>
            <w:rPr>
              <w:lang w:val="en-ZA"/>
            </w:rPr>
            <w:instrText xml:space="preserve">CITATION LM358 \l 7177 </w:instrText>
          </w:r>
          <w:r>
            <w:fldChar w:fldCharType="separate"/>
          </w:r>
          <w:r w:rsidRPr="0017042F">
            <w:rPr>
              <w:noProof/>
              <w:lang w:val="en-ZA"/>
            </w:rPr>
            <w:t>[1]</w:t>
          </w:r>
          <w:r>
            <w:fldChar w:fldCharType="end"/>
          </w:r>
        </w:sdtContent>
      </w:sdt>
      <w:r>
        <w:t xml:space="preserve"> being 32V. Rseries was also calculated to be below 0.1 ohm.</w:t>
      </w:r>
    </w:p>
    <w:p w14:paraId="71AB7534" w14:textId="23C1AB32" w:rsidR="0067544E" w:rsidRPr="0067544E" w:rsidRDefault="0067544E" w:rsidP="0067544E">
      <w:pPr>
        <w:pStyle w:val="Firstparagraph"/>
      </w:pPr>
    </w:p>
    <w:p w14:paraId="3B458619" w14:textId="6C284055" w:rsidR="00FA5A21" w:rsidRDefault="00FA5A21" w:rsidP="00FA5A21">
      <w:pPr>
        <w:pStyle w:val="Firstparagraph"/>
      </w:pPr>
      <w:r>
        <w:t xml:space="preserve">Under 1Amp load, the Vsteady is 13.7V and Vcc is 13.0V. </w:t>
      </w:r>
    </w:p>
    <w:p w14:paraId="0ACE29D7" w14:textId="30C6CC37" w:rsidR="005620AB" w:rsidRPr="005620AB" w:rsidRDefault="00E64450" w:rsidP="005620AB">
      <w:pPr>
        <w:pStyle w:val="Heading3"/>
      </w:pPr>
      <w:bookmarkStart w:id="23" w:name="_Toc465124033"/>
      <w:r>
        <w:t>Comparison of theoretical and measured values</w:t>
      </w:r>
      <w:bookmarkEnd w:id="23"/>
    </w:p>
    <w:p w14:paraId="3D6B677E" w14:textId="5B52E9B8" w:rsidR="00FA5A21" w:rsidRDefault="005620AB" w:rsidP="00FA5A21">
      <w:pPr>
        <w:pStyle w:val="Firstparagraph"/>
      </w:pPr>
      <w:r>
        <w:t>With Vcc being 13V and Vsteady being 13.7V, t</w:t>
      </w:r>
      <w:r w:rsidR="00FA5A21">
        <w:t xml:space="preserve">he neat trick in 5.2.3 does not appear to work. This is because the ‘steady’ voltage eventually discharges. </w:t>
      </w:r>
    </w:p>
    <w:p w14:paraId="5C6E34B3" w14:textId="77777777" w:rsidR="00FA5A21" w:rsidRDefault="00FA5A21" w:rsidP="00FA5A21">
      <w:pPr>
        <w:keepNext/>
        <w:ind w:firstLine="0"/>
        <w:jc w:val="center"/>
      </w:pPr>
      <w:r>
        <w:rPr>
          <w:noProof/>
          <w:lang w:val="en-ZA" w:eastAsia="en-ZA"/>
        </w:rPr>
        <w:lastRenderedPageBreak/>
        <w:drawing>
          <wp:inline distT="0" distB="0" distL="0" distR="0" wp14:anchorId="69F8998B" wp14:editId="01275B51">
            <wp:extent cx="4679950" cy="236728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9950" cy="2367280"/>
                    </a:xfrm>
                    <a:prstGeom prst="rect">
                      <a:avLst/>
                    </a:prstGeom>
                  </pic:spPr>
                </pic:pic>
              </a:graphicData>
            </a:graphic>
          </wp:inline>
        </w:drawing>
      </w:r>
    </w:p>
    <w:p w14:paraId="0AE88E66" w14:textId="4CE6D230" w:rsidR="00FA5A21" w:rsidRDefault="00FA5A21" w:rsidP="00FA5A21">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16</w:t>
      </w:r>
      <w:r w:rsidR="000A29F7">
        <w:fldChar w:fldCharType="end"/>
      </w:r>
      <w:r>
        <w:t>: steady voltage over time</w:t>
      </w:r>
    </w:p>
    <w:p w14:paraId="16AB8A97" w14:textId="3E807ABD" w:rsidR="00FA5A21" w:rsidRDefault="00FA5A21" w:rsidP="00FA5A21">
      <w:pPr>
        <w:ind w:firstLine="0"/>
      </w:pPr>
      <w:r>
        <w:t>See how Vsteady and Vcc end up being 0.7V apart. This was the voltage used for the demo, and would explain a few discrepancies which will be mentioned later on.</w:t>
      </w:r>
    </w:p>
    <w:p w14:paraId="4DF08AC9" w14:textId="77777777" w:rsidR="00E64450" w:rsidRDefault="00E64450" w:rsidP="00E64450">
      <w:pPr>
        <w:pStyle w:val="Heading3"/>
      </w:pPr>
      <w:bookmarkStart w:id="24" w:name="_Toc465124034"/>
      <w:r>
        <w:t>Conclusion and recommendation</w:t>
      </w:r>
      <w:bookmarkEnd w:id="24"/>
    </w:p>
    <w:p w14:paraId="2009293F" w14:textId="77777777" w:rsidR="00FA5A21" w:rsidRPr="00FA5A21" w:rsidRDefault="00FA5A21" w:rsidP="00FA5A21">
      <w:pPr>
        <w:pStyle w:val="Firstparagraph"/>
      </w:pPr>
      <w:r>
        <w:t>A separate transformer would indeed have kept Vsteady much higher. One solution would be to use one of the 9V transformers as a voltage doubler, and to use an 18V Zener (with transistor) to power the op amps and the rest of the circuit.</w:t>
      </w:r>
    </w:p>
    <w:p w14:paraId="1A8022C4" w14:textId="77777777" w:rsidR="00E64450" w:rsidRPr="00E63326" w:rsidRDefault="00E64450" w:rsidP="00E63326">
      <w:pPr>
        <w:spacing w:line="240" w:lineRule="auto"/>
        <w:ind w:firstLine="0"/>
        <w:rPr>
          <w:szCs w:val="21"/>
        </w:rPr>
      </w:pPr>
    </w:p>
    <w:p w14:paraId="40C27A9E" w14:textId="77777777" w:rsidR="00925F2D" w:rsidRDefault="00925F2D" w:rsidP="00925F2D">
      <w:pPr>
        <w:pStyle w:val="Heading2"/>
      </w:pPr>
      <w:bookmarkStart w:id="25" w:name="_Toc465124035"/>
      <w:r>
        <w:t>Zener Constant-Voltage Reference</w:t>
      </w:r>
      <w:bookmarkEnd w:id="25"/>
    </w:p>
    <w:p w14:paraId="7FE6C8D3" w14:textId="77777777" w:rsidR="002A1F71" w:rsidRDefault="002A1F71" w:rsidP="002A1F71">
      <w:pPr>
        <w:pStyle w:val="Heading3"/>
      </w:pPr>
      <w:bookmarkStart w:id="26" w:name="_Toc465124036"/>
      <w:r>
        <w:t>Literature Study</w:t>
      </w:r>
      <w:bookmarkEnd w:id="26"/>
    </w:p>
    <w:p w14:paraId="53B34727" w14:textId="77777777" w:rsidR="00D46EC8" w:rsidRPr="00AF4079" w:rsidRDefault="00AF4079" w:rsidP="00D46EC8">
      <w:pPr>
        <w:pStyle w:val="Firstparagraph"/>
        <w:rPr>
          <w:i/>
        </w:rPr>
      </w:pPr>
      <w:r w:rsidRPr="00AF4079">
        <w:rPr>
          <w:i/>
        </w:rPr>
        <w:t>“</w:t>
      </w:r>
      <w:r w:rsidR="00D46EC8" w:rsidRPr="00AF4079">
        <w:rPr>
          <w:i/>
        </w:rPr>
        <w:t>Zeners make great fireworks.</w:t>
      </w:r>
      <w:r w:rsidRPr="00AF4079">
        <w:rPr>
          <w:i/>
        </w:rPr>
        <w:t>”</w:t>
      </w:r>
    </w:p>
    <w:p w14:paraId="1FBD90CA" w14:textId="77777777" w:rsidR="002A1F71" w:rsidRDefault="002A1F71" w:rsidP="002A1F71">
      <w:pPr>
        <w:pStyle w:val="Heading3"/>
      </w:pPr>
      <w:bookmarkStart w:id="27" w:name="_Toc465124037"/>
      <w:r>
        <w:lastRenderedPageBreak/>
        <w:t>Design</w:t>
      </w:r>
      <w:bookmarkEnd w:id="27"/>
    </w:p>
    <w:p w14:paraId="46686542" w14:textId="77777777" w:rsidR="007C2004" w:rsidRDefault="002A1F71" w:rsidP="007C2004">
      <w:pPr>
        <w:pStyle w:val="Firstparagraph"/>
        <w:keepNext/>
      </w:pPr>
      <w:r>
        <w:rPr>
          <w:noProof/>
          <w:lang w:val="en-ZA" w:eastAsia="en-ZA"/>
        </w:rPr>
        <w:drawing>
          <wp:inline distT="0" distB="0" distL="0" distR="0" wp14:anchorId="5DE6E287" wp14:editId="7D8D4668">
            <wp:extent cx="4679950" cy="2646045"/>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9950" cy="2646045"/>
                    </a:xfrm>
                    <a:prstGeom prst="rect">
                      <a:avLst/>
                    </a:prstGeom>
                  </pic:spPr>
                </pic:pic>
              </a:graphicData>
            </a:graphic>
          </wp:inline>
        </w:drawing>
      </w:r>
    </w:p>
    <w:p w14:paraId="2E016095" w14:textId="31AA2E8A" w:rsidR="002A1F71" w:rsidRDefault="007C2004" w:rsidP="007C2004">
      <w:pPr>
        <w:pStyle w:val="Caption"/>
        <w:jc w:val="center"/>
      </w:pPr>
      <w:bookmarkStart w:id="28" w:name="_Toc465022952"/>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17</w:t>
      </w:r>
      <w:r w:rsidR="000A29F7">
        <w:fldChar w:fldCharType="end"/>
      </w:r>
      <w:r>
        <w:t>: Zener reference circuit</w:t>
      </w:r>
      <w:bookmarkEnd w:id="28"/>
    </w:p>
    <w:p w14:paraId="05E2F22C" w14:textId="77777777" w:rsidR="007C2004" w:rsidRPr="00D46EC8" w:rsidRDefault="007C2004" w:rsidP="007C2004">
      <w:pPr>
        <w:ind w:firstLine="0"/>
      </w:pPr>
      <w:r>
        <w:t xml:space="preserve">The </w:t>
      </w:r>
      <w:r w:rsidR="00716870">
        <w:t>Zener</w:t>
      </w:r>
      <w:r>
        <w:t xml:space="preserve"> is biased in the linear region. See appendix for </w:t>
      </w:r>
      <w:r w:rsidRPr="007C2004">
        <w:rPr>
          <w:color w:val="FF0000"/>
        </w:rPr>
        <w:t>Calculations</w:t>
      </w:r>
      <w:r>
        <w:rPr>
          <w:color w:val="FF0000"/>
        </w:rPr>
        <w:t>.</w:t>
      </w:r>
      <w:r>
        <w:t xml:space="preserve"> </w:t>
      </w:r>
      <w:r w:rsidR="00AF4079">
        <w:t>C6</w:t>
      </w:r>
      <w:r>
        <w:t xml:space="preserve"> is used to stabilise the </w:t>
      </w:r>
      <w:r w:rsidR="00716870">
        <w:t>Zener</w:t>
      </w:r>
      <w:r>
        <w:t xml:space="preserve"> reference somewhat.</w:t>
      </w:r>
      <w:r w:rsidR="00D46EC8">
        <w:t xml:space="preserve"> Since the transistor draws much less current </w:t>
      </w:r>
      <w:r w:rsidR="00AF4079">
        <w:t>than the trim pot, it avoids additional</w:t>
      </w:r>
      <w:r w:rsidR="00D46EC8">
        <w:t xml:space="preserve"> potentiometers drawing too much current from the Zener biasing resistor, </w:t>
      </w:r>
      <w:r w:rsidR="00716870">
        <w:t>which, by</w:t>
      </w:r>
      <w:r w:rsidR="00D46EC8">
        <w:t xml:space="preserve"> creating too great a voltage drop across it, would extend under the operating voltage of the Zener, and thus create a mere voltage divider. The </w:t>
      </w:r>
      <w:r w:rsidR="00716870">
        <w:t>trim pot</w:t>
      </w:r>
      <w:r w:rsidR="00D46EC8">
        <w:t xml:space="preserve"> is tweaked to obtain an exact 5V reference. By doing so, one matches with the domain of the Arduino, and thus simplifies relevant calculations. Details are documented in Appendix </w:t>
      </w:r>
      <w:r w:rsidR="00AF4079">
        <w:rPr>
          <w:color w:val="FF0000"/>
        </w:rPr>
        <w:t>G</w:t>
      </w:r>
      <w:r w:rsidR="00D46EC8">
        <w:rPr>
          <w:color w:val="FF0000"/>
        </w:rPr>
        <w:t xml:space="preserve">. </w:t>
      </w:r>
    </w:p>
    <w:p w14:paraId="6E7144BE" w14:textId="77777777" w:rsidR="002A1F71" w:rsidRDefault="002A1F71" w:rsidP="002A1F71">
      <w:pPr>
        <w:pStyle w:val="Heading3"/>
      </w:pPr>
      <w:bookmarkStart w:id="29" w:name="_Toc465124038"/>
      <w:r>
        <w:t>Analysis</w:t>
      </w:r>
      <w:bookmarkEnd w:id="29"/>
    </w:p>
    <w:p w14:paraId="7D954034" w14:textId="77777777" w:rsidR="00E577AF" w:rsidRDefault="00E577AF" w:rsidP="00E577AF">
      <w:pPr>
        <w:pStyle w:val="Firstparagraph"/>
        <w:keepNext/>
        <w:jc w:val="center"/>
      </w:pPr>
      <w:r>
        <w:rPr>
          <w:noProof/>
          <w:lang w:val="en-ZA" w:eastAsia="en-ZA"/>
        </w:rPr>
        <w:drawing>
          <wp:inline distT="0" distB="0" distL="0" distR="0" wp14:anchorId="56A0F5F1" wp14:editId="5487847C">
            <wp:extent cx="4679950" cy="2110105"/>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9950" cy="2110105"/>
                    </a:xfrm>
                    <a:prstGeom prst="rect">
                      <a:avLst/>
                    </a:prstGeom>
                  </pic:spPr>
                </pic:pic>
              </a:graphicData>
            </a:graphic>
          </wp:inline>
        </w:drawing>
      </w:r>
    </w:p>
    <w:p w14:paraId="0A672729" w14:textId="56DC15EF" w:rsidR="00982ED8" w:rsidRDefault="00E577AF" w:rsidP="00E577AF">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18</w:t>
      </w:r>
      <w:r w:rsidR="000A29F7">
        <w:fldChar w:fldCharType="end"/>
      </w:r>
      <w:r>
        <w:t>: Zener circuit tuned output</w:t>
      </w:r>
    </w:p>
    <w:p w14:paraId="53A37B1F" w14:textId="0FDA2D74" w:rsidR="00E577AF" w:rsidRPr="00E577AF" w:rsidRDefault="00E577AF" w:rsidP="00E577AF">
      <w:pPr>
        <w:ind w:firstLine="0"/>
      </w:pPr>
      <w:r>
        <w:lastRenderedPageBreak/>
        <w:t>The ripple, according to spice, is 187uV.</w:t>
      </w:r>
    </w:p>
    <w:p w14:paraId="3256065E" w14:textId="77777777" w:rsidR="002A1F71" w:rsidRDefault="002A1F71" w:rsidP="002A1F71">
      <w:pPr>
        <w:pStyle w:val="Heading3"/>
      </w:pPr>
      <w:bookmarkStart w:id="30" w:name="_Toc465124039"/>
      <w:r>
        <w:t>Building the circuit</w:t>
      </w:r>
      <w:bookmarkEnd w:id="30"/>
    </w:p>
    <w:p w14:paraId="293F2003" w14:textId="04E8C453" w:rsidR="002A1F71" w:rsidRDefault="002A1F71" w:rsidP="002A1F71">
      <w:pPr>
        <w:pStyle w:val="Heading3"/>
      </w:pPr>
      <w:bookmarkStart w:id="31" w:name="_Toc465124040"/>
      <w:r>
        <w:t>Measurements</w:t>
      </w:r>
      <w:bookmarkEnd w:id="31"/>
    </w:p>
    <w:p w14:paraId="70C054C7" w14:textId="7B3AC76E" w:rsidR="00E577AF" w:rsidRPr="00E577AF" w:rsidRDefault="00E577AF" w:rsidP="00E577AF">
      <w:pPr>
        <w:pStyle w:val="Firstparagraph"/>
      </w:pPr>
      <w:r>
        <w:t>The tuned Zener output is exactly 5V.</w:t>
      </w:r>
      <w:r w:rsidR="001364EB">
        <w:t xml:space="preserve"> The ripple is too small to measure on a scope, even on 2mV per division.</w:t>
      </w:r>
    </w:p>
    <w:p w14:paraId="75BBE116" w14:textId="07531208" w:rsidR="002A1F71" w:rsidRDefault="002A1F71" w:rsidP="002A1F71">
      <w:pPr>
        <w:pStyle w:val="Heading3"/>
      </w:pPr>
      <w:bookmarkStart w:id="32" w:name="_Toc465124041"/>
      <w:r>
        <w:t>Comparison of theoretical and measured values</w:t>
      </w:r>
      <w:bookmarkEnd w:id="32"/>
    </w:p>
    <w:p w14:paraId="18E77854" w14:textId="57F8887D" w:rsidR="00E577AF" w:rsidRPr="00E577AF" w:rsidRDefault="00E577AF" w:rsidP="00E577AF">
      <w:pPr>
        <w:pStyle w:val="Firstparagraph"/>
      </w:pPr>
      <w:r>
        <w:t xml:space="preserve">There is </w:t>
      </w:r>
      <w:r w:rsidR="001364EB">
        <w:t>negligible difference.</w:t>
      </w:r>
    </w:p>
    <w:p w14:paraId="43B70C91" w14:textId="71BF78C8" w:rsidR="002A1F71" w:rsidRDefault="002A1F71" w:rsidP="002A1F71">
      <w:pPr>
        <w:pStyle w:val="Heading3"/>
      </w:pPr>
      <w:bookmarkStart w:id="33" w:name="_Toc465124042"/>
      <w:r>
        <w:t>Conclusion and recommendation</w:t>
      </w:r>
      <w:bookmarkEnd w:id="33"/>
    </w:p>
    <w:p w14:paraId="59898CE3" w14:textId="098084B9" w:rsidR="00E577AF" w:rsidRDefault="00E577AF" w:rsidP="00E577AF">
      <w:pPr>
        <w:pStyle w:val="Firstparagraph"/>
      </w:pPr>
      <w:r>
        <w:t xml:space="preserve">The Zener </w:t>
      </w:r>
      <w:r w:rsidR="001364EB">
        <w:t>reference is easy to build, especially since it can be tweaked.</w:t>
      </w:r>
    </w:p>
    <w:p w14:paraId="009A8F0A" w14:textId="77777777" w:rsidR="00E577AF" w:rsidRPr="00E577AF" w:rsidRDefault="00E577AF" w:rsidP="00E577AF"/>
    <w:p w14:paraId="6069EF04" w14:textId="77777777" w:rsidR="00AB6454" w:rsidRPr="00AB6454" w:rsidRDefault="00AB6454" w:rsidP="00AB6454">
      <w:pPr>
        <w:pStyle w:val="Firstparagraph"/>
      </w:pPr>
      <w:r>
        <w:t xml:space="preserve">There exists an internal 1.1V Zener reference, which should allow </w:t>
      </w:r>
      <w:r w:rsidR="00716870">
        <w:t>more</w:t>
      </w:r>
      <w:r>
        <w:t xml:space="preserve"> accuracy should it be accounted for in the design of the system. </w:t>
      </w:r>
      <w:r w:rsidR="008A0280">
        <w:t>Although</w:t>
      </w:r>
      <w:r>
        <w:t xml:space="preserve"> it requires two extra op amps to scale the 5V compatible ADC readings down to 1.1V</w:t>
      </w:r>
      <w:r w:rsidR="008A0280">
        <w:t>, it means that there does not need to be an 8-12V external supply to the Arduino to power the 5V</w:t>
      </w:r>
      <w:r w:rsidR="00716870">
        <w:t xml:space="preserve"> Zener</w:t>
      </w:r>
      <w:r w:rsidR="008A0280">
        <w:t>, which satisfies this design</w:t>
      </w:r>
      <w:r>
        <w:t>.</w:t>
      </w:r>
      <w:r w:rsidR="008A0280">
        <w:t xml:space="preserve"> In the end, powering the 5V Zener is inevitable, since the platform is easily scalable, one might want to add extra features requiring processing power from the microcontroller. See extra features in Appendix G.</w:t>
      </w:r>
    </w:p>
    <w:p w14:paraId="5B034C36" w14:textId="77777777" w:rsidR="002A1F71" w:rsidRPr="002A1F71" w:rsidRDefault="002A1F71" w:rsidP="002A1F71">
      <w:pPr>
        <w:pStyle w:val="Firstparagraph"/>
      </w:pPr>
    </w:p>
    <w:p w14:paraId="78272BB1" w14:textId="663E5B56" w:rsidR="00925F2D" w:rsidRDefault="002A1F71" w:rsidP="00C51539">
      <w:pPr>
        <w:pStyle w:val="Heading3"/>
        <w:numPr>
          <w:ilvl w:val="0"/>
          <w:numId w:val="0"/>
        </w:numPr>
      </w:pPr>
      <w:bookmarkStart w:id="34" w:name="_Toc465124043"/>
      <w:r>
        <w:t>Literature Study</w:t>
      </w:r>
      <w:bookmarkEnd w:id="34"/>
    </w:p>
    <w:p w14:paraId="11C428BA" w14:textId="77777777" w:rsidR="00E63326" w:rsidRDefault="00E63326">
      <w:pPr>
        <w:spacing w:line="240" w:lineRule="auto"/>
        <w:ind w:firstLine="0"/>
        <w:jc w:val="left"/>
        <w:rPr>
          <w:rFonts w:ascii="cmbx12" w:hAnsi="cmbx12" w:cs="Arial"/>
          <w:bCs/>
          <w:iCs/>
          <w:sz w:val="24"/>
          <w:szCs w:val="28"/>
        </w:rPr>
      </w:pPr>
    </w:p>
    <w:p w14:paraId="2D5B3220" w14:textId="77777777" w:rsidR="00925F2D" w:rsidRDefault="00B46DC6" w:rsidP="00925F2D">
      <w:pPr>
        <w:pStyle w:val="Heading2"/>
      </w:pPr>
      <w:bookmarkStart w:id="35" w:name="_Toc465124044"/>
      <w:r>
        <w:t>Outboard Pass transistor s</w:t>
      </w:r>
      <w:r w:rsidR="00925F2D">
        <w:t>tage</w:t>
      </w:r>
      <w:bookmarkEnd w:id="35"/>
    </w:p>
    <w:p w14:paraId="1E9EC534" w14:textId="77777777" w:rsidR="00EF0CD1" w:rsidRDefault="00EF0CD1" w:rsidP="00EF0CD1">
      <w:pPr>
        <w:pStyle w:val="Heading3"/>
      </w:pPr>
      <w:bookmarkStart w:id="36" w:name="_Toc465124045"/>
      <w:r>
        <w:t>Literature Study</w:t>
      </w:r>
      <w:bookmarkEnd w:id="36"/>
    </w:p>
    <w:p w14:paraId="4C000B9F" w14:textId="77777777" w:rsidR="009F5E7C" w:rsidRDefault="009F5E7C" w:rsidP="009F5E7C">
      <w:pPr>
        <w:pStyle w:val="Firstparagraph"/>
        <w:rPr>
          <w:i/>
        </w:rPr>
      </w:pPr>
      <w:r w:rsidRPr="009F5E7C">
        <w:rPr>
          <w:i/>
        </w:rPr>
        <w:t>“Passing engineering is mandatory”</w:t>
      </w:r>
      <w:r w:rsidR="007F636D">
        <w:rPr>
          <w:i/>
        </w:rPr>
        <w:t>.</w:t>
      </w:r>
    </w:p>
    <w:p w14:paraId="38CAA14A" w14:textId="77777777" w:rsidR="009B082E" w:rsidRDefault="009B082E" w:rsidP="009B082E">
      <w:pPr>
        <w:keepNext/>
        <w:jc w:val="center"/>
      </w:pPr>
      <w:r>
        <w:rPr>
          <w:noProof/>
          <w:lang w:val="en-ZA" w:eastAsia="en-ZA"/>
        </w:rPr>
        <w:lastRenderedPageBreak/>
        <w:drawing>
          <wp:inline distT="0" distB="0" distL="0" distR="0" wp14:anchorId="2FD308A1" wp14:editId="4DFEE446">
            <wp:extent cx="2095500" cy="2238375"/>
            <wp:effectExtent l="0" t="0" r="0" b="0"/>
            <wp:docPr id="51" name="Picture 51" descr="https://upload.wikimedia.org/wikipedia/commons/thumb/6/64/Compound_trans.svg/220px-Compound_tra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6/64/Compound_trans.svg/220px-Compound_trans.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500" cy="2238375"/>
                    </a:xfrm>
                    <a:prstGeom prst="rect">
                      <a:avLst/>
                    </a:prstGeom>
                    <a:noFill/>
                    <a:ln>
                      <a:noFill/>
                    </a:ln>
                  </pic:spPr>
                </pic:pic>
              </a:graphicData>
            </a:graphic>
          </wp:inline>
        </w:drawing>
      </w:r>
    </w:p>
    <w:p w14:paraId="509A5525" w14:textId="6C7B4035" w:rsidR="009B082E" w:rsidRDefault="009B082E" w:rsidP="009B082E">
      <w:pPr>
        <w:pStyle w:val="Caption"/>
        <w:jc w:val="center"/>
      </w:pPr>
      <w:bookmarkStart w:id="37" w:name="_Toc465022953"/>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19</w:t>
      </w:r>
      <w:r w:rsidR="000A29F7">
        <w:fldChar w:fldCharType="end"/>
      </w:r>
      <w:r>
        <w:t>: Sziklai pair</w:t>
      </w:r>
      <w:bookmarkEnd w:id="37"/>
    </w:p>
    <w:p w14:paraId="4BC14E4C" w14:textId="77777777" w:rsidR="009B082E" w:rsidRPr="00984E88" w:rsidRDefault="009B082E" w:rsidP="009B082E">
      <w:pPr>
        <w:ind w:firstLine="0"/>
      </w:pPr>
      <w:r>
        <w:t>The Sziklai pair</w:t>
      </w:r>
      <w:sdt>
        <w:sdtPr>
          <w:id w:val="488219187"/>
          <w:citation/>
        </w:sdtPr>
        <w:sdtContent>
          <w:r>
            <w:fldChar w:fldCharType="begin"/>
          </w:r>
          <w:r>
            <w:rPr>
              <w:lang w:val="en-US"/>
            </w:rPr>
            <w:instrText xml:space="preserve"> CITATION sziklai \l 1033 </w:instrText>
          </w:r>
          <w:r>
            <w:fldChar w:fldCharType="separate"/>
          </w:r>
          <w:r w:rsidR="0017042F">
            <w:rPr>
              <w:noProof/>
              <w:lang w:val="en-US"/>
            </w:rPr>
            <w:t xml:space="preserve"> </w:t>
          </w:r>
          <w:r w:rsidR="0017042F" w:rsidRPr="0017042F">
            <w:rPr>
              <w:noProof/>
              <w:lang w:val="en-US"/>
            </w:rPr>
            <w:t>[2]</w:t>
          </w:r>
          <w:r>
            <w:fldChar w:fldCharType="end"/>
          </w:r>
        </w:sdtContent>
      </w:sdt>
      <w:r>
        <w:t xml:space="preserve"> was considered, however not used since the op amps could only output up to V</w:t>
      </w:r>
      <w:r>
        <w:rPr>
          <w:vertAlign w:val="superscript"/>
        </w:rPr>
        <w:t>+</w:t>
      </w:r>
      <w:r>
        <w:t xml:space="preserve"> – 1.5. To turn off the transistors completely, one needs to match the</w:t>
      </w:r>
      <w:r w:rsidR="00DE5DA4">
        <w:t xml:space="preserve"> voltage of the</w:t>
      </w:r>
      <w:r>
        <w:t xml:space="preserve"> base of Q1 in Figure 5-4</w:t>
      </w:r>
      <w:r w:rsidR="00DE5DA4">
        <w:t xml:space="preserve"> to the collector of Q2.</w:t>
      </w:r>
      <w:r w:rsidR="000F49B3">
        <w:t xml:space="preserve"> In the ideal sense, it would have a lower Vce drop as opposed to the Darlington pair.</w:t>
      </w:r>
    </w:p>
    <w:p w14:paraId="51E59BFD" w14:textId="77777777" w:rsidR="009B082E" w:rsidRPr="00CF754D" w:rsidRDefault="009B082E" w:rsidP="009B082E">
      <w:pPr>
        <w:rPr>
          <w:lang w:val="en-ZA"/>
        </w:rPr>
      </w:pPr>
    </w:p>
    <w:p w14:paraId="709E25B4" w14:textId="77777777" w:rsidR="00B33281" w:rsidRDefault="00B33281" w:rsidP="00B33281">
      <w:pPr>
        <w:keepNext/>
        <w:jc w:val="center"/>
      </w:pPr>
      <w:r>
        <w:rPr>
          <w:noProof/>
          <w:lang w:val="en-ZA" w:eastAsia="en-ZA"/>
        </w:rPr>
        <w:drawing>
          <wp:inline distT="0" distB="0" distL="0" distR="0" wp14:anchorId="46883ED3" wp14:editId="73DF05FB">
            <wp:extent cx="1762125" cy="2623314"/>
            <wp:effectExtent l="0" t="0" r="0" b="5715"/>
            <wp:docPr id="52" name="Picture 52" descr="https://upload.wikimedia.org/wikipedia/commons/thumb/7/78/Darlington_pair_diagram.svg/133px-Darlington_pair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7/78/Darlington_pair_diagram.svg/133px-Darlington_pair_diagram.sv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1220" cy="2636855"/>
                    </a:xfrm>
                    <a:prstGeom prst="rect">
                      <a:avLst/>
                    </a:prstGeom>
                    <a:noFill/>
                    <a:ln>
                      <a:noFill/>
                    </a:ln>
                  </pic:spPr>
                </pic:pic>
              </a:graphicData>
            </a:graphic>
          </wp:inline>
        </w:drawing>
      </w:r>
    </w:p>
    <w:p w14:paraId="7E1960B3" w14:textId="3C5BACEA" w:rsidR="00B33281" w:rsidRDefault="00B33281" w:rsidP="00B33281">
      <w:pPr>
        <w:pStyle w:val="Caption"/>
        <w:jc w:val="center"/>
      </w:pPr>
      <w:bookmarkStart w:id="38" w:name="_Toc465022954"/>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20</w:t>
      </w:r>
      <w:r w:rsidR="000A29F7">
        <w:fldChar w:fldCharType="end"/>
      </w:r>
      <w:r>
        <w:t>: Darlington pair</w:t>
      </w:r>
      <w:bookmarkEnd w:id="38"/>
    </w:p>
    <w:p w14:paraId="2E9FAC0A" w14:textId="77777777" w:rsidR="00DE5DA4" w:rsidRPr="00DE5DA4" w:rsidRDefault="00DE5DA4" w:rsidP="00DE5DA4">
      <w:pPr>
        <w:ind w:firstLine="0"/>
      </w:pPr>
      <w:r>
        <w:t>The Darlington pair was considered since it can be fully turned off.</w:t>
      </w:r>
      <w:r w:rsidR="000F49B3">
        <w:t xml:space="preserve"> It has a larger collector-emitter voltage drop, however.</w:t>
      </w:r>
    </w:p>
    <w:p w14:paraId="3E97BC99" w14:textId="77777777" w:rsidR="00EF0CD1" w:rsidRDefault="00EF0CD1" w:rsidP="00EF0CD1">
      <w:pPr>
        <w:pStyle w:val="Heading3"/>
      </w:pPr>
      <w:bookmarkStart w:id="39" w:name="_Toc465124046"/>
      <w:r>
        <w:t>Design</w:t>
      </w:r>
      <w:bookmarkEnd w:id="39"/>
    </w:p>
    <w:p w14:paraId="5E2AFF90" w14:textId="77777777" w:rsidR="0025393A" w:rsidRDefault="00B33281" w:rsidP="0025393A">
      <w:pPr>
        <w:pStyle w:val="Firstparagraph"/>
      </w:pPr>
      <w:r>
        <w:t>It was decided to use 2N3055 power transistors</w:t>
      </w:r>
      <w:sdt>
        <w:sdtPr>
          <w:id w:val="-1650896032"/>
          <w:citation/>
        </w:sdtPr>
        <w:sdtContent>
          <w:r w:rsidR="008440B0">
            <w:fldChar w:fldCharType="begin"/>
          </w:r>
          <w:r w:rsidR="008440B0">
            <w:rPr>
              <w:lang w:val="en-US"/>
            </w:rPr>
            <w:instrText xml:space="preserve"> CITATION 2N3055 \l 1033 </w:instrText>
          </w:r>
          <w:r w:rsidR="008440B0">
            <w:fldChar w:fldCharType="separate"/>
          </w:r>
          <w:r w:rsidR="0017042F">
            <w:rPr>
              <w:noProof/>
              <w:lang w:val="en-US"/>
            </w:rPr>
            <w:t xml:space="preserve"> </w:t>
          </w:r>
          <w:r w:rsidR="0017042F" w:rsidRPr="0017042F">
            <w:rPr>
              <w:noProof/>
              <w:lang w:val="en-US"/>
            </w:rPr>
            <w:t>[3]</w:t>
          </w:r>
          <w:r w:rsidR="008440B0">
            <w:fldChar w:fldCharType="end"/>
          </w:r>
        </w:sdtContent>
      </w:sdt>
      <w:r w:rsidR="0025393A">
        <w:t xml:space="preserve"> as they are more easily mounted on a heatsink</w:t>
      </w:r>
      <w:r w:rsidR="008440B0">
        <w:t>, compared to the TO-220</w:t>
      </w:r>
      <w:r w:rsidR="0025393A">
        <w:t xml:space="preserve">. Besides </w:t>
      </w:r>
      <w:r w:rsidR="00716870">
        <w:t>that,</w:t>
      </w:r>
      <w:r w:rsidR="0025393A">
        <w:t xml:space="preserve"> they absorb more heat.</w:t>
      </w:r>
    </w:p>
    <w:p w14:paraId="329B2A2E" w14:textId="77777777" w:rsidR="00B33281" w:rsidRDefault="00B33281" w:rsidP="00B33281">
      <w:pPr>
        <w:keepNext/>
        <w:jc w:val="center"/>
      </w:pPr>
      <w:r>
        <w:rPr>
          <w:noProof/>
          <w:lang w:val="en-ZA" w:eastAsia="en-ZA"/>
        </w:rPr>
        <w:lastRenderedPageBreak/>
        <w:drawing>
          <wp:inline distT="0" distB="0" distL="0" distR="0" wp14:anchorId="4DF56C83" wp14:editId="5B50C105">
            <wp:extent cx="2095500" cy="2114550"/>
            <wp:effectExtent l="0" t="0" r="0" b="0"/>
            <wp:docPr id="50" name="Picture 50" descr="https://upload.wikimedia.org/wikipedia/commons/thumb/0/0a/2N3055_NPN_Transistor.jpg/220px-2N3055_NPN_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0/0a/2N3055_NPN_Transistor.jpg/220px-2N3055_NPN_Transisto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2114550"/>
                    </a:xfrm>
                    <a:prstGeom prst="rect">
                      <a:avLst/>
                    </a:prstGeom>
                    <a:noFill/>
                    <a:ln>
                      <a:noFill/>
                    </a:ln>
                  </pic:spPr>
                </pic:pic>
              </a:graphicData>
            </a:graphic>
          </wp:inline>
        </w:drawing>
      </w:r>
    </w:p>
    <w:p w14:paraId="05ADEBA6" w14:textId="16406A3E" w:rsidR="00B33281" w:rsidRDefault="00B33281" w:rsidP="00B33281">
      <w:pPr>
        <w:pStyle w:val="Caption"/>
        <w:jc w:val="center"/>
        <w:rPr>
          <w:noProof/>
        </w:rPr>
      </w:pPr>
      <w:bookmarkStart w:id="40" w:name="_Toc465022955"/>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21</w:t>
      </w:r>
      <w:r w:rsidR="000A29F7">
        <w:fldChar w:fldCharType="end"/>
      </w:r>
      <w:r>
        <w:t>: 2N3055</w:t>
      </w:r>
      <w:r>
        <w:rPr>
          <w:noProof/>
        </w:rPr>
        <w:t xml:space="preserve"> transistor</w:t>
      </w:r>
      <w:bookmarkEnd w:id="40"/>
    </w:p>
    <w:p w14:paraId="7C35F6F9" w14:textId="77777777" w:rsidR="00B33281" w:rsidRPr="00B33281" w:rsidRDefault="000F49B3" w:rsidP="00B33281">
      <w:r>
        <w:t xml:space="preserve">Lastly, it was decided that the whole circuit be powered by a steady voltage source, and that most of the power for the load would be provided </w:t>
      </w:r>
      <w:r w:rsidR="00716870">
        <w:t>solely</w:t>
      </w:r>
      <w:r>
        <w:t xml:space="preserve"> to the collector of the Darlington pair. This way the system would work in true regulator fashion.</w:t>
      </w:r>
    </w:p>
    <w:p w14:paraId="3D50AD16" w14:textId="77777777" w:rsidR="009F5E7C" w:rsidRDefault="009F5E7C" w:rsidP="009F5E7C">
      <w:pPr>
        <w:pStyle w:val="Firstparagraph"/>
        <w:keepNext/>
        <w:jc w:val="center"/>
      </w:pPr>
      <w:r>
        <w:rPr>
          <w:noProof/>
          <w:lang w:val="en-ZA" w:eastAsia="en-ZA"/>
        </w:rPr>
        <w:drawing>
          <wp:inline distT="0" distB="0" distL="0" distR="0" wp14:anchorId="4409B814" wp14:editId="43E7BA3F">
            <wp:extent cx="1914525" cy="1524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4525" cy="1524000"/>
                    </a:xfrm>
                    <a:prstGeom prst="rect">
                      <a:avLst/>
                    </a:prstGeom>
                  </pic:spPr>
                </pic:pic>
              </a:graphicData>
            </a:graphic>
          </wp:inline>
        </w:drawing>
      </w:r>
    </w:p>
    <w:p w14:paraId="5B0CFDEE" w14:textId="7F3CCE38" w:rsidR="009F5E7C" w:rsidRDefault="009F5E7C" w:rsidP="009F5E7C">
      <w:pPr>
        <w:pStyle w:val="Caption"/>
        <w:jc w:val="center"/>
      </w:pPr>
      <w:bookmarkStart w:id="41" w:name="_Toc465022956"/>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22</w:t>
      </w:r>
      <w:r w:rsidR="000A29F7">
        <w:fldChar w:fldCharType="end"/>
      </w:r>
      <w:r>
        <w:t xml:space="preserve">: </w:t>
      </w:r>
      <w:r w:rsidR="00E81D27">
        <w:t>Final</w:t>
      </w:r>
      <w:r>
        <w:t xml:space="preserve"> pass transistor output stage</w:t>
      </w:r>
      <w:r w:rsidR="00B33281">
        <w:t xml:space="preserve"> design</w:t>
      </w:r>
      <w:bookmarkEnd w:id="41"/>
    </w:p>
    <w:p w14:paraId="1C76849B" w14:textId="77777777" w:rsidR="000F49B3" w:rsidRPr="000F49B3" w:rsidRDefault="000F49B3" w:rsidP="000F49B3">
      <w:r>
        <w:t>As shown in Fig 5-6, the collector is powered separately to the rest of the circuit.</w:t>
      </w:r>
    </w:p>
    <w:p w14:paraId="09C9EC6E" w14:textId="77777777" w:rsidR="0025393A" w:rsidRDefault="0025393A" w:rsidP="0025393A">
      <w:pPr>
        <w:keepNext/>
        <w:jc w:val="center"/>
      </w:pPr>
      <w:r>
        <w:rPr>
          <w:noProof/>
          <w:lang w:val="en-ZA" w:eastAsia="en-ZA"/>
        </w:rPr>
        <w:lastRenderedPageBreak/>
        <w:drawing>
          <wp:inline distT="0" distB="0" distL="0" distR="0" wp14:anchorId="2BE0DAB4" wp14:editId="6C3300BB">
            <wp:extent cx="3314700" cy="281163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3592" cy="2819179"/>
                    </a:xfrm>
                    <a:prstGeom prst="rect">
                      <a:avLst/>
                    </a:prstGeom>
                  </pic:spPr>
                </pic:pic>
              </a:graphicData>
            </a:graphic>
          </wp:inline>
        </w:drawing>
      </w:r>
    </w:p>
    <w:p w14:paraId="227FDB54" w14:textId="0AD60F74" w:rsidR="0025393A" w:rsidRDefault="0025393A" w:rsidP="0025393A">
      <w:pPr>
        <w:pStyle w:val="Caption"/>
        <w:jc w:val="center"/>
      </w:pPr>
      <w:bookmarkStart w:id="42" w:name="_Toc465022957"/>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23</w:t>
      </w:r>
      <w:r w:rsidR="000A29F7">
        <w:fldChar w:fldCharType="end"/>
      </w:r>
      <w:r>
        <w:t xml:space="preserve">: Three </w:t>
      </w:r>
      <w:r w:rsidR="00B33281">
        <w:t xml:space="preserve">outboard </w:t>
      </w:r>
      <w:r>
        <w:t>pass transistor output stage</w:t>
      </w:r>
      <w:bookmarkEnd w:id="42"/>
    </w:p>
    <w:p w14:paraId="1E0DF52B" w14:textId="77777777" w:rsidR="000F49B3" w:rsidRDefault="000F49B3" w:rsidP="000F49B3">
      <w:r>
        <w:t xml:space="preserve">Outboard pass transistors are easily scalable, and one can add as many transistors as deemed necessary to dissipate heat. The emitter resistor is required to </w:t>
      </w:r>
      <w:r w:rsidR="0017042F">
        <w:t>prevent thermal runaway</w:t>
      </w:r>
      <w:sdt>
        <w:sdtPr>
          <w:id w:val="2001847985"/>
          <w:citation/>
        </w:sdtPr>
        <w:sdtContent>
          <w:r w:rsidR="0017042F">
            <w:fldChar w:fldCharType="begin"/>
          </w:r>
          <w:r w:rsidR="0017042F">
            <w:rPr>
              <w:lang w:val="en-ZA"/>
            </w:rPr>
            <w:instrText xml:space="preserve"> CITATION thermalrunaway \l 7177 </w:instrText>
          </w:r>
          <w:r w:rsidR="0017042F">
            <w:fldChar w:fldCharType="separate"/>
          </w:r>
          <w:r w:rsidR="0017042F">
            <w:rPr>
              <w:noProof/>
              <w:lang w:val="en-ZA"/>
            </w:rPr>
            <w:t xml:space="preserve"> </w:t>
          </w:r>
          <w:r w:rsidR="0017042F" w:rsidRPr="0017042F">
            <w:rPr>
              <w:noProof/>
              <w:lang w:val="en-ZA"/>
            </w:rPr>
            <w:t>[4]</w:t>
          </w:r>
          <w:r w:rsidR="0017042F">
            <w:fldChar w:fldCharType="end"/>
          </w:r>
        </w:sdtContent>
      </w:sdt>
      <w:r w:rsidR="0017042F">
        <w:t>.</w:t>
      </w:r>
    </w:p>
    <w:p w14:paraId="18832952" w14:textId="77777777" w:rsidR="009473F8" w:rsidRDefault="009473F8" w:rsidP="009473F8">
      <w:pPr>
        <w:ind w:firstLine="0"/>
      </w:pPr>
    </w:p>
    <w:p w14:paraId="7AD4F931" w14:textId="77777777" w:rsidR="009473F8" w:rsidRDefault="009473F8" w:rsidP="009473F8">
      <w:pPr>
        <w:keepNext/>
        <w:ind w:firstLine="0"/>
      </w:pPr>
      <w:r>
        <w:rPr>
          <w:noProof/>
          <w:lang w:val="en-ZA" w:eastAsia="en-ZA"/>
        </w:rPr>
        <w:drawing>
          <wp:inline distT="0" distB="0" distL="0" distR="0" wp14:anchorId="166DCA0B" wp14:editId="0CECC00C">
            <wp:extent cx="4676775" cy="2628900"/>
            <wp:effectExtent l="0" t="0" r="9525" b="0"/>
            <wp:docPr id="70" name="Picture 70" descr="C:\Users\d7rob\3II\edes\20161024_153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7rob\3II\edes\20161024_15351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5768B4CD" w14:textId="1E89EE35" w:rsidR="009473F8" w:rsidRPr="000F49B3" w:rsidRDefault="009473F8" w:rsidP="009473F8">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24</w:t>
      </w:r>
      <w:r w:rsidR="000A29F7">
        <w:fldChar w:fldCharType="end"/>
      </w:r>
      <w:r>
        <w:t>: Outboard pass transistors to be used in design</w:t>
      </w:r>
    </w:p>
    <w:p w14:paraId="66ECFACE" w14:textId="77777777" w:rsidR="00EF0CD1" w:rsidRDefault="00EF0CD1" w:rsidP="00EF0CD1">
      <w:pPr>
        <w:pStyle w:val="Heading3"/>
      </w:pPr>
      <w:bookmarkStart w:id="43" w:name="_Toc465124047"/>
      <w:r>
        <w:t>Analysis</w:t>
      </w:r>
      <w:bookmarkEnd w:id="43"/>
    </w:p>
    <w:p w14:paraId="2C5EA4FA" w14:textId="77777777" w:rsidR="0017042F" w:rsidRDefault="0017042F" w:rsidP="0017042F">
      <w:pPr>
        <w:pStyle w:val="Firstparagraph"/>
      </w:pPr>
      <w:r>
        <w:t xml:space="preserve">The biggest question here is whether the op amp will be able to supply enough current to the Darlington pair. </w:t>
      </w:r>
    </w:p>
    <w:p w14:paraId="45EBD320" w14:textId="77777777" w:rsidR="00472DC0" w:rsidRDefault="00472DC0" w:rsidP="00472DC0">
      <w:pPr>
        <w:ind w:firstLine="0"/>
      </w:pPr>
    </w:p>
    <w:p w14:paraId="030F5755" w14:textId="77777777" w:rsidR="00472DC0" w:rsidRDefault="00472DC0" w:rsidP="00472DC0">
      <w:pPr>
        <w:ind w:firstLine="0"/>
      </w:pPr>
      <w:r>
        <w:lastRenderedPageBreak/>
        <w:t>Assuming 1A flowing through the 2N3055, and with a beta or h</w:t>
      </w:r>
      <w:r>
        <w:rPr>
          <w:vertAlign w:val="subscript"/>
        </w:rPr>
        <w:t>fe</w:t>
      </w:r>
      <w:r>
        <w:t xml:space="preserve"> between 20 and 70</w:t>
      </w:r>
      <w:sdt>
        <w:sdtPr>
          <w:id w:val="-756743571"/>
          <w:citation/>
        </w:sdtPr>
        <w:sdtContent>
          <w:r>
            <w:fldChar w:fldCharType="begin"/>
          </w:r>
          <w:r>
            <w:rPr>
              <w:lang w:val="en-ZA"/>
            </w:rPr>
            <w:instrText xml:space="preserve"> CITATION 2N3055 \l 7177 </w:instrText>
          </w:r>
          <w:r>
            <w:fldChar w:fldCharType="separate"/>
          </w:r>
          <w:r>
            <w:rPr>
              <w:noProof/>
              <w:lang w:val="en-ZA"/>
            </w:rPr>
            <w:t xml:space="preserve"> </w:t>
          </w:r>
          <w:r w:rsidRPr="00472DC0">
            <w:rPr>
              <w:noProof/>
              <w:lang w:val="en-ZA"/>
            </w:rPr>
            <w:t>[3]</w:t>
          </w:r>
          <w:r>
            <w:fldChar w:fldCharType="end"/>
          </w:r>
        </w:sdtContent>
      </w:sdt>
      <w:r>
        <w:t xml:space="preserve"> we can assume it is about 50. That means a base current of 20mA. The pre-driver should be more than capable of providing that. </w:t>
      </w:r>
      <w:r w:rsidR="00716870">
        <w:t>Per</w:t>
      </w:r>
      <w:r>
        <w:t xml:space="preserve"> the 2N2222 datasheet</w:t>
      </w:r>
      <w:sdt>
        <w:sdtPr>
          <w:id w:val="-522864017"/>
          <w:citation/>
        </w:sdtPr>
        <w:sdtContent>
          <w:r>
            <w:fldChar w:fldCharType="begin"/>
          </w:r>
          <w:r>
            <w:rPr>
              <w:lang w:val="en-ZA"/>
            </w:rPr>
            <w:instrText xml:space="preserve"> CITATION 2N2222 \l 7177 </w:instrText>
          </w:r>
          <w:r>
            <w:fldChar w:fldCharType="separate"/>
          </w:r>
          <w:r>
            <w:rPr>
              <w:noProof/>
              <w:lang w:val="en-ZA"/>
            </w:rPr>
            <w:t xml:space="preserve"> </w:t>
          </w:r>
          <w:r w:rsidRPr="00472DC0">
            <w:rPr>
              <w:noProof/>
              <w:lang w:val="en-ZA"/>
            </w:rPr>
            <w:t>[5]</w:t>
          </w:r>
          <w:r>
            <w:fldChar w:fldCharType="end"/>
          </w:r>
        </w:sdtContent>
      </w:sdt>
      <w:r>
        <w:t xml:space="preserve">, it has a beta value of about 100 under optimal conditions. </w:t>
      </w:r>
      <w:r w:rsidR="00716870">
        <w:t>Therefore,</w:t>
      </w:r>
      <w:r w:rsidR="009E6D11">
        <w:t xml:space="preserve"> the base current is 200uA.</w:t>
      </w:r>
      <w:r w:rsidR="005C0F8F">
        <w:t xml:space="preserve"> The op amp </w:t>
      </w:r>
      <w:r w:rsidR="00C55CAB">
        <w:t>can provide typically 40mA, therefore the requirement is more than satisfied. Calculating currents when adding multiple outboard pass transistors is simple: merely divide the base and collector currents by the number of such transistors.</w:t>
      </w:r>
    </w:p>
    <w:p w14:paraId="7E961026" w14:textId="77777777" w:rsidR="009473F8" w:rsidRDefault="009473F8" w:rsidP="00472DC0">
      <w:pPr>
        <w:ind w:firstLine="0"/>
      </w:pPr>
    </w:p>
    <w:p w14:paraId="5DF66B74" w14:textId="558368E4" w:rsidR="009473F8" w:rsidRDefault="009473F8" w:rsidP="00472DC0">
      <w:pPr>
        <w:ind w:firstLine="0"/>
        <w:rPr>
          <w:i/>
        </w:rPr>
      </w:pPr>
      <w:r>
        <w:t xml:space="preserve">Next question is whether the heatsink will handle the current. </w:t>
      </w:r>
      <w:commentRangeStart w:id="44"/>
      <w:r>
        <w:rPr>
          <w:i/>
        </w:rPr>
        <w:t xml:space="preserve">See Appendix E.4 for calculations. </w:t>
      </w:r>
      <w:commentRangeEnd w:id="44"/>
      <w:r w:rsidR="00784FEF">
        <w:rPr>
          <w:rStyle w:val="CommentReference"/>
        </w:rPr>
        <w:commentReference w:id="44"/>
      </w:r>
    </w:p>
    <w:p w14:paraId="2D5BD6EF" w14:textId="6452EEE4" w:rsidR="00AA4D40" w:rsidRPr="00AA4D40" w:rsidRDefault="00AA4D40" w:rsidP="00472DC0">
      <w:pPr>
        <w:ind w:firstLine="0"/>
        <w:rPr>
          <w:lang w:val="en-ZA"/>
        </w:rPr>
      </w:pPr>
      <w:r>
        <w:t>The heatsink can handle x power, which is more than 12W or 160W from either transformer.</w:t>
      </w:r>
    </w:p>
    <w:p w14:paraId="51853667" w14:textId="77777777" w:rsidR="00EF0CD1" w:rsidRDefault="00EF0CD1" w:rsidP="00EF0CD1">
      <w:pPr>
        <w:pStyle w:val="Heading3"/>
      </w:pPr>
      <w:bookmarkStart w:id="45" w:name="_Toc465124048"/>
      <w:r>
        <w:t>Building the circuit</w:t>
      </w:r>
      <w:bookmarkEnd w:id="45"/>
    </w:p>
    <w:p w14:paraId="7E84F185" w14:textId="77777777" w:rsidR="0099643A" w:rsidRDefault="00A36A76" w:rsidP="00A36A76">
      <w:pPr>
        <w:pStyle w:val="Firstparagraph"/>
      </w:pPr>
      <w:r>
        <w:t xml:space="preserve">When the heatsink was built for the </w:t>
      </w:r>
      <w:r w:rsidR="0099643A">
        <w:t>160W transformer, a TIP41C</w:t>
      </w:r>
      <w:sdt>
        <w:sdtPr>
          <w:id w:val="439576324"/>
          <w:citation/>
        </w:sdtPr>
        <w:sdtContent>
          <w:r w:rsidR="0099643A">
            <w:fldChar w:fldCharType="begin"/>
          </w:r>
          <w:r w:rsidR="0099643A">
            <w:rPr>
              <w:lang w:val="en-ZA"/>
            </w:rPr>
            <w:instrText xml:space="preserve"> CITATION TIP41C \l 7177 </w:instrText>
          </w:r>
          <w:r w:rsidR="0099643A">
            <w:fldChar w:fldCharType="separate"/>
          </w:r>
          <w:r w:rsidR="0099643A">
            <w:rPr>
              <w:noProof/>
              <w:lang w:val="en-ZA"/>
            </w:rPr>
            <w:t xml:space="preserve"> </w:t>
          </w:r>
          <w:r w:rsidR="0099643A" w:rsidRPr="0099643A">
            <w:rPr>
              <w:noProof/>
              <w:lang w:val="en-ZA"/>
            </w:rPr>
            <w:t>[6]</w:t>
          </w:r>
          <w:r w:rsidR="0099643A">
            <w:fldChar w:fldCharType="end"/>
          </w:r>
        </w:sdtContent>
      </w:sdt>
      <w:r w:rsidR="0099643A">
        <w:t xml:space="preserve"> was also used to power the three 2N3055s. </w:t>
      </w:r>
    </w:p>
    <w:p w14:paraId="4D326EEE" w14:textId="77777777" w:rsidR="0099643A" w:rsidRDefault="0099643A" w:rsidP="0099643A">
      <w:pPr>
        <w:pStyle w:val="Firstparagraph"/>
        <w:keepNext/>
      </w:pPr>
      <w:r>
        <w:rPr>
          <w:noProof/>
          <w:lang w:val="en-ZA" w:eastAsia="en-ZA"/>
        </w:rPr>
        <w:drawing>
          <wp:inline distT="0" distB="0" distL="0" distR="0" wp14:anchorId="71903ABD" wp14:editId="452A4F35">
            <wp:extent cx="4676775" cy="2628900"/>
            <wp:effectExtent l="0" t="0" r="9525" b="0"/>
            <wp:docPr id="11" name="Picture 11" descr="C:\Users\d7rob\3II\edes\20161018_144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7rob\3II\edes\20161018_14410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2D684CB" w14:textId="7FA5BD9B" w:rsidR="00A36A76" w:rsidRDefault="0099643A" w:rsidP="0099643A">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25</w:t>
      </w:r>
      <w:r w:rsidR="000A29F7">
        <w:fldChar w:fldCharType="end"/>
      </w:r>
      <w:r>
        <w:t>: 2N3055 Heatsink</w:t>
      </w:r>
    </w:p>
    <w:p w14:paraId="1AB11B8B" w14:textId="77777777" w:rsidR="0099643A" w:rsidRDefault="0099643A" w:rsidP="0099643A">
      <w:pPr>
        <w:ind w:firstLine="0"/>
      </w:pPr>
      <w:r>
        <w:t>Notice the thermal runaway protection resistors connected to each emitter (</w:t>
      </w:r>
      <w:r w:rsidR="00EF55CE">
        <w:t>white).</w:t>
      </w:r>
    </w:p>
    <w:p w14:paraId="177A5507" w14:textId="77777777" w:rsidR="00EF55CE" w:rsidRDefault="00EF55CE" w:rsidP="0099643A">
      <w:pPr>
        <w:ind w:firstLine="0"/>
      </w:pPr>
    </w:p>
    <w:p w14:paraId="4B1CA37E" w14:textId="77777777" w:rsidR="00EF55CE" w:rsidRPr="0099643A" w:rsidRDefault="00EF55CE" w:rsidP="0099643A">
      <w:pPr>
        <w:ind w:firstLine="0"/>
      </w:pPr>
      <w:r>
        <w:t>The TIP41C ensured that, especially in the case of drawing 19A, that it would source 19/50 = 380mA, and the 2N2222 would draw 3.8mA.</w:t>
      </w:r>
      <w:r w:rsidR="00C561E9">
        <w:t xml:space="preserve"> The base current of that 2N2222 is now 38uA. It may be thought that this is overkill, but the 2N2222 would get a bit hot if it drew 380mA.</w:t>
      </w:r>
      <w:r>
        <w:t xml:space="preserve"> This is assuming a beta of 50 for both the TIP41C and the 2N3055, </w:t>
      </w:r>
      <w:r>
        <w:lastRenderedPageBreak/>
        <w:t>and 100 for the 2N2222.</w:t>
      </w:r>
      <w:r w:rsidR="0035655F">
        <w:t xml:space="preserve"> But for the purposes of this paper, it need not be mentioned any further.</w:t>
      </w:r>
    </w:p>
    <w:p w14:paraId="24B8EA39" w14:textId="2D5DD9A4" w:rsidR="00EF0CD1" w:rsidRDefault="00EF0CD1" w:rsidP="00EF0CD1">
      <w:pPr>
        <w:pStyle w:val="Heading3"/>
      </w:pPr>
      <w:bookmarkStart w:id="46" w:name="_Toc465124049"/>
      <w:r>
        <w:t>Measurements</w:t>
      </w:r>
      <w:bookmarkEnd w:id="46"/>
    </w:p>
    <w:p w14:paraId="16CD0727" w14:textId="77777777" w:rsidR="00384E6C" w:rsidRDefault="00384E6C" w:rsidP="00384E6C">
      <w:pPr>
        <w:pStyle w:val="Firstparagraph"/>
      </w:pPr>
      <w:r>
        <w:t xml:space="preserve">Under 1Amp load, the Vsteady is 13.7V and Vcc is 13.0V. </w:t>
      </w:r>
    </w:p>
    <w:p w14:paraId="04733083" w14:textId="0E082444" w:rsidR="00384E6C" w:rsidRPr="00384E6C" w:rsidRDefault="00384E6C" w:rsidP="00384E6C">
      <w:pPr>
        <w:ind w:firstLine="0"/>
      </w:pPr>
      <w:r>
        <w:t>The base of the 2N3055 is 10.900V, the collector matches Vcc and the emitter is 10.1V. The base of the pre-driver 2N2222 is 11.5V. The voltage across the 1k protection resistor is 87mV. That means</w:t>
      </w:r>
      <w:r w:rsidR="000A2B25">
        <w:t xml:space="preserve"> 87uA is going into the base of the pre-driver.</w:t>
      </w:r>
    </w:p>
    <w:p w14:paraId="64FE5131" w14:textId="46E76650" w:rsidR="00EF0CD1" w:rsidRDefault="00EF0CD1" w:rsidP="00EF0CD1">
      <w:pPr>
        <w:pStyle w:val="Heading3"/>
      </w:pPr>
      <w:bookmarkStart w:id="47" w:name="_Toc465124050"/>
      <w:r>
        <w:t>Comparison of theoretical and measured values</w:t>
      </w:r>
      <w:bookmarkEnd w:id="47"/>
    </w:p>
    <w:p w14:paraId="364CD551" w14:textId="2B5B4942" w:rsidR="000A2B25" w:rsidRPr="000A2B25" w:rsidRDefault="000A2B25" w:rsidP="000A2B25">
      <w:pPr>
        <w:pStyle w:val="Firstparagraph"/>
      </w:pPr>
      <w:r>
        <w:t>In the previous section we found out that the base is using 87uA, which is within the range estimated in 5.4.3 being between 38uA and 200uA. 87uA is also very tiny compared to the amount that the op amp can supply, being typically 40mA</w:t>
      </w:r>
      <w:sdt>
        <w:sdtPr>
          <w:id w:val="-1800218161"/>
          <w:citation/>
        </w:sdtPr>
        <w:sdtContent>
          <w:r>
            <w:fldChar w:fldCharType="begin"/>
          </w:r>
          <w:r>
            <w:rPr>
              <w:lang w:val="en-ZA"/>
            </w:rPr>
            <w:instrText xml:space="preserve"> CITATION LM358 \l 7177 </w:instrText>
          </w:r>
          <w:r>
            <w:fldChar w:fldCharType="separate"/>
          </w:r>
          <w:r>
            <w:rPr>
              <w:noProof/>
              <w:lang w:val="en-ZA"/>
            </w:rPr>
            <w:t xml:space="preserve"> </w:t>
          </w:r>
          <w:r w:rsidRPr="000A2B25">
            <w:rPr>
              <w:noProof/>
              <w:lang w:val="en-ZA"/>
            </w:rPr>
            <w:t>[1]</w:t>
          </w:r>
          <w:r>
            <w:fldChar w:fldCharType="end"/>
          </w:r>
        </w:sdtContent>
      </w:sdt>
      <w:r>
        <w:t>.</w:t>
      </w:r>
    </w:p>
    <w:p w14:paraId="0B7D9F65" w14:textId="77777777" w:rsidR="00EF0CD1" w:rsidRPr="002A1F71" w:rsidRDefault="00EF0CD1" w:rsidP="00EF0CD1">
      <w:pPr>
        <w:pStyle w:val="Heading3"/>
      </w:pPr>
      <w:bookmarkStart w:id="48" w:name="_Toc465124051"/>
      <w:r>
        <w:t>Conclusion and recommendation</w:t>
      </w:r>
      <w:bookmarkEnd w:id="48"/>
    </w:p>
    <w:p w14:paraId="78B1528B" w14:textId="3E962E14" w:rsidR="00925F2D" w:rsidRDefault="000A2B25">
      <w:pPr>
        <w:spacing w:line="240" w:lineRule="auto"/>
        <w:ind w:firstLine="0"/>
        <w:jc w:val="left"/>
        <w:rPr>
          <w:rFonts w:ascii="cmbx12" w:hAnsi="cmbx12" w:cs="Arial"/>
          <w:bCs/>
          <w:iCs/>
          <w:sz w:val="24"/>
          <w:szCs w:val="28"/>
        </w:rPr>
      </w:pPr>
      <w:r>
        <w:t>The outboard pass transistors are satisfactory.</w:t>
      </w:r>
    </w:p>
    <w:p w14:paraId="45B896E8" w14:textId="77777777" w:rsidR="00925F2D" w:rsidRDefault="00925F2D" w:rsidP="00925F2D">
      <w:pPr>
        <w:pStyle w:val="Heading2"/>
      </w:pPr>
      <w:bookmarkStart w:id="49" w:name="_Toc465124052"/>
      <w:r>
        <w:t>Voltage Regulator</w:t>
      </w:r>
      <w:bookmarkEnd w:id="49"/>
    </w:p>
    <w:p w14:paraId="55821839" w14:textId="77777777" w:rsidR="00EF0CD1" w:rsidRDefault="00EF0CD1" w:rsidP="00EF0CD1">
      <w:pPr>
        <w:pStyle w:val="Heading3"/>
      </w:pPr>
      <w:bookmarkStart w:id="50" w:name="_Toc465124053"/>
      <w:r>
        <w:t>Literature Study</w:t>
      </w:r>
      <w:bookmarkEnd w:id="50"/>
    </w:p>
    <w:p w14:paraId="7AE829A8" w14:textId="77777777" w:rsidR="0035655F" w:rsidRDefault="0035655F" w:rsidP="0035655F">
      <w:pPr>
        <w:pStyle w:val="Firstparagraph"/>
        <w:rPr>
          <w:i/>
        </w:rPr>
      </w:pPr>
      <w:r w:rsidRPr="0035655F">
        <w:rPr>
          <w:i/>
        </w:rPr>
        <w:t>“Regulations are a chore.”</w:t>
      </w:r>
    </w:p>
    <w:p w14:paraId="379301E6" w14:textId="77777777" w:rsidR="0035655F" w:rsidRPr="0035655F" w:rsidRDefault="00C561E9" w:rsidP="0035655F">
      <w:pPr>
        <w:ind w:firstLine="0"/>
      </w:pPr>
      <w:r>
        <w:t>Voltage regulators are used in many applications, from power generation, automotive, aerospace down to micro-electronics. It provides a steady power source for sensitive electronics; especially since smoothing capacitors are bulky and expensive, it does not make sense to put such things on small PCBs.</w:t>
      </w:r>
    </w:p>
    <w:p w14:paraId="1DBCB5BD" w14:textId="643F346A" w:rsidR="00C561E9" w:rsidRDefault="00EF0CD1" w:rsidP="00C561E9">
      <w:pPr>
        <w:pStyle w:val="Heading3"/>
      </w:pPr>
      <w:bookmarkStart w:id="51" w:name="_Toc465124054"/>
      <w:r>
        <w:lastRenderedPageBreak/>
        <w:t>Design</w:t>
      </w:r>
      <w:r w:rsidR="00C561E9">
        <w:br/>
      </w:r>
      <w:r w:rsidR="001C1DB3">
        <w:rPr>
          <w:noProof/>
          <w:lang w:val="en-ZA" w:eastAsia="en-ZA"/>
        </w:rPr>
        <w:drawing>
          <wp:inline distT="0" distB="0" distL="0" distR="0" wp14:anchorId="67CAA7FD" wp14:editId="16FAD600">
            <wp:extent cx="4679950" cy="246316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2463165"/>
                    </a:xfrm>
                    <a:prstGeom prst="rect">
                      <a:avLst/>
                    </a:prstGeom>
                  </pic:spPr>
                </pic:pic>
              </a:graphicData>
            </a:graphic>
          </wp:inline>
        </w:drawing>
      </w:r>
      <w:bookmarkEnd w:id="51"/>
    </w:p>
    <w:p w14:paraId="6B94DDB0" w14:textId="0E08DBBA" w:rsidR="00EF0CD1" w:rsidRDefault="00C561E9" w:rsidP="00C561E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26</w:t>
      </w:r>
      <w:r w:rsidR="000A29F7">
        <w:fldChar w:fldCharType="end"/>
      </w:r>
      <w:r>
        <w:t>: Voltage regulator</w:t>
      </w:r>
    </w:p>
    <w:p w14:paraId="49099476" w14:textId="7062C813" w:rsidR="00C561E9" w:rsidRDefault="00C561E9" w:rsidP="00C561E9">
      <w:pPr>
        <w:ind w:firstLine="0"/>
      </w:pPr>
      <w:r>
        <w:t>Here is the voltage regulator. Since we know that the base current of the pre-driver is about 38 to 200uA, the voltage drop across R1 is about 3.8 to 200mV. This means that in the worst case scenario, the maximum output voltage is as follows:</w:t>
      </w:r>
    </w:p>
    <w:p w14:paraId="0F913F86" w14:textId="77777777" w:rsidR="00C561E9" w:rsidRDefault="00C561E9" w:rsidP="00C561E9">
      <w:pPr>
        <w:ind w:firstLine="0"/>
      </w:pPr>
      <w:r>
        <w:t>Since the transformer drops to about 16V under a 1A load</w:t>
      </w:r>
      <w:r w:rsidR="00EA0E0A">
        <w:t xml:space="preserve"> (including capacitors), the op amp can output a max of Vsteady-1.5V. </w:t>
      </w:r>
      <w:r w:rsidR="00EA0E0A" w:rsidRPr="00EA0E0A">
        <w:rPr>
          <w:i/>
        </w:rPr>
        <w:t>Assuming that Vsteady and Vcc is the same.</w:t>
      </w:r>
      <w:r w:rsidR="00EA0E0A">
        <w:rPr>
          <w:i/>
        </w:rPr>
        <w:t xml:space="preserve"> </w:t>
      </w:r>
      <w:r w:rsidR="00EA0E0A">
        <w:t>Therefore, the op amp outputs about 14.5V. With a further drop of 200mV, it is 14.3V at the base of the pre-driver. Assuming a drop of 0.6V across Vbe of the pre-driver, and 0.7V across the pass transistor(s), we finally have a max output voltage of 14.3-0.6-0.7=12V. This satisfies the minimum requirements.</w:t>
      </w:r>
    </w:p>
    <w:p w14:paraId="523EA430" w14:textId="77777777" w:rsidR="00EA0E0A" w:rsidRPr="00EA0E0A" w:rsidRDefault="00EA0E0A" w:rsidP="00C561E9">
      <w:pPr>
        <w:ind w:firstLine="0"/>
      </w:pPr>
      <w:r>
        <w:t xml:space="preserve">R2 and R3 are for more stability due to the differing capacitances in the different driver stages. </w:t>
      </w:r>
    </w:p>
    <w:p w14:paraId="482D9B3B" w14:textId="1774D339" w:rsidR="00EF0CD1" w:rsidRDefault="00EF0CD1" w:rsidP="00EF0CD1">
      <w:pPr>
        <w:pStyle w:val="Heading3"/>
      </w:pPr>
      <w:bookmarkStart w:id="52" w:name="_Toc465124055"/>
      <w:r>
        <w:lastRenderedPageBreak/>
        <w:t>Analysis</w:t>
      </w:r>
      <w:bookmarkEnd w:id="52"/>
    </w:p>
    <w:p w14:paraId="79098E0B" w14:textId="77777777" w:rsidR="00BF2202" w:rsidRDefault="00BF2202" w:rsidP="00BF2202">
      <w:pPr>
        <w:pStyle w:val="Firstparagraph"/>
        <w:keepNext/>
        <w:jc w:val="center"/>
      </w:pPr>
      <w:r>
        <w:rPr>
          <w:noProof/>
          <w:lang w:val="en-ZA" w:eastAsia="en-ZA"/>
        </w:rPr>
        <w:drawing>
          <wp:inline distT="0" distB="0" distL="0" distR="0" wp14:anchorId="7D3A8B5F" wp14:editId="38404150">
            <wp:extent cx="4679950" cy="2245360"/>
            <wp:effectExtent l="0" t="0" r="635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9950" cy="2245360"/>
                    </a:xfrm>
                    <a:prstGeom prst="rect">
                      <a:avLst/>
                    </a:prstGeom>
                  </pic:spPr>
                </pic:pic>
              </a:graphicData>
            </a:graphic>
          </wp:inline>
        </w:drawing>
      </w:r>
    </w:p>
    <w:p w14:paraId="77D7EB53" w14:textId="57627A86" w:rsidR="00BF2202" w:rsidRDefault="00BF2202" w:rsidP="00BF2202">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27</w:t>
      </w:r>
      <w:r w:rsidR="000A29F7">
        <w:fldChar w:fldCharType="end"/>
      </w:r>
      <w:r>
        <w:t>: Output voltage at 12V (blue), op amp steadies at 16V</w:t>
      </w:r>
    </w:p>
    <w:p w14:paraId="08591CFD" w14:textId="46FB44D1" w:rsidR="00BF2202" w:rsidRPr="00BF2202" w:rsidRDefault="00BF2202" w:rsidP="00BF2202">
      <w:r>
        <w:t>In this picture, a 12 ohm load was connected to the output. Even though the Vsteady smoothing capacitors discharged from 24V to about 16V, the output still maintained 12V.</w:t>
      </w:r>
    </w:p>
    <w:p w14:paraId="18A8FF73" w14:textId="77777777" w:rsidR="00EF0CD1" w:rsidRDefault="00EF0CD1" w:rsidP="00EF0CD1">
      <w:pPr>
        <w:pStyle w:val="Heading3"/>
      </w:pPr>
      <w:bookmarkStart w:id="53" w:name="_Toc465124056"/>
      <w:r>
        <w:t>Building the circuit</w:t>
      </w:r>
      <w:bookmarkEnd w:id="53"/>
    </w:p>
    <w:p w14:paraId="265CB087" w14:textId="77777777" w:rsidR="009F72FE" w:rsidRPr="009F72FE" w:rsidRDefault="009F72FE" w:rsidP="009F72FE">
      <w:pPr>
        <w:pStyle w:val="Firstparagraph"/>
      </w:pPr>
      <w:r>
        <w:t>Originally R4 and R5 had much larger values. We’re talking 27k and 135k. Although it is also a gain of about 6, the current through it was not sufficient to actually output any voltage. Lowering the values (keeping the ratio) fixed the problem.</w:t>
      </w:r>
    </w:p>
    <w:p w14:paraId="4CECE509" w14:textId="76FA89F5" w:rsidR="00EF0CD1" w:rsidRDefault="00EF0CD1" w:rsidP="00EF0CD1">
      <w:pPr>
        <w:pStyle w:val="Heading3"/>
      </w:pPr>
      <w:bookmarkStart w:id="54" w:name="_Toc465124057"/>
      <w:r>
        <w:t>Measurements</w:t>
      </w:r>
      <w:bookmarkEnd w:id="54"/>
    </w:p>
    <w:p w14:paraId="56AF4B19" w14:textId="08254FAB" w:rsidR="000A2B25" w:rsidRDefault="000A2B25" w:rsidP="000A2B25">
      <w:pPr>
        <w:pStyle w:val="Firstparagraph"/>
      </w:pPr>
      <w:r>
        <w:t xml:space="preserve">Under 1Amp load, the Vsteady is 13.7V and Vcc is 13.0V. </w:t>
      </w:r>
      <w:r w:rsidR="00BF2202">
        <w:t>The reason for this is probably due to a non-linear internal resistance</w:t>
      </w:r>
      <w:r w:rsidR="000467EE">
        <w:t xml:space="preserve"> (affected by temperature as well as current)</w:t>
      </w:r>
      <w:r w:rsidR="00BF2202">
        <w:t>.</w:t>
      </w:r>
    </w:p>
    <w:p w14:paraId="048B7CA9" w14:textId="3167C122" w:rsidR="000A2B25" w:rsidRDefault="000A2B25" w:rsidP="000A2B25">
      <w:pPr>
        <w:ind w:firstLine="0"/>
      </w:pPr>
      <w:r>
        <w:t xml:space="preserve">The base of the 2N3055 is 10.900V, the collector matches Vcc and the emitter is 10.1V. The base of the pre-driver 2N2222 is 11.5V. The voltage across the 1k protection resistor is 87mV. That means 87uA is going into the base of the pre-driver. This was also found out in 5.4.5. </w:t>
      </w:r>
    </w:p>
    <w:p w14:paraId="371B7ABD" w14:textId="5D7E42CD" w:rsidR="00EF0CD1" w:rsidRDefault="000A2B25" w:rsidP="005620AB">
      <w:pPr>
        <w:ind w:firstLine="0"/>
      </w:pPr>
      <w:r>
        <w:t xml:space="preserve">This means that the op amp is outputting roughly 11.5V. </w:t>
      </w:r>
    </w:p>
    <w:p w14:paraId="1779D990" w14:textId="77777777" w:rsidR="000217ED" w:rsidRDefault="000217ED" w:rsidP="000217ED">
      <w:pPr>
        <w:keepNext/>
        <w:ind w:firstLine="0"/>
      </w:pPr>
      <w:r>
        <w:rPr>
          <w:noProof/>
          <w:lang w:val="en-ZA" w:eastAsia="en-ZA"/>
        </w:rPr>
        <w:lastRenderedPageBreak/>
        <w:drawing>
          <wp:inline distT="0" distB="0" distL="0" distR="0" wp14:anchorId="4CCAD58B" wp14:editId="078E87B6">
            <wp:extent cx="4678045" cy="2806700"/>
            <wp:effectExtent l="0" t="0" r="8255" b="0"/>
            <wp:docPr id="86" name="Picture 86" descr="C:\Users\d7rob\AppData\Local\Microsoft\Windows\INetCacheContent.Word\pic_106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7rob\AppData\Local\Microsoft\Windows\INetCacheContent.Word\pic_106_1.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045" cy="2806700"/>
                    </a:xfrm>
                    <a:prstGeom prst="rect">
                      <a:avLst/>
                    </a:prstGeom>
                    <a:noFill/>
                    <a:ln>
                      <a:noFill/>
                    </a:ln>
                  </pic:spPr>
                </pic:pic>
              </a:graphicData>
            </a:graphic>
          </wp:inline>
        </w:drawing>
      </w:r>
    </w:p>
    <w:p w14:paraId="4FD5A9FC" w14:textId="317E4D67" w:rsidR="000217ED" w:rsidRDefault="000217ED" w:rsidP="000217ED">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28</w:t>
      </w:r>
      <w:r w:rsidR="000A29F7">
        <w:fldChar w:fldCharType="end"/>
      </w:r>
      <w:r>
        <w:t>: 10 ohm load, constant voltage, ripple negligible</w:t>
      </w:r>
    </w:p>
    <w:p w14:paraId="5713D90A" w14:textId="6ECA59FB" w:rsidR="000217ED" w:rsidRPr="000217ED" w:rsidRDefault="000217ED" w:rsidP="000217ED">
      <w:pPr>
        <w:ind w:firstLine="0"/>
      </w:pPr>
      <w:r>
        <w:t>In the previous figure we can see that ripple is non-existant, and that the voltage is steady. This includes the voltage over Rsense (0.1V), and it seems that at this resolution and voltage, it shows voltages in steps of 0.2V.</w:t>
      </w:r>
    </w:p>
    <w:p w14:paraId="450FAD8E" w14:textId="5C179431" w:rsidR="005620AB" w:rsidRDefault="005620AB" w:rsidP="00EF0CD1">
      <w:pPr>
        <w:pStyle w:val="Heading3"/>
      </w:pPr>
      <w:bookmarkStart w:id="55" w:name="_Toc465124058"/>
      <w:r>
        <w:t>Comparison of theoretical and measured values.</w:t>
      </w:r>
      <w:bookmarkEnd w:id="55"/>
    </w:p>
    <w:p w14:paraId="0F9CF7A1" w14:textId="11374A2B" w:rsidR="005620AB" w:rsidRPr="005620AB" w:rsidRDefault="005620AB" w:rsidP="005620AB">
      <w:pPr>
        <w:pStyle w:val="Firstparagraph"/>
      </w:pPr>
      <w:r>
        <w:t>If we had an 18V supply for the op amps, then the max voltage would seem to be, according to measured values, 18 – V</w:t>
      </w:r>
      <w:r>
        <w:rPr>
          <w:vertAlign w:val="subscript"/>
        </w:rPr>
        <w:t>rail-limit</w:t>
      </w:r>
      <w:r>
        <w:t xml:space="preserve"> </w:t>
      </w:r>
      <w:r w:rsidR="00E577AF">
        <w:t>–</w:t>
      </w:r>
      <w:r>
        <w:t xml:space="preserve"> V</w:t>
      </w:r>
      <w:r w:rsidR="00E577AF">
        <w:rPr>
          <w:vertAlign w:val="subscript"/>
        </w:rPr>
        <w:t>BE_driver</w:t>
      </w:r>
      <w:r w:rsidR="00E577AF">
        <w:t xml:space="preserve"> – V</w:t>
      </w:r>
      <w:r w:rsidR="00E577AF">
        <w:rPr>
          <w:vertAlign w:val="subscript"/>
        </w:rPr>
        <w:t>BE_pre-driver</w:t>
      </w:r>
      <w:r w:rsidR="00E577AF">
        <w:t xml:space="preserve"> – V</w:t>
      </w:r>
      <w:r w:rsidR="00E577AF">
        <w:rPr>
          <w:vertAlign w:val="subscript"/>
        </w:rPr>
        <w:t>R_sense</w:t>
      </w:r>
      <w:r w:rsidR="00E577AF">
        <w:t xml:space="preserve"> =</w:t>
      </w:r>
      <w:r>
        <w:t xml:space="preserve"> 18 – 1.5 – 0.8 – 0.6 - 0.1= </w:t>
      </w:r>
      <w:r w:rsidR="00E577AF">
        <w:t>14V</w:t>
      </w:r>
    </w:p>
    <w:p w14:paraId="344070CA" w14:textId="1106985C" w:rsidR="00EF0CD1" w:rsidRDefault="00EF0CD1" w:rsidP="00EF0CD1">
      <w:pPr>
        <w:pStyle w:val="Heading3"/>
      </w:pPr>
      <w:bookmarkStart w:id="56" w:name="_Toc465124059"/>
      <w:r>
        <w:t>Conclusion and recommendation</w:t>
      </w:r>
      <w:bookmarkEnd w:id="56"/>
    </w:p>
    <w:p w14:paraId="33172FD0" w14:textId="4DBE8F3E" w:rsidR="005620AB" w:rsidRDefault="005620AB" w:rsidP="005620AB">
      <w:pPr>
        <w:ind w:firstLine="0"/>
      </w:pPr>
      <w:r>
        <w:t>The op amp output, being 11.5V, is 2.2V under 13.7V, which means there is still headroom for more voltage, but not enough that the output voltage will reach 12V under a 1A load. This can easily be rectified, as mentioned in 5.2.7 by having a voltage doubler and a second transformer. In fact, it may even be rectified using the same transformer, but it will need to be investigated.</w:t>
      </w:r>
    </w:p>
    <w:p w14:paraId="228A121F" w14:textId="77777777" w:rsidR="000217ED" w:rsidRDefault="000217ED" w:rsidP="005620AB">
      <w:pPr>
        <w:ind w:firstLine="0"/>
      </w:pPr>
    </w:p>
    <w:p w14:paraId="44868EE8" w14:textId="18C44FFC" w:rsidR="000217ED" w:rsidRPr="00FA5A21" w:rsidRDefault="000217ED" w:rsidP="005620AB">
      <w:pPr>
        <w:ind w:firstLine="0"/>
      </w:pPr>
      <w:r>
        <w:t>All in all, with such negligible ripple, the designer is satisfied that the Zener is indeed stable enough that the op amp compensates for the 50Hz ripple that the smoothing capacitors cannot fully straighten out.</w:t>
      </w:r>
    </w:p>
    <w:p w14:paraId="6162B1EC" w14:textId="77777777" w:rsidR="005620AB" w:rsidRPr="005620AB" w:rsidRDefault="005620AB" w:rsidP="005620AB">
      <w:pPr>
        <w:pStyle w:val="Firstparagraph"/>
      </w:pPr>
    </w:p>
    <w:p w14:paraId="2733BDD7" w14:textId="77777777" w:rsidR="00EF0CD1" w:rsidRPr="00EF0CD1" w:rsidRDefault="00EF0CD1" w:rsidP="00EF0CD1">
      <w:pPr>
        <w:pStyle w:val="Firstparagraph"/>
      </w:pPr>
    </w:p>
    <w:p w14:paraId="0706AD63" w14:textId="77777777" w:rsidR="00925F2D" w:rsidRDefault="00925F2D">
      <w:pPr>
        <w:spacing w:line="240" w:lineRule="auto"/>
        <w:ind w:firstLine="0"/>
        <w:jc w:val="left"/>
        <w:rPr>
          <w:rFonts w:ascii="cmbx12" w:hAnsi="cmbx12" w:cs="Arial"/>
          <w:bCs/>
          <w:iCs/>
          <w:sz w:val="24"/>
          <w:szCs w:val="28"/>
        </w:rPr>
      </w:pPr>
      <w:r>
        <w:br w:type="page"/>
      </w:r>
    </w:p>
    <w:p w14:paraId="26365EFF" w14:textId="77777777" w:rsidR="00925F2D" w:rsidRDefault="00925F2D" w:rsidP="00925F2D">
      <w:pPr>
        <w:pStyle w:val="Heading2"/>
      </w:pPr>
      <w:bookmarkStart w:id="57" w:name="_Toc465124060"/>
      <w:r>
        <w:lastRenderedPageBreak/>
        <w:t>Current limiter</w:t>
      </w:r>
      <w:bookmarkEnd w:id="57"/>
    </w:p>
    <w:p w14:paraId="0EE720AD" w14:textId="77777777" w:rsidR="00EF0CD1" w:rsidRDefault="00EF0CD1" w:rsidP="00EF0CD1">
      <w:pPr>
        <w:pStyle w:val="Heading3"/>
      </w:pPr>
      <w:bookmarkStart w:id="58" w:name="_Toc465124061"/>
      <w:r>
        <w:t>Literature Study</w:t>
      </w:r>
      <w:bookmarkEnd w:id="58"/>
    </w:p>
    <w:p w14:paraId="53DD3DA0" w14:textId="6E51C397" w:rsidR="00EA0E0A" w:rsidRDefault="00EA0E0A" w:rsidP="00EA0E0A">
      <w:pPr>
        <w:pStyle w:val="Firstparagraph"/>
        <w:rPr>
          <w:i/>
        </w:rPr>
      </w:pPr>
      <w:r>
        <w:rPr>
          <w:i/>
        </w:rPr>
        <w:t>“Li</w:t>
      </w:r>
      <w:r w:rsidR="000B1A61">
        <w:rPr>
          <w:i/>
        </w:rPr>
        <w:t>miting ones imagination is limiting one’s life!</w:t>
      </w:r>
      <w:r>
        <w:rPr>
          <w:i/>
        </w:rPr>
        <w:t>”.</w:t>
      </w:r>
    </w:p>
    <w:p w14:paraId="6992067A" w14:textId="77777777" w:rsidR="00EA0E0A" w:rsidRPr="00EA0E0A" w:rsidRDefault="00EA0E0A" w:rsidP="00EA0E0A">
      <w:pPr>
        <w:ind w:firstLine="0"/>
      </w:pPr>
      <w:r>
        <w:t>Current limiters are handy to protect external circuits from current surges, shorts, or merely too much current.</w:t>
      </w:r>
      <w:r w:rsidR="009F72FE">
        <w:t xml:space="preserve"> They protect the power supply as well.</w:t>
      </w:r>
    </w:p>
    <w:p w14:paraId="220F70FB" w14:textId="77777777" w:rsidR="00EF0CD1" w:rsidRDefault="00EF0CD1" w:rsidP="00EF0CD1">
      <w:pPr>
        <w:pStyle w:val="Heading3"/>
      </w:pPr>
      <w:bookmarkStart w:id="59" w:name="_Toc465124062"/>
      <w:r>
        <w:t>Design</w:t>
      </w:r>
      <w:bookmarkEnd w:id="59"/>
    </w:p>
    <w:p w14:paraId="456E0DEC" w14:textId="77777777" w:rsidR="009F72FE" w:rsidRDefault="009F72FE" w:rsidP="009F72FE">
      <w:pPr>
        <w:pStyle w:val="Firstparagraph"/>
        <w:keepNext/>
        <w:jc w:val="center"/>
      </w:pPr>
      <w:r>
        <w:rPr>
          <w:noProof/>
          <w:lang w:val="en-ZA" w:eastAsia="en-ZA"/>
        </w:rPr>
        <w:drawing>
          <wp:inline distT="0" distB="0" distL="0" distR="0" wp14:anchorId="705B2519" wp14:editId="73AB27E1">
            <wp:extent cx="3371850" cy="4181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1850" cy="4181475"/>
                    </a:xfrm>
                    <a:prstGeom prst="rect">
                      <a:avLst/>
                    </a:prstGeom>
                  </pic:spPr>
                </pic:pic>
              </a:graphicData>
            </a:graphic>
          </wp:inline>
        </w:drawing>
      </w:r>
    </w:p>
    <w:p w14:paraId="2A18EE2D" w14:textId="7B7A6111" w:rsidR="009F72FE" w:rsidRDefault="009F72FE" w:rsidP="009F72FE">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29</w:t>
      </w:r>
      <w:r w:rsidR="000A29F7">
        <w:fldChar w:fldCharType="end"/>
      </w:r>
      <w:r>
        <w:t>: current comparitor and me</w:t>
      </w:r>
      <w:r>
        <w:rPr>
          <w:noProof/>
        </w:rPr>
        <w:t>asurement</w:t>
      </w:r>
    </w:p>
    <w:p w14:paraId="19760D37" w14:textId="77777777" w:rsidR="009F72FE" w:rsidRDefault="009F72FE" w:rsidP="009F72FE">
      <w:r>
        <w:t>The current controlling consists of pulling the base voltage of the Darlington pair down to ground. This controls the voltage, which ultimately controls the current.</w:t>
      </w:r>
    </w:p>
    <w:p w14:paraId="60E5BACA" w14:textId="4B6438D9" w:rsidR="009F72FE" w:rsidRDefault="009F72FE" w:rsidP="009F72FE">
      <w:r>
        <w:t>It was noticed that the comparator could not output a voltage lower than about 3V, so a 3.6V Zener was used to turn off Q4, otherwise the circuit was in current limiting mode when it was suppose to be in constant voltage mode.</w:t>
      </w:r>
    </w:p>
    <w:p w14:paraId="683BBFFB" w14:textId="77777777" w:rsidR="00404B03" w:rsidRDefault="009F72FE" w:rsidP="00404B03">
      <w:pPr>
        <w:keepNext/>
        <w:jc w:val="center"/>
      </w:pPr>
      <w:r>
        <w:lastRenderedPageBreak/>
        <w:t xml:space="preserve">This fact can be verified when looking in the datasheet </w:t>
      </w:r>
      <w:sdt>
        <w:sdtPr>
          <w:id w:val="-511225727"/>
          <w:citation/>
        </w:sdtPr>
        <w:sdtContent>
          <w:r>
            <w:fldChar w:fldCharType="begin"/>
          </w:r>
          <w:r>
            <w:rPr>
              <w:lang w:val="en-ZA"/>
            </w:rPr>
            <w:instrText xml:space="preserve"> CITATION LM358 \l 7177 </w:instrText>
          </w:r>
          <w:r>
            <w:fldChar w:fldCharType="separate"/>
          </w:r>
          <w:r w:rsidRPr="009F72FE">
            <w:rPr>
              <w:noProof/>
              <w:lang w:val="en-ZA"/>
            </w:rPr>
            <w:t>[1]</w:t>
          </w:r>
          <w:r>
            <w:fldChar w:fldCharType="end"/>
          </w:r>
        </w:sdtContent>
      </w:sdt>
      <w:r w:rsidR="00404B03">
        <w:t xml:space="preserve">, </w:t>
      </w:r>
      <w:r w:rsidR="00404B03">
        <w:rPr>
          <w:noProof/>
          <w:lang w:val="en-ZA" w:eastAsia="en-ZA"/>
        </w:rPr>
        <w:drawing>
          <wp:inline distT="0" distB="0" distL="0" distR="0" wp14:anchorId="0825E4BE" wp14:editId="30C50632">
            <wp:extent cx="2828925" cy="2247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8925" cy="2247900"/>
                    </a:xfrm>
                    <a:prstGeom prst="rect">
                      <a:avLst/>
                    </a:prstGeom>
                  </pic:spPr>
                </pic:pic>
              </a:graphicData>
            </a:graphic>
          </wp:inline>
        </w:drawing>
      </w:r>
    </w:p>
    <w:p w14:paraId="5740EFE7" w14:textId="3E943E8F" w:rsidR="009F72FE" w:rsidRDefault="00404B03" w:rsidP="00404B03">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30</w:t>
      </w:r>
      <w:r w:rsidR="000A29F7">
        <w:fldChar w:fldCharType="end"/>
      </w:r>
      <w:r>
        <w:t>: Output characteristics of LM358</w:t>
      </w:r>
    </w:p>
    <w:p w14:paraId="71404416" w14:textId="77777777" w:rsidR="00404B03" w:rsidRDefault="00404B03" w:rsidP="00404B03">
      <w:r>
        <w:t>That sourcing about 30mA would in fact mean that indeed the lowest output voltage is about 3V. The large current can be attributed to the large capacitive load that it also has to drive.</w:t>
      </w:r>
    </w:p>
    <w:p w14:paraId="4980F1A8" w14:textId="77777777" w:rsidR="00C75F17" w:rsidRDefault="00C75F17" w:rsidP="00C75F17">
      <w:pPr>
        <w:ind w:firstLine="0"/>
      </w:pPr>
    </w:p>
    <w:p w14:paraId="72C3A8FF" w14:textId="40C83DC5" w:rsidR="00C75F17" w:rsidRDefault="001C1DB3" w:rsidP="00C75F17">
      <w:pPr>
        <w:ind w:firstLine="0"/>
      </w:pPr>
      <w:r>
        <w:t>The large value of C7, 220uF, i</w:t>
      </w:r>
      <w:r w:rsidR="00C75F17">
        <w:t xml:space="preserve">s used to slow the comparator down. It is basically a large integrator. This means that the steady state error is very low, however, there is overshoot on unit steps such as connecting a load. It also removed oscillations. At least, for functional demonstration purposes, it was satisfactory. </w:t>
      </w:r>
    </w:p>
    <w:p w14:paraId="57373F36" w14:textId="77777777" w:rsidR="00C75F17" w:rsidRDefault="00C75F17" w:rsidP="00C75F17">
      <w:pPr>
        <w:ind w:firstLine="0"/>
      </w:pPr>
    </w:p>
    <w:p w14:paraId="7D80EF21" w14:textId="018B2E64" w:rsidR="00C75F17" w:rsidRDefault="00C75F17" w:rsidP="00C75F17">
      <w:pPr>
        <w:ind w:firstLine="0"/>
      </w:pPr>
      <w:r>
        <w:t>As mentioned in 7.4.2, the measurement op amp merely provides a gain of 40 to the voltage across Rsense. The max voltage across Rsense is 100mV. Therefore, the max voltage that the measurement op amp will provide is 4V. This is within the 5V specifications.</w:t>
      </w:r>
    </w:p>
    <w:p w14:paraId="537F577E" w14:textId="08C89292" w:rsidR="00E7236F" w:rsidRDefault="00E7236F" w:rsidP="00C75F17">
      <w:pPr>
        <w:ind w:firstLine="0"/>
      </w:pPr>
    </w:p>
    <w:p w14:paraId="11ABACC1" w14:textId="7ACA5D1A" w:rsidR="00E7236F" w:rsidRPr="00E7236F" w:rsidRDefault="00E7236F" w:rsidP="00C75F17">
      <w:pPr>
        <w:ind w:firstLine="0"/>
      </w:pPr>
      <w:r>
        <w:t>The transconductance of the comparator is theoretically 0.25, since 4V is equal to 1A, then 0.25*V</w:t>
      </w:r>
      <w:r>
        <w:rPr>
          <w:vertAlign w:val="subscript"/>
        </w:rPr>
        <w:t xml:space="preserve">pot_base </w:t>
      </w:r>
      <w:r>
        <w:t>= 1A.</w:t>
      </w:r>
    </w:p>
    <w:p w14:paraId="5662B022" w14:textId="0C156004" w:rsidR="00EF0CD1" w:rsidRDefault="00EF0CD1" w:rsidP="00EF0CD1">
      <w:pPr>
        <w:pStyle w:val="Heading3"/>
      </w:pPr>
      <w:bookmarkStart w:id="60" w:name="_Toc465124063"/>
      <w:r>
        <w:lastRenderedPageBreak/>
        <w:t>Analysis</w:t>
      </w:r>
      <w:bookmarkEnd w:id="60"/>
    </w:p>
    <w:p w14:paraId="107EB9CA" w14:textId="77777777" w:rsidR="00693F0F" w:rsidRDefault="00693F0F" w:rsidP="00693F0F">
      <w:pPr>
        <w:pStyle w:val="Firstparagraph"/>
        <w:keepNext/>
        <w:jc w:val="center"/>
      </w:pPr>
      <w:r>
        <w:rPr>
          <w:noProof/>
          <w:lang w:val="en-ZA" w:eastAsia="en-ZA"/>
        </w:rPr>
        <w:drawing>
          <wp:inline distT="0" distB="0" distL="0" distR="0" wp14:anchorId="74994A0F" wp14:editId="37BB0601">
            <wp:extent cx="3133725" cy="19145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3725" cy="1914525"/>
                    </a:xfrm>
                    <a:prstGeom prst="rect">
                      <a:avLst/>
                    </a:prstGeom>
                  </pic:spPr>
                </pic:pic>
              </a:graphicData>
            </a:graphic>
          </wp:inline>
        </w:drawing>
      </w:r>
    </w:p>
    <w:p w14:paraId="2B112DFB" w14:textId="05EDFB03" w:rsidR="00693F0F" w:rsidRPr="00693F0F" w:rsidRDefault="00693F0F" w:rsidP="00693F0F">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31</w:t>
      </w:r>
      <w:r w:rsidR="000A29F7">
        <w:fldChar w:fldCharType="end"/>
      </w:r>
      <w:r>
        <w:t>: Current limiter set up to limit 100mA</w:t>
      </w:r>
    </w:p>
    <w:p w14:paraId="5F7EE805" w14:textId="77777777" w:rsidR="00693F0F" w:rsidRDefault="00693F0F" w:rsidP="00693F0F">
      <w:pPr>
        <w:pStyle w:val="Firstparagraph"/>
        <w:keepNext/>
        <w:jc w:val="center"/>
      </w:pPr>
      <w:r>
        <w:rPr>
          <w:noProof/>
          <w:lang w:val="en-ZA" w:eastAsia="en-ZA"/>
        </w:rPr>
        <w:drawing>
          <wp:inline distT="0" distB="0" distL="0" distR="0" wp14:anchorId="6D204E57" wp14:editId="7CDB008C">
            <wp:extent cx="4679950" cy="2201545"/>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9950" cy="2201545"/>
                    </a:xfrm>
                    <a:prstGeom prst="rect">
                      <a:avLst/>
                    </a:prstGeom>
                  </pic:spPr>
                </pic:pic>
              </a:graphicData>
            </a:graphic>
          </wp:inline>
        </w:drawing>
      </w:r>
    </w:p>
    <w:p w14:paraId="15FC72CF" w14:textId="61AFAA62" w:rsidR="00322D49" w:rsidRPr="00322D49" w:rsidRDefault="00693F0F" w:rsidP="00693F0F">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32</w:t>
      </w:r>
      <w:r w:rsidR="000A29F7">
        <w:fldChar w:fldCharType="end"/>
      </w:r>
      <w:r>
        <w:t>: Current limiter in action limiting 100mA (red)</w:t>
      </w:r>
    </w:p>
    <w:p w14:paraId="230BFEF7" w14:textId="3AC07B50" w:rsidR="00EF0CD1" w:rsidRDefault="00EF0CD1" w:rsidP="00EF0CD1">
      <w:pPr>
        <w:pStyle w:val="Heading3"/>
      </w:pPr>
      <w:bookmarkStart w:id="61" w:name="_Toc465124064"/>
      <w:r>
        <w:t>Building the circuit</w:t>
      </w:r>
      <w:bookmarkEnd w:id="61"/>
    </w:p>
    <w:p w14:paraId="054774D2" w14:textId="009D64F0" w:rsidR="00693F0F" w:rsidRDefault="00693F0F" w:rsidP="00693F0F">
      <w:pPr>
        <w:pStyle w:val="Firstparagraph"/>
      </w:pPr>
      <w:r>
        <w:t>Much trouble with oscillations was found until less than a week before the final demonstration.</w:t>
      </w:r>
      <w:r w:rsidR="00063A2C">
        <w:t xml:space="preserve"> A large component of time was spent solving the problem in spice.</w:t>
      </w:r>
      <w:r>
        <w:t xml:space="preserve"> </w:t>
      </w:r>
      <w:r w:rsidR="00063A2C">
        <w:t>Spice broke easily, however, and became a tradeoff between s</w:t>
      </w:r>
      <w:r w:rsidR="007424B2">
        <w:t>peed and accuracy. The solution</w:t>
      </w:r>
      <w:r w:rsidR="00063A2C">
        <w:t>, well, at least a solution, was discovered almost by accident</w:t>
      </w:r>
      <w:r w:rsidR="007424B2">
        <w:t>. B</w:t>
      </w:r>
      <w:r w:rsidR="00063A2C">
        <w:t>y placing capacitors in differen</w:t>
      </w:r>
      <w:r w:rsidR="007424B2">
        <w:t xml:space="preserve">t places on the actual circuit, it was discovered that </w:t>
      </w:r>
      <w:r w:rsidR="00D613CD">
        <w:t>the large capacitor attached to the output of the comparator solved most of the problems.</w:t>
      </w:r>
      <w:r w:rsidR="007424B2">
        <w:t xml:space="preserve"> Besides the experience garnered from spice, the idea of creating variations of integrators, and LPFs was in mind when solving the problem. Its not a final solution, however. Yes it may be stable, however, there is overshoot when attaching a load, and that would need to be fixed in future.</w:t>
      </w:r>
    </w:p>
    <w:p w14:paraId="3135FA0E" w14:textId="12B159D9" w:rsidR="008D7AD7" w:rsidRDefault="008D7AD7" w:rsidP="008D7AD7"/>
    <w:p w14:paraId="38D0A24A" w14:textId="78A85816" w:rsidR="008D7AD7" w:rsidRPr="008D7AD7" w:rsidRDefault="008D7AD7" w:rsidP="008D7AD7">
      <w:r>
        <w:lastRenderedPageBreak/>
        <w:t>Lastly, the 39k was replaced with an 18k while building, since the gain was too much otherwise. It is something to be investigated in future.</w:t>
      </w:r>
      <w:r w:rsidR="00307FE1">
        <w:t xml:space="preserve"> Another reason was that it was too sensitive to changes. Changing the current potentiomter gave a digital square wave / unit step kind of change.</w:t>
      </w:r>
    </w:p>
    <w:p w14:paraId="1E4111D0" w14:textId="1957D973" w:rsidR="00EF0CD1" w:rsidRDefault="00EF0CD1" w:rsidP="00EF0CD1">
      <w:pPr>
        <w:pStyle w:val="Heading3"/>
      </w:pPr>
      <w:bookmarkStart w:id="62" w:name="_Toc465124065"/>
      <w:r>
        <w:t>Measurements</w:t>
      </w:r>
      <w:bookmarkEnd w:id="62"/>
    </w:p>
    <w:p w14:paraId="40C1C6F1" w14:textId="2201BD3A" w:rsidR="00063A2C" w:rsidRDefault="00063A2C" w:rsidP="00063A2C">
      <w:pPr>
        <w:pStyle w:val="Firstparagraph"/>
        <w:keepNext/>
      </w:pPr>
      <w:r>
        <w:rPr>
          <w:noProof/>
          <w:lang w:val="en-ZA" w:eastAsia="en-ZA"/>
        </w:rPr>
        <w:pict w14:anchorId="21A0FA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68.35pt;height:221pt">
            <v:imagedata r:id="rId45" o:title="pic_106_3"/>
          </v:shape>
        </w:pict>
      </w:r>
    </w:p>
    <w:p w14:paraId="5A3DC18E" w14:textId="04958636" w:rsidR="00063A2C" w:rsidRDefault="00063A2C" w:rsidP="00063A2C">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5</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33</w:t>
      </w:r>
      <w:r w:rsidR="000A29F7">
        <w:fldChar w:fldCharType="end"/>
      </w:r>
      <w:r>
        <w:t>: Current limiting at 100mA, 30mVp-p</w:t>
      </w:r>
    </w:p>
    <w:p w14:paraId="360A0174" w14:textId="0F32657A" w:rsidR="007424B2" w:rsidRDefault="007424B2" w:rsidP="007424B2">
      <w:pPr>
        <w:ind w:firstLine="0"/>
      </w:pPr>
      <w:r>
        <w:t>Current limiting seems to work, with satisfaction.</w:t>
      </w:r>
    </w:p>
    <w:p w14:paraId="1B6BC0A8" w14:textId="338504CD" w:rsidR="008D7AD7" w:rsidRDefault="008D7AD7" w:rsidP="007424B2">
      <w:pPr>
        <w:ind w:firstLine="0"/>
      </w:pPr>
    </w:p>
    <w:p w14:paraId="111607BD" w14:textId="754D8C46" w:rsidR="008D7AD7" w:rsidRPr="007424B2" w:rsidRDefault="008D7AD7" w:rsidP="007424B2">
      <w:pPr>
        <w:ind w:firstLine="0"/>
      </w:pPr>
      <w:r>
        <w:t>The value at the base of the current adjust potentiometer is 167mV. This means a ratio of exactly 0.6</w:t>
      </w:r>
      <w:r>
        <w:rPr>
          <w:rStyle w:val="FootnoteReference"/>
        </w:rPr>
        <w:footnoteReference w:id="2"/>
      </w:r>
      <w:r>
        <w:t xml:space="preserve">.  </w:t>
      </w:r>
    </w:p>
    <w:p w14:paraId="4155285D" w14:textId="620FCD68" w:rsidR="00EF0CD1" w:rsidRDefault="00EF0CD1" w:rsidP="00EF0CD1">
      <w:pPr>
        <w:pStyle w:val="Heading3"/>
      </w:pPr>
      <w:bookmarkStart w:id="63" w:name="_Toc465124066"/>
      <w:r>
        <w:t>Comparison of theoretical and measured values</w:t>
      </w:r>
      <w:bookmarkEnd w:id="63"/>
    </w:p>
    <w:p w14:paraId="1347F2D0" w14:textId="749F9922" w:rsidR="008D7AD7" w:rsidRPr="008D7AD7" w:rsidRDefault="00E7236F" w:rsidP="008D7AD7">
      <w:pPr>
        <w:pStyle w:val="Firstparagraph"/>
      </w:pPr>
      <w:r>
        <w:t>The gain of the current op amp is about 19, instead of 40. If it were 40, then the transconductance would be 0.25, as mentioned in 5.6.2. Since it is now 19, the transconductance is roughly double that, being 0.5, or to be precise 0.53. This is relatively close to 0.6 in reality, and can be put down to tolerances and non-linear effects of the op amp.</w:t>
      </w:r>
    </w:p>
    <w:p w14:paraId="0582BE6D" w14:textId="1D1ACF67" w:rsidR="008D7AD7" w:rsidRDefault="008D7AD7" w:rsidP="008D7AD7">
      <w:pPr>
        <w:pStyle w:val="Firstparagraph"/>
      </w:pPr>
    </w:p>
    <w:p w14:paraId="2893518D" w14:textId="313DD778" w:rsidR="003A5B73" w:rsidRPr="003A5B73" w:rsidRDefault="003A5B73" w:rsidP="003A5B73">
      <w:pPr>
        <w:ind w:firstLine="0"/>
      </w:pPr>
      <w:r>
        <w:t>Differences are also due to ground feedback!</w:t>
      </w:r>
    </w:p>
    <w:p w14:paraId="7AFA3C6B" w14:textId="7221E564" w:rsidR="00EF0CD1" w:rsidRDefault="00EF0CD1" w:rsidP="00EF0CD1">
      <w:pPr>
        <w:pStyle w:val="Heading3"/>
      </w:pPr>
      <w:bookmarkStart w:id="64" w:name="_Toc465124067"/>
      <w:r>
        <w:lastRenderedPageBreak/>
        <w:t>Conclusion and recommendation</w:t>
      </w:r>
      <w:bookmarkEnd w:id="64"/>
    </w:p>
    <w:p w14:paraId="196A1EFF" w14:textId="3893EBA3" w:rsidR="00E7236F" w:rsidRPr="00E7236F" w:rsidRDefault="00E7236F" w:rsidP="00E7236F">
      <w:pPr>
        <w:pStyle w:val="Firstparagraph"/>
      </w:pPr>
      <w:r>
        <w:t>As mentioned in 5.6.4, it would be ideal to have a fast current limiter, that does not have any overshoot when connecting a load. This could otherwise have disasterous implications during short conditions, and it is believed that this is one of the reasons the PCB that had been made stopped working at all. Oscillations are not easy to expel, and a conscientious effort should be made over the long term to dispel any cause of oscillations.</w:t>
      </w:r>
    </w:p>
    <w:p w14:paraId="6CECBD65" w14:textId="77777777" w:rsidR="00925F2D" w:rsidRDefault="00925F2D">
      <w:pPr>
        <w:spacing w:line="240" w:lineRule="auto"/>
        <w:ind w:firstLine="0"/>
        <w:jc w:val="left"/>
        <w:rPr>
          <w:rFonts w:ascii="cmbx12" w:hAnsi="cmbx12" w:cs="Arial"/>
          <w:bCs/>
          <w:iCs/>
          <w:sz w:val="24"/>
          <w:szCs w:val="28"/>
        </w:rPr>
      </w:pPr>
      <w:r>
        <w:br w:type="page"/>
      </w:r>
    </w:p>
    <w:p w14:paraId="512AB484" w14:textId="6BDA43F0" w:rsidR="00925F2D" w:rsidRDefault="00925F2D" w:rsidP="00925F2D">
      <w:pPr>
        <w:pStyle w:val="Heading1"/>
      </w:pPr>
      <w:bookmarkStart w:id="65" w:name="_Toc465124068"/>
      <w:r>
        <w:lastRenderedPageBreak/>
        <w:t>Circuit Integration (Analogue)</w:t>
      </w:r>
      <w:bookmarkEnd w:id="65"/>
    </w:p>
    <w:p w14:paraId="1FFBE5DD" w14:textId="391A615E" w:rsidR="0008285D" w:rsidRDefault="00577E60" w:rsidP="00577E60">
      <w:pPr>
        <w:pStyle w:val="Firstparagraph"/>
      </w:pPr>
      <w:r>
        <w:t>Just a few final notes here</w:t>
      </w:r>
      <w:r w:rsidR="003A5B73">
        <w:t xml:space="preserve"> since it will take too long to discuss anywhere else</w:t>
      </w:r>
      <w:r>
        <w:t>: there was a noticeable sound of ringing in the PCB when in current limiting. This did not happen when connected to a lab power supply. It was concluded that, although op amps try to reject power supply ripple, it is not total, as evident in the PSRR</w:t>
      </w:r>
      <w:r>
        <w:rPr>
          <w:rStyle w:val="FootnoteReference"/>
        </w:rPr>
        <w:footnoteReference w:id="3"/>
      </w:r>
      <w:r>
        <w:t>.</w:t>
      </w:r>
      <w:r w:rsidR="002962C3">
        <w:t xml:space="preserve"> Also, the PCB did work, but it required a negative rail</w:t>
      </w:r>
      <w:r w:rsidR="0008285D">
        <w:t xml:space="preserve"> for the diode method of current limiting</w:t>
      </w:r>
      <w:r w:rsidR="002962C3">
        <w:t>.</w:t>
      </w:r>
      <w:r w:rsidR="0008285D">
        <w:t xml:space="preserve"> In fact, the diode was connected before the voltage regulator, in order to use the voltage regulator it self to help current limit. It worked very well, but I fear it may have contributed to the ringing. Before the diode method PCB </w:t>
      </w:r>
      <w:r w:rsidR="002962C3">
        <w:t>worked, it had two separate ground planes. Since it did not work, and the confusion was too much, it was joined to form 1 single ground plane, and Rsense was shuffled around to provide high side extended common-mode current sensing. Much time was spent on this method of current sensing, until it was realised during the afternoon of the demonstrations that it has a crucial flaw. Besides leaking power into Vout, it also does not work with low currents</w:t>
      </w:r>
      <w:r w:rsidR="0008285D">
        <w:t xml:space="preserve"> and/or shorts</w:t>
      </w:r>
      <w:r w:rsidR="002962C3">
        <w:t>. Funny enough, it did work well on the PCB on one stage, but it doesn’t seem to be as foolproof as previously thought.</w:t>
      </w:r>
      <w:r w:rsidR="0008285D">
        <w:t xml:space="preserve"> </w:t>
      </w:r>
    </w:p>
    <w:p w14:paraId="79EBC046" w14:textId="414AB52C" w:rsidR="0008285D" w:rsidRDefault="0008285D" w:rsidP="0008285D">
      <w:pPr>
        <w:ind w:firstLine="0"/>
      </w:pPr>
      <w:r>
        <w:t xml:space="preserve">Anyway, there was a big problem with the diode method idea. As well as it worked, the op amp supply could only go up to 16V and -16V. It was after all the dream to be able to utilise the big 160W transformer. So, two nights before the demo, after trying out nmos, pmos, npn, pnp, and even sziklai methods of current limiting at the base of the Darlington pair; it was settled upon to use the Zener and npn transistor idea. It worked well, but only after using that 220uF capacitor to stabilise the comparator. </w:t>
      </w:r>
      <w:r w:rsidR="001668B0">
        <w:t xml:space="preserve">Finally, the negative rail was also joined to the ground rail. </w:t>
      </w:r>
      <w:r w:rsidR="003A5B73">
        <w:t xml:space="preserve">This meant that the op amps could finally have a supply of up to 32V with respect to ground. The day before the demo, the heatsink was wired up, and the 160W transformer connected. It was magic, to say the least. The ripple was in fact about 2mV. </w:t>
      </w:r>
    </w:p>
    <w:p w14:paraId="6F520E6D" w14:textId="77777777" w:rsidR="003A5B73" w:rsidRDefault="003A5B73" w:rsidP="003A5B73">
      <w:pPr>
        <w:keepNext/>
        <w:ind w:firstLine="0"/>
      </w:pPr>
      <w:r>
        <w:rPr>
          <w:noProof/>
          <w:lang w:val="en-ZA" w:eastAsia="en-ZA"/>
        </w:rPr>
        <w:lastRenderedPageBreak/>
        <w:drawing>
          <wp:inline distT="0" distB="0" distL="0" distR="0" wp14:anchorId="02EACA2B" wp14:editId="1F0075F2">
            <wp:extent cx="4679950" cy="2806567"/>
            <wp:effectExtent l="0" t="0" r="6350" b="0"/>
            <wp:docPr id="89" name="Picture 89" descr="C:\Users\d7rob\AppData\Local\Microsoft\Windows\INetCacheContent.Word\pic_92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7rob\AppData\Local\Microsoft\Windows\INetCacheContent.Word\pic_92_4.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9950" cy="2806567"/>
                    </a:xfrm>
                    <a:prstGeom prst="rect">
                      <a:avLst/>
                    </a:prstGeom>
                    <a:noFill/>
                    <a:ln>
                      <a:noFill/>
                    </a:ln>
                  </pic:spPr>
                </pic:pic>
              </a:graphicData>
            </a:graphic>
          </wp:inline>
        </w:drawing>
      </w:r>
    </w:p>
    <w:p w14:paraId="6A153B10" w14:textId="3C607AD4" w:rsidR="003A5B73" w:rsidRDefault="003A5B73" w:rsidP="003A5B73">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6</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One favourite picture, 2mV ripple under 1A load.</w:t>
      </w:r>
    </w:p>
    <w:p w14:paraId="327136D2" w14:textId="62CF41E1" w:rsidR="003A5B73" w:rsidRDefault="003A5B73" w:rsidP="003A5B73">
      <w:pPr>
        <w:ind w:firstLine="0"/>
      </w:pPr>
      <w:r>
        <w:t>At this stage, the current limiter couldn’t actually go higher than 1A. So, I soldered a jumper and a resistor to quickly switch between a 1A or 20A limit. Thereafter I only had a multimeter, and was merely testing out the capabilities of the power supply. The best moment was cranking up the power supply to 19A</w:t>
      </w:r>
      <w:r w:rsidR="00C45D48">
        <w:t xml:space="preserve"> over a 1 ohm load. I remember that while cranking the current up, at one point when it reached 6Amps, it cut out and went down to 0. I never really found out what happened. The rest of the night was spent swapping out op amps, twisting pins, and debugging, until in the morning I had gotten it to a rudimentary condition, except I couldn’t get the output voltage to go down to 0. Rather, it went down to 0.7V. Unbeknownst to me at that moment, the voltage was leaking from the current measuring circuit. I replicated that leakage voltage when breadboarding a new circuit later that day, and realised that it was the extended common-mode current sensing configuration that was the culprit. I promptly switched to low-side current sensing, and then everything worked as expected. Of course, in the final demo, nothing was as perfect, and there were large 100mV oscillations at times</w:t>
      </w:r>
      <w:r w:rsidR="008D0161">
        <w:t>, but the designer was happy to have demoed at all.</w:t>
      </w:r>
    </w:p>
    <w:p w14:paraId="441F44C2" w14:textId="77777777" w:rsidR="008D0161" w:rsidRPr="003A5B73" w:rsidRDefault="008D0161" w:rsidP="003A5B73">
      <w:pPr>
        <w:ind w:firstLine="0"/>
      </w:pPr>
    </w:p>
    <w:p w14:paraId="2F6D30A5" w14:textId="164471AE" w:rsidR="00577E60" w:rsidRPr="0008285D" w:rsidRDefault="0008285D" w:rsidP="00577E60">
      <w:pPr>
        <w:pStyle w:val="Firstparagraph"/>
        <w:rPr>
          <w:i/>
        </w:rPr>
      </w:pPr>
      <w:r w:rsidRPr="0008285D">
        <w:rPr>
          <w:i/>
        </w:rPr>
        <w:t>For fear of confusing the reader, there</w:t>
      </w:r>
      <w:r w:rsidR="002962C3" w:rsidRPr="0008285D">
        <w:rPr>
          <w:i/>
        </w:rPr>
        <w:t xml:space="preserve"> are too many stages, fixes  and things to discuss about the PCB circuit, but much was learnt</w:t>
      </w:r>
      <w:r w:rsidRPr="0008285D">
        <w:rPr>
          <w:i/>
        </w:rPr>
        <w:t xml:space="preserve">, and an even better one will be designed in future. </w:t>
      </w:r>
    </w:p>
    <w:p w14:paraId="6E5C0A49" w14:textId="77777777" w:rsidR="00925F2D" w:rsidRDefault="00925F2D" w:rsidP="00925F2D">
      <w:pPr>
        <w:pStyle w:val="Heading2"/>
      </w:pPr>
      <w:bookmarkStart w:id="66" w:name="_Toc465124069"/>
      <w:r>
        <w:lastRenderedPageBreak/>
        <w:t>Final System Measurements</w:t>
      </w:r>
      <w:bookmarkEnd w:id="66"/>
    </w:p>
    <w:p w14:paraId="5C0386A8" w14:textId="77777777" w:rsidR="00C76524" w:rsidRDefault="00C76524" w:rsidP="00C76524">
      <w:pPr>
        <w:pStyle w:val="Firstparagraph"/>
      </w:pPr>
      <w:r>
        <w:t>Refer to Appendix A for the final measured demonstration results. The power supply had its functionality officially demonstrated in a lab to facilitate non-fabricated readings, and to learn the nature of the power supply.</w:t>
      </w:r>
    </w:p>
    <w:p w14:paraId="0E51C9DB" w14:textId="77777777" w:rsidR="00C76524" w:rsidRDefault="00C76524" w:rsidP="00C76524">
      <w:pPr>
        <w:ind w:firstLine="0"/>
      </w:pPr>
    </w:p>
    <w:p w14:paraId="72B97C78" w14:textId="77777777" w:rsidR="00C76524" w:rsidRPr="00C76524" w:rsidRDefault="00C76524" w:rsidP="00C76524">
      <w:pPr>
        <w:ind w:firstLine="0"/>
      </w:pPr>
      <w:r>
        <w:t>The designer must interpret the results.</w:t>
      </w:r>
    </w:p>
    <w:p w14:paraId="50E90459" w14:textId="77777777" w:rsidR="00925F2D" w:rsidRDefault="00925F2D">
      <w:pPr>
        <w:spacing w:line="240" w:lineRule="auto"/>
        <w:ind w:firstLine="0"/>
        <w:jc w:val="left"/>
        <w:rPr>
          <w:rFonts w:ascii="cmbx12" w:hAnsi="cmbx12" w:cs="Arial"/>
          <w:bCs/>
          <w:iCs/>
          <w:sz w:val="24"/>
          <w:szCs w:val="28"/>
        </w:rPr>
      </w:pPr>
    </w:p>
    <w:p w14:paraId="1658B4CF" w14:textId="77777777" w:rsidR="00925F2D" w:rsidRDefault="00925F2D" w:rsidP="00925F2D">
      <w:pPr>
        <w:pStyle w:val="Heading2"/>
      </w:pPr>
      <w:bookmarkStart w:id="67" w:name="_Toc465124070"/>
      <w:r>
        <w:t>Interpretation of Results</w:t>
      </w:r>
      <w:bookmarkEnd w:id="67"/>
    </w:p>
    <w:p w14:paraId="641D20F2" w14:textId="36EE5392" w:rsidR="00925F2D" w:rsidRDefault="00C76524">
      <w:pPr>
        <w:spacing w:line="240" w:lineRule="auto"/>
        <w:ind w:firstLine="0"/>
        <w:jc w:val="left"/>
        <w:rPr>
          <w:rFonts w:cs="Arial"/>
          <w:bCs/>
          <w:iCs/>
          <w:szCs w:val="21"/>
        </w:rPr>
      </w:pPr>
      <w:r w:rsidRPr="00E9147C">
        <w:rPr>
          <w:rFonts w:cs="Arial"/>
          <w:bCs/>
          <w:iCs/>
          <w:szCs w:val="21"/>
        </w:rPr>
        <w:t xml:space="preserve">The readings were done on two channels, and both of which </w:t>
      </w:r>
      <w:r w:rsidR="000725E0" w:rsidRPr="00E9147C">
        <w:rPr>
          <w:rFonts w:cs="Arial"/>
          <w:bCs/>
          <w:iCs/>
          <w:szCs w:val="21"/>
        </w:rPr>
        <w:t>were attached to the output load. The one channel was 5V/div DC coupling and the other was 20mV/div with AC coupling. Unfortunately, poor quality scope leads were used</w:t>
      </w:r>
      <w:r w:rsidR="000217ED">
        <w:rPr>
          <w:rFonts w:cs="Arial"/>
          <w:bCs/>
          <w:iCs/>
          <w:szCs w:val="21"/>
        </w:rPr>
        <w:t xml:space="preserve"> (susceptible to noise)</w:t>
      </w:r>
      <w:r w:rsidR="000725E0" w:rsidRPr="00E9147C">
        <w:rPr>
          <w:rFonts w:cs="Arial"/>
          <w:bCs/>
          <w:iCs/>
          <w:szCs w:val="21"/>
        </w:rPr>
        <w:t>, and 5</w:t>
      </w:r>
      <w:r w:rsidR="000725E0" w:rsidRPr="000217ED">
        <w:rPr>
          <w:rFonts w:cs="Arial"/>
          <w:bCs/>
          <w:iCs/>
          <w:szCs w:val="21"/>
        </w:rPr>
        <w:t>V per division shows low resolution for smaller voltages.</w:t>
      </w:r>
    </w:p>
    <w:p w14:paraId="7008CC4C" w14:textId="6F360C4E" w:rsidR="000B1A61" w:rsidRDefault="000B1A61">
      <w:pPr>
        <w:spacing w:line="240" w:lineRule="auto"/>
        <w:ind w:firstLine="0"/>
        <w:jc w:val="left"/>
        <w:rPr>
          <w:rFonts w:cs="Arial"/>
          <w:bCs/>
          <w:iCs/>
          <w:szCs w:val="21"/>
        </w:rPr>
      </w:pPr>
    </w:p>
    <w:p w14:paraId="07830E7D" w14:textId="2AC40EF1" w:rsidR="000B1A61" w:rsidRPr="000217ED" w:rsidRDefault="000B1A61">
      <w:pPr>
        <w:spacing w:line="240" w:lineRule="auto"/>
        <w:ind w:firstLine="0"/>
        <w:jc w:val="left"/>
        <w:rPr>
          <w:rFonts w:cs="Arial"/>
          <w:bCs/>
          <w:iCs/>
          <w:szCs w:val="21"/>
        </w:rPr>
      </w:pPr>
      <w:r>
        <w:rPr>
          <w:rFonts w:cs="Arial"/>
          <w:bCs/>
          <w:iCs/>
          <w:szCs w:val="21"/>
        </w:rPr>
        <w:t>There is no need to prove the inaccuracy as the reader should already be well aware of the general resolution of oscilloscopes.</w:t>
      </w:r>
    </w:p>
    <w:p w14:paraId="4C85C326" w14:textId="62F464C5" w:rsidR="00C76524" w:rsidRPr="000217ED" w:rsidRDefault="00C76524">
      <w:pPr>
        <w:spacing w:line="240" w:lineRule="auto"/>
        <w:ind w:firstLine="0"/>
        <w:jc w:val="left"/>
        <w:rPr>
          <w:rFonts w:cs="Arial"/>
          <w:bCs/>
          <w:iCs/>
          <w:szCs w:val="21"/>
        </w:rPr>
      </w:pPr>
    </w:p>
    <w:p w14:paraId="61EE9800" w14:textId="06B3E21F" w:rsidR="000B1A61" w:rsidRDefault="000217ED">
      <w:pPr>
        <w:spacing w:line="240" w:lineRule="auto"/>
        <w:ind w:firstLine="0"/>
        <w:jc w:val="left"/>
        <w:rPr>
          <w:rFonts w:cs="Arial"/>
          <w:bCs/>
          <w:iCs/>
          <w:szCs w:val="21"/>
        </w:rPr>
      </w:pPr>
      <w:r w:rsidRPr="000217ED">
        <w:rPr>
          <w:rFonts w:cs="Arial"/>
          <w:bCs/>
          <w:iCs/>
          <w:szCs w:val="21"/>
        </w:rPr>
        <w:t xml:space="preserve">The circuit </w:t>
      </w:r>
      <w:r>
        <w:rPr>
          <w:rFonts w:cs="Arial"/>
          <w:bCs/>
          <w:iCs/>
          <w:szCs w:val="21"/>
        </w:rPr>
        <w:t>went down to 0.0V and up to 16V under no-load conditions. The reason why the output voltage is so high is due to</w:t>
      </w:r>
      <w:r w:rsidR="00CD2A35">
        <w:rPr>
          <w:rFonts w:cs="Arial"/>
          <w:bCs/>
          <w:iCs/>
          <w:szCs w:val="21"/>
        </w:rPr>
        <w:t xml:space="preserve"> the transformer </w:t>
      </w:r>
      <w:r w:rsidR="000B1A61">
        <w:rPr>
          <w:rFonts w:cs="Arial"/>
          <w:bCs/>
          <w:iCs/>
          <w:szCs w:val="21"/>
        </w:rPr>
        <w:t xml:space="preserve">voltage </w:t>
      </w:r>
      <w:r w:rsidR="00CD2A35">
        <w:rPr>
          <w:rFonts w:cs="Arial"/>
          <w:bCs/>
          <w:iCs/>
          <w:szCs w:val="21"/>
        </w:rPr>
        <w:t>sitting</w:t>
      </w:r>
      <w:r w:rsidR="000B1A61">
        <w:rPr>
          <w:rFonts w:cs="Arial"/>
          <w:bCs/>
          <w:iCs/>
          <w:szCs w:val="21"/>
        </w:rPr>
        <w:t xml:space="preserve"> higher at no load as well. About 20V it is, and a quick thumbsuck says that the output voltage will be 3-4V less than that. </w:t>
      </w:r>
    </w:p>
    <w:p w14:paraId="3DF66972" w14:textId="679C76BA" w:rsidR="00577E60" w:rsidRDefault="00577E60">
      <w:pPr>
        <w:spacing w:line="240" w:lineRule="auto"/>
        <w:ind w:firstLine="0"/>
        <w:jc w:val="left"/>
        <w:rPr>
          <w:rFonts w:cs="Arial"/>
          <w:bCs/>
          <w:iCs/>
          <w:szCs w:val="21"/>
        </w:rPr>
      </w:pPr>
    </w:p>
    <w:p w14:paraId="78839E26" w14:textId="599D8FF5" w:rsidR="00577E60" w:rsidRDefault="00577E60">
      <w:pPr>
        <w:spacing w:line="240" w:lineRule="auto"/>
        <w:ind w:firstLine="0"/>
        <w:jc w:val="left"/>
        <w:rPr>
          <w:rFonts w:cs="Arial"/>
          <w:bCs/>
          <w:iCs/>
          <w:szCs w:val="21"/>
        </w:rPr>
      </w:pPr>
      <w:r>
        <w:rPr>
          <w:rFonts w:cs="Arial"/>
          <w:bCs/>
          <w:iCs/>
          <w:szCs w:val="21"/>
        </w:rPr>
        <w:t xml:space="preserve">In row 3 to 5 we notice that the voltage drops when attaching a load. This is most probably attributed to the fact that there is not a separate power supply for Vsteady. Both Vcc and Vsteady drop, meaning that even the Zener value drops. Since this is the case, we can safely assume that that is why Vout drops as well. Solution is to use the 9V transformer as a voltage doubler, and use an 18V Zener, or a combination of an 11V and a 5.6V Zener to make 16.6V. That Zener would pass through a transistor and serve mainly as the op amp supply, as well as the reference and other peripherals. </w:t>
      </w:r>
      <w:r w:rsidR="008D0161">
        <w:rPr>
          <w:rFonts w:cs="Arial"/>
          <w:bCs/>
          <w:iCs/>
          <w:szCs w:val="21"/>
        </w:rPr>
        <w:t>In fact, since the op amps could now take 32V, a Zener was not anymore necessary, since the voltage doubler would output about 26V</w:t>
      </w:r>
      <w:r w:rsidR="008D0161">
        <w:rPr>
          <w:rStyle w:val="FootnoteReference"/>
          <w:rFonts w:cs="Arial"/>
          <w:bCs/>
          <w:iCs/>
          <w:szCs w:val="21"/>
        </w:rPr>
        <w:footnoteReference w:id="4"/>
      </w:r>
      <w:r w:rsidR="008D0161">
        <w:rPr>
          <w:rFonts w:cs="Arial"/>
          <w:bCs/>
          <w:iCs/>
          <w:szCs w:val="21"/>
        </w:rPr>
        <w:t>.</w:t>
      </w:r>
    </w:p>
    <w:p w14:paraId="0CA89A7A" w14:textId="63370ECA" w:rsidR="008D0161" w:rsidRDefault="008D0161">
      <w:pPr>
        <w:spacing w:line="240" w:lineRule="auto"/>
        <w:ind w:firstLine="0"/>
        <w:jc w:val="left"/>
        <w:rPr>
          <w:rFonts w:cs="Arial"/>
          <w:bCs/>
          <w:iCs/>
          <w:szCs w:val="21"/>
        </w:rPr>
      </w:pPr>
    </w:p>
    <w:p w14:paraId="523F566A" w14:textId="0030CA14" w:rsidR="008D0161" w:rsidRDefault="008D0161">
      <w:pPr>
        <w:spacing w:line="240" w:lineRule="auto"/>
        <w:ind w:firstLine="0"/>
        <w:jc w:val="left"/>
        <w:rPr>
          <w:rFonts w:cs="Arial"/>
          <w:bCs/>
          <w:iCs/>
          <w:szCs w:val="21"/>
        </w:rPr>
      </w:pPr>
      <w:r>
        <w:rPr>
          <w:rFonts w:cs="Arial"/>
          <w:bCs/>
          <w:iCs/>
          <w:szCs w:val="21"/>
        </w:rPr>
        <w:t>The higher amount of ripple we see in row 5 can also be attributed to no capacitors on the middle pin of the current adjust potentiometer itself. The reason it helps is that the capacitor connected across the comparator will take current from the capacitor first mentioned, instead of the Zener reference, and ultimately causing a ripple of positive feedback for the voltage regulator.</w:t>
      </w:r>
    </w:p>
    <w:p w14:paraId="43AC7E20" w14:textId="04E89B6F" w:rsidR="008D0161" w:rsidRDefault="008D0161">
      <w:pPr>
        <w:spacing w:line="240" w:lineRule="auto"/>
        <w:ind w:firstLine="0"/>
        <w:jc w:val="left"/>
        <w:rPr>
          <w:rFonts w:cs="Arial"/>
          <w:bCs/>
          <w:iCs/>
          <w:szCs w:val="21"/>
        </w:rPr>
      </w:pPr>
    </w:p>
    <w:p w14:paraId="6A9F9609" w14:textId="2B0D1CC3" w:rsidR="008D0161" w:rsidRDefault="008D0161">
      <w:pPr>
        <w:spacing w:line="240" w:lineRule="auto"/>
        <w:ind w:firstLine="0"/>
        <w:jc w:val="left"/>
        <w:rPr>
          <w:rFonts w:cs="Arial"/>
          <w:bCs/>
          <w:iCs/>
          <w:szCs w:val="21"/>
        </w:rPr>
      </w:pPr>
      <w:r>
        <w:rPr>
          <w:rFonts w:cs="Arial"/>
          <w:bCs/>
          <w:iCs/>
          <w:szCs w:val="21"/>
        </w:rPr>
        <w:t>In the 7</w:t>
      </w:r>
      <w:r w:rsidRPr="008D0161">
        <w:rPr>
          <w:rFonts w:cs="Arial"/>
          <w:bCs/>
          <w:iCs/>
          <w:szCs w:val="21"/>
          <w:vertAlign w:val="superscript"/>
        </w:rPr>
        <w:t>th</w:t>
      </w:r>
      <w:r>
        <w:rPr>
          <w:rFonts w:cs="Arial"/>
          <w:bCs/>
          <w:iCs/>
          <w:szCs w:val="21"/>
        </w:rPr>
        <w:t xml:space="preserve"> line we see that</w:t>
      </w:r>
      <w:r w:rsidR="00307FE1">
        <w:rPr>
          <w:rFonts w:cs="Arial"/>
          <w:bCs/>
          <w:iCs/>
          <w:szCs w:val="21"/>
        </w:rPr>
        <w:t xml:space="preserve"> the voltage over the 1.1 ohm resistor is 3.6V, instead of 1.1V, as it is supposed to be limiting it to 1A.</w:t>
      </w:r>
      <w:r w:rsidR="00143CF8">
        <w:rPr>
          <w:rFonts w:cs="Arial"/>
          <w:bCs/>
          <w:iCs/>
          <w:szCs w:val="21"/>
        </w:rPr>
        <w:t xml:space="preserve"> This means that over 3A was flowing. The </w:t>
      </w:r>
      <w:r w:rsidR="00143CF8">
        <w:rPr>
          <w:rFonts w:cs="Arial"/>
          <w:bCs/>
          <w:iCs/>
          <w:szCs w:val="21"/>
        </w:rPr>
        <w:lastRenderedPageBreak/>
        <w:t>current limiting seem to be non-linear anyway. Too short a time-frame to work out why.</w:t>
      </w:r>
    </w:p>
    <w:p w14:paraId="311536E3" w14:textId="34A2FFA6" w:rsidR="00143CF8" w:rsidRDefault="00143CF8">
      <w:pPr>
        <w:spacing w:line="240" w:lineRule="auto"/>
        <w:ind w:firstLine="0"/>
        <w:jc w:val="left"/>
        <w:rPr>
          <w:rFonts w:cs="Arial"/>
          <w:bCs/>
          <w:iCs/>
          <w:szCs w:val="21"/>
        </w:rPr>
      </w:pPr>
    </w:p>
    <w:p w14:paraId="6C365BA5" w14:textId="77777777" w:rsidR="00143CF8" w:rsidRDefault="00143CF8">
      <w:pPr>
        <w:spacing w:line="240" w:lineRule="auto"/>
        <w:ind w:firstLine="0"/>
        <w:jc w:val="left"/>
        <w:rPr>
          <w:rFonts w:cs="Arial"/>
          <w:bCs/>
          <w:iCs/>
          <w:szCs w:val="21"/>
        </w:rPr>
      </w:pPr>
    </w:p>
    <w:p w14:paraId="13F1F7EC" w14:textId="77777777" w:rsidR="008D0161" w:rsidRDefault="008D0161">
      <w:pPr>
        <w:spacing w:line="240" w:lineRule="auto"/>
        <w:ind w:firstLine="0"/>
        <w:jc w:val="left"/>
        <w:rPr>
          <w:rFonts w:cs="Arial"/>
          <w:bCs/>
          <w:iCs/>
          <w:szCs w:val="21"/>
        </w:rPr>
      </w:pPr>
    </w:p>
    <w:p w14:paraId="11888C75" w14:textId="77777777" w:rsidR="008D0161" w:rsidRDefault="008D0161">
      <w:pPr>
        <w:spacing w:line="240" w:lineRule="auto"/>
        <w:ind w:firstLine="0"/>
        <w:jc w:val="left"/>
        <w:rPr>
          <w:rFonts w:cs="Arial"/>
          <w:bCs/>
          <w:iCs/>
          <w:szCs w:val="21"/>
        </w:rPr>
      </w:pPr>
    </w:p>
    <w:p w14:paraId="41A7E291" w14:textId="5D342E7C" w:rsidR="00577E60" w:rsidRDefault="00577E60">
      <w:pPr>
        <w:spacing w:line="240" w:lineRule="auto"/>
        <w:ind w:firstLine="0"/>
        <w:jc w:val="left"/>
        <w:rPr>
          <w:rFonts w:cs="Arial"/>
          <w:bCs/>
          <w:iCs/>
          <w:szCs w:val="21"/>
        </w:rPr>
      </w:pPr>
    </w:p>
    <w:p w14:paraId="35E841F6" w14:textId="77777777" w:rsidR="00577E60" w:rsidRDefault="00577E60">
      <w:pPr>
        <w:spacing w:line="240" w:lineRule="auto"/>
        <w:ind w:firstLine="0"/>
        <w:jc w:val="left"/>
        <w:rPr>
          <w:rFonts w:cs="Arial"/>
          <w:bCs/>
          <w:iCs/>
          <w:szCs w:val="21"/>
        </w:rPr>
      </w:pPr>
    </w:p>
    <w:p w14:paraId="34A6FFA2" w14:textId="1F819D94" w:rsidR="000B1A61" w:rsidRDefault="000B1A61">
      <w:pPr>
        <w:spacing w:line="240" w:lineRule="auto"/>
        <w:ind w:firstLine="0"/>
        <w:jc w:val="left"/>
        <w:rPr>
          <w:rFonts w:cs="Arial"/>
          <w:bCs/>
          <w:iCs/>
          <w:szCs w:val="21"/>
        </w:rPr>
      </w:pPr>
    </w:p>
    <w:p w14:paraId="4A86FF85" w14:textId="77777777" w:rsidR="000B1A61" w:rsidRPr="000217ED" w:rsidRDefault="000B1A61">
      <w:pPr>
        <w:spacing w:line="240" w:lineRule="auto"/>
        <w:ind w:firstLine="0"/>
        <w:jc w:val="left"/>
        <w:rPr>
          <w:rFonts w:cs="Arial"/>
          <w:bCs/>
          <w:iCs/>
          <w:szCs w:val="21"/>
        </w:rPr>
      </w:pPr>
    </w:p>
    <w:p w14:paraId="429C5D79" w14:textId="77777777" w:rsidR="00C76524" w:rsidRDefault="00C76524">
      <w:pPr>
        <w:spacing w:line="240" w:lineRule="auto"/>
        <w:ind w:firstLine="0"/>
        <w:jc w:val="left"/>
        <w:rPr>
          <w:rFonts w:ascii="cmbx12" w:hAnsi="cmbx12" w:cs="Arial"/>
          <w:bCs/>
          <w:iCs/>
          <w:sz w:val="24"/>
          <w:szCs w:val="28"/>
        </w:rPr>
      </w:pPr>
      <w:r>
        <w:rPr>
          <w:rFonts w:ascii="cmbx12" w:hAnsi="cmbx12" w:cs="Arial"/>
          <w:bCs/>
          <w:iCs/>
          <w:sz w:val="24"/>
          <w:szCs w:val="28"/>
        </w:rPr>
        <w:br w:type="page"/>
      </w:r>
    </w:p>
    <w:p w14:paraId="03BACE8A" w14:textId="77777777" w:rsidR="00925F2D" w:rsidRDefault="00925F2D" w:rsidP="00925F2D">
      <w:pPr>
        <w:pStyle w:val="Heading1"/>
      </w:pPr>
      <w:bookmarkStart w:id="68" w:name="_Toc465124071"/>
      <w:r>
        <w:lastRenderedPageBreak/>
        <w:t>Software Design</w:t>
      </w:r>
      <w:bookmarkEnd w:id="68"/>
    </w:p>
    <w:p w14:paraId="309246F8" w14:textId="77777777" w:rsidR="00552288" w:rsidRDefault="00925F2D" w:rsidP="00552288">
      <w:pPr>
        <w:pStyle w:val="Heading2"/>
      </w:pPr>
      <w:bookmarkStart w:id="69" w:name="_Toc465124072"/>
      <w:r>
        <w:t>Purpose &amp; Requirement</w:t>
      </w:r>
      <w:bookmarkEnd w:id="69"/>
    </w:p>
    <w:p w14:paraId="76B972D4" w14:textId="479B01F0" w:rsidR="000974E3" w:rsidRDefault="000974E3">
      <w:pPr>
        <w:spacing w:line="240" w:lineRule="auto"/>
        <w:ind w:firstLine="0"/>
        <w:jc w:val="left"/>
      </w:pPr>
      <w:r>
        <w:t>The software interface is required to measure and control the output voltages and currents. As mentioned in 7.3, it is also a platform to add extra functionality. For example, charging batteries.</w:t>
      </w:r>
    </w:p>
    <w:p w14:paraId="20A63AC4" w14:textId="702B765A" w:rsidR="006E3B1E" w:rsidRDefault="006E3B1E">
      <w:pPr>
        <w:spacing w:line="240" w:lineRule="auto"/>
        <w:ind w:firstLine="0"/>
        <w:jc w:val="left"/>
      </w:pPr>
    </w:p>
    <w:p w14:paraId="4E685E58" w14:textId="3432709C" w:rsidR="006E3B1E" w:rsidRDefault="006E3B1E">
      <w:pPr>
        <w:spacing w:line="240" w:lineRule="auto"/>
        <w:ind w:firstLine="0"/>
        <w:jc w:val="left"/>
      </w:pPr>
      <w:r>
        <w:t>It is also to help students to develop code in teams using version control software such as git.</w:t>
      </w:r>
    </w:p>
    <w:p w14:paraId="0E16D084" w14:textId="2DDAC10E" w:rsidR="00DA2E01" w:rsidRDefault="00DA2E01">
      <w:pPr>
        <w:spacing w:line="240" w:lineRule="auto"/>
        <w:ind w:firstLine="0"/>
        <w:jc w:val="left"/>
      </w:pPr>
    </w:p>
    <w:p w14:paraId="08319569" w14:textId="0A415F03" w:rsidR="00DA2E01" w:rsidRDefault="00DA2E01" w:rsidP="00DA2E01">
      <w:r>
        <w:t xml:space="preserve">The project required software that could run on a PC to send commands to, and read measurement data from an Arduino via a serial interface. The firmware for the Arduino had already been written. </w:t>
      </w:r>
    </w:p>
    <w:p w14:paraId="713D8886" w14:textId="67D88645" w:rsidR="00DA2E01" w:rsidRDefault="0047242E" w:rsidP="00DA2E01">
      <w:r>
        <w:t>The software would be</w:t>
      </w:r>
      <w:r w:rsidR="00DA2E01">
        <w:t xml:space="preserve"> a GUI, in which the user can connect to the appropriate </w:t>
      </w:r>
      <w:r>
        <w:t>COM port</w:t>
      </w:r>
      <w:r w:rsidR="00DA2E01">
        <w:t xml:space="preserve">, </w:t>
      </w:r>
      <w:r>
        <w:t>choose whether to stream the measurements</w:t>
      </w:r>
      <w:r w:rsidR="00DA2E01">
        <w:t>, be shown the measured voltage and current</w:t>
      </w:r>
      <w:r>
        <w:t xml:space="preserve"> every 200ms</w:t>
      </w:r>
      <w:r w:rsidR="00DA2E01">
        <w:t>, set the voltage output &amp; current limit, calibrate the system, and also send miscellaneous serial commands.</w:t>
      </w:r>
    </w:p>
    <w:p w14:paraId="60AB8366" w14:textId="77777777" w:rsidR="00DA2E01" w:rsidRPr="00E93E59" w:rsidRDefault="00DA2E01" w:rsidP="00DA2E01">
      <w:r>
        <w:t xml:space="preserve">The software was required to be stable, and user-friendly. </w:t>
      </w:r>
    </w:p>
    <w:p w14:paraId="3C2D0570" w14:textId="77777777" w:rsidR="00DA2E01" w:rsidRDefault="00DA2E01">
      <w:pPr>
        <w:spacing w:line="240" w:lineRule="auto"/>
        <w:ind w:firstLine="0"/>
        <w:jc w:val="left"/>
        <w:rPr>
          <w:rFonts w:ascii="cmbx12" w:hAnsi="cmbx12" w:cs="Arial"/>
          <w:bCs/>
          <w:iCs/>
          <w:sz w:val="24"/>
          <w:szCs w:val="28"/>
        </w:rPr>
      </w:pPr>
    </w:p>
    <w:p w14:paraId="43772DF2" w14:textId="77777777" w:rsidR="00552288" w:rsidRDefault="00552288" w:rsidP="00552288">
      <w:pPr>
        <w:pStyle w:val="Heading2"/>
      </w:pPr>
      <w:bookmarkStart w:id="70" w:name="_Toc465124073"/>
      <w:r>
        <w:t>Software Literature</w:t>
      </w:r>
      <w:bookmarkEnd w:id="70"/>
    </w:p>
    <w:p w14:paraId="4E2A6B5D" w14:textId="1B636DFA" w:rsidR="00552288" w:rsidRDefault="006E3B1E">
      <w:pPr>
        <w:spacing w:line="240" w:lineRule="auto"/>
        <w:ind w:firstLine="0"/>
        <w:jc w:val="left"/>
      </w:pPr>
      <w:r>
        <w:t>When developing software in industry, it is good practise to create unit tests first before developing actual source code. This works very well, but not in all cases. For example, the designer has worked at a company where he had to, initially, fix all their broken unit tests. He has worked in the firmware / embedded side of things, with well in excess of a few 100k lines of code. The reason they broke was due to fixes on the source code side of things, but with developers not having time to fix the unit tests. It was under the impression that unit tests were handy to start off a module of code, for example, handling gps data, but later easier to test on a prototype device, especially when memory handling is an issue. How could unittests be helpful? In the ideal sense, it is especially helpful in a teamwork environment. For example, when one is a new recruit, there are no docs yet and one doesn’t understand how the project works, it’s helpful to start at the unit tests, to see what to expect. Even when the project is completed and an outsider wants to add a new feature, the project leader would want to use unit tests to test their feature to see if it is indeed compatible with their product. Regarding code reviews, one first needs to pass all the unit tests as a base starting point, before one can review code changes, diffs etc. Testing levels? There is such a thing as white box and black box testing. White box merely tests empty functions at the very least, and how parameters are passed ~ it smooths out errors in calling functions etc. Black box tests will actually test the product in a production environment and simulate real</w:t>
      </w:r>
      <w:r>
        <w:softHyphen/>
        <w:t xml:space="preserve">life conditions, to smooth out </w:t>
      </w:r>
      <w:r>
        <w:lastRenderedPageBreak/>
        <w:t>any errors that one might only find on the field, as recalling products is extremely expensive. It does help, somewhat, if one can push updates to devices remotely. Of course one can release updated versions of products.</w:t>
      </w:r>
    </w:p>
    <w:p w14:paraId="507ED7AD" w14:textId="777E6574" w:rsidR="007124A0" w:rsidRDefault="007124A0">
      <w:pPr>
        <w:spacing w:line="240" w:lineRule="auto"/>
        <w:ind w:firstLine="0"/>
        <w:jc w:val="left"/>
      </w:pPr>
    </w:p>
    <w:p w14:paraId="4707033C" w14:textId="3C9FB79D" w:rsidR="007124A0" w:rsidRDefault="007124A0">
      <w:pPr>
        <w:spacing w:line="240" w:lineRule="auto"/>
        <w:ind w:firstLine="0"/>
        <w:jc w:val="left"/>
      </w:pPr>
      <w:r>
        <w:t>Basically, unit tests are handy to use in conjunction with version control, so that when a new member wants to push changes, or apply for a pull request, a moderator / the owner can run all the unittests on it first, before pushing to master.</w:t>
      </w:r>
    </w:p>
    <w:p w14:paraId="5653E65D" w14:textId="3BD700DA" w:rsidR="007124A0" w:rsidRDefault="007124A0">
      <w:pPr>
        <w:spacing w:line="240" w:lineRule="auto"/>
        <w:ind w:firstLine="0"/>
        <w:jc w:val="left"/>
      </w:pPr>
    </w:p>
    <w:p w14:paraId="6FB3E92B" w14:textId="77777777" w:rsidR="007124A0" w:rsidRDefault="007124A0" w:rsidP="007124A0">
      <w:pPr>
        <w:pStyle w:val="Default"/>
      </w:pPr>
    </w:p>
    <w:p w14:paraId="6405073D" w14:textId="68A866BD" w:rsidR="007124A0" w:rsidRDefault="007124A0" w:rsidP="007124A0">
      <w:pPr>
        <w:pStyle w:val="Default"/>
        <w:rPr>
          <w:sz w:val="22"/>
          <w:szCs w:val="22"/>
        </w:rPr>
      </w:pPr>
      <w:r>
        <w:rPr>
          <w:sz w:val="22"/>
          <w:szCs w:val="22"/>
        </w:rPr>
        <w:t xml:space="preserve">Git is a fantastic tool when collaborating on a project, or even just working by oneself. It takes snapshots of code, amongst other things, in time. </w:t>
      </w:r>
    </w:p>
    <w:p w14:paraId="2FF3894D" w14:textId="77777777" w:rsidR="007124A0" w:rsidRDefault="007124A0" w:rsidP="007124A0">
      <w:pPr>
        <w:pStyle w:val="Default"/>
        <w:rPr>
          <w:sz w:val="22"/>
          <w:szCs w:val="22"/>
        </w:rPr>
      </w:pPr>
      <w:r>
        <w:rPr>
          <w:sz w:val="22"/>
          <w:szCs w:val="22"/>
        </w:rPr>
        <w:t xml:space="preserve">What is git version control? It is a method of storing and retrieving different versions of code. It is very handy to see what caused a bug and how a certain bug has progressed. One can also use it especially to streamline workflows in collaboration. </w:t>
      </w:r>
    </w:p>
    <w:p w14:paraId="2CE71628" w14:textId="77777777" w:rsidR="007124A0" w:rsidRDefault="007124A0" w:rsidP="007124A0">
      <w:pPr>
        <w:pStyle w:val="Default"/>
        <w:rPr>
          <w:sz w:val="22"/>
          <w:szCs w:val="22"/>
        </w:rPr>
      </w:pPr>
      <w:r>
        <w:rPr>
          <w:sz w:val="22"/>
          <w:szCs w:val="22"/>
        </w:rPr>
        <w:t xml:space="preserve">When working on one’s own, it is helpful to go back in time to see if a bug was caused by code or external factors like hardware, especially in embedded development. </w:t>
      </w:r>
    </w:p>
    <w:p w14:paraId="4248796C" w14:textId="62C63C68" w:rsidR="007124A0" w:rsidRDefault="007124A0" w:rsidP="007124A0">
      <w:pPr>
        <w:spacing w:line="240" w:lineRule="auto"/>
        <w:ind w:firstLine="0"/>
        <w:jc w:val="left"/>
        <w:rPr>
          <w:sz w:val="22"/>
          <w:szCs w:val="22"/>
        </w:rPr>
      </w:pPr>
      <w:r>
        <w:rPr>
          <w:sz w:val="22"/>
          <w:szCs w:val="22"/>
        </w:rPr>
        <w:t>When working as a team, I think that a nice workflow is that team members work on separate branches of features that they would like to add to the master branch, and that the master branch is the main production line of code. Perhaps, after one member has completed a feature on a branch, the master branch is ahead with many commits from other features. One merely has to merge the new changes from the master branch into one’s feature branch, check that it all works (especially using unit tests), and then push to the master branch. It’s brilliant.</w:t>
      </w:r>
    </w:p>
    <w:p w14:paraId="6A085F22" w14:textId="16B02C5A" w:rsidR="007124A0" w:rsidRDefault="007124A0" w:rsidP="007124A0">
      <w:pPr>
        <w:spacing w:line="240" w:lineRule="auto"/>
        <w:ind w:firstLine="0"/>
        <w:jc w:val="left"/>
        <w:rPr>
          <w:sz w:val="22"/>
          <w:szCs w:val="22"/>
        </w:rPr>
      </w:pPr>
    </w:p>
    <w:p w14:paraId="0AD13B92" w14:textId="65827C93" w:rsidR="007124A0" w:rsidRPr="007124A0" w:rsidRDefault="007124A0" w:rsidP="007124A0">
      <w:pPr>
        <w:spacing w:line="240" w:lineRule="auto"/>
        <w:ind w:firstLine="0"/>
        <w:jc w:val="left"/>
        <w:rPr>
          <w:sz w:val="22"/>
          <w:szCs w:val="22"/>
        </w:rPr>
      </w:pPr>
      <w:r>
        <w:rPr>
          <w:sz w:val="22"/>
          <w:szCs w:val="22"/>
        </w:rPr>
        <w:t>Lastly, I used the unit tests to develop some features. I don’t think anyone else did. It saves time to process raw data instantly, instead of having to run in on your production device (which means setting it up every time).</w:t>
      </w:r>
    </w:p>
    <w:p w14:paraId="6C3349E5" w14:textId="3D9D3E54" w:rsidR="00AC76ED" w:rsidRDefault="00AC76ED">
      <w:pPr>
        <w:pStyle w:val="Heading2"/>
      </w:pPr>
      <w:bookmarkStart w:id="71" w:name="_Toc465124074"/>
      <w:r>
        <w:t>Software Development Approach</w:t>
      </w:r>
    </w:p>
    <w:p w14:paraId="1C89894A" w14:textId="77777777" w:rsidR="00AC76ED" w:rsidRDefault="00AC76ED" w:rsidP="00AC76ED">
      <w:pPr>
        <w:pStyle w:val="Default"/>
      </w:pPr>
    </w:p>
    <w:p w14:paraId="63649221" w14:textId="77777777" w:rsidR="00AC76ED" w:rsidRDefault="00AC76ED" w:rsidP="00AC76ED">
      <w:pPr>
        <w:pStyle w:val="Default"/>
      </w:pPr>
      <w:r>
        <w:t xml:space="preserve"> </w:t>
      </w:r>
    </w:p>
    <w:p w14:paraId="2446E950" w14:textId="119DA9FB" w:rsidR="00AC76ED" w:rsidRDefault="00AC76ED" w:rsidP="00AC76ED">
      <w:pPr>
        <w:pStyle w:val="Default"/>
        <w:rPr>
          <w:sz w:val="22"/>
          <w:szCs w:val="22"/>
        </w:rPr>
      </w:pPr>
      <w:r>
        <w:rPr>
          <w:sz w:val="22"/>
          <w:szCs w:val="22"/>
        </w:rPr>
        <w:t>A team was created on BitBucket, rdb@sun.ac.za was invited and a new repository was created. The idea was to use separate branches for individual work, and one branch (master) for final project. Best of each module was to be used (work modularly). We differentiated between forks and branches. We discussed working on different parts of the project and combining the modular parts. Jean and Karlien</w:t>
      </w:r>
      <w:r w:rsidR="00F31EE6">
        <w:rPr>
          <w:sz w:val="22"/>
          <w:szCs w:val="22"/>
        </w:rPr>
        <w:t xml:space="preserve"> worked</w:t>
      </w:r>
      <w:r>
        <w:rPr>
          <w:sz w:val="22"/>
          <w:szCs w:val="22"/>
        </w:rPr>
        <w:t xml:space="preserve"> together and Tristan and Daniel </w:t>
      </w:r>
      <w:r w:rsidR="00F31EE6">
        <w:rPr>
          <w:sz w:val="22"/>
          <w:szCs w:val="22"/>
        </w:rPr>
        <w:t>worked</w:t>
      </w:r>
      <w:r>
        <w:rPr>
          <w:sz w:val="22"/>
          <w:szCs w:val="22"/>
        </w:rPr>
        <w:t xml:space="preserve"> together </w:t>
      </w:r>
      <w:r w:rsidR="00F31EE6">
        <w:rPr>
          <w:sz w:val="22"/>
          <w:szCs w:val="22"/>
        </w:rPr>
        <w:t>due to</w:t>
      </w:r>
      <w:r>
        <w:rPr>
          <w:sz w:val="22"/>
          <w:szCs w:val="22"/>
        </w:rPr>
        <w:t xml:space="preserve"> close proximity. </w:t>
      </w:r>
      <w:r w:rsidR="00F31EE6">
        <w:rPr>
          <w:sz w:val="22"/>
          <w:szCs w:val="22"/>
        </w:rPr>
        <w:t xml:space="preserve">The idea was also to </w:t>
      </w:r>
      <w:r>
        <w:rPr>
          <w:sz w:val="22"/>
          <w:szCs w:val="22"/>
        </w:rPr>
        <w:t>document the work to make it easy for other part</w:t>
      </w:r>
      <w:r w:rsidR="00F31EE6">
        <w:rPr>
          <w:sz w:val="22"/>
          <w:szCs w:val="22"/>
        </w:rPr>
        <w:t>s</w:t>
      </w:r>
      <w:r>
        <w:rPr>
          <w:sz w:val="22"/>
          <w:szCs w:val="22"/>
        </w:rPr>
        <w:t xml:space="preserve"> of</w:t>
      </w:r>
      <w:r w:rsidR="00F31EE6">
        <w:rPr>
          <w:sz w:val="22"/>
          <w:szCs w:val="22"/>
        </w:rPr>
        <w:t xml:space="preserve"> the</w:t>
      </w:r>
      <w:r>
        <w:rPr>
          <w:sz w:val="22"/>
          <w:szCs w:val="22"/>
        </w:rPr>
        <w:t xml:space="preserve"> group to implement. Clear specifications and commenting convent</w:t>
      </w:r>
      <w:r w:rsidR="00F31EE6">
        <w:rPr>
          <w:sz w:val="22"/>
          <w:szCs w:val="22"/>
        </w:rPr>
        <w:t>ion was</w:t>
      </w:r>
      <w:r>
        <w:rPr>
          <w:sz w:val="22"/>
          <w:szCs w:val="22"/>
        </w:rPr>
        <w:t xml:space="preserve"> required. </w:t>
      </w:r>
    </w:p>
    <w:p w14:paraId="688EB97B" w14:textId="0B60AEE7" w:rsidR="0047242E" w:rsidRDefault="0047242E" w:rsidP="00AC76ED">
      <w:pPr>
        <w:pStyle w:val="Default"/>
        <w:rPr>
          <w:sz w:val="22"/>
          <w:szCs w:val="22"/>
        </w:rPr>
      </w:pPr>
    </w:p>
    <w:p w14:paraId="17227989" w14:textId="29FD4D54" w:rsidR="0047242E" w:rsidRDefault="0047242E" w:rsidP="00AC76ED">
      <w:pPr>
        <w:pStyle w:val="Default"/>
        <w:rPr>
          <w:sz w:val="22"/>
          <w:szCs w:val="22"/>
        </w:rPr>
      </w:pPr>
      <w:r>
        <w:rPr>
          <w:sz w:val="22"/>
          <w:szCs w:val="22"/>
        </w:rPr>
        <w:t xml:space="preserve">The software interface used the pre-calculated voltage gain and transconductance to work out a formula of which it would output the required voltage / current in </w:t>
      </w:r>
      <w:r>
        <w:rPr>
          <w:sz w:val="22"/>
          <w:szCs w:val="22"/>
        </w:rPr>
        <w:lastRenderedPageBreak/>
        <w:t>the end. It could also use a control system, but that was still in my branch, and not yet merged with the rest of the code.</w:t>
      </w:r>
    </w:p>
    <w:p w14:paraId="758C5259" w14:textId="2164BF2D" w:rsidR="0047242E" w:rsidRDefault="0047242E" w:rsidP="00AC76ED">
      <w:pPr>
        <w:pStyle w:val="Default"/>
        <w:rPr>
          <w:sz w:val="22"/>
          <w:szCs w:val="22"/>
        </w:rPr>
      </w:pPr>
    </w:p>
    <w:p w14:paraId="3106DFFE" w14:textId="493A7BB0" w:rsidR="0047242E" w:rsidRDefault="0047242E" w:rsidP="00AC76ED">
      <w:pPr>
        <w:pStyle w:val="Default"/>
        <w:rPr>
          <w:sz w:val="22"/>
          <w:szCs w:val="22"/>
        </w:rPr>
      </w:pPr>
      <w:r>
        <w:rPr>
          <w:sz w:val="22"/>
          <w:szCs w:val="22"/>
        </w:rPr>
        <w:t>The software was, in fact, developed with everyone pushing and pulling to the master.</w:t>
      </w:r>
    </w:p>
    <w:p w14:paraId="2C2F1C6A" w14:textId="46192FAB" w:rsidR="008C0630" w:rsidRPr="008C0630" w:rsidRDefault="008C0630" w:rsidP="008C0630"/>
    <w:p w14:paraId="4E3D219D" w14:textId="7B55DBAF" w:rsidR="008C0630" w:rsidRDefault="008C0630">
      <w:pPr>
        <w:pStyle w:val="Heading2"/>
      </w:pPr>
      <w:r>
        <w:t>Instructions</w:t>
      </w:r>
    </w:p>
    <w:p w14:paraId="27D9B3B9" w14:textId="075C7544" w:rsidR="008C0630" w:rsidRDefault="008C0630" w:rsidP="008C0630">
      <w:pPr>
        <w:pStyle w:val="Firstparagraph"/>
      </w:pPr>
      <w:r>
        <w:t>These are instructions for getting your new power supply connected to the software interface.</w:t>
      </w:r>
    </w:p>
    <w:p w14:paraId="010B5DC4" w14:textId="4CC79875" w:rsidR="008C0630" w:rsidRDefault="008C0630" w:rsidP="008C0630">
      <w:pPr>
        <w:ind w:firstLine="0"/>
      </w:pPr>
      <w:r>
        <w:t>This assumes that you have already connected up your Arduino as p</w:t>
      </w:r>
      <w:r w:rsidR="00DA2E01">
        <w:t>er the instructions available.</w:t>
      </w:r>
    </w:p>
    <w:p w14:paraId="203091E1" w14:textId="3CEE7EA2" w:rsidR="00DA2E01" w:rsidRDefault="00DA2E01" w:rsidP="008C0630">
      <w:pPr>
        <w:ind w:firstLine="0"/>
      </w:pPr>
      <w:r>
        <w:t xml:space="preserve">One needs to zero both the current and voltage measurements by connecting both to, ultimately 0V and 0A respectively. Then press the calibrate voltage/current zero button as appropriate. Then, set your current and voltage to a known value and use calibrate other to calibrate to those specific values. It is actually very easy to understand, and a mere two minutes playing with it will show more understanding than someone explaining in double the time. </w:t>
      </w:r>
    </w:p>
    <w:p w14:paraId="57AC529D" w14:textId="77777777" w:rsidR="00DA2E01" w:rsidRDefault="00DA2E01" w:rsidP="00DA2E01">
      <w:pPr>
        <w:keepNext/>
        <w:ind w:firstLine="0"/>
      </w:pPr>
      <w:r>
        <w:rPr>
          <w:noProof/>
          <w:lang w:val="en-ZA" w:eastAsia="en-ZA"/>
        </w:rPr>
        <w:lastRenderedPageBreak/>
        <w:drawing>
          <wp:inline distT="0" distB="0" distL="0" distR="0" wp14:anchorId="3C752249" wp14:editId="6C76944E">
            <wp:extent cx="4679950" cy="5809615"/>
            <wp:effectExtent l="0" t="0" r="635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9950" cy="5809615"/>
                    </a:xfrm>
                    <a:prstGeom prst="rect">
                      <a:avLst/>
                    </a:prstGeom>
                  </pic:spPr>
                </pic:pic>
              </a:graphicData>
            </a:graphic>
          </wp:inline>
        </w:drawing>
      </w:r>
    </w:p>
    <w:p w14:paraId="247CDCE1" w14:textId="30608F85" w:rsidR="00DA2E01" w:rsidRDefault="00DA2E01" w:rsidP="00DA2E01">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Software interface</w:t>
      </w:r>
    </w:p>
    <w:p w14:paraId="0B156346" w14:textId="77777777" w:rsidR="00DA2E01" w:rsidRPr="00DA2E01" w:rsidRDefault="00DA2E01" w:rsidP="00DA2E01"/>
    <w:p w14:paraId="4C65AF71" w14:textId="42072995" w:rsidR="00552288" w:rsidRDefault="00552288" w:rsidP="00552288">
      <w:pPr>
        <w:pStyle w:val="Heading2"/>
      </w:pPr>
      <w:r>
        <w:t>Software Extras</w:t>
      </w:r>
      <w:bookmarkEnd w:id="71"/>
    </w:p>
    <w:p w14:paraId="74086806" w14:textId="77777777" w:rsidR="00552288" w:rsidRDefault="00552288" w:rsidP="00552288">
      <w:pPr>
        <w:pStyle w:val="Heading3"/>
      </w:pPr>
      <w:bookmarkStart w:id="72" w:name="_Toc465124075"/>
      <w:r>
        <w:t>Control System</w:t>
      </w:r>
      <w:bookmarkEnd w:id="72"/>
    </w:p>
    <w:p w14:paraId="018BB68E" w14:textId="77777777" w:rsidR="00552288" w:rsidRPr="007646EF" w:rsidRDefault="00631862" w:rsidP="00F277E2">
      <w:r>
        <w:t>A</w:t>
      </w:r>
      <w:r w:rsidR="00552288" w:rsidRPr="007646EF">
        <w:t xml:space="preserve"> control system</w:t>
      </w:r>
      <w:r>
        <w:t xml:space="preserve"> was added</w:t>
      </w:r>
      <w:r w:rsidR="00552288" w:rsidRPr="007646EF">
        <w:t>. Alas, it was not yet merged with the final version at the time of the demo. However, it can still be discussed, here.</w:t>
      </w:r>
    </w:p>
    <w:p w14:paraId="67E7092D" w14:textId="77777777" w:rsidR="007646EF" w:rsidRDefault="007646EF" w:rsidP="007646EF">
      <w:pPr>
        <w:ind w:firstLine="0"/>
      </w:pPr>
    </w:p>
    <w:p w14:paraId="2557E7E8" w14:textId="77777777" w:rsidR="007646EF" w:rsidRDefault="007646EF" w:rsidP="00F277E2">
      <w:r>
        <w:lastRenderedPageBreak/>
        <w:t>The idea was to learn the plant transfer function characteristics of the power supply</w:t>
      </w:r>
      <w:r w:rsidR="00483743">
        <w:t xml:space="preserve">, without knowing the gain of the voltage </w:t>
      </w:r>
      <w:r w:rsidR="007A685F">
        <w:t xml:space="preserve">regulator </w:t>
      </w:r>
      <w:r w:rsidR="00483743">
        <w:t xml:space="preserve">or </w:t>
      </w:r>
      <w:r w:rsidR="00D94EC7">
        <w:t>transconductance</w:t>
      </w:r>
      <w:r w:rsidR="00970AE9">
        <w:fldChar w:fldCharType="begin"/>
      </w:r>
      <w:r w:rsidR="00970AE9">
        <w:instrText xml:space="preserve"> XE "</w:instrText>
      </w:r>
      <w:r w:rsidR="00970AE9" w:rsidRPr="00484B24">
        <w:instrText>transconductance</w:instrText>
      </w:r>
      <w:r w:rsidR="00970AE9">
        <w:instrText xml:space="preserve">" </w:instrText>
      </w:r>
      <w:r w:rsidR="00970AE9">
        <w:fldChar w:fldCharType="end"/>
      </w:r>
      <w:r w:rsidR="00716870">
        <w:fldChar w:fldCharType="begin"/>
      </w:r>
      <w:r w:rsidR="00716870">
        <w:instrText xml:space="preserve"> XE "</w:instrText>
      </w:r>
      <w:r w:rsidR="00716870" w:rsidRPr="00265E26">
        <w:instrText>transconductance</w:instrText>
      </w:r>
      <w:r w:rsidR="00716870">
        <w:instrText xml:space="preserve">" </w:instrText>
      </w:r>
      <w:r w:rsidR="00716870">
        <w:fldChar w:fldCharType="end"/>
      </w:r>
      <w:r w:rsidR="00DA7982">
        <w:fldChar w:fldCharType="begin"/>
      </w:r>
      <w:r w:rsidR="00DA7982">
        <w:instrText xml:space="preserve"> XE "</w:instrText>
      </w:r>
      <w:r w:rsidR="00DA7982" w:rsidRPr="00232704">
        <w:instrText>transconductance</w:instrText>
      </w:r>
      <w:r w:rsidR="00DA7982">
        <w:instrText xml:space="preserve">" </w:instrText>
      </w:r>
      <w:r w:rsidR="00DA7982">
        <w:fldChar w:fldCharType="end"/>
      </w:r>
      <w:r w:rsidR="00DA7982">
        <w:t>3</w:t>
      </w:r>
      <w:r w:rsidR="00D94EC7">
        <w:t xml:space="preserve"> of the </w:t>
      </w:r>
      <w:r w:rsidR="00483743">
        <w:t>current regulator</w:t>
      </w:r>
      <w:r>
        <w:t>.</w:t>
      </w:r>
    </w:p>
    <w:p w14:paraId="38686515" w14:textId="77777777" w:rsidR="00671D05" w:rsidRDefault="00671D05" w:rsidP="00F277E2"/>
    <w:p w14:paraId="17FA9A24" w14:textId="77777777" w:rsidR="00671D05" w:rsidRDefault="00671D05" w:rsidP="00F277E2">
      <w:r>
        <w:t>It could be described as a PI control system.</w:t>
      </w:r>
    </w:p>
    <w:p w14:paraId="03F823CF" w14:textId="77777777" w:rsidR="007A685F" w:rsidRDefault="007A685F" w:rsidP="00F277E2"/>
    <w:p w14:paraId="61826FAC" w14:textId="77777777" w:rsidR="007A685F" w:rsidRDefault="007A685F" w:rsidP="00F277E2">
      <w:r>
        <w:t>Using a known load is preferable, as one can set appropriate step inputs to learn the system.</w:t>
      </w:r>
    </w:p>
    <w:p w14:paraId="64031185" w14:textId="77777777" w:rsidR="007A685F" w:rsidRDefault="00481AE7" w:rsidP="00481AE7">
      <w:pPr>
        <w:tabs>
          <w:tab w:val="left" w:pos="3360"/>
        </w:tabs>
      </w:pPr>
      <w:r>
        <w:tab/>
      </w:r>
    </w:p>
    <w:p w14:paraId="64C3F4B4" w14:textId="77777777" w:rsidR="007A685F" w:rsidRDefault="00C55CAB" w:rsidP="00F277E2">
      <w:r>
        <w:t>Let’s</w:t>
      </w:r>
      <w:r w:rsidR="007A685F">
        <w:t xml:space="preserve"> assume the case where a 1</w:t>
      </w:r>
      <w:r w:rsidR="00671D05">
        <w:t>0</w:t>
      </w:r>
      <w:r w:rsidR="007A685F">
        <w:t xml:space="preserve"> ohm calibration load is used.</w:t>
      </w:r>
    </w:p>
    <w:p w14:paraId="4C8F91FB" w14:textId="77777777" w:rsidR="007A685F" w:rsidRDefault="007A685F" w:rsidP="00F277E2"/>
    <w:p w14:paraId="3AE015F0" w14:textId="77777777" w:rsidR="00483743" w:rsidRPr="007646EF" w:rsidRDefault="007646EF" w:rsidP="00F277E2">
      <w:r>
        <w:t>It gave a step input of a supposed 1000mV</w:t>
      </w:r>
      <w:r w:rsidR="007A685F">
        <w:t>, and current greater than 1A</w:t>
      </w:r>
      <w:r>
        <w:t>. This could be adjusted by the user.</w:t>
      </w:r>
      <w:r w:rsidR="00671D05">
        <w:t xml:space="preserve"> </w:t>
      </w:r>
      <w:r w:rsidR="00483743">
        <w:t xml:space="preserve">Then it would take the average of </w:t>
      </w:r>
      <w:r w:rsidR="00C55CAB">
        <w:t>several</w:t>
      </w:r>
      <w:r w:rsidR="00483743">
        <w:t xml:space="preserve"> voltage measurements.</w:t>
      </w:r>
    </w:p>
    <w:p w14:paraId="41B6642A" w14:textId="77777777" w:rsidR="00552288" w:rsidRDefault="00552288" w:rsidP="00F277E2"/>
    <w:p w14:paraId="0D2D8025" w14:textId="77777777" w:rsidR="00552288" w:rsidRDefault="004F252D" w:rsidP="00F277E2">
      <w:r>
        <w:t>The user has</w:t>
      </w:r>
      <w:r w:rsidR="00552288">
        <w:t xml:space="preserve"> the option of setting the number of samples before adjusting the output. Samples were sent every 200ms, therefore a good number of samples to test it would be about 5 samples, which means one sees a change every second.</w:t>
      </w:r>
      <w:r w:rsidR="00483743">
        <w:t xml:space="preserve"> It had a slight bit of overshoot as it learned, but it would reach a steady state after about 2-3 seconds.</w:t>
      </w:r>
    </w:p>
    <w:p w14:paraId="2599B999" w14:textId="77777777" w:rsidR="007A685F" w:rsidRDefault="007A685F" w:rsidP="00F277E2"/>
    <w:p w14:paraId="1571F83A" w14:textId="77777777" w:rsidR="007A685F" w:rsidRDefault="007A685F" w:rsidP="00F277E2">
      <w:r>
        <w:t>Upon reaching a steady state within 10%</w:t>
      </w:r>
      <w:r w:rsidR="00671D05">
        <w:t xml:space="preserve"> for at least 3 samples</w:t>
      </w:r>
      <w:r>
        <w:t xml:space="preserve">, it lowered the current to </w:t>
      </w:r>
      <w:r w:rsidR="00671D05">
        <w:t>a specified value, and increased the voltage. For example, voltage now becomes 10V and current becomes 100mA. It learns what the transconductance is.</w:t>
      </w:r>
    </w:p>
    <w:p w14:paraId="504C9426" w14:textId="77777777" w:rsidR="00671D05" w:rsidRDefault="00671D05" w:rsidP="00F277E2"/>
    <w:p w14:paraId="24DC4FCC" w14:textId="77777777" w:rsidR="00671D05" w:rsidRDefault="00671D05" w:rsidP="00F277E2">
      <w:r>
        <w:t>Upon learning the characteristic plant transfer function of the power supply, it made the voltage gain and transconductance less susceptible to supposed changes in future. This allowed for a smoother steady state, and less overshoot.</w:t>
      </w:r>
    </w:p>
    <w:p w14:paraId="32EDFE5B" w14:textId="77777777" w:rsidR="004A2BB0" w:rsidRDefault="004A2BB0" w:rsidP="004A2BB0">
      <w:pPr>
        <w:pStyle w:val="Heading3"/>
      </w:pPr>
      <w:bookmarkStart w:id="73" w:name="_Toc465124076"/>
      <w:r>
        <w:t>Battery charging profiles</w:t>
      </w:r>
      <w:bookmarkEnd w:id="73"/>
    </w:p>
    <w:p w14:paraId="6F43BA34" w14:textId="77777777" w:rsidR="0050499D" w:rsidRPr="0050499D" w:rsidRDefault="00422F19" w:rsidP="0050499D">
      <w:pPr>
        <w:pStyle w:val="Firstparagraph"/>
      </w:pPr>
      <w:r>
        <w:t>The idea is</w:t>
      </w:r>
      <w:r w:rsidR="0050499D">
        <w:t xml:space="preserve"> to be able to easily add a battery charging profile to the software interface and to charge batteries such as NiMH, Pb</w:t>
      </w:r>
      <w:r w:rsidR="00A40684">
        <w:t xml:space="preserve"> and Li batteries</w:t>
      </w:r>
      <w:r>
        <w:rPr>
          <w:rStyle w:val="FootnoteReference"/>
        </w:rPr>
        <w:footnoteReference w:id="5"/>
      </w:r>
      <w:r w:rsidR="00A40684">
        <w:t>.</w:t>
      </w:r>
      <w:r w:rsidR="0050499D">
        <w:t xml:space="preserve"> </w:t>
      </w:r>
    </w:p>
    <w:p w14:paraId="144B523B" w14:textId="77777777" w:rsidR="004A2BB0" w:rsidRDefault="004A2BB0" w:rsidP="004A2BB0">
      <w:pPr>
        <w:pStyle w:val="Firstparagraph"/>
      </w:pPr>
    </w:p>
    <w:p w14:paraId="289E664B" w14:textId="77777777" w:rsidR="00422F19" w:rsidRDefault="00422F19" w:rsidP="00422F19">
      <w:pPr>
        <w:ind w:firstLine="0"/>
      </w:pPr>
      <w:r>
        <w:t xml:space="preserve">To do that one needs to be able to identify the battery. </w:t>
      </w:r>
      <w:r w:rsidR="00C55CAB">
        <w:t>Of course,</w:t>
      </w:r>
      <w:r>
        <w:t xml:space="preserve"> one can measure the voltage of the battery. For example, a Li cell is usually between 3.7V and 4.2V, a NiMH between 1.2V and 1.4V, and a Pb</w:t>
      </w:r>
      <w:r w:rsidR="00EE5DED">
        <w:t xml:space="preserve"> cell is about 1.9V to 2.1V</w:t>
      </w:r>
      <w:r>
        <w:t xml:space="preserve"> depending on </w:t>
      </w:r>
      <w:r w:rsidR="00C55CAB">
        <w:t>its</w:t>
      </w:r>
      <w:r>
        <w:t xml:space="preserve"> charge.  </w:t>
      </w:r>
      <w:r w:rsidR="00EE5DED">
        <w:t xml:space="preserve">It </w:t>
      </w:r>
      <w:r w:rsidR="00EE5DED">
        <w:lastRenderedPageBreak/>
        <w:t xml:space="preserve">would work well, until those ranges overlap with increasing cell count, then one cannot be positively sure of the cell count. At least, if one knows what kind of battery it is, then one can easily get the cell count. Usually a battery will show </w:t>
      </w:r>
      <w:r w:rsidR="00C55CAB">
        <w:t>its</w:t>
      </w:r>
      <w:r w:rsidR="00EE5DED">
        <w:t xml:space="preserve"> capacity on the outside; for example: 2200mAh, 6Ah, 900mAh</w:t>
      </w:r>
      <w:r>
        <w:t xml:space="preserve"> </w:t>
      </w:r>
      <w:r w:rsidR="00EE5DED">
        <w:t>etc. Sometimes they give the C rating</w:t>
      </w:r>
      <w:r w:rsidR="00EE5DED">
        <w:rPr>
          <w:rStyle w:val="FootnoteReference"/>
        </w:rPr>
        <w:footnoteReference w:id="6"/>
      </w:r>
      <w:r w:rsidR="00EE5DED">
        <w:t xml:space="preserve"> as well, but for our purposes we will assume the C rating is 1. </w:t>
      </w:r>
      <w:r w:rsidR="001D0D60">
        <w:t>One could even discharge the battery to determine the C rating, but that risks overheating and explosions if one is not careful.</w:t>
      </w:r>
    </w:p>
    <w:p w14:paraId="5FC72250" w14:textId="77777777" w:rsidR="00EE5DED" w:rsidRDefault="00EE5DED" w:rsidP="00422F19">
      <w:pPr>
        <w:ind w:firstLine="0"/>
        <w:rPr>
          <w:i/>
        </w:rPr>
      </w:pPr>
    </w:p>
    <w:p w14:paraId="757C3372" w14:textId="77777777" w:rsidR="00481AE7" w:rsidRDefault="00EE5DED" w:rsidP="00481AE7">
      <w:pPr>
        <w:ind w:firstLine="0"/>
        <w:rPr>
          <w:i/>
        </w:rPr>
      </w:pPr>
      <w:r>
        <w:rPr>
          <w:i/>
        </w:rPr>
        <w:t xml:space="preserve">In fact, to be very safe, we will charge batteries at 0.1C. It is </w:t>
      </w:r>
      <w:r w:rsidR="001D0D60">
        <w:rPr>
          <w:i/>
        </w:rPr>
        <w:t xml:space="preserve">a </w:t>
      </w:r>
      <w:r>
        <w:rPr>
          <w:i/>
        </w:rPr>
        <w:t xml:space="preserve">generally accepted </w:t>
      </w:r>
      <w:r w:rsidR="001D0D60">
        <w:rPr>
          <w:i/>
        </w:rPr>
        <w:t>value as well.</w:t>
      </w:r>
      <w:r>
        <w:rPr>
          <w:i/>
        </w:rPr>
        <w:t xml:space="preserve"> The purpose of the project is anyway to demonstrate functionality.</w:t>
      </w:r>
      <w:r w:rsidR="001D0D60">
        <w:rPr>
          <w:i/>
        </w:rPr>
        <w:t xml:space="preserve"> In future, once this works, one can investigate fast charging.</w:t>
      </w:r>
    </w:p>
    <w:p w14:paraId="38CE9B32" w14:textId="77777777" w:rsidR="00481AE7" w:rsidRDefault="00481AE7" w:rsidP="00481AE7">
      <w:pPr>
        <w:ind w:firstLine="0"/>
        <w:rPr>
          <w:i/>
        </w:rPr>
      </w:pPr>
    </w:p>
    <w:p w14:paraId="69248D86" w14:textId="77777777" w:rsidR="00481AE7" w:rsidRDefault="00481AE7" w:rsidP="00481AE7">
      <w:pPr>
        <w:ind w:firstLine="0"/>
      </w:pPr>
      <w:r>
        <w:t xml:space="preserve">Examples of battery charging profiles are: </w:t>
      </w:r>
    </w:p>
    <w:p w14:paraId="3A564F02" w14:textId="77777777" w:rsidR="00481AE7" w:rsidRDefault="00481AE7" w:rsidP="00481AE7">
      <w:r w:rsidRPr="00481AE7">
        <w:rPr>
          <w:color w:val="FF0000"/>
        </w:rPr>
        <w:t>Insert here</w:t>
      </w:r>
    </w:p>
    <w:p w14:paraId="1C21C6D6" w14:textId="77777777" w:rsidR="00481AE7" w:rsidRDefault="00481AE7" w:rsidP="00481AE7">
      <w:pPr>
        <w:ind w:firstLine="0"/>
      </w:pPr>
      <w:r>
        <w:t>Therefore, in the end, all one needs to know is the type of battery, and the power supply will do the rest.</w:t>
      </w:r>
    </w:p>
    <w:p w14:paraId="56D5C1AE" w14:textId="77777777" w:rsidR="00481AE7" w:rsidRDefault="00481AE7">
      <w:pPr>
        <w:spacing w:line="240" w:lineRule="auto"/>
        <w:ind w:firstLine="0"/>
        <w:jc w:val="left"/>
      </w:pPr>
      <w:r>
        <w:br w:type="page"/>
      </w:r>
    </w:p>
    <w:p w14:paraId="6174040E" w14:textId="77777777" w:rsidR="00481AE7" w:rsidRPr="00481AE7" w:rsidRDefault="00481AE7" w:rsidP="00481AE7">
      <w:pPr>
        <w:ind w:firstLine="0"/>
      </w:pPr>
    </w:p>
    <w:p w14:paraId="3ACC70BE" w14:textId="77777777" w:rsidR="00481AE7" w:rsidRDefault="001D0D60">
      <w:pPr>
        <w:pStyle w:val="Heading3"/>
      </w:pPr>
      <w:bookmarkStart w:id="74" w:name="_Toc465124077"/>
      <w:r>
        <w:t>Cellular connectivity</w:t>
      </w:r>
      <w:bookmarkEnd w:id="74"/>
    </w:p>
    <w:p w14:paraId="500DF2D4" w14:textId="77777777" w:rsidR="001D0D60" w:rsidRPr="001D0D60" w:rsidRDefault="001D0D60" w:rsidP="001D0D60">
      <w:pPr>
        <w:pStyle w:val="Firstparagraph"/>
      </w:pPr>
      <w:r>
        <w:t xml:space="preserve">This is an interesting one. The designer would have added this functionality had there been more time. </w:t>
      </w:r>
      <w:r w:rsidR="00C55CAB">
        <w:t>Of course,</w:t>
      </w:r>
      <w:r>
        <w:t xml:space="preserve"> one can get an estimate of when a battery will finish charging, but since it’s not that easy to determine the exact capacity of a battery upon charging, one might like a notification of when the battery is finished charging, so that one can put the next set on. This is especially helpful if one wants to investigate fast charging, as mentioned in 7.3.2. Sometimes one is busy with time-critical applications that require portable batteries as the sole source of power. Examples include aerial vehicles or electric cars.</w:t>
      </w:r>
    </w:p>
    <w:p w14:paraId="422985A2" w14:textId="77777777" w:rsidR="00A275AE" w:rsidRDefault="00A275AE" w:rsidP="00A275AE">
      <w:pPr>
        <w:pStyle w:val="Heading2"/>
      </w:pPr>
      <w:bookmarkStart w:id="75" w:name="_Toc465124078"/>
      <w:r>
        <w:t>Arduino Interface</w:t>
      </w:r>
      <w:bookmarkEnd w:id="75"/>
    </w:p>
    <w:p w14:paraId="4DF870CA" w14:textId="77777777" w:rsidR="00A275AE" w:rsidRDefault="00A275AE" w:rsidP="00A275AE">
      <w:pPr>
        <w:spacing w:line="240" w:lineRule="auto"/>
        <w:ind w:firstLine="0"/>
        <w:jc w:val="left"/>
      </w:pPr>
      <w:r>
        <w:t>The Arduino has set.voltage.value and a set.current.value functions. These functions translate a value into a duty cycle of a 980Hz PWM signal. This signal is then filtered as documented in 7.4.1.</w:t>
      </w:r>
    </w:p>
    <w:p w14:paraId="4F0BE686" w14:textId="77777777" w:rsidR="00A275AE" w:rsidRDefault="00A275AE" w:rsidP="00A275AE">
      <w:pPr>
        <w:spacing w:line="240" w:lineRule="auto"/>
        <w:ind w:firstLine="0"/>
        <w:jc w:val="left"/>
      </w:pPr>
    </w:p>
    <w:p w14:paraId="16978729" w14:textId="77777777" w:rsidR="00A275AE" w:rsidRDefault="00A275AE" w:rsidP="00A275AE">
      <w:pPr>
        <w:spacing w:line="240" w:lineRule="auto"/>
        <w:ind w:firstLine="0"/>
        <w:jc w:val="left"/>
      </w:pPr>
      <w:r>
        <w:t>The Arduino also has calibration procedures related to the reading of voltages and currents. This is documented in 7.4.2.</w:t>
      </w:r>
    </w:p>
    <w:p w14:paraId="4E28F9A0" w14:textId="77777777" w:rsidR="00A275AE" w:rsidRDefault="00A275AE" w:rsidP="00A275AE">
      <w:pPr>
        <w:spacing w:line="240" w:lineRule="auto"/>
        <w:ind w:firstLine="0"/>
        <w:jc w:val="left"/>
      </w:pPr>
    </w:p>
    <w:p w14:paraId="14FD3EC7" w14:textId="77777777" w:rsidR="00A275AE" w:rsidRPr="005B3561" w:rsidRDefault="00A275AE" w:rsidP="00A275AE">
      <w:pPr>
        <w:spacing w:line="240" w:lineRule="auto"/>
        <w:ind w:firstLine="0"/>
        <w:jc w:val="left"/>
      </w:pPr>
      <w:r>
        <w:t>Calculations are documented in Appendix E 12.7.</w:t>
      </w:r>
    </w:p>
    <w:p w14:paraId="525E0EFD" w14:textId="77777777" w:rsidR="00A275AE" w:rsidRDefault="00A275AE" w:rsidP="00A275AE">
      <w:pPr>
        <w:pStyle w:val="Heading3"/>
      </w:pPr>
      <w:bookmarkStart w:id="76" w:name="_Toc465124079"/>
      <w:r>
        <w:t>Inputs (PWM RC filters)</w:t>
      </w:r>
      <w:bookmarkEnd w:id="76"/>
    </w:p>
    <w:p w14:paraId="7D71F0AC" w14:textId="77777777" w:rsidR="00A275AE" w:rsidRDefault="00A275AE" w:rsidP="00A275AE">
      <w:pPr>
        <w:spacing w:line="240" w:lineRule="auto"/>
        <w:ind w:firstLine="0"/>
        <w:jc w:val="left"/>
        <w:rPr>
          <w:i/>
        </w:rPr>
      </w:pPr>
      <w:r w:rsidRPr="00374749">
        <w:rPr>
          <w:i/>
        </w:rPr>
        <w:t>This refers to the inputs on the PCB from the Arduino.</w:t>
      </w:r>
      <w:r>
        <w:rPr>
          <w:i/>
        </w:rPr>
        <w:t xml:space="preserve"> </w:t>
      </w:r>
    </w:p>
    <w:p w14:paraId="172B04DA" w14:textId="77777777" w:rsidR="00A275AE" w:rsidRDefault="00A275AE" w:rsidP="00A275AE">
      <w:pPr>
        <w:spacing w:line="240" w:lineRule="auto"/>
        <w:ind w:firstLine="0"/>
        <w:jc w:val="left"/>
        <w:rPr>
          <w:i/>
        </w:rPr>
      </w:pPr>
    </w:p>
    <w:p w14:paraId="6865D72A" w14:textId="77777777" w:rsidR="00A275AE" w:rsidRDefault="00A275AE" w:rsidP="00A275AE">
      <w:pPr>
        <w:keepNext/>
        <w:spacing w:line="240" w:lineRule="auto"/>
        <w:ind w:firstLine="0"/>
        <w:jc w:val="center"/>
      </w:pPr>
      <w:r>
        <w:rPr>
          <w:noProof/>
          <w:lang w:val="en-ZA" w:eastAsia="en-ZA"/>
        </w:rPr>
        <w:drawing>
          <wp:inline distT="0" distB="0" distL="0" distR="0" wp14:anchorId="118B7659" wp14:editId="2E47E111">
            <wp:extent cx="3543300" cy="1695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3300" cy="1695450"/>
                    </a:xfrm>
                    <a:prstGeom prst="rect">
                      <a:avLst/>
                    </a:prstGeom>
                  </pic:spPr>
                </pic:pic>
              </a:graphicData>
            </a:graphic>
          </wp:inline>
        </w:drawing>
      </w:r>
    </w:p>
    <w:p w14:paraId="25FC5A66" w14:textId="7C82D755" w:rsidR="00A275AE" w:rsidRDefault="00A275AE" w:rsidP="00A275AE">
      <w:pPr>
        <w:pStyle w:val="Caption"/>
        <w:jc w:val="center"/>
      </w:pPr>
      <w:bookmarkStart w:id="77" w:name="_Toc465022958"/>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w:t>
      </w:r>
      <w:r w:rsidR="000A29F7">
        <w:fldChar w:fldCharType="end"/>
      </w:r>
      <w:r>
        <w:t>: RC filter</w:t>
      </w:r>
      <w:bookmarkEnd w:id="77"/>
    </w:p>
    <w:p w14:paraId="5D24C35C" w14:textId="77777777" w:rsidR="00A275AE" w:rsidRDefault="00A275AE" w:rsidP="00A275AE">
      <w:pPr>
        <w:spacing w:line="240" w:lineRule="auto"/>
        <w:ind w:firstLine="0"/>
        <w:jc w:val="left"/>
      </w:pPr>
    </w:p>
    <w:p w14:paraId="66678520" w14:textId="77777777" w:rsidR="00A275AE" w:rsidRDefault="00A275AE" w:rsidP="00A275AE">
      <w:pPr>
        <w:spacing w:line="240" w:lineRule="auto"/>
        <w:ind w:firstLine="0"/>
        <w:jc w:val="left"/>
      </w:pPr>
      <w:r>
        <w:t>The PWM signal from the Arduino needs to be filtered. A second order filter was chosen so that there is less ripple.</w:t>
      </w:r>
    </w:p>
    <w:p w14:paraId="2C6AFB43" w14:textId="77777777" w:rsidR="00A275AE" w:rsidRDefault="00A275AE" w:rsidP="00A275AE">
      <w:pPr>
        <w:spacing w:line="240" w:lineRule="auto"/>
        <w:ind w:firstLine="0"/>
        <w:jc w:val="left"/>
      </w:pPr>
    </w:p>
    <w:p w14:paraId="1F35FCA1" w14:textId="77777777" w:rsidR="00A275AE" w:rsidRDefault="00A275AE" w:rsidP="00A275AE">
      <w:pPr>
        <w:spacing w:line="240" w:lineRule="auto"/>
        <w:ind w:firstLine="0"/>
        <w:jc w:val="left"/>
        <w:rPr>
          <w:u w:val="single"/>
        </w:rPr>
      </w:pPr>
      <w:r w:rsidRPr="00CD17DA">
        <w:rPr>
          <w:u w:val="single"/>
        </w:rPr>
        <w:t>Analysis</w:t>
      </w:r>
      <w:r>
        <w:rPr>
          <w:u w:val="single"/>
        </w:rPr>
        <w:t>:</w:t>
      </w:r>
    </w:p>
    <w:p w14:paraId="7529644F" w14:textId="77777777" w:rsidR="00C55CAB" w:rsidRDefault="00C55CAB" w:rsidP="00C55CAB">
      <w:pPr>
        <w:keepNext/>
        <w:spacing w:line="240" w:lineRule="auto"/>
        <w:ind w:firstLine="0"/>
        <w:jc w:val="center"/>
      </w:pPr>
      <w:r>
        <w:rPr>
          <w:noProof/>
          <w:lang w:val="en-ZA" w:eastAsia="en-ZA"/>
        </w:rPr>
        <w:lastRenderedPageBreak/>
        <w:drawing>
          <wp:inline distT="0" distB="0" distL="0" distR="0" wp14:anchorId="16920D83" wp14:editId="7C1D273D">
            <wp:extent cx="3600450" cy="262583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7940" cy="2638593"/>
                    </a:xfrm>
                    <a:prstGeom prst="rect">
                      <a:avLst/>
                    </a:prstGeom>
                  </pic:spPr>
                </pic:pic>
              </a:graphicData>
            </a:graphic>
          </wp:inline>
        </w:drawing>
      </w:r>
    </w:p>
    <w:p w14:paraId="4FFA10E7" w14:textId="464E6EE9" w:rsidR="00C55CAB" w:rsidRDefault="00C55CAB" w:rsidP="00C55CAB">
      <w:pPr>
        <w:pStyle w:val="Caption"/>
        <w:jc w:val="center"/>
        <w:rPr>
          <w:u w:val="single"/>
        </w:rPr>
      </w:pPr>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w:t>
      </w:r>
      <w:r w:rsidR="000A29F7">
        <w:fldChar w:fldCharType="end"/>
      </w:r>
      <w:r>
        <w:t>: Theoretical 2nd order filter</w:t>
      </w:r>
    </w:p>
    <w:p w14:paraId="47673E77" w14:textId="77777777" w:rsidR="00A275AE" w:rsidRDefault="00A275AE" w:rsidP="00A275AE">
      <w:pPr>
        <w:spacing w:line="240" w:lineRule="auto"/>
        <w:ind w:firstLine="0"/>
        <w:jc w:val="left"/>
        <w:rPr>
          <w:u w:val="single"/>
        </w:rPr>
      </w:pPr>
    </w:p>
    <w:p w14:paraId="5ED43F2F" w14:textId="77777777" w:rsidR="00A275AE" w:rsidRDefault="00A275AE" w:rsidP="00A275AE">
      <w:pPr>
        <w:keepNext/>
        <w:spacing w:line="240" w:lineRule="auto"/>
        <w:ind w:firstLine="0"/>
      </w:pPr>
      <w:r>
        <w:rPr>
          <w:noProof/>
          <w:lang w:val="en-ZA" w:eastAsia="en-ZA"/>
        </w:rPr>
        <w:drawing>
          <wp:inline distT="0" distB="0" distL="0" distR="0" wp14:anchorId="05774866" wp14:editId="4C2120A2">
            <wp:extent cx="4679950" cy="18865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9950" cy="1886585"/>
                    </a:xfrm>
                    <a:prstGeom prst="rect">
                      <a:avLst/>
                    </a:prstGeom>
                  </pic:spPr>
                </pic:pic>
              </a:graphicData>
            </a:graphic>
          </wp:inline>
        </w:drawing>
      </w:r>
    </w:p>
    <w:p w14:paraId="0F88D3C1" w14:textId="7810D0C0" w:rsidR="00A275AE" w:rsidRDefault="00A275AE" w:rsidP="00A275AE">
      <w:pPr>
        <w:pStyle w:val="Caption"/>
        <w:jc w:val="center"/>
      </w:pPr>
      <w:bookmarkStart w:id="78" w:name="_Toc465022959"/>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4</w:t>
      </w:r>
      <w:r w:rsidR="000A29F7">
        <w:fldChar w:fldCharType="end"/>
      </w:r>
      <w:r>
        <w:t>: Spice analysis of 2nd order RC filter</w:t>
      </w:r>
      <w:bookmarkEnd w:id="78"/>
    </w:p>
    <w:p w14:paraId="0F305940" w14:textId="2EC365DC" w:rsidR="00A275AE" w:rsidRDefault="00A275AE" w:rsidP="00A275AE">
      <w:pPr>
        <w:ind w:firstLine="0"/>
      </w:pPr>
      <w:r>
        <w:t>Notice how the green line decreases at double the gradient as opposed to the blue line.</w:t>
      </w:r>
    </w:p>
    <w:p w14:paraId="4CDCA053" w14:textId="77777777" w:rsidR="00A275AE" w:rsidRPr="002B03F1" w:rsidRDefault="00A275AE" w:rsidP="00A275AE">
      <w:pPr>
        <w:ind w:firstLine="0"/>
      </w:pPr>
    </w:p>
    <w:p w14:paraId="46FF7335" w14:textId="77777777" w:rsidR="00A275AE" w:rsidRDefault="00A275AE" w:rsidP="00A275AE">
      <w:pPr>
        <w:ind w:firstLine="0"/>
        <w:rPr>
          <w:u w:val="single"/>
        </w:rPr>
      </w:pPr>
      <w:r>
        <w:rPr>
          <w:u w:val="single"/>
        </w:rPr>
        <w:t>Building the Circuit:</w:t>
      </w:r>
    </w:p>
    <w:p w14:paraId="50F3970A" w14:textId="77777777" w:rsidR="00A275AE" w:rsidRDefault="00A275AE" w:rsidP="00A275AE">
      <w:pPr>
        <w:ind w:firstLine="0"/>
      </w:pPr>
      <w:r>
        <w:t>The RC filters were attached to a switch, which switched between Arduino input and potentiometer input.</w:t>
      </w:r>
    </w:p>
    <w:p w14:paraId="2BF62BDB" w14:textId="77777777" w:rsidR="00A275AE" w:rsidRDefault="00A275AE" w:rsidP="00A275AE">
      <w:pPr>
        <w:keepNext/>
        <w:ind w:firstLine="0"/>
        <w:jc w:val="center"/>
      </w:pPr>
      <w:r>
        <w:rPr>
          <w:noProof/>
          <w:lang w:val="en-ZA" w:eastAsia="en-ZA"/>
        </w:rPr>
        <w:lastRenderedPageBreak/>
        <w:drawing>
          <wp:inline distT="0" distB="0" distL="0" distR="0" wp14:anchorId="2DEDCDCE" wp14:editId="16FD2158">
            <wp:extent cx="2362200" cy="2886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2200" cy="2886075"/>
                    </a:xfrm>
                    <a:prstGeom prst="rect">
                      <a:avLst/>
                    </a:prstGeom>
                  </pic:spPr>
                </pic:pic>
              </a:graphicData>
            </a:graphic>
          </wp:inline>
        </w:drawing>
      </w:r>
    </w:p>
    <w:p w14:paraId="1DFD4681" w14:textId="2EA26CCE" w:rsidR="00A275AE" w:rsidRPr="00CD17DA" w:rsidRDefault="00A275AE" w:rsidP="00A275AE">
      <w:pPr>
        <w:pStyle w:val="Caption"/>
        <w:jc w:val="center"/>
      </w:pPr>
      <w:bookmarkStart w:id="79" w:name="_Toc465022960"/>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5</w:t>
      </w:r>
      <w:r w:rsidR="000A29F7">
        <w:fldChar w:fldCharType="end"/>
      </w:r>
      <w:r>
        <w:t xml:space="preserve">: Switch to switch between pot and </w:t>
      </w:r>
      <w:bookmarkEnd w:id="79"/>
      <w:r w:rsidR="00C55CAB">
        <w:t>Arduino</w:t>
      </w:r>
    </w:p>
    <w:p w14:paraId="18868374" w14:textId="77777777" w:rsidR="00A275AE" w:rsidRPr="00CD17DA" w:rsidRDefault="00A275AE" w:rsidP="00A275AE">
      <w:pPr>
        <w:spacing w:line="240" w:lineRule="auto"/>
        <w:ind w:firstLine="0"/>
        <w:jc w:val="left"/>
        <w:rPr>
          <w:u w:val="single"/>
        </w:rPr>
      </w:pPr>
      <w:r>
        <w:rPr>
          <w:u w:val="single"/>
        </w:rPr>
        <w:t>Mea</w:t>
      </w:r>
      <w:r w:rsidRPr="00CD17DA">
        <w:rPr>
          <w:u w:val="single"/>
        </w:rPr>
        <w:t>surements:</w:t>
      </w:r>
    </w:p>
    <w:p w14:paraId="7B6DC2A4" w14:textId="77777777" w:rsidR="00A275AE" w:rsidRDefault="00A275AE" w:rsidP="00A275AE">
      <w:pPr>
        <w:spacing w:line="240" w:lineRule="auto"/>
        <w:ind w:firstLine="0"/>
        <w:jc w:val="left"/>
        <w:rPr>
          <w:u w:val="single"/>
        </w:rPr>
      </w:pPr>
      <w:r w:rsidRPr="00CD17DA">
        <w:rPr>
          <w:u w:val="single"/>
        </w:rPr>
        <w:t>Comparison of theoretical and measured:</w:t>
      </w:r>
    </w:p>
    <w:p w14:paraId="3CD1150D" w14:textId="77777777" w:rsidR="00A275AE" w:rsidRDefault="00A275AE" w:rsidP="00A275AE">
      <w:pPr>
        <w:spacing w:line="240" w:lineRule="auto"/>
        <w:ind w:firstLine="0"/>
        <w:jc w:val="left"/>
        <w:rPr>
          <w:u w:val="single"/>
        </w:rPr>
      </w:pPr>
      <w:r>
        <w:rPr>
          <w:u w:val="single"/>
        </w:rPr>
        <w:t>Conclusion and recommendations:</w:t>
      </w:r>
    </w:p>
    <w:p w14:paraId="3C2156C9" w14:textId="77777777" w:rsidR="00A275AE" w:rsidRPr="00941250" w:rsidRDefault="00A275AE" w:rsidP="00A275AE">
      <w:pPr>
        <w:spacing w:line="240" w:lineRule="auto"/>
        <w:ind w:firstLine="0"/>
        <w:jc w:val="left"/>
      </w:pPr>
      <w:r>
        <w:t>The RC filter is quite effective, with next to nothing ripple.</w:t>
      </w:r>
    </w:p>
    <w:p w14:paraId="660B264C" w14:textId="77777777" w:rsidR="00A275AE" w:rsidRPr="00CD17DA" w:rsidRDefault="00A275AE" w:rsidP="00A275AE">
      <w:pPr>
        <w:spacing w:line="240" w:lineRule="auto"/>
        <w:ind w:firstLine="0"/>
        <w:jc w:val="left"/>
      </w:pPr>
    </w:p>
    <w:p w14:paraId="54C9242C" w14:textId="77777777" w:rsidR="00A275AE" w:rsidRDefault="00A275AE" w:rsidP="00A275AE">
      <w:pPr>
        <w:pStyle w:val="Heading3"/>
      </w:pPr>
      <w:bookmarkStart w:id="80" w:name="_Toc465124080"/>
      <w:r>
        <w:t>Outputs</w:t>
      </w:r>
      <w:bookmarkEnd w:id="80"/>
    </w:p>
    <w:p w14:paraId="437DA1C6" w14:textId="77777777" w:rsidR="00A275AE" w:rsidRDefault="00A275AE" w:rsidP="00A275AE">
      <w:pPr>
        <w:spacing w:line="240" w:lineRule="auto"/>
        <w:ind w:firstLine="0"/>
        <w:jc w:val="left"/>
        <w:rPr>
          <w:i/>
        </w:rPr>
      </w:pPr>
      <w:r>
        <w:rPr>
          <w:i/>
        </w:rPr>
        <w:t>This refer</w:t>
      </w:r>
      <w:r w:rsidRPr="00374749">
        <w:rPr>
          <w:i/>
        </w:rPr>
        <w:t>s to the outputs on the PCB to the Arduino.</w:t>
      </w:r>
    </w:p>
    <w:p w14:paraId="45B3F116" w14:textId="77777777" w:rsidR="00A275AE" w:rsidRPr="003D5CD1" w:rsidRDefault="00A275AE" w:rsidP="00A275AE">
      <w:pPr>
        <w:spacing w:line="240" w:lineRule="auto"/>
        <w:ind w:firstLine="0"/>
        <w:jc w:val="left"/>
        <w:rPr>
          <w:u w:val="single"/>
        </w:rPr>
      </w:pPr>
      <w:r>
        <w:rPr>
          <w:u w:val="single"/>
        </w:rPr>
        <w:t>Design:</w:t>
      </w:r>
    </w:p>
    <w:p w14:paraId="2334AFC3" w14:textId="77777777" w:rsidR="00A275AE" w:rsidRDefault="00A275AE" w:rsidP="00A275AE">
      <w:pPr>
        <w:keepNext/>
        <w:spacing w:line="240" w:lineRule="auto"/>
        <w:ind w:firstLine="0"/>
        <w:jc w:val="center"/>
      </w:pPr>
      <w:r>
        <w:rPr>
          <w:noProof/>
          <w:lang w:val="en-ZA" w:eastAsia="en-ZA"/>
        </w:rPr>
        <w:drawing>
          <wp:inline distT="0" distB="0" distL="0" distR="0" wp14:anchorId="07F4E7B7" wp14:editId="596A1A8A">
            <wp:extent cx="2952750" cy="21368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0482" cy="2149692"/>
                    </a:xfrm>
                    <a:prstGeom prst="rect">
                      <a:avLst/>
                    </a:prstGeom>
                  </pic:spPr>
                </pic:pic>
              </a:graphicData>
            </a:graphic>
          </wp:inline>
        </w:drawing>
      </w:r>
    </w:p>
    <w:p w14:paraId="37478C5B" w14:textId="0526AAA1" w:rsidR="00A275AE" w:rsidRDefault="00A275AE" w:rsidP="00A275AE">
      <w:pPr>
        <w:pStyle w:val="Caption"/>
        <w:jc w:val="center"/>
      </w:pPr>
      <w:bookmarkStart w:id="81" w:name="_Toc465022961"/>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6</w:t>
      </w:r>
      <w:r w:rsidR="000A29F7">
        <w:fldChar w:fldCharType="end"/>
      </w:r>
      <w:r>
        <w:t>: Voltage measuring for Arduino</w:t>
      </w:r>
      <w:bookmarkEnd w:id="81"/>
    </w:p>
    <w:p w14:paraId="4EE04198" w14:textId="77777777" w:rsidR="00A275AE" w:rsidRDefault="00A275AE" w:rsidP="00A275AE">
      <w:pPr>
        <w:keepNext/>
        <w:jc w:val="center"/>
      </w:pPr>
      <w:r>
        <w:rPr>
          <w:noProof/>
          <w:lang w:val="en-ZA" w:eastAsia="en-ZA"/>
        </w:rPr>
        <w:lastRenderedPageBreak/>
        <w:drawing>
          <wp:inline distT="0" distB="0" distL="0" distR="0" wp14:anchorId="56890FC6" wp14:editId="632F117E">
            <wp:extent cx="4679950" cy="14185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9950" cy="1418590"/>
                    </a:xfrm>
                    <a:prstGeom prst="rect">
                      <a:avLst/>
                    </a:prstGeom>
                  </pic:spPr>
                </pic:pic>
              </a:graphicData>
            </a:graphic>
          </wp:inline>
        </w:drawing>
      </w:r>
    </w:p>
    <w:p w14:paraId="0C414973" w14:textId="0F0C5351" w:rsidR="00A275AE" w:rsidRPr="00FE524D" w:rsidRDefault="00A275AE" w:rsidP="00A275AE">
      <w:pPr>
        <w:pStyle w:val="Caption"/>
        <w:jc w:val="center"/>
      </w:pPr>
      <w:bookmarkStart w:id="82" w:name="_Toc465022962"/>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7</w:t>
      </w:r>
      <w:r w:rsidR="000A29F7">
        <w:fldChar w:fldCharType="end"/>
      </w:r>
      <w:r>
        <w:t>: Current measurement</w:t>
      </w:r>
      <w:bookmarkEnd w:id="82"/>
    </w:p>
    <w:p w14:paraId="3FAB8377" w14:textId="77777777" w:rsidR="00A275AE" w:rsidRDefault="00A275AE" w:rsidP="00A275AE">
      <w:pPr>
        <w:rPr>
          <w:u w:val="single"/>
        </w:rPr>
      </w:pPr>
      <w:r>
        <w:rPr>
          <w:u w:val="single"/>
        </w:rPr>
        <w:t>Analysis:</w:t>
      </w:r>
    </w:p>
    <w:p w14:paraId="31DF3908" w14:textId="77777777" w:rsidR="00A275AE" w:rsidRDefault="00A275AE" w:rsidP="00A275AE">
      <w:r>
        <w:t xml:space="preserve">The voltage divider ensures that that maximum voltage that the Arduino will take is 5.1k/(5.1k+22k) * 26V is 4.89V, which is under 5V. </w:t>
      </w:r>
    </w:p>
    <w:p w14:paraId="5B9BC8B6" w14:textId="77777777" w:rsidR="00A275AE" w:rsidRPr="003D5CD1" w:rsidRDefault="00A275AE" w:rsidP="00A275AE">
      <w:r>
        <w:t>The current gain ensured that the max measurement to the Arduino is 0.1*(1+39k/1k) = 0.1*40 = 4V.</w:t>
      </w:r>
    </w:p>
    <w:p w14:paraId="026FE209" w14:textId="77777777" w:rsidR="00A275AE" w:rsidRDefault="00A275AE" w:rsidP="00A275AE">
      <w:pPr>
        <w:rPr>
          <w:u w:val="single"/>
        </w:rPr>
      </w:pPr>
      <w:r>
        <w:rPr>
          <w:u w:val="single"/>
        </w:rPr>
        <w:t>Building the circuit:</w:t>
      </w:r>
    </w:p>
    <w:p w14:paraId="193F26AC" w14:textId="77777777" w:rsidR="00A275AE" w:rsidRPr="003D5CD1" w:rsidRDefault="00A275AE" w:rsidP="00A275AE">
      <w:r w:rsidRPr="003D5CD1">
        <w:t xml:space="preserve">As </w:t>
      </w:r>
      <w:r>
        <w:t>mentioned in the conclusion, protection diodes are thoughtful.</w:t>
      </w:r>
    </w:p>
    <w:p w14:paraId="26BB5F31" w14:textId="77777777" w:rsidR="00A275AE" w:rsidRDefault="00A275AE" w:rsidP="00A275AE">
      <w:pPr>
        <w:rPr>
          <w:u w:val="single"/>
        </w:rPr>
      </w:pPr>
      <w:r>
        <w:rPr>
          <w:u w:val="single"/>
        </w:rPr>
        <w:t>Measurements:</w:t>
      </w:r>
    </w:p>
    <w:p w14:paraId="7D3FA8F3" w14:textId="77777777" w:rsidR="00A275AE" w:rsidRPr="00FE524D" w:rsidRDefault="00A275AE" w:rsidP="00A275AE">
      <w:r>
        <w:t>The measurements never exceeded 5V.</w:t>
      </w:r>
    </w:p>
    <w:p w14:paraId="0E415D6E" w14:textId="77777777" w:rsidR="00A275AE" w:rsidRDefault="00A275AE" w:rsidP="00A275AE">
      <w:pPr>
        <w:rPr>
          <w:u w:val="single"/>
        </w:rPr>
      </w:pPr>
      <w:r>
        <w:rPr>
          <w:u w:val="single"/>
        </w:rPr>
        <w:t>Comparison of theoretical and measured values</w:t>
      </w:r>
    </w:p>
    <w:p w14:paraId="7CA9EED8" w14:textId="77777777" w:rsidR="00A275AE" w:rsidRDefault="00A275AE" w:rsidP="00A275AE">
      <w:pPr>
        <w:rPr>
          <w:u w:val="single"/>
        </w:rPr>
      </w:pPr>
      <w:r>
        <w:rPr>
          <w:u w:val="single"/>
        </w:rPr>
        <w:t>Conclusion and recommendations:</w:t>
      </w:r>
    </w:p>
    <w:p w14:paraId="1E3CC2EA" w14:textId="77777777" w:rsidR="00A275AE" w:rsidRDefault="00A275AE" w:rsidP="00A275AE">
      <w:r>
        <w:t>Adding a 5.1V clamping diode to both the voltage and current measurements would be a good idea. An example follows:</w:t>
      </w:r>
    </w:p>
    <w:p w14:paraId="1C0E5AF5" w14:textId="77777777" w:rsidR="00A275AE" w:rsidRDefault="00A275AE" w:rsidP="00A275AE">
      <w:pPr>
        <w:keepNext/>
      </w:pPr>
      <w:r>
        <w:rPr>
          <w:noProof/>
          <w:lang w:val="en-ZA" w:eastAsia="en-ZA"/>
        </w:rPr>
        <w:drawing>
          <wp:inline distT="0" distB="0" distL="0" distR="0" wp14:anchorId="1FBF0490" wp14:editId="7E1ED077">
            <wp:extent cx="4476750" cy="1829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2224" cy="1831812"/>
                    </a:xfrm>
                    <a:prstGeom prst="rect">
                      <a:avLst/>
                    </a:prstGeom>
                  </pic:spPr>
                </pic:pic>
              </a:graphicData>
            </a:graphic>
          </wp:inline>
        </w:drawing>
      </w:r>
    </w:p>
    <w:p w14:paraId="6DC43B93" w14:textId="7C6BE3D9" w:rsidR="00A275AE" w:rsidRPr="003D5CD1" w:rsidRDefault="00A275AE" w:rsidP="00A275AE">
      <w:pPr>
        <w:pStyle w:val="Caption"/>
        <w:jc w:val="center"/>
      </w:pPr>
      <w:bookmarkStart w:id="83" w:name="_Toc465022963"/>
      <w:r>
        <w:t xml:space="preserve">Figure </w:t>
      </w:r>
      <w:r w:rsidR="000A29F7">
        <w:fldChar w:fldCharType="begin"/>
      </w:r>
      <w:r w:rsidR="000A29F7">
        <w:instrText xml:space="preserve"> STYLEREF 1 \s </w:instrText>
      </w:r>
      <w:r w:rsidR="000A29F7">
        <w:fldChar w:fldCharType="separate"/>
      </w:r>
      <w:r w:rsidR="000A29F7">
        <w:rPr>
          <w:noProof/>
        </w:rPr>
        <w:t>7</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8</w:t>
      </w:r>
      <w:r w:rsidR="000A29F7">
        <w:fldChar w:fldCharType="end"/>
      </w:r>
      <w:r>
        <w:t>: Arduino protection</w:t>
      </w:r>
      <w:bookmarkEnd w:id="83"/>
    </w:p>
    <w:p w14:paraId="1C2E56B0" w14:textId="77777777" w:rsidR="00A275AE" w:rsidRDefault="00A275AE" w:rsidP="00A275AE">
      <w:pPr>
        <w:spacing w:line="240" w:lineRule="auto"/>
        <w:ind w:firstLine="0"/>
        <w:jc w:val="left"/>
        <w:rPr>
          <w:rFonts w:ascii="cmbx10" w:hAnsi="cmbx10" w:cs="Arial"/>
          <w:bCs/>
          <w:szCs w:val="26"/>
        </w:rPr>
      </w:pPr>
      <w:r>
        <w:rPr>
          <w:rFonts w:ascii="cmbx10" w:hAnsi="cmbx10" w:cs="Arial"/>
          <w:bCs/>
          <w:szCs w:val="26"/>
        </w:rPr>
        <w:br w:type="page"/>
      </w:r>
    </w:p>
    <w:p w14:paraId="38C06126" w14:textId="77777777" w:rsidR="00A275AE" w:rsidRDefault="00A275AE" w:rsidP="00A275AE">
      <w:pPr>
        <w:spacing w:line="240" w:lineRule="auto"/>
        <w:ind w:firstLine="0"/>
        <w:jc w:val="left"/>
        <w:rPr>
          <w:rFonts w:ascii="cmbx10" w:hAnsi="cmbx10" w:cs="Arial"/>
          <w:bCs/>
          <w:szCs w:val="26"/>
        </w:rPr>
      </w:pPr>
    </w:p>
    <w:p w14:paraId="2515A854" w14:textId="6A261C6A" w:rsidR="00DA2E01" w:rsidRDefault="00DA2E01">
      <w:pPr>
        <w:pStyle w:val="Heading2"/>
      </w:pPr>
      <w:bookmarkStart w:id="84" w:name="_Toc465124081"/>
      <w:r>
        <w:t>Complete System Integration (+digital)</w:t>
      </w:r>
    </w:p>
    <w:p w14:paraId="3C5C8DA8" w14:textId="77777777" w:rsidR="000A29F7" w:rsidRDefault="000A29F7" w:rsidP="000A29F7">
      <w:pPr>
        <w:pStyle w:val="Firstparagraph"/>
        <w:keepNext/>
        <w:jc w:val="center"/>
      </w:pPr>
      <w:r>
        <w:pict w14:anchorId="0D3BC620">
          <v:shape id="_x0000_i1054" type="#_x0000_t75" style="width:368.35pt;height:221pt">
            <v:imagedata r:id="rId55" o:title="pic_88_1"/>
          </v:shape>
        </w:pict>
      </w:r>
    </w:p>
    <w:p w14:paraId="531D087D" w14:textId="2A7F2471"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9</w:t>
      </w:r>
      <w:r>
        <w:fldChar w:fldCharType="end"/>
      </w:r>
      <w:r>
        <w:t>: Creating staircases</w:t>
      </w:r>
    </w:p>
    <w:p w14:paraId="21319ADF" w14:textId="31AC1186" w:rsidR="000A29F7" w:rsidRDefault="000A29F7" w:rsidP="000A29F7"/>
    <w:p w14:paraId="7E52A910" w14:textId="77777777" w:rsidR="000A29F7" w:rsidRDefault="000A29F7" w:rsidP="000A29F7">
      <w:pPr>
        <w:keepNext/>
        <w:jc w:val="center"/>
      </w:pPr>
      <w:r>
        <w:rPr>
          <w:noProof/>
          <w:lang w:val="en-ZA" w:eastAsia="en-ZA"/>
        </w:rPr>
        <w:drawing>
          <wp:inline distT="0" distB="0" distL="0" distR="0" wp14:anchorId="7FF001F5" wp14:editId="358806F2">
            <wp:extent cx="1219200" cy="13430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9200" cy="1343025"/>
                    </a:xfrm>
                    <a:prstGeom prst="rect">
                      <a:avLst/>
                    </a:prstGeom>
                  </pic:spPr>
                </pic:pic>
              </a:graphicData>
            </a:graphic>
          </wp:inline>
        </w:drawing>
      </w:r>
    </w:p>
    <w:p w14:paraId="312910CE" w14:textId="11E813F8"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10</w:t>
      </w:r>
      <w:r>
        <w:fldChar w:fldCharType="end"/>
      </w:r>
      <w:r>
        <w:t>: reading voltages and currents over 10 ohm load.</w:t>
      </w:r>
    </w:p>
    <w:p w14:paraId="349F6BED" w14:textId="77777777" w:rsidR="000A29F7" w:rsidRDefault="000A29F7" w:rsidP="000A29F7">
      <w:pPr>
        <w:keepNext/>
      </w:pPr>
      <w:r>
        <w:lastRenderedPageBreak/>
        <w:pict w14:anchorId="0E6B9F1E">
          <v:shape id="_x0000_i1060" type="#_x0000_t75" style="width:5in;height:3in">
            <v:imagedata r:id="rId57" o:title="pic_107_1"/>
          </v:shape>
        </w:pict>
      </w:r>
    </w:p>
    <w:p w14:paraId="0D642920" w14:textId="3FD6DB53"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11</w:t>
      </w:r>
      <w:r>
        <w:fldChar w:fldCharType="end"/>
      </w:r>
      <w:r>
        <w:t>: 1V input, and ripple shows spikes.</w:t>
      </w:r>
    </w:p>
    <w:p w14:paraId="2036E946" w14:textId="77777777" w:rsidR="000A29F7" w:rsidRDefault="000A29F7" w:rsidP="000A29F7">
      <w:pPr>
        <w:keepNext/>
      </w:pPr>
      <w:r>
        <w:rPr>
          <w:noProof/>
          <w:lang w:val="en-ZA" w:eastAsia="en-ZA"/>
        </w:rPr>
        <w:drawing>
          <wp:inline distT="0" distB="0" distL="0" distR="0" wp14:anchorId="37AB3FD0" wp14:editId="3FBBEAF3">
            <wp:extent cx="4257675" cy="2371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7675" cy="2371725"/>
                    </a:xfrm>
                    <a:prstGeom prst="rect">
                      <a:avLst/>
                    </a:prstGeom>
                  </pic:spPr>
                </pic:pic>
              </a:graphicData>
            </a:graphic>
          </wp:inline>
        </w:drawing>
      </w:r>
    </w:p>
    <w:p w14:paraId="184EE425" w14:textId="793F8898"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12</w:t>
      </w:r>
      <w:r>
        <w:fldChar w:fldCharType="end"/>
      </w:r>
      <w:r>
        <w:t>: Measured current, voltage</w:t>
      </w:r>
    </w:p>
    <w:p w14:paraId="4D563EAA" w14:textId="77777777" w:rsidR="000A29F7" w:rsidRDefault="000A29F7" w:rsidP="000A29F7">
      <w:pPr>
        <w:keepNext/>
        <w:jc w:val="center"/>
      </w:pPr>
      <w:r>
        <w:rPr>
          <w:noProof/>
          <w:lang w:val="en-ZA" w:eastAsia="en-ZA"/>
        </w:rPr>
        <w:drawing>
          <wp:inline distT="0" distB="0" distL="0" distR="0" wp14:anchorId="52065288" wp14:editId="579919A0">
            <wp:extent cx="4086225" cy="1571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6225" cy="1571625"/>
                    </a:xfrm>
                    <a:prstGeom prst="rect">
                      <a:avLst/>
                    </a:prstGeom>
                  </pic:spPr>
                </pic:pic>
              </a:graphicData>
            </a:graphic>
          </wp:inline>
        </w:drawing>
      </w:r>
    </w:p>
    <w:p w14:paraId="5B943B00" w14:textId="37353AC3"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13</w:t>
      </w:r>
      <w:r>
        <w:fldChar w:fldCharType="end"/>
      </w:r>
      <w:r>
        <w:t>: Setting voltages using predefined gain.</w:t>
      </w:r>
    </w:p>
    <w:p w14:paraId="69CE2F6C" w14:textId="77777777" w:rsidR="000A29F7" w:rsidRDefault="000A29F7" w:rsidP="000A29F7">
      <w:pPr>
        <w:keepNext/>
        <w:jc w:val="center"/>
      </w:pPr>
      <w:r>
        <w:rPr>
          <w:noProof/>
          <w:lang w:val="en-ZA" w:eastAsia="en-ZA"/>
        </w:rPr>
        <w:lastRenderedPageBreak/>
        <w:drawing>
          <wp:inline distT="0" distB="0" distL="0" distR="0" wp14:anchorId="4DCD698D" wp14:editId="5C572A2D">
            <wp:extent cx="2686050" cy="4314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6050" cy="4314825"/>
                    </a:xfrm>
                    <a:prstGeom prst="rect">
                      <a:avLst/>
                    </a:prstGeom>
                  </pic:spPr>
                </pic:pic>
              </a:graphicData>
            </a:graphic>
          </wp:inline>
        </w:drawing>
      </w:r>
    </w:p>
    <w:p w14:paraId="0580E6CA" w14:textId="3BA5D2A1" w:rsidR="000A29F7" w:rsidRDefault="000A29F7" w:rsidP="000A29F7">
      <w:pPr>
        <w:pStyle w:val="Caption"/>
        <w:jc w:val="cente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14</w:t>
      </w:r>
      <w:r>
        <w:fldChar w:fldCharType="end"/>
      </w:r>
      <w:r>
        <w:t>: Earlier version</w:t>
      </w:r>
    </w:p>
    <w:p w14:paraId="638E49B8" w14:textId="21BB366A" w:rsidR="000A29F7" w:rsidRPr="000A29F7" w:rsidRDefault="000A29F7" w:rsidP="000A29F7">
      <w:r>
        <w:t>This has the control system built in. Both versions have an automatic COM port identification system.</w:t>
      </w:r>
    </w:p>
    <w:p w14:paraId="30A575DB" w14:textId="77777777" w:rsidR="000A29F7" w:rsidRPr="000A29F7" w:rsidRDefault="000A29F7" w:rsidP="000A29F7"/>
    <w:p w14:paraId="72E4EB5A" w14:textId="77777777" w:rsidR="00DA2E01" w:rsidRPr="00DA2E01" w:rsidRDefault="00DA2E01" w:rsidP="00DA2E01">
      <w:pPr>
        <w:pStyle w:val="Firstparagraph"/>
      </w:pPr>
    </w:p>
    <w:p w14:paraId="1273C525" w14:textId="43447CDD" w:rsidR="00536C0C" w:rsidRDefault="00536C0C" w:rsidP="00536C0C">
      <w:pPr>
        <w:pStyle w:val="Heading3"/>
      </w:pPr>
      <w:r>
        <w:t>Interpretation of results in Appendix A</w:t>
      </w:r>
    </w:p>
    <w:p w14:paraId="35770B2B" w14:textId="25FA9C9D" w:rsidR="00536C0C" w:rsidRPr="00536C0C" w:rsidRDefault="00536C0C" w:rsidP="00536C0C">
      <w:pPr>
        <w:pStyle w:val="Firstparagraph"/>
      </w:pPr>
      <w:r>
        <w:t>Current did nt work. It just causes oscillation. Should be an easy fix, however, it will be left as it is.</w:t>
      </w:r>
      <w:bookmarkStart w:id="85" w:name="_GoBack"/>
      <w:bookmarkEnd w:id="85"/>
    </w:p>
    <w:p w14:paraId="475BC605" w14:textId="4E9A49CB" w:rsidR="00331A90" w:rsidRDefault="00331A90" w:rsidP="00552288">
      <w:pPr>
        <w:pStyle w:val="Heading1"/>
      </w:pPr>
      <w:r>
        <w:t>Appendix A: Measured Demonstration Results</w:t>
      </w:r>
      <w:bookmarkEnd w:id="84"/>
    </w:p>
    <w:p w14:paraId="26C89824" w14:textId="77777777" w:rsidR="000725E0" w:rsidRPr="000725E0" w:rsidRDefault="000725E0" w:rsidP="000725E0">
      <w:pPr>
        <w:pStyle w:val="Firstparagraph"/>
        <w:rPr>
          <w:i/>
        </w:rPr>
      </w:pPr>
      <w:r w:rsidRPr="000725E0">
        <w:rPr>
          <w:i/>
        </w:rPr>
        <w:t xml:space="preserve">See 6.2 for interpretation. </w:t>
      </w:r>
    </w:p>
    <w:p w14:paraId="78816D40" w14:textId="77777777" w:rsidR="000725E0" w:rsidRPr="000725E0" w:rsidRDefault="000725E0" w:rsidP="000725E0"/>
    <w:p w14:paraId="184917BB" w14:textId="77777777" w:rsidR="001F3171" w:rsidRPr="001F3171" w:rsidRDefault="001F3171" w:rsidP="00BF0A6C">
      <w:pPr>
        <w:ind w:firstLine="0"/>
        <w:rPr>
          <w:b/>
        </w:rPr>
      </w:pPr>
      <w:r>
        <w:rPr>
          <w:b/>
        </w:rPr>
        <w:t>Voltage Regulation</w:t>
      </w:r>
    </w:p>
    <w:tbl>
      <w:tblPr>
        <w:tblStyle w:val="TableGrid"/>
        <w:tblW w:w="0" w:type="auto"/>
        <w:tblLook w:val="04A0" w:firstRow="1" w:lastRow="0" w:firstColumn="1" w:lastColumn="0" w:noHBand="0" w:noVBand="1"/>
      </w:tblPr>
      <w:tblGrid>
        <w:gridCol w:w="907"/>
        <w:gridCol w:w="908"/>
        <w:gridCol w:w="887"/>
        <w:gridCol w:w="887"/>
        <w:gridCol w:w="894"/>
        <w:gridCol w:w="868"/>
        <w:gridCol w:w="867"/>
        <w:gridCol w:w="1142"/>
      </w:tblGrid>
      <w:tr w:rsidR="001F3171" w14:paraId="1DA32E62" w14:textId="77777777" w:rsidTr="001F3171">
        <w:tc>
          <w:tcPr>
            <w:tcW w:w="920" w:type="dxa"/>
          </w:tcPr>
          <w:p w14:paraId="47200E91" w14:textId="77777777" w:rsidR="001F3171" w:rsidRDefault="00BA1602" w:rsidP="00BF0A6C">
            <w:pPr>
              <w:ind w:firstLine="0"/>
            </w:pPr>
            <w:r>
              <w:lastRenderedPageBreak/>
              <w:t>Set Voltage</w:t>
            </w:r>
          </w:p>
        </w:tc>
        <w:tc>
          <w:tcPr>
            <w:tcW w:w="920" w:type="dxa"/>
          </w:tcPr>
          <w:p w14:paraId="33DB9BE8" w14:textId="77777777" w:rsidR="001F3171" w:rsidRDefault="00BA1602" w:rsidP="00BF0A6C">
            <w:pPr>
              <w:ind w:firstLine="0"/>
            </w:pPr>
            <w:r>
              <w:t>Set Current</w:t>
            </w:r>
          </w:p>
        </w:tc>
        <w:tc>
          <w:tcPr>
            <w:tcW w:w="920" w:type="dxa"/>
          </w:tcPr>
          <w:p w14:paraId="0AF8D4D9" w14:textId="77777777" w:rsidR="001F3171" w:rsidRDefault="00BA1602" w:rsidP="00BF0A6C">
            <w:pPr>
              <w:ind w:firstLine="0"/>
            </w:pPr>
            <w:r>
              <w:t>Before Vout DC</w:t>
            </w:r>
          </w:p>
        </w:tc>
        <w:tc>
          <w:tcPr>
            <w:tcW w:w="920" w:type="dxa"/>
          </w:tcPr>
          <w:p w14:paraId="070A39D7" w14:textId="77777777" w:rsidR="001F3171" w:rsidRDefault="00BA1602" w:rsidP="00BF0A6C">
            <w:pPr>
              <w:ind w:firstLine="0"/>
            </w:pPr>
            <w:r>
              <w:t>Before Vout AC p-p</w:t>
            </w:r>
          </w:p>
        </w:tc>
        <w:tc>
          <w:tcPr>
            <w:tcW w:w="920" w:type="dxa"/>
          </w:tcPr>
          <w:p w14:paraId="2E5998A4" w14:textId="77777777" w:rsidR="001F3171" w:rsidRDefault="00BA1602" w:rsidP="00BF0A6C">
            <w:pPr>
              <w:ind w:firstLine="0"/>
            </w:pPr>
            <w:r>
              <w:t>Load (ohms)</w:t>
            </w:r>
          </w:p>
        </w:tc>
        <w:tc>
          <w:tcPr>
            <w:tcW w:w="920" w:type="dxa"/>
          </w:tcPr>
          <w:p w14:paraId="3E419382" w14:textId="77777777" w:rsidR="00BA1602" w:rsidRDefault="00BA1602" w:rsidP="00BF0A6C">
            <w:pPr>
              <w:ind w:firstLine="0"/>
            </w:pPr>
            <w:r>
              <w:t>After Vout DC</w:t>
            </w:r>
          </w:p>
        </w:tc>
        <w:tc>
          <w:tcPr>
            <w:tcW w:w="920" w:type="dxa"/>
          </w:tcPr>
          <w:p w14:paraId="74C4CA73" w14:textId="77777777" w:rsidR="001F3171" w:rsidRDefault="00BA1602" w:rsidP="00BF0A6C">
            <w:pPr>
              <w:ind w:firstLine="0"/>
            </w:pPr>
            <w:r>
              <w:t>After Vout AC p-p</w:t>
            </w:r>
          </w:p>
        </w:tc>
        <w:tc>
          <w:tcPr>
            <w:tcW w:w="920" w:type="dxa"/>
          </w:tcPr>
          <w:p w14:paraId="3C979105" w14:textId="77777777" w:rsidR="001F3171" w:rsidRDefault="00BA1602" w:rsidP="00BF0A6C">
            <w:pPr>
              <w:ind w:firstLine="0"/>
            </w:pPr>
            <w:r>
              <w:t>Comments</w:t>
            </w:r>
          </w:p>
        </w:tc>
      </w:tr>
      <w:tr w:rsidR="001F3171" w14:paraId="25D4CAAD" w14:textId="77777777" w:rsidTr="001F3171">
        <w:tc>
          <w:tcPr>
            <w:tcW w:w="920" w:type="dxa"/>
          </w:tcPr>
          <w:p w14:paraId="1837169C" w14:textId="77777777" w:rsidR="001F3171" w:rsidRDefault="00BA1602" w:rsidP="00BF0A6C">
            <w:pPr>
              <w:ind w:firstLine="0"/>
            </w:pPr>
            <w:r>
              <w:t>0V</w:t>
            </w:r>
          </w:p>
        </w:tc>
        <w:tc>
          <w:tcPr>
            <w:tcW w:w="920" w:type="dxa"/>
          </w:tcPr>
          <w:p w14:paraId="146B0A35" w14:textId="77777777" w:rsidR="001F3171" w:rsidRDefault="00BA1602" w:rsidP="00BA1602">
            <w:pPr>
              <w:ind w:firstLine="0"/>
            </w:pPr>
            <w:r>
              <w:t>&gt; 1A</w:t>
            </w:r>
          </w:p>
        </w:tc>
        <w:tc>
          <w:tcPr>
            <w:tcW w:w="920" w:type="dxa"/>
          </w:tcPr>
          <w:p w14:paraId="69735B2F" w14:textId="77777777" w:rsidR="001F3171" w:rsidRDefault="00BA1602" w:rsidP="00BF0A6C">
            <w:pPr>
              <w:ind w:firstLine="0"/>
            </w:pPr>
            <w:r>
              <w:t>0V</w:t>
            </w:r>
          </w:p>
        </w:tc>
        <w:tc>
          <w:tcPr>
            <w:tcW w:w="920" w:type="dxa"/>
          </w:tcPr>
          <w:p w14:paraId="097E024E" w14:textId="77777777" w:rsidR="001F3171" w:rsidRDefault="00BA1602" w:rsidP="00BF0A6C">
            <w:pPr>
              <w:ind w:firstLine="0"/>
            </w:pPr>
            <w:r>
              <w:t>N/A</w:t>
            </w:r>
          </w:p>
        </w:tc>
        <w:tc>
          <w:tcPr>
            <w:tcW w:w="920" w:type="dxa"/>
          </w:tcPr>
          <w:p w14:paraId="422B10D9" w14:textId="77777777" w:rsidR="001F3171" w:rsidRDefault="00BA1602" w:rsidP="00BF0A6C">
            <w:pPr>
              <w:ind w:firstLine="0"/>
            </w:pPr>
            <w:r>
              <w:t>N/A</w:t>
            </w:r>
          </w:p>
        </w:tc>
        <w:tc>
          <w:tcPr>
            <w:tcW w:w="920" w:type="dxa"/>
          </w:tcPr>
          <w:p w14:paraId="09323C9D" w14:textId="77777777" w:rsidR="001F3171" w:rsidRDefault="00BA1602" w:rsidP="00BF0A6C">
            <w:pPr>
              <w:ind w:firstLine="0"/>
            </w:pPr>
            <w:r>
              <w:t>N/A</w:t>
            </w:r>
          </w:p>
        </w:tc>
        <w:tc>
          <w:tcPr>
            <w:tcW w:w="920" w:type="dxa"/>
          </w:tcPr>
          <w:p w14:paraId="674BF619" w14:textId="77777777" w:rsidR="001F3171" w:rsidRDefault="00BA1602" w:rsidP="00BF0A6C">
            <w:pPr>
              <w:ind w:firstLine="0"/>
            </w:pPr>
            <w:r>
              <w:t>N/A</w:t>
            </w:r>
          </w:p>
        </w:tc>
        <w:tc>
          <w:tcPr>
            <w:tcW w:w="920" w:type="dxa"/>
          </w:tcPr>
          <w:p w14:paraId="682D1D95" w14:textId="77777777" w:rsidR="001F3171" w:rsidRDefault="001F3171" w:rsidP="00BF0A6C">
            <w:pPr>
              <w:ind w:firstLine="0"/>
            </w:pPr>
          </w:p>
        </w:tc>
      </w:tr>
      <w:tr w:rsidR="001F3171" w14:paraId="5786F93C" w14:textId="77777777" w:rsidTr="001F3171">
        <w:tc>
          <w:tcPr>
            <w:tcW w:w="920" w:type="dxa"/>
          </w:tcPr>
          <w:p w14:paraId="6F7017C0" w14:textId="77777777" w:rsidR="001F3171" w:rsidRDefault="00BA1602" w:rsidP="00BF0A6C">
            <w:pPr>
              <w:ind w:firstLine="0"/>
            </w:pPr>
            <w:r>
              <w:t>&gt;16V</w:t>
            </w:r>
          </w:p>
        </w:tc>
        <w:tc>
          <w:tcPr>
            <w:tcW w:w="920" w:type="dxa"/>
          </w:tcPr>
          <w:p w14:paraId="3A4C16D6" w14:textId="77777777" w:rsidR="001F3171" w:rsidRDefault="00BA1602" w:rsidP="00BF0A6C">
            <w:pPr>
              <w:ind w:firstLine="0"/>
            </w:pPr>
            <w:r>
              <w:t>&gt;1A</w:t>
            </w:r>
          </w:p>
        </w:tc>
        <w:tc>
          <w:tcPr>
            <w:tcW w:w="920" w:type="dxa"/>
          </w:tcPr>
          <w:p w14:paraId="1414F3C6" w14:textId="77777777" w:rsidR="001F3171" w:rsidRDefault="00BA1602" w:rsidP="00BF0A6C">
            <w:pPr>
              <w:ind w:firstLine="0"/>
            </w:pPr>
            <w:r>
              <w:t>16V</w:t>
            </w:r>
          </w:p>
        </w:tc>
        <w:tc>
          <w:tcPr>
            <w:tcW w:w="920" w:type="dxa"/>
          </w:tcPr>
          <w:p w14:paraId="02D8B937" w14:textId="77777777" w:rsidR="001F3171" w:rsidRDefault="00BA1602" w:rsidP="00BF0A6C">
            <w:pPr>
              <w:ind w:firstLine="0"/>
            </w:pPr>
            <w:r>
              <w:t>N/A</w:t>
            </w:r>
          </w:p>
        </w:tc>
        <w:tc>
          <w:tcPr>
            <w:tcW w:w="920" w:type="dxa"/>
          </w:tcPr>
          <w:p w14:paraId="4F4634FE" w14:textId="77777777" w:rsidR="001F3171" w:rsidRDefault="00BA1602" w:rsidP="00BF0A6C">
            <w:pPr>
              <w:ind w:firstLine="0"/>
            </w:pPr>
            <w:r>
              <w:t>N/A</w:t>
            </w:r>
          </w:p>
        </w:tc>
        <w:tc>
          <w:tcPr>
            <w:tcW w:w="920" w:type="dxa"/>
          </w:tcPr>
          <w:p w14:paraId="536BCF17" w14:textId="77777777" w:rsidR="001F3171" w:rsidRDefault="00BA1602" w:rsidP="00BF0A6C">
            <w:pPr>
              <w:ind w:firstLine="0"/>
            </w:pPr>
            <w:r>
              <w:t>N/A</w:t>
            </w:r>
          </w:p>
        </w:tc>
        <w:tc>
          <w:tcPr>
            <w:tcW w:w="920" w:type="dxa"/>
          </w:tcPr>
          <w:p w14:paraId="69F47587" w14:textId="77777777" w:rsidR="001F3171" w:rsidRDefault="00BA1602" w:rsidP="00BF0A6C">
            <w:pPr>
              <w:ind w:firstLine="0"/>
            </w:pPr>
            <w:r>
              <w:t>N/A</w:t>
            </w:r>
          </w:p>
        </w:tc>
        <w:tc>
          <w:tcPr>
            <w:tcW w:w="920" w:type="dxa"/>
          </w:tcPr>
          <w:p w14:paraId="624DA384" w14:textId="77777777" w:rsidR="001F3171" w:rsidRDefault="001F3171" w:rsidP="00BF0A6C">
            <w:pPr>
              <w:ind w:firstLine="0"/>
            </w:pPr>
          </w:p>
        </w:tc>
      </w:tr>
      <w:tr w:rsidR="001F3171" w14:paraId="349611F6" w14:textId="77777777" w:rsidTr="001F3171">
        <w:tc>
          <w:tcPr>
            <w:tcW w:w="920" w:type="dxa"/>
          </w:tcPr>
          <w:p w14:paraId="70145D6B" w14:textId="77777777" w:rsidR="001F3171" w:rsidRDefault="00BA1602" w:rsidP="00BF0A6C">
            <w:pPr>
              <w:ind w:firstLine="0"/>
            </w:pPr>
            <w:r>
              <w:t>1.1V</w:t>
            </w:r>
          </w:p>
        </w:tc>
        <w:tc>
          <w:tcPr>
            <w:tcW w:w="920" w:type="dxa"/>
          </w:tcPr>
          <w:p w14:paraId="5850BDEB" w14:textId="77777777" w:rsidR="001F3171" w:rsidRDefault="00BA1602" w:rsidP="00BF0A6C">
            <w:pPr>
              <w:ind w:firstLine="0"/>
            </w:pPr>
            <w:r>
              <w:t>&gt;1A</w:t>
            </w:r>
          </w:p>
        </w:tc>
        <w:tc>
          <w:tcPr>
            <w:tcW w:w="920" w:type="dxa"/>
          </w:tcPr>
          <w:p w14:paraId="2C92B784" w14:textId="77777777" w:rsidR="001F3171" w:rsidRDefault="00B867DE" w:rsidP="00BF0A6C">
            <w:pPr>
              <w:ind w:firstLine="0"/>
            </w:pPr>
            <w:r>
              <w:t>1.2V</w:t>
            </w:r>
          </w:p>
        </w:tc>
        <w:tc>
          <w:tcPr>
            <w:tcW w:w="920" w:type="dxa"/>
          </w:tcPr>
          <w:p w14:paraId="1396FFF3" w14:textId="77777777" w:rsidR="001F3171" w:rsidRDefault="00B867DE" w:rsidP="00BF0A6C">
            <w:pPr>
              <w:ind w:firstLine="0"/>
            </w:pPr>
            <w:r>
              <w:t>&lt;20m</w:t>
            </w:r>
          </w:p>
        </w:tc>
        <w:tc>
          <w:tcPr>
            <w:tcW w:w="920" w:type="dxa"/>
          </w:tcPr>
          <w:p w14:paraId="22E5BB36" w14:textId="77777777" w:rsidR="001F3171" w:rsidRDefault="00B867DE" w:rsidP="00BF0A6C">
            <w:pPr>
              <w:ind w:firstLine="0"/>
            </w:pPr>
            <w:r>
              <w:t>1.1</w:t>
            </w:r>
          </w:p>
        </w:tc>
        <w:tc>
          <w:tcPr>
            <w:tcW w:w="920" w:type="dxa"/>
          </w:tcPr>
          <w:p w14:paraId="624BC75A" w14:textId="77777777" w:rsidR="001F3171" w:rsidRDefault="00B867DE" w:rsidP="00BF0A6C">
            <w:pPr>
              <w:ind w:firstLine="0"/>
            </w:pPr>
            <w:r>
              <w:t>0.84V</w:t>
            </w:r>
          </w:p>
        </w:tc>
        <w:tc>
          <w:tcPr>
            <w:tcW w:w="920" w:type="dxa"/>
          </w:tcPr>
          <w:p w14:paraId="102BC581" w14:textId="77777777" w:rsidR="001F3171" w:rsidRDefault="00B867DE" w:rsidP="00BF0A6C">
            <w:pPr>
              <w:ind w:firstLine="0"/>
            </w:pPr>
            <w:r>
              <w:t>&lt;15m</w:t>
            </w:r>
          </w:p>
        </w:tc>
        <w:tc>
          <w:tcPr>
            <w:tcW w:w="920" w:type="dxa"/>
          </w:tcPr>
          <w:p w14:paraId="7A44985D" w14:textId="77777777" w:rsidR="001F3171" w:rsidRDefault="001F3171" w:rsidP="00BF0A6C">
            <w:pPr>
              <w:ind w:firstLine="0"/>
            </w:pPr>
          </w:p>
        </w:tc>
      </w:tr>
      <w:tr w:rsidR="001F3171" w14:paraId="77BD253C" w14:textId="77777777" w:rsidTr="001F3171">
        <w:tc>
          <w:tcPr>
            <w:tcW w:w="920" w:type="dxa"/>
          </w:tcPr>
          <w:p w14:paraId="7C3BCCAD" w14:textId="77777777" w:rsidR="001F3171" w:rsidRDefault="00B867DE" w:rsidP="00BF0A6C">
            <w:pPr>
              <w:ind w:firstLine="0"/>
            </w:pPr>
            <w:r>
              <w:t>10V</w:t>
            </w:r>
          </w:p>
        </w:tc>
        <w:tc>
          <w:tcPr>
            <w:tcW w:w="920" w:type="dxa"/>
          </w:tcPr>
          <w:p w14:paraId="1D27FF89" w14:textId="77777777" w:rsidR="001F3171" w:rsidRDefault="00B867DE" w:rsidP="00BF0A6C">
            <w:pPr>
              <w:ind w:firstLine="0"/>
            </w:pPr>
            <w:r>
              <w:t>&gt;1A</w:t>
            </w:r>
          </w:p>
        </w:tc>
        <w:tc>
          <w:tcPr>
            <w:tcW w:w="920" w:type="dxa"/>
          </w:tcPr>
          <w:p w14:paraId="2282F9D2" w14:textId="77777777" w:rsidR="001F3171" w:rsidRDefault="00B867DE" w:rsidP="00BF0A6C">
            <w:pPr>
              <w:ind w:firstLine="0"/>
            </w:pPr>
            <w:r>
              <w:t>9.9V</w:t>
            </w:r>
          </w:p>
        </w:tc>
        <w:tc>
          <w:tcPr>
            <w:tcW w:w="920" w:type="dxa"/>
          </w:tcPr>
          <w:p w14:paraId="15B6B8F8" w14:textId="77777777" w:rsidR="001F3171" w:rsidRDefault="00B867DE" w:rsidP="00BF0A6C">
            <w:pPr>
              <w:ind w:firstLine="0"/>
            </w:pPr>
            <w:r>
              <w:t>&lt;20m</w:t>
            </w:r>
          </w:p>
        </w:tc>
        <w:tc>
          <w:tcPr>
            <w:tcW w:w="920" w:type="dxa"/>
          </w:tcPr>
          <w:p w14:paraId="1DE2C71B" w14:textId="77777777" w:rsidR="001F3171" w:rsidRDefault="00B867DE" w:rsidP="00BF0A6C">
            <w:pPr>
              <w:ind w:firstLine="0"/>
            </w:pPr>
            <w:r>
              <w:t>10</w:t>
            </w:r>
          </w:p>
        </w:tc>
        <w:tc>
          <w:tcPr>
            <w:tcW w:w="920" w:type="dxa"/>
          </w:tcPr>
          <w:p w14:paraId="1FFD1573" w14:textId="77777777" w:rsidR="001F3171" w:rsidRDefault="00B867DE" w:rsidP="00BF0A6C">
            <w:pPr>
              <w:ind w:firstLine="0"/>
            </w:pPr>
            <w:r>
              <w:t>9.35V</w:t>
            </w:r>
          </w:p>
        </w:tc>
        <w:tc>
          <w:tcPr>
            <w:tcW w:w="920" w:type="dxa"/>
          </w:tcPr>
          <w:p w14:paraId="4B2CB0EC" w14:textId="77777777" w:rsidR="001F3171" w:rsidRDefault="00B867DE" w:rsidP="00BF0A6C">
            <w:pPr>
              <w:ind w:firstLine="0"/>
            </w:pPr>
            <w:r>
              <w:t>&lt;15m</w:t>
            </w:r>
          </w:p>
        </w:tc>
        <w:tc>
          <w:tcPr>
            <w:tcW w:w="920" w:type="dxa"/>
          </w:tcPr>
          <w:p w14:paraId="0C8C26E7" w14:textId="77777777" w:rsidR="001F3171" w:rsidRDefault="001F3171" w:rsidP="00BF0A6C">
            <w:pPr>
              <w:ind w:firstLine="0"/>
            </w:pPr>
          </w:p>
        </w:tc>
      </w:tr>
      <w:tr w:rsidR="00BA1602" w14:paraId="4FF673E3" w14:textId="77777777" w:rsidTr="001F3171">
        <w:tc>
          <w:tcPr>
            <w:tcW w:w="920" w:type="dxa"/>
          </w:tcPr>
          <w:p w14:paraId="2E4A6D47" w14:textId="77777777" w:rsidR="00BA1602" w:rsidRDefault="00B867DE" w:rsidP="00BF0A6C">
            <w:pPr>
              <w:ind w:firstLine="0"/>
            </w:pPr>
            <w:r>
              <w:t>14V</w:t>
            </w:r>
          </w:p>
        </w:tc>
        <w:tc>
          <w:tcPr>
            <w:tcW w:w="920" w:type="dxa"/>
          </w:tcPr>
          <w:p w14:paraId="784F07A5" w14:textId="77777777" w:rsidR="00BA1602" w:rsidRDefault="00B867DE" w:rsidP="00BF0A6C">
            <w:pPr>
              <w:ind w:firstLine="0"/>
            </w:pPr>
            <w:r>
              <w:t>&gt;1A</w:t>
            </w:r>
          </w:p>
        </w:tc>
        <w:tc>
          <w:tcPr>
            <w:tcW w:w="920" w:type="dxa"/>
          </w:tcPr>
          <w:p w14:paraId="0AE53064" w14:textId="77777777" w:rsidR="00BA1602" w:rsidRDefault="00B867DE" w:rsidP="00BF0A6C">
            <w:pPr>
              <w:ind w:firstLine="0"/>
            </w:pPr>
            <w:r>
              <w:t>14V</w:t>
            </w:r>
          </w:p>
        </w:tc>
        <w:tc>
          <w:tcPr>
            <w:tcW w:w="920" w:type="dxa"/>
          </w:tcPr>
          <w:p w14:paraId="157E3217" w14:textId="77777777" w:rsidR="00BA1602" w:rsidRDefault="00B867DE" w:rsidP="00BF0A6C">
            <w:pPr>
              <w:ind w:firstLine="0"/>
            </w:pPr>
            <w:r>
              <w:t>&lt;20m</w:t>
            </w:r>
          </w:p>
        </w:tc>
        <w:tc>
          <w:tcPr>
            <w:tcW w:w="920" w:type="dxa"/>
          </w:tcPr>
          <w:p w14:paraId="255453F4" w14:textId="77777777" w:rsidR="00BA1602" w:rsidRDefault="00B867DE" w:rsidP="00BF0A6C">
            <w:pPr>
              <w:ind w:firstLine="0"/>
            </w:pPr>
            <w:r>
              <w:t>35</w:t>
            </w:r>
          </w:p>
        </w:tc>
        <w:tc>
          <w:tcPr>
            <w:tcW w:w="920" w:type="dxa"/>
          </w:tcPr>
          <w:p w14:paraId="2F2588F0" w14:textId="77777777" w:rsidR="00BA1602" w:rsidRDefault="00B867DE" w:rsidP="00BF0A6C">
            <w:pPr>
              <w:ind w:firstLine="0"/>
            </w:pPr>
            <w:r>
              <w:t>13.6V</w:t>
            </w:r>
          </w:p>
        </w:tc>
        <w:tc>
          <w:tcPr>
            <w:tcW w:w="920" w:type="dxa"/>
          </w:tcPr>
          <w:p w14:paraId="4E033C19" w14:textId="77777777" w:rsidR="00BA1602" w:rsidRDefault="00B867DE" w:rsidP="00BF0A6C">
            <w:pPr>
              <w:ind w:firstLine="0"/>
            </w:pPr>
            <w:r>
              <w:t>110m</w:t>
            </w:r>
          </w:p>
        </w:tc>
        <w:tc>
          <w:tcPr>
            <w:tcW w:w="920" w:type="dxa"/>
          </w:tcPr>
          <w:p w14:paraId="6D256DE9" w14:textId="77777777" w:rsidR="00BA1602" w:rsidRDefault="00BA1602" w:rsidP="00BF0A6C">
            <w:pPr>
              <w:ind w:firstLine="0"/>
            </w:pPr>
          </w:p>
        </w:tc>
      </w:tr>
    </w:tbl>
    <w:p w14:paraId="3CC8A933" w14:textId="77777777" w:rsidR="001F3171" w:rsidRDefault="001F3171" w:rsidP="00BF0A6C">
      <w:pPr>
        <w:ind w:firstLine="0"/>
      </w:pPr>
    </w:p>
    <w:p w14:paraId="790FEC48" w14:textId="77777777" w:rsidR="00BF0A6C" w:rsidRDefault="001F3171" w:rsidP="00BF0A6C">
      <w:pPr>
        <w:ind w:firstLine="0"/>
        <w:rPr>
          <w:b/>
        </w:rPr>
      </w:pPr>
      <w:r w:rsidRPr="001F3171">
        <w:rPr>
          <w:b/>
        </w:rPr>
        <w:t>Current Regulation</w:t>
      </w:r>
    </w:p>
    <w:tbl>
      <w:tblPr>
        <w:tblStyle w:val="TableGrid"/>
        <w:tblW w:w="0" w:type="auto"/>
        <w:tblLook w:val="04A0" w:firstRow="1" w:lastRow="0" w:firstColumn="1" w:lastColumn="0" w:noHBand="0" w:noVBand="1"/>
      </w:tblPr>
      <w:tblGrid>
        <w:gridCol w:w="920"/>
        <w:gridCol w:w="920"/>
        <w:gridCol w:w="920"/>
        <w:gridCol w:w="920"/>
        <w:gridCol w:w="920"/>
        <w:gridCol w:w="920"/>
        <w:gridCol w:w="920"/>
        <w:gridCol w:w="920"/>
      </w:tblGrid>
      <w:tr w:rsidR="001F3171" w:rsidRPr="00B867DE" w14:paraId="64BAA339" w14:textId="77777777" w:rsidTr="001F3171">
        <w:tc>
          <w:tcPr>
            <w:tcW w:w="920" w:type="dxa"/>
          </w:tcPr>
          <w:p w14:paraId="72E86F6D" w14:textId="77777777" w:rsidR="001F3171" w:rsidRPr="00B867DE" w:rsidRDefault="00B867DE" w:rsidP="00BF0A6C">
            <w:pPr>
              <w:ind w:firstLine="0"/>
            </w:pPr>
            <w:r w:rsidRPr="00B867DE">
              <w:t>14V</w:t>
            </w:r>
          </w:p>
        </w:tc>
        <w:tc>
          <w:tcPr>
            <w:tcW w:w="920" w:type="dxa"/>
          </w:tcPr>
          <w:p w14:paraId="5A07B0BE" w14:textId="77777777" w:rsidR="001F3171" w:rsidRPr="00B867DE" w:rsidRDefault="00B867DE" w:rsidP="00BF0A6C">
            <w:pPr>
              <w:ind w:firstLine="0"/>
            </w:pPr>
            <w:r w:rsidRPr="00B867DE">
              <w:t>100</w:t>
            </w:r>
            <w:r>
              <w:t>mA</w:t>
            </w:r>
          </w:p>
        </w:tc>
        <w:tc>
          <w:tcPr>
            <w:tcW w:w="920" w:type="dxa"/>
          </w:tcPr>
          <w:p w14:paraId="74144482" w14:textId="77777777" w:rsidR="001F3171" w:rsidRPr="00B867DE" w:rsidRDefault="00B867DE" w:rsidP="00BF0A6C">
            <w:pPr>
              <w:ind w:firstLine="0"/>
            </w:pPr>
            <w:r>
              <w:t>14V</w:t>
            </w:r>
          </w:p>
        </w:tc>
        <w:tc>
          <w:tcPr>
            <w:tcW w:w="920" w:type="dxa"/>
          </w:tcPr>
          <w:p w14:paraId="4895271D" w14:textId="77777777" w:rsidR="001F3171" w:rsidRPr="00B867DE" w:rsidRDefault="00B867DE" w:rsidP="00BF0A6C">
            <w:pPr>
              <w:ind w:firstLine="0"/>
            </w:pPr>
            <w:r>
              <w:t>&lt;20m</w:t>
            </w:r>
          </w:p>
        </w:tc>
        <w:tc>
          <w:tcPr>
            <w:tcW w:w="920" w:type="dxa"/>
          </w:tcPr>
          <w:p w14:paraId="1D0A4EFE" w14:textId="77777777" w:rsidR="001F3171" w:rsidRPr="00B867DE" w:rsidRDefault="00B867DE" w:rsidP="00BF0A6C">
            <w:pPr>
              <w:ind w:firstLine="0"/>
            </w:pPr>
            <w:r>
              <w:t>10</w:t>
            </w:r>
          </w:p>
        </w:tc>
        <w:tc>
          <w:tcPr>
            <w:tcW w:w="920" w:type="dxa"/>
          </w:tcPr>
          <w:p w14:paraId="2F851661" w14:textId="77777777" w:rsidR="001F3171" w:rsidRPr="00B867DE" w:rsidRDefault="0014641A" w:rsidP="00BF0A6C">
            <w:pPr>
              <w:ind w:firstLine="0"/>
            </w:pPr>
            <w:r>
              <w:t>1V</w:t>
            </w:r>
          </w:p>
        </w:tc>
        <w:tc>
          <w:tcPr>
            <w:tcW w:w="920" w:type="dxa"/>
          </w:tcPr>
          <w:p w14:paraId="1FB8523E" w14:textId="77777777" w:rsidR="001F3171" w:rsidRPr="00B867DE" w:rsidRDefault="0014641A" w:rsidP="00BF0A6C">
            <w:pPr>
              <w:ind w:firstLine="0"/>
            </w:pPr>
            <w:r>
              <w:t>220m</w:t>
            </w:r>
          </w:p>
        </w:tc>
        <w:tc>
          <w:tcPr>
            <w:tcW w:w="920" w:type="dxa"/>
          </w:tcPr>
          <w:p w14:paraId="7D37E78A" w14:textId="77777777" w:rsidR="001F3171" w:rsidRPr="00B867DE" w:rsidRDefault="001F3171" w:rsidP="00BF0A6C">
            <w:pPr>
              <w:ind w:firstLine="0"/>
            </w:pPr>
          </w:p>
        </w:tc>
      </w:tr>
      <w:tr w:rsidR="001F3171" w:rsidRPr="00B867DE" w14:paraId="7B2A9837" w14:textId="77777777" w:rsidTr="001F3171">
        <w:tc>
          <w:tcPr>
            <w:tcW w:w="920" w:type="dxa"/>
          </w:tcPr>
          <w:p w14:paraId="6714B8EA" w14:textId="77777777" w:rsidR="001F3171" w:rsidRPr="00B867DE" w:rsidRDefault="0014641A" w:rsidP="00BF0A6C">
            <w:pPr>
              <w:ind w:firstLine="0"/>
            </w:pPr>
            <w:r>
              <w:t>10V</w:t>
            </w:r>
          </w:p>
        </w:tc>
        <w:tc>
          <w:tcPr>
            <w:tcW w:w="920" w:type="dxa"/>
          </w:tcPr>
          <w:p w14:paraId="2106E8D6" w14:textId="77777777" w:rsidR="001F3171" w:rsidRPr="00B867DE" w:rsidRDefault="00C43354" w:rsidP="00BF0A6C">
            <w:pPr>
              <w:ind w:firstLine="0"/>
            </w:pPr>
            <w:r>
              <w:t>1A</w:t>
            </w:r>
          </w:p>
        </w:tc>
        <w:tc>
          <w:tcPr>
            <w:tcW w:w="920" w:type="dxa"/>
          </w:tcPr>
          <w:p w14:paraId="211F2EF0" w14:textId="77777777" w:rsidR="001F3171" w:rsidRPr="00B867DE" w:rsidRDefault="00C43354" w:rsidP="00BF0A6C">
            <w:pPr>
              <w:ind w:firstLine="0"/>
            </w:pPr>
            <w:r>
              <w:t>10V</w:t>
            </w:r>
          </w:p>
        </w:tc>
        <w:tc>
          <w:tcPr>
            <w:tcW w:w="920" w:type="dxa"/>
          </w:tcPr>
          <w:p w14:paraId="445874D2" w14:textId="77777777" w:rsidR="001F3171" w:rsidRPr="00B867DE" w:rsidRDefault="00C43354" w:rsidP="00BF0A6C">
            <w:pPr>
              <w:ind w:firstLine="0"/>
            </w:pPr>
            <w:r>
              <w:t>20m</w:t>
            </w:r>
          </w:p>
        </w:tc>
        <w:tc>
          <w:tcPr>
            <w:tcW w:w="920" w:type="dxa"/>
          </w:tcPr>
          <w:p w14:paraId="108668A5" w14:textId="77777777" w:rsidR="001F3171" w:rsidRPr="00B867DE" w:rsidRDefault="00C43354" w:rsidP="00BF0A6C">
            <w:pPr>
              <w:ind w:firstLine="0"/>
            </w:pPr>
            <w:r>
              <w:t>1.1</w:t>
            </w:r>
          </w:p>
        </w:tc>
        <w:tc>
          <w:tcPr>
            <w:tcW w:w="920" w:type="dxa"/>
          </w:tcPr>
          <w:p w14:paraId="0F6938F1" w14:textId="77777777" w:rsidR="001F3171" w:rsidRPr="00B867DE" w:rsidRDefault="00C43354" w:rsidP="00BF0A6C">
            <w:pPr>
              <w:ind w:firstLine="0"/>
            </w:pPr>
            <w:r>
              <w:t>3.6V</w:t>
            </w:r>
          </w:p>
        </w:tc>
        <w:tc>
          <w:tcPr>
            <w:tcW w:w="920" w:type="dxa"/>
          </w:tcPr>
          <w:p w14:paraId="52BA3577" w14:textId="77777777" w:rsidR="001F3171" w:rsidRPr="00B867DE" w:rsidRDefault="00C43354" w:rsidP="00BF0A6C">
            <w:pPr>
              <w:ind w:firstLine="0"/>
            </w:pPr>
            <w:r>
              <w:t>120m</w:t>
            </w:r>
          </w:p>
        </w:tc>
        <w:tc>
          <w:tcPr>
            <w:tcW w:w="920" w:type="dxa"/>
          </w:tcPr>
          <w:p w14:paraId="4CA1EDBF" w14:textId="77777777" w:rsidR="001F3171" w:rsidRPr="00B867DE" w:rsidRDefault="001F3171" w:rsidP="00BF0A6C">
            <w:pPr>
              <w:ind w:firstLine="0"/>
            </w:pPr>
          </w:p>
        </w:tc>
      </w:tr>
    </w:tbl>
    <w:p w14:paraId="2C1E8266" w14:textId="77777777" w:rsidR="001F3171" w:rsidRPr="001F3171" w:rsidRDefault="001F3171" w:rsidP="00BF0A6C">
      <w:pPr>
        <w:ind w:firstLine="0"/>
        <w:rPr>
          <w:b/>
        </w:rPr>
      </w:pPr>
    </w:p>
    <w:p w14:paraId="297D45D1" w14:textId="77777777" w:rsidR="00C43354" w:rsidRPr="00C43354" w:rsidRDefault="00C43354">
      <w:pPr>
        <w:spacing w:line="240" w:lineRule="auto"/>
        <w:ind w:firstLine="0"/>
        <w:jc w:val="left"/>
        <w:rPr>
          <w:u w:val="single"/>
        </w:rPr>
      </w:pPr>
      <w:r w:rsidRPr="00C43354">
        <w:rPr>
          <w:u w:val="single"/>
        </w:rPr>
        <w:t>Extra Hardware functions:</w:t>
      </w:r>
    </w:p>
    <w:p w14:paraId="45EC36B2" w14:textId="77777777" w:rsidR="00C43354" w:rsidRDefault="00C43354">
      <w:pPr>
        <w:spacing w:line="240" w:lineRule="auto"/>
        <w:ind w:firstLine="0"/>
        <w:jc w:val="left"/>
      </w:pPr>
      <w:r w:rsidRPr="00C43354">
        <w:t>PCB layout</w:t>
      </w:r>
      <w:r>
        <w:t xml:space="preserve"> + engraving.</w:t>
      </w:r>
    </w:p>
    <w:p w14:paraId="11FB275A" w14:textId="77777777" w:rsidR="00C43354" w:rsidRDefault="00C43354">
      <w:pPr>
        <w:spacing w:line="240" w:lineRule="auto"/>
        <w:ind w:firstLine="0"/>
        <w:jc w:val="left"/>
      </w:pPr>
      <w:r>
        <w:t>Designed for single rail transformer.</w:t>
      </w:r>
    </w:p>
    <w:p w14:paraId="6B21759E" w14:textId="77777777" w:rsidR="00C43354" w:rsidRPr="00C43354" w:rsidRDefault="00C43354">
      <w:pPr>
        <w:spacing w:line="240" w:lineRule="auto"/>
        <w:ind w:firstLine="0"/>
        <w:jc w:val="left"/>
      </w:pPr>
    </w:p>
    <w:p w14:paraId="7DAA2B00" w14:textId="77777777" w:rsidR="00331A90" w:rsidRDefault="001F3171">
      <w:pPr>
        <w:spacing w:line="240" w:lineRule="auto"/>
        <w:ind w:firstLine="0"/>
        <w:jc w:val="left"/>
        <w:rPr>
          <w:b/>
        </w:rPr>
      </w:pPr>
      <w:r>
        <w:rPr>
          <w:b/>
        </w:rPr>
        <w:t>PC controlled</w:t>
      </w:r>
    </w:p>
    <w:tbl>
      <w:tblPr>
        <w:tblStyle w:val="TableGrid"/>
        <w:tblW w:w="0" w:type="auto"/>
        <w:tblLook w:val="04A0" w:firstRow="1" w:lastRow="0" w:firstColumn="1" w:lastColumn="0" w:noHBand="0" w:noVBand="1"/>
      </w:tblPr>
      <w:tblGrid>
        <w:gridCol w:w="904"/>
        <w:gridCol w:w="932"/>
        <w:gridCol w:w="884"/>
        <w:gridCol w:w="913"/>
        <w:gridCol w:w="913"/>
        <w:gridCol w:w="827"/>
        <w:gridCol w:w="845"/>
        <w:gridCol w:w="1142"/>
      </w:tblGrid>
      <w:tr w:rsidR="001F3171" w:rsidRPr="00C7416A" w14:paraId="1900E82F" w14:textId="77777777" w:rsidTr="001F3171">
        <w:tc>
          <w:tcPr>
            <w:tcW w:w="920" w:type="dxa"/>
          </w:tcPr>
          <w:p w14:paraId="0440A1E7" w14:textId="77777777" w:rsidR="001F3171" w:rsidRPr="00C7416A" w:rsidRDefault="003E17C2">
            <w:pPr>
              <w:spacing w:line="240" w:lineRule="auto"/>
              <w:ind w:firstLine="0"/>
              <w:jc w:val="left"/>
              <w:rPr>
                <w:rFonts w:cs="Arial"/>
                <w:bCs/>
                <w:szCs w:val="21"/>
              </w:rPr>
            </w:pPr>
            <w:r>
              <w:rPr>
                <w:rFonts w:cs="Arial"/>
                <w:bCs/>
                <w:szCs w:val="21"/>
              </w:rPr>
              <w:t>Set Voltage</w:t>
            </w:r>
          </w:p>
        </w:tc>
        <w:tc>
          <w:tcPr>
            <w:tcW w:w="920" w:type="dxa"/>
          </w:tcPr>
          <w:p w14:paraId="3E8FDAFB" w14:textId="77777777" w:rsidR="001F3171" w:rsidRPr="003E17C2" w:rsidRDefault="003E17C2">
            <w:pPr>
              <w:spacing w:line="240" w:lineRule="auto"/>
              <w:ind w:firstLine="0"/>
              <w:jc w:val="left"/>
              <w:rPr>
                <w:rFonts w:cs="Arial"/>
                <w:bCs/>
                <w:szCs w:val="21"/>
              </w:rPr>
            </w:pPr>
            <w:r w:rsidRPr="003E17C2">
              <w:rPr>
                <w:rFonts w:cs="Arial"/>
                <w:bCs/>
                <w:szCs w:val="21"/>
              </w:rPr>
              <w:t>Set Current</w:t>
            </w:r>
          </w:p>
        </w:tc>
        <w:tc>
          <w:tcPr>
            <w:tcW w:w="920" w:type="dxa"/>
          </w:tcPr>
          <w:p w14:paraId="2FD0B4A3" w14:textId="77777777" w:rsidR="001F3171" w:rsidRPr="003E17C2" w:rsidRDefault="003E17C2">
            <w:pPr>
              <w:spacing w:line="240" w:lineRule="auto"/>
              <w:ind w:firstLine="0"/>
              <w:jc w:val="left"/>
              <w:rPr>
                <w:rFonts w:cs="Arial"/>
                <w:bCs/>
                <w:szCs w:val="21"/>
              </w:rPr>
            </w:pPr>
            <w:r w:rsidRPr="003E17C2">
              <w:rPr>
                <w:rFonts w:cs="Arial"/>
                <w:bCs/>
                <w:szCs w:val="21"/>
              </w:rPr>
              <w:t>Load (ohms)</w:t>
            </w:r>
          </w:p>
        </w:tc>
        <w:tc>
          <w:tcPr>
            <w:tcW w:w="920" w:type="dxa"/>
          </w:tcPr>
          <w:p w14:paraId="74AEA8CE" w14:textId="77777777" w:rsidR="001F3171" w:rsidRPr="006D6162" w:rsidRDefault="006D6162">
            <w:pPr>
              <w:spacing w:line="240" w:lineRule="auto"/>
              <w:ind w:firstLine="0"/>
              <w:jc w:val="left"/>
              <w:rPr>
                <w:rFonts w:cs="Arial"/>
                <w:bCs/>
                <w:szCs w:val="21"/>
              </w:rPr>
            </w:pPr>
            <w:r w:rsidRPr="006D6162">
              <w:rPr>
                <w:rFonts w:cs="Arial"/>
                <w:bCs/>
                <w:szCs w:val="21"/>
              </w:rPr>
              <w:t>Arduino</w:t>
            </w:r>
            <w:r>
              <w:rPr>
                <w:rFonts w:cs="Arial"/>
                <w:bCs/>
                <w:szCs w:val="21"/>
              </w:rPr>
              <w:t xml:space="preserve"> Voltage</w:t>
            </w:r>
          </w:p>
        </w:tc>
        <w:tc>
          <w:tcPr>
            <w:tcW w:w="920" w:type="dxa"/>
          </w:tcPr>
          <w:p w14:paraId="6B8ECDA3" w14:textId="77777777" w:rsidR="001F3171" w:rsidRDefault="006D6162">
            <w:pPr>
              <w:spacing w:line="240" w:lineRule="auto"/>
              <w:ind w:firstLine="0"/>
              <w:jc w:val="left"/>
              <w:rPr>
                <w:rFonts w:cs="Arial"/>
                <w:bCs/>
                <w:szCs w:val="21"/>
              </w:rPr>
            </w:pPr>
            <w:r w:rsidRPr="006D6162">
              <w:rPr>
                <w:rFonts w:cs="Arial"/>
                <w:bCs/>
                <w:szCs w:val="21"/>
              </w:rPr>
              <w:t>Arduino</w:t>
            </w:r>
          </w:p>
          <w:p w14:paraId="6073C825" w14:textId="77777777" w:rsidR="006D6162" w:rsidRPr="006D6162" w:rsidRDefault="006D6162">
            <w:pPr>
              <w:spacing w:line="240" w:lineRule="auto"/>
              <w:ind w:firstLine="0"/>
              <w:jc w:val="left"/>
              <w:rPr>
                <w:rFonts w:cs="Arial"/>
                <w:bCs/>
                <w:szCs w:val="21"/>
              </w:rPr>
            </w:pPr>
            <w:r>
              <w:rPr>
                <w:rFonts w:cs="Arial"/>
                <w:bCs/>
                <w:szCs w:val="21"/>
              </w:rPr>
              <w:t>Current</w:t>
            </w:r>
          </w:p>
        </w:tc>
        <w:tc>
          <w:tcPr>
            <w:tcW w:w="920" w:type="dxa"/>
          </w:tcPr>
          <w:p w14:paraId="54D21CDD" w14:textId="77777777" w:rsidR="001F3171" w:rsidRPr="006D6162" w:rsidRDefault="006D6162">
            <w:pPr>
              <w:spacing w:line="240" w:lineRule="auto"/>
              <w:ind w:firstLine="0"/>
              <w:jc w:val="left"/>
              <w:rPr>
                <w:rFonts w:cs="Arial"/>
                <w:bCs/>
                <w:szCs w:val="21"/>
              </w:rPr>
            </w:pPr>
            <w:r>
              <w:rPr>
                <w:rFonts w:cs="Arial"/>
                <w:bCs/>
                <w:szCs w:val="21"/>
              </w:rPr>
              <w:t xml:space="preserve"> After Vout DC</w:t>
            </w:r>
          </w:p>
        </w:tc>
        <w:tc>
          <w:tcPr>
            <w:tcW w:w="920" w:type="dxa"/>
          </w:tcPr>
          <w:p w14:paraId="1BAA39EE" w14:textId="77777777" w:rsidR="001F3171" w:rsidRPr="006D6162" w:rsidRDefault="006D6162">
            <w:pPr>
              <w:spacing w:line="240" w:lineRule="auto"/>
              <w:ind w:firstLine="0"/>
              <w:jc w:val="left"/>
              <w:rPr>
                <w:rFonts w:cs="Arial"/>
                <w:bCs/>
                <w:szCs w:val="21"/>
              </w:rPr>
            </w:pPr>
            <w:r>
              <w:rPr>
                <w:rFonts w:cs="Arial"/>
                <w:bCs/>
                <w:szCs w:val="21"/>
              </w:rPr>
              <w:t>After Vout AC</w:t>
            </w:r>
          </w:p>
        </w:tc>
        <w:tc>
          <w:tcPr>
            <w:tcW w:w="920" w:type="dxa"/>
          </w:tcPr>
          <w:p w14:paraId="6C7D2BA9" w14:textId="77777777" w:rsidR="001F3171" w:rsidRPr="006D6162" w:rsidRDefault="006D6162">
            <w:pPr>
              <w:spacing w:line="240" w:lineRule="auto"/>
              <w:ind w:firstLine="0"/>
              <w:jc w:val="left"/>
              <w:rPr>
                <w:rFonts w:cs="Arial"/>
                <w:bCs/>
                <w:szCs w:val="21"/>
              </w:rPr>
            </w:pPr>
            <w:r w:rsidRPr="006D6162">
              <w:rPr>
                <w:rFonts w:cs="Arial"/>
                <w:bCs/>
                <w:szCs w:val="21"/>
              </w:rPr>
              <w:t>Comments</w:t>
            </w:r>
          </w:p>
        </w:tc>
      </w:tr>
      <w:tr w:rsidR="001F3171" w:rsidRPr="00C7416A" w14:paraId="6B9AB24D" w14:textId="77777777" w:rsidTr="001F3171">
        <w:tc>
          <w:tcPr>
            <w:tcW w:w="920" w:type="dxa"/>
          </w:tcPr>
          <w:p w14:paraId="52D81B3B" w14:textId="77777777" w:rsidR="001F3171" w:rsidRPr="003E17C2" w:rsidRDefault="003E17C2">
            <w:pPr>
              <w:spacing w:line="240" w:lineRule="auto"/>
              <w:ind w:firstLine="0"/>
              <w:jc w:val="left"/>
              <w:rPr>
                <w:rFonts w:cs="Arial"/>
                <w:bCs/>
                <w:szCs w:val="21"/>
              </w:rPr>
            </w:pPr>
            <w:r w:rsidRPr="003E17C2">
              <w:rPr>
                <w:rFonts w:cs="Arial"/>
                <w:bCs/>
                <w:szCs w:val="21"/>
              </w:rPr>
              <w:t>10V</w:t>
            </w:r>
          </w:p>
        </w:tc>
        <w:tc>
          <w:tcPr>
            <w:tcW w:w="920" w:type="dxa"/>
          </w:tcPr>
          <w:p w14:paraId="47997D33" w14:textId="77777777" w:rsidR="001F3171" w:rsidRPr="003E17C2" w:rsidRDefault="003E17C2">
            <w:pPr>
              <w:spacing w:line="240" w:lineRule="auto"/>
              <w:ind w:firstLine="0"/>
              <w:jc w:val="left"/>
              <w:rPr>
                <w:rFonts w:cs="Arial"/>
                <w:bCs/>
                <w:szCs w:val="21"/>
              </w:rPr>
            </w:pPr>
            <w:r w:rsidRPr="003E17C2">
              <w:rPr>
                <w:rFonts w:cs="Arial"/>
                <w:bCs/>
                <w:szCs w:val="21"/>
              </w:rPr>
              <w:t>1000mA</w:t>
            </w:r>
          </w:p>
        </w:tc>
        <w:tc>
          <w:tcPr>
            <w:tcW w:w="920" w:type="dxa"/>
          </w:tcPr>
          <w:p w14:paraId="6664F467" w14:textId="77777777" w:rsidR="001F3171" w:rsidRPr="003E17C2" w:rsidRDefault="003E17C2">
            <w:pPr>
              <w:spacing w:line="240" w:lineRule="auto"/>
              <w:ind w:firstLine="0"/>
              <w:jc w:val="left"/>
              <w:rPr>
                <w:rFonts w:cs="Arial"/>
                <w:bCs/>
                <w:szCs w:val="21"/>
              </w:rPr>
            </w:pPr>
            <w:r>
              <w:rPr>
                <w:rFonts w:cs="Arial"/>
                <w:bCs/>
                <w:szCs w:val="21"/>
              </w:rPr>
              <w:t>35</w:t>
            </w:r>
          </w:p>
        </w:tc>
        <w:tc>
          <w:tcPr>
            <w:tcW w:w="920" w:type="dxa"/>
          </w:tcPr>
          <w:p w14:paraId="4A00FC51" w14:textId="77777777" w:rsidR="001F3171" w:rsidRPr="003E17C2" w:rsidRDefault="003E17C2">
            <w:pPr>
              <w:spacing w:line="240" w:lineRule="auto"/>
              <w:ind w:firstLine="0"/>
              <w:jc w:val="left"/>
              <w:rPr>
                <w:rFonts w:cs="Arial"/>
                <w:bCs/>
                <w:szCs w:val="21"/>
              </w:rPr>
            </w:pPr>
            <w:r w:rsidRPr="003E17C2">
              <w:rPr>
                <w:rFonts w:cs="Arial"/>
                <w:bCs/>
                <w:szCs w:val="21"/>
              </w:rPr>
              <w:t>10.05</w:t>
            </w:r>
            <w:r>
              <w:rPr>
                <w:rFonts w:cs="Arial"/>
                <w:bCs/>
                <w:szCs w:val="21"/>
              </w:rPr>
              <w:t>V</w:t>
            </w:r>
          </w:p>
        </w:tc>
        <w:tc>
          <w:tcPr>
            <w:tcW w:w="920" w:type="dxa"/>
          </w:tcPr>
          <w:p w14:paraId="22DC94A8" w14:textId="77777777" w:rsidR="001F3171" w:rsidRPr="00C7416A" w:rsidRDefault="003E17C2">
            <w:pPr>
              <w:spacing w:line="240" w:lineRule="auto"/>
              <w:ind w:firstLine="0"/>
              <w:jc w:val="left"/>
              <w:rPr>
                <w:rFonts w:cs="Arial"/>
                <w:b/>
                <w:bCs/>
                <w:szCs w:val="21"/>
              </w:rPr>
            </w:pPr>
            <w:r w:rsidRPr="003E17C2">
              <w:rPr>
                <w:rFonts w:cs="Arial"/>
                <w:bCs/>
                <w:szCs w:val="21"/>
              </w:rPr>
              <w:t>225mA</w:t>
            </w:r>
          </w:p>
        </w:tc>
        <w:tc>
          <w:tcPr>
            <w:tcW w:w="920" w:type="dxa"/>
          </w:tcPr>
          <w:p w14:paraId="033FB3B9" w14:textId="77777777" w:rsidR="001F3171" w:rsidRPr="003E17C2" w:rsidRDefault="003E17C2">
            <w:pPr>
              <w:spacing w:line="240" w:lineRule="auto"/>
              <w:ind w:firstLine="0"/>
              <w:jc w:val="left"/>
              <w:rPr>
                <w:rFonts w:cs="Arial"/>
                <w:bCs/>
                <w:szCs w:val="21"/>
              </w:rPr>
            </w:pPr>
            <w:r w:rsidRPr="003E17C2">
              <w:rPr>
                <w:rFonts w:cs="Arial"/>
                <w:bCs/>
                <w:szCs w:val="21"/>
              </w:rPr>
              <w:t>10</w:t>
            </w:r>
          </w:p>
        </w:tc>
        <w:tc>
          <w:tcPr>
            <w:tcW w:w="920" w:type="dxa"/>
          </w:tcPr>
          <w:p w14:paraId="3DDE66A5" w14:textId="77777777" w:rsidR="001F3171" w:rsidRPr="003E17C2" w:rsidRDefault="003E17C2">
            <w:pPr>
              <w:spacing w:line="240" w:lineRule="auto"/>
              <w:ind w:firstLine="0"/>
              <w:jc w:val="left"/>
              <w:rPr>
                <w:rFonts w:cs="Arial"/>
                <w:bCs/>
                <w:szCs w:val="21"/>
              </w:rPr>
            </w:pPr>
            <w:r w:rsidRPr="003E17C2">
              <w:rPr>
                <w:rFonts w:cs="Arial"/>
                <w:bCs/>
                <w:szCs w:val="21"/>
              </w:rPr>
              <w:t>&lt;20m</w:t>
            </w:r>
          </w:p>
        </w:tc>
        <w:tc>
          <w:tcPr>
            <w:tcW w:w="920" w:type="dxa"/>
          </w:tcPr>
          <w:p w14:paraId="1814A8C1" w14:textId="663A2D0F" w:rsidR="00701203" w:rsidRPr="00701203" w:rsidRDefault="006E3B1E">
            <w:pPr>
              <w:spacing w:line="240" w:lineRule="auto"/>
              <w:ind w:firstLine="0"/>
              <w:jc w:val="left"/>
            </w:pPr>
            <w:r>
              <w:t xml:space="preserve">Current </w:t>
            </w:r>
            <w:r w:rsidR="00701203" w:rsidRPr="00701203">
              <w:t>Scale</w:t>
            </w:r>
            <w:r w:rsidR="00701203">
              <w:t xml:space="preserve"> wrong</w:t>
            </w:r>
          </w:p>
        </w:tc>
      </w:tr>
      <w:tr w:rsidR="00701203" w:rsidRPr="00C7416A" w14:paraId="62B7CD50" w14:textId="77777777" w:rsidTr="001F3171">
        <w:tc>
          <w:tcPr>
            <w:tcW w:w="920" w:type="dxa"/>
          </w:tcPr>
          <w:p w14:paraId="28B72B09" w14:textId="77777777" w:rsidR="00701203" w:rsidRPr="003E17C2" w:rsidRDefault="00701203">
            <w:pPr>
              <w:spacing w:line="240" w:lineRule="auto"/>
              <w:ind w:firstLine="0"/>
              <w:jc w:val="left"/>
              <w:rPr>
                <w:rFonts w:cs="Arial"/>
                <w:bCs/>
                <w:szCs w:val="21"/>
              </w:rPr>
            </w:pPr>
            <w:r>
              <w:rPr>
                <w:rFonts w:cs="Arial"/>
                <w:bCs/>
                <w:szCs w:val="21"/>
              </w:rPr>
              <w:t>10V</w:t>
            </w:r>
          </w:p>
        </w:tc>
        <w:tc>
          <w:tcPr>
            <w:tcW w:w="920" w:type="dxa"/>
          </w:tcPr>
          <w:p w14:paraId="15FAC3E0" w14:textId="77777777" w:rsidR="00701203" w:rsidRPr="003E17C2" w:rsidRDefault="00701203">
            <w:pPr>
              <w:spacing w:line="240" w:lineRule="auto"/>
              <w:ind w:firstLine="0"/>
              <w:jc w:val="left"/>
              <w:rPr>
                <w:rFonts w:cs="Arial"/>
                <w:bCs/>
                <w:szCs w:val="21"/>
              </w:rPr>
            </w:pPr>
            <w:r>
              <w:rPr>
                <w:rFonts w:cs="Arial"/>
                <w:bCs/>
                <w:szCs w:val="21"/>
              </w:rPr>
              <w:t>100mA</w:t>
            </w:r>
          </w:p>
        </w:tc>
        <w:tc>
          <w:tcPr>
            <w:tcW w:w="920" w:type="dxa"/>
          </w:tcPr>
          <w:p w14:paraId="5039266A" w14:textId="77777777" w:rsidR="00701203" w:rsidRDefault="00701203">
            <w:pPr>
              <w:spacing w:line="240" w:lineRule="auto"/>
              <w:ind w:firstLine="0"/>
              <w:jc w:val="left"/>
              <w:rPr>
                <w:rFonts w:cs="Arial"/>
                <w:bCs/>
                <w:szCs w:val="21"/>
              </w:rPr>
            </w:pPr>
            <w:r>
              <w:rPr>
                <w:rFonts w:cs="Arial"/>
                <w:bCs/>
                <w:szCs w:val="21"/>
              </w:rPr>
              <w:t>35</w:t>
            </w:r>
          </w:p>
        </w:tc>
        <w:tc>
          <w:tcPr>
            <w:tcW w:w="920" w:type="dxa"/>
          </w:tcPr>
          <w:p w14:paraId="3B8399A2" w14:textId="77777777" w:rsidR="00701203" w:rsidRPr="003E17C2" w:rsidRDefault="00701203">
            <w:pPr>
              <w:spacing w:line="240" w:lineRule="auto"/>
              <w:ind w:firstLine="0"/>
              <w:jc w:val="left"/>
              <w:rPr>
                <w:rFonts w:cs="Arial"/>
                <w:bCs/>
                <w:szCs w:val="21"/>
              </w:rPr>
            </w:pPr>
            <w:r>
              <w:rPr>
                <w:rFonts w:cs="Arial"/>
                <w:bCs/>
                <w:szCs w:val="21"/>
              </w:rPr>
              <w:t>10.05V</w:t>
            </w:r>
          </w:p>
        </w:tc>
        <w:tc>
          <w:tcPr>
            <w:tcW w:w="920" w:type="dxa"/>
          </w:tcPr>
          <w:p w14:paraId="42A9AF9F" w14:textId="77777777" w:rsidR="00701203" w:rsidRPr="003E17C2" w:rsidRDefault="00701203">
            <w:pPr>
              <w:spacing w:line="240" w:lineRule="auto"/>
              <w:ind w:firstLine="0"/>
              <w:jc w:val="left"/>
              <w:rPr>
                <w:rFonts w:cs="Arial"/>
                <w:bCs/>
                <w:szCs w:val="21"/>
              </w:rPr>
            </w:pPr>
            <w:r>
              <w:rPr>
                <w:rFonts w:cs="Arial"/>
                <w:bCs/>
                <w:szCs w:val="21"/>
              </w:rPr>
              <w:t>225mA</w:t>
            </w:r>
          </w:p>
        </w:tc>
        <w:tc>
          <w:tcPr>
            <w:tcW w:w="920" w:type="dxa"/>
          </w:tcPr>
          <w:p w14:paraId="02C34374" w14:textId="77777777" w:rsidR="00701203" w:rsidRPr="003E17C2" w:rsidRDefault="00701203">
            <w:pPr>
              <w:spacing w:line="240" w:lineRule="auto"/>
              <w:ind w:firstLine="0"/>
              <w:jc w:val="left"/>
              <w:rPr>
                <w:rFonts w:cs="Arial"/>
                <w:bCs/>
                <w:szCs w:val="21"/>
              </w:rPr>
            </w:pPr>
            <w:r>
              <w:rPr>
                <w:rFonts w:cs="Arial"/>
                <w:bCs/>
                <w:szCs w:val="21"/>
              </w:rPr>
              <w:t>10</w:t>
            </w:r>
          </w:p>
        </w:tc>
        <w:tc>
          <w:tcPr>
            <w:tcW w:w="920" w:type="dxa"/>
          </w:tcPr>
          <w:p w14:paraId="17FF60B5" w14:textId="77777777" w:rsidR="00701203" w:rsidRPr="003E17C2" w:rsidRDefault="00701203">
            <w:pPr>
              <w:spacing w:line="240" w:lineRule="auto"/>
              <w:ind w:firstLine="0"/>
              <w:jc w:val="left"/>
              <w:rPr>
                <w:rFonts w:cs="Arial"/>
                <w:bCs/>
                <w:szCs w:val="21"/>
              </w:rPr>
            </w:pPr>
            <w:r>
              <w:rPr>
                <w:rFonts w:cs="Arial"/>
                <w:bCs/>
                <w:szCs w:val="21"/>
              </w:rPr>
              <w:t>&lt;20m</w:t>
            </w:r>
          </w:p>
        </w:tc>
        <w:tc>
          <w:tcPr>
            <w:tcW w:w="920" w:type="dxa"/>
          </w:tcPr>
          <w:p w14:paraId="3B2DAFA3" w14:textId="77777777" w:rsidR="00701203" w:rsidRPr="00701203" w:rsidRDefault="00701203">
            <w:pPr>
              <w:spacing w:line="240" w:lineRule="auto"/>
              <w:ind w:firstLine="0"/>
              <w:jc w:val="left"/>
            </w:pPr>
            <w:r>
              <w:t>Not working</w:t>
            </w:r>
          </w:p>
        </w:tc>
      </w:tr>
    </w:tbl>
    <w:p w14:paraId="404C72BE" w14:textId="3A5B94A5" w:rsidR="00331A90" w:rsidRDefault="00331A90" w:rsidP="00331A90">
      <w:pPr>
        <w:pStyle w:val="Heading1"/>
      </w:pPr>
      <w:bookmarkStart w:id="86" w:name="_Toc465124082"/>
      <w:r>
        <w:rPr>
          <w:noProof/>
          <w:lang w:val="en-ZA" w:eastAsia="en-ZA"/>
        </w:rPr>
        <w:lastRenderedPageBreak/>
        <w:drawing>
          <wp:anchor distT="0" distB="0" distL="114300" distR="114300" simplePos="0" relativeHeight="251668480" behindDoc="0" locked="0" layoutInCell="1" allowOverlap="1" wp14:anchorId="7F30625B" wp14:editId="7E3A4A72">
            <wp:simplePos x="0" y="0"/>
            <wp:positionH relativeFrom="margin">
              <wp:align>center</wp:align>
            </wp:positionH>
            <wp:positionV relativeFrom="paragraph">
              <wp:posOffset>501015</wp:posOffset>
            </wp:positionV>
            <wp:extent cx="5565022" cy="32480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65022" cy="3248025"/>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w:drawing>
          <wp:anchor distT="0" distB="0" distL="114300" distR="114300" simplePos="0" relativeHeight="251669504" behindDoc="0" locked="0" layoutInCell="1" allowOverlap="1" wp14:anchorId="1D46EE54" wp14:editId="4531CA2E">
            <wp:simplePos x="0" y="0"/>
            <wp:positionH relativeFrom="margin">
              <wp:align>center</wp:align>
            </wp:positionH>
            <wp:positionV relativeFrom="paragraph">
              <wp:posOffset>3777615</wp:posOffset>
            </wp:positionV>
            <wp:extent cx="5549900" cy="29908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9900" cy="2990850"/>
                    </a:xfrm>
                    <a:prstGeom prst="rect">
                      <a:avLst/>
                    </a:prstGeom>
                  </pic:spPr>
                </pic:pic>
              </a:graphicData>
            </a:graphic>
            <wp14:sizeRelH relativeFrom="margin">
              <wp14:pctWidth>0</wp14:pctWidth>
            </wp14:sizeRelH>
            <wp14:sizeRelV relativeFrom="margin">
              <wp14:pctHeight>0</wp14:pctHeight>
            </wp14:sizeRelV>
          </wp:anchor>
        </w:drawing>
      </w:r>
      <w:r w:rsidR="00793D25">
        <w:t xml:space="preserve">Appendix B: </w:t>
      </w:r>
      <w:r>
        <w:t>Circuit Diagram</w:t>
      </w:r>
      <w:bookmarkEnd w:id="86"/>
      <w:r>
        <w:t xml:space="preserve"> </w:t>
      </w:r>
    </w:p>
    <w:p w14:paraId="25314816" w14:textId="77777777" w:rsidR="00322D49" w:rsidRDefault="00322D49" w:rsidP="00322D49">
      <w:pPr>
        <w:pStyle w:val="Firstparagraph"/>
        <w:keepNext/>
        <w:jc w:val="center"/>
      </w:pPr>
      <w:r>
        <w:rPr>
          <w:noProof/>
          <w:lang w:val="en-ZA" w:eastAsia="en-ZA"/>
        </w:rPr>
        <w:lastRenderedPageBreak/>
        <w:drawing>
          <wp:inline distT="0" distB="0" distL="0" distR="0" wp14:anchorId="5A674485" wp14:editId="165F0B49">
            <wp:extent cx="7277947" cy="3961889"/>
            <wp:effectExtent l="635"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7302218" cy="3975101"/>
                    </a:xfrm>
                    <a:prstGeom prst="rect">
                      <a:avLst/>
                    </a:prstGeom>
                  </pic:spPr>
                </pic:pic>
              </a:graphicData>
            </a:graphic>
          </wp:inline>
        </w:drawing>
      </w:r>
    </w:p>
    <w:p w14:paraId="666262CB" w14:textId="577C5DC8" w:rsidR="00322D49" w:rsidRPr="00322D49" w:rsidRDefault="00322D49" w:rsidP="00322D49">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9</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PCB schematic before printing</w:t>
      </w:r>
    </w:p>
    <w:p w14:paraId="4FDAC674" w14:textId="77777777" w:rsidR="00552288" w:rsidRDefault="00985F83" w:rsidP="00552288">
      <w:pPr>
        <w:pStyle w:val="Heading1"/>
      </w:pPr>
      <w:bookmarkStart w:id="87" w:name="_Toc465124083"/>
      <w:r>
        <w:rPr>
          <w:noProof/>
          <w:lang w:val="en-ZA" w:eastAsia="en-ZA"/>
        </w:rPr>
        <w:lastRenderedPageBreak/>
        <mc:AlternateContent>
          <mc:Choice Requires="wps">
            <w:drawing>
              <wp:anchor distT="0" distB="0" distL="114300" distR="114300" simplePos="0" relativeHeight="251666432" behindDoc="0" locked="0" layoutInCell="1" allowOverlap="1" wp14:anchorId="2226335C" wp14:editId="2E8D126F">
                <wp:simplePos x="0" y="0"/>
                <wp:positionH relativeFrom="column">
                  <wp:posOffset>297815</wp:posOffset>
                </wp:positionH>
                <wp:positionV relativeFrom="paragraph">
                  <wp:posOffset>7237730</wp:posOffset>
                </wp:positionV>
                <wp:extent cx="4080510" cy="635"/>
                <wp:effectExtent l="0" t="0" r="0" b="18415"/>
                <wp:wrapSquare wrapText="bothSides"/>
                <wp:docPr id="40" name="Text Box 40"/>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0C7A9406" w14:textId="62C82476" w:rsidR="000A29F7" w:rsidRPr="005722E7" w:rsidRDefault="000A29F7" w:rsidP="00985F83">
                            <w:pPr>
                              <w:pStyle w:val="Caption"/>
                              <w:jc w:val="center"/>
                              <w:rPr>
                                <w:rFonts w:ascii="cmbx12" w:hAnsi="cmbx12" w:cs="Arial"/>
                                <w:bCs/>
                                <w:noProof/>
                                <w:color w:val="auto"/>
                                <w:sz w:val="28"/>
                              </w:rPr>
                            </w:pPr>
                            <w:bookmarkStart w:id="88" w:name="_Toc465022964"/>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w:t>
                            </w:r>
                            <w:r>
                              <w:fldChar w:fldCharType="end"/>
                            </w:r>
                            <w:r>
                              <w:t>:</w:t>
                            </w:r>
                            <w:r>
                              <w:rPr>
                                <w:noProof/>
                              </w:rPr>
                              <w:t xml:space="preserve"> PCB design before printing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6335C" id="Text Box 40" o:spid="_x0000_s1057" type="#_x0000_t202" style="position:absolute;left:0;text-align:left;margin-left:23.45pt;margin-top:569.9pt;width:32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" stroked="f">
                <v:textbox style="mso-fit-shape-to-text:t" inset="0,0,0,0">
                  <w:txbxContent>
                    <w:p w14:paraId="0C7A9406" w14:textId="62C82476" w:rsidR="000A29F7" w:rsidRPr="005722E7" w:rsidRDefault="000A29F7" w:rsidP="00985F83">
                      <w:pPr>
                        <w:pStyle w:val="Caption"/>
                        <w:jc w:val="center"/>
                        <w:rPr>
                          <w:rFonts w:ascii="cmbx12" w:hAnsi="cmbx12" w:cs="Arial"/>
                          <w:bCs/>
                          <w:noProof/>
                          <w:color w:val="auto"/>
                          <w:sz w:val="28"/>
                        </w:rPr>
                      </w:pPr>
                      <w:bookmarkStart w:id="89" w:name="_Toc465022964"/>
                      <w:r>
                        <w:t xml:space="preserve">Figure </w:t>
                      </w:r>
                      <w:r>
                        <w:fldChar w:fldCharType="begin"/>
                      </w:r>
                      <w:r>
                        <w:instrText xml:space="preserve"> STYLEREF 1 \s </w:instrText>
                      </w:r>
                      <w:r>
                        <w:fldChar w:fldCharType="separate"/>
                      </w:r>
                      <w:r>
                        <w:rPr>
                          <w:noProof/>
                        </w:rPr>
                        <w:t>9</w:t>
                      </w:r>
                      <w:r>
                        <w:fldChar w:fldCharType="end"/>
                      </w:r>
                      <w:r>
                        <w:noBreakHyphen/>
                      </w:r>
                      <w:r>
                        <w:fldChar w:fldCharType="begin"/>
                      </w:r>
                      <w:r>
                        <w:instrText xml:space="preserve"> SEQ Figure \* ARABIC \s 1 </w:instrText>
                      </w:r>
                      <w:r>
                        <w:fldChar w:fldCharType="separate"/>
                      </w:r>
                      <w:r>
                        <w:rPr>
                          <w:noProof/>
                        </w:rPr>
                        <w:t>1</w:t>
                      </w:r>
                      <w:r>
                        <w:fldChar w:fldCharType="end"/>
                      </w:r>
                      <w:r>
                        <w:t>:</w:t>
                      </w:r>
                      <w:r>
                        <w:rPr>
                          <w:noProof/>
                        </w:rPr>
                        <w:t xml:space="preserve"> PCB design before printing</w:t>
                      </w:r>
                      <w:bookmarkEnd w:id="89"/>
                    </w:p>
                  </w:txbxContent>
                </v:textbox>
                <w10:wrap type="square"/>
              </v:shape>
            </w:pict>
          </mc:Fallback>
        </mc:AlternateContent>
      </w:r>
      <w:r>
        <w:rPr>
          <w:noProof/>
          <w:lang w:val="en-ZA" w:eastAsia="en-ZA"/>
        </w:rPr>
        <w:drawing>
          <wp:anchor distT="0" distB="0" distL="114300" distR="114300" simplePos="0" relativeHeight="251664384" behindDoc="0" locked="0" layoutInCell="1" allowOverlap="1" wp14:anchorId="75090722" wp14:editId="7663A93F">
            <wp:simplePos x="0" y="0"/>
            <wp:positionH relativeFrom="margin">
              <wp:align>center</wp:align>
            </wp:positionH>
            <wp:positionV relativeFrom="paragraph">
              <wp:posOffset>1899285</wp:posOffset>
            </wp:positionV>
            <wp:extent cx="7418705" cy="4080510"/>
            <wp:effectExtent l="0" t="7302" r="3492" b="3493"/>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rot="16200000">
                      <a:off x="0" y="0"/>
                      <a:ext cx="7418705" cy="4080510"/>
                    </a:xfrm>
                    <a:prstGeom prst="rect">
                      <a:avLst/>
                    </a:prstGeom>
                  </pic:spPr>
                </pic:pic>
              </a:graphicData>
            </a:graphic>
          </wp:anchor>
        </w:drawing>
      </w:r>
      <w:r w:rsidR="00793D25">
        <w:t xml:space="preserve">Appendix C: </w:t>
      </w:r>
      <w:r w:rsidR="00552288">
        <w:t>PCB</w:t>
      </w:r>
      <w:r w:rsidR="00331A90">
        <w:t xml:space="preserve"> Layout</w:t>
      </w:r>
      <w:bookmarkEnd w:id="87"/>
    </w:p>
    <w:p w14:paraId="16FC2B68" w14:textId="77777777" w:rsidR="00552288" w:rsidRDefault="00552288">
      <w:pPr>
        <w:spacing w:line="240" w:lineRule="auto"/>
        <w:ind w:firstLine="0"/>
        <w:jc w:val="left"/>
      </w:pPr>
    </w:p>
    <w:p w14:paraId="6319F165" w14:textId="77777777" w:rsidR="00C34C56" w:rsidRDefault="00793D25" w:rsidP="00C34C56">
      <w:pPr>
        <w:pStyle w:val="Heading1"/>
        <w:spacing w:line="240" w:lineRule="auto"/>
      </w:pPr>
      <w:bookmarkStart w:id="90" w:name="_Toc465124084"/>
      <w:r>
        <w:lastRenderedPageBreak/>
        <w:t xml:space="preserve">Appendix D: </w:t>
      </w:r>
      <w:r w:rsidR="00552288">
        <w:t>Photo of Circuit</w:t>
      </w:r>
      <w:bookmarkEnd w:id="90"/>
    </w:p>
    <w:p w14:paraId="05B7CEE8" w14:textId="77777777" w:rsidR="00161CBE" w:rsidRDefault="00161CBE" w:rsidP="009473F8">
      <w:pPr>
        <w:pStyle w:val="Firstparagraph"/>
        <w:keepNext/>
      </w:pPr>
    </w:p>
    <w:p w14:paraId="79575A44" w14:textId="77777777" w:rsidR="00161CBE" w:rsidRDefault="00161CBE" w:rsidP="00161CBE">
      <w:pPr>
        <w:pStyle w:val="Firstparagraph"/>
        <w:keepNext/>
      </w:pPr>
      <w:r>
        <w:rPr>
          <w:noProof/>
          <w:lang w:val="en-ZA" w:eastAsia="en-ZA"/>
        </w:rPr>
        <w:drawing>
          <wp:inline distT="0" distB="0" distL="0" distR="0" wp14:anchorId="09C88FD0" wp14:editId="6E41D5EF">
            <wp:extent cx="4678045" cy="2637155"/>
            <wp:effectExtent l="0" t="0" r="8255" b="0"/>
            <wp:docPr id="78" name="Picture 78" descr="C:\Users\d7rob\3II\edes\20161004_234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7rob\3II\edes\20161004_23403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78045" cy="2637155"/>
                    </a:xfrm>
                    <a:prstGeom prst="rect">
                      <a:avLst/>
                    </a:prstGeom>
                    <a:noFill/>
                    <a:ln>
                      <a:noFill/>
                    </a:ln>
                  </pic:spPr>
                </pic:pic>
              </a:graphicData>
            </a:graphic>
          </wp:inline>
        </w:drawing>
      </w:r>
    </w:p>
    <w:p w14:paraId="272EDBA4" w14:textId="745EA8AA" w:rsidR="00161CBE" w:rsidRDefault="00161CBE" w:rsidP="00161CBE">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PCB top view</w:t>
      </w:r>
    </w:p>
    <w:p w14:paraId="1BE68DB4" w14:textId="77777777" w:rsidR="009473F8" w:rsidRPr="009473F8" w:rsidRDefault="009473F8" w:rsidP="009473F8"/>
    <w:p w14:paraId="76D6FD77" w14:textId="77777777" w:rsidR="00C34C56" w:rsidRDefault="00C34C56" w:rsidP="00C34C56">
      <w:pPr>
        <w:pStyle w:val="Firstparagraph"/>
        <w:keepNext/>
      </w:pPr>
      <w:r>
        <w:rPr>
          <w:noProof/>
          <w:lang w:val="en-ZA" w:eastAsia="en-ZA"/>
        </w:rPr>
        <w:drawing>
          <wp:inline distT="0" distB="0" distL="0" distR="0" wp14:anchorId="5CE1768B" wp14:editId="508DA1C4">
            <wp:extent cx="4676775" cy="2628900"/>
            <wp:effectExtent l="0" t="0" r="9525" b="0"/>
            <wp:docPr id="67" name="Picture 67" descr="C:\Users\d7rob\3II\edes\20161024_15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7rob\3II\edes\20161024_15335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30C6BE95" w14:textId="6BB8EF32" w:rsidR="00D809C3" w:rsidRDefault="00C34C56" w:rsidP="00C34C56">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2</w:t>
      </w:r>
      <w:r w:rsidR="000A29F7">
        <w:fldChar w:fldCharType="end"/>
      </w:r>
      <w:r>
        <w:t>: underside of PCB</w:t>
      </w:r>
    </w:p>
    <w:p w14:paraId="538A39D0" w14:textId="77777777" w:rsidR="00C34C56" w:rsidRDefault="00C34C56" w:rsidP="00C34C56">
      <w:r>
        <w:t>The underside is SMD mount</w:t>
      </w:r>
      <w:r>
        <w:fldChar w:fldCharType="begin"/>
      </w:r>
      <w:r>
        <w:instrText xml:space="preserve"> XE "</w:instrText>
      </w:r>
      <w:r w:rsidRPr="005256BC">
        <w:instrText>SMD mount</w:instrText>
      </w:r>
      <w:r>
        <w:instrText xml:space="preserve">" </w:instrText>
      </w:r>
      <w:r>
        <w:fldChar w:fldCharType="end"/>
      </w:r>
      <w:r>
        <w:rPr>
          <w:rStyle w:val="FootnoteReference"/>
        </w:rPr>
        <w:footnoteReference w:id="7"/>
      </w:r>
      <w:r w:rsidR="005E740E">
        <w:t>. The wires to the left are connected to a daughterboard which follows.</w:t>
      </w:r>
    </w:p>
    <w:p w14:paraId="78D8B8AD" w14:textId="77777777" w:rsidR="005E740E" w:rsidRDefault="005E740E" w:rsidP="005E740E">
      <w:pPr>
        <w:keepNext/>
        <w:ind w:firstLine="0"/>
      </w:pPr>
      <w:r>
        <w:rPr>
          <w:noProof/>
          <w:lang w:val="en-ZA" w:eastAsia="en-ZA"/>
        </w:rPr>
        <w:lastRenderedPageBreak/>
        <w:drawing>
          <wp:inline distT="0" distB="0" distL="0" distR="0" wp14:anchorId="6483ABED" wp14:editId="2A678721">
            <wp:extent cx="4676775" cy="2628900"/>
            <wp:effectExtent l="0" t="0" r="9525" b="0"/>
            <wp:docPr id="68" name="Picture 68" descr="C:\Users\d7rob\3II\edes\20161024_153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7rob\3II\edes\20161024_15345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2D31B611" w14:textId="65CD122E" w:rsidR="005E740E" w:rsidRDefault="005E740E" w:rsidP="005E740E">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3</w:t>
      </w:r>
      <w:r w:rsidR="000A29F7">
        <w:fldChar w:fldCharType="end"/>
      </w:r>
      <w:r>
        <w:t>: Daughterboard</w:t>
      </w:r>
    </w:p>
    <w:p w14:paraId="67226F55" w14:textId="549992D3" w:rsidR="005E740E" w:rsidRDefault="005E740E" w:rsidP="005E740E">
      <w:r>
        <w:t>This daughterboard was only used for high-side extended common-mode current sensing</w:t>
      </w:r>
      <w:r w:rsidR="009473F8">
        <w:t>, and the Arduino interface</w:t>
      </w:r>
      <w:r>
        <w:t xml:space="preserve"> in the end. It also has an unused positive and negative Zener reference.</w:t>
      </w:r>
    </w:p>
    <w:p w14:paraId="789C499D" w14:textId="77777777" w:rsidR="001C1DB3" w:rsidRDefault="001C1DB3" w:rsidP="001C1DB3">
      <w:pPr>
        <w:pStyle w:val="Firstparagraph"/>
        <w:keepNext/>
      </w:pPr>
      <w:r>
        <w:rPr>
          <w:noProof/>
          <w:lang w:val="en-ZA" w:eastAsia="en-ZA"/>
        </w:rPr>
        <w:drawing>
          <wp:inline distT="0" distB="0" distL="0" distR="0" wp14:anchorId="6D5BA4C9" wp14:editId="6FCDAD9A">
            <wp:extent cx="4676775" cy="2628900"/>
            <wp:effectExtent l="0" t="0" r="9525" b="0"/>
            <wp:docPr id="69" name="Picture 69" descr="C:\Users\d7rob\3II\edes\20161024_15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7rob\3II\edes\20161024_15364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14:paraId="1EC1014D" w14:textId="0E0986E4" w:rsidR="001C1DB3" w:rsidRDefault="001C1DB3" w:rsidP="001C1DB3">
      <w:pPr>
        <w:pStyle w:val="Caption"/>
        <w:jc w:val="center"/>
      </w:pPr>
      <w:r>
        <w:t xml:space="preserve">Figure </w:t>
      </w:r>
      <w:r w:rsidR="000A29F7">
        <w:fldChar w:fldCharType="begin"/>
      </w:r>
      <w:r w:rsidR="000A29F7">
        <w:instrText xml:space="preserve"> STYLEREF 1 \s </w:instrText>
      </w:r>
      <w:r w:rsidR="000A29F7">
        <w:fldChar w:fldCharType="separate"/>
      </w:r>
      <w:r w:rsidR="000A29F7">
        <w:rPr>
          <w:noProof/>
        </w:rPr>
        <w:t>11</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4</w:t>
      </w:r>
      <w:r w:rsidR="000A29F7">
        <w:fldChar w:fldCharType="end"/>
      </w:r>
      <w:r>
        <w:t xml:space="preserve">: Current circuit breadboarded hours before </w:t>
      </w:r>
      <w:commentRangeStart w:id="91"/>
      <w:commentRangeStart w:id="92"/>
      <w:r>
        <w:t>demo</w:t>
      </w:r>
      <w:commentRangeEnd w:id="91"/>
      <w:r>
        <w:rPr>
          <w:rStyle w:val="CommentReference"/>
          <w:i w:val="0"/>
          <w:iCs w:val="0"/>
          <w:color w:val="auto"/>
        </w:rPr>
        <w:commentReference w:id="91"/>
      </w:r>
      <w:commentRangeEnd w:id="92"/>
      <w:r>
        <w:rPr>
          <w:rStyle w:val="CommentReference"/>
          <w:i w:val="0"/>
          <w:iCs w:val="0"/>
          <w:color w:val="auto"/>
        </w:rPr>
        <w:commentReference w:id="92"/>
      </w:r>
    </w:p>
    <w:p w14:paraId="22A29D18" w14:textId="77777777" w:rsidR="001C1DB3" w:rsidRPr="005E740E" w:rsidRDefault="001C1DB3" w:rsidP="001C1DB3">
      <w:pPr>
        <w:ind w:firstLine="0"/>
      </w:pPr>
    </w:p>
    <w:p w14:paraId="2F1602D2" w14:textId="77777777" w:rsidR="00793D25" w:rsidRDefault="00793D25" w:rsidP="00793D25">
      <w:pPr>
        <w:pStyle w:val="Heading1"/>
      </w:pPr>
      <w:bookmarkStart w:id="93" w:name="_Toc465124085"/>
      <w:r>
        <w:lastRenderedPageBreak/>
        <w:t xml:space="preserve">Appendix E: </w:t>
      </w:r>
      <w:r w:rsidR="00D809C3">
        <w:t>Calculations</w:t>
      </w:r>
      <w:bookmarkEnd w:id="93"/>
    </w:p>
    <w:p w14:paraId="7A76FE30" w14:textId="77777777" w:rsidR="0036727C" w:rsidRDefault="00793D25" w:rsidP="00793D25">
      <w:pPr>
        <w:pStyle w:val="Heading2"/>
      </w:pPr>
      <w:bookmarkStart w:id="94" w:name="_Toc465124086"/>
      <w:r>
        <w:t xml:space="preserve">Appendix E.1: </w:t>
      </w:r>
      <w:r w:rsidR="0036727C">
        <w:tab/>
      </w:r>
      <w:r w:rsidR="00762275">
        <w:t>T</w:t>
      </w:r>
      <w:r w:rsidR="00DF7125">
        <w:t>ransformers</w:t>
      </w:r>
      <w:bookmarkEnd w:id="94"/>
    </w:p>
    <w:p w14:paraId="420277B7" w14:textId="77777777" w:rsidR="002A73ED" w:rsidRPr="00C566D6" w:rsidRDefault="002A73ED" w:rsidP="00DF7125">
      <w:pPr>
        <w:pStyle w:val="Firstparagraph"/>
        <w:rPr>
          <w:vertAlign w:val="subscript"/>
        </w:rPr>
      </w:pPr>
      <w:r>
        <w:t xml:space="preserve">Rseries = </w:t>
      </w:r>
      <w:r w:rsidR="00C566D6">
        <w:t>(</w:t>
      </w:r>
      <w:r>
        <w:t>V</w:t>
      </w:r>
      <w:r w:rsidR="00C566D6">
        <w:rPr>
          <w:vertAlign w:val="subscript"/>
        </w:rPr>
        <w:t xml:space="preserve">oc </w:t>
      </w:r>
      <w:r w:rsidR="00C566D6">
        <w:t>– V</w:t>
      </w:r>
      <w:r w:rsidR="00C566D6">
        <w:rPr>
          <w:vertAlign w:val="subscript"/>
        </w:rPr>
        <w:t>L</w:t>
      </w:r>
      <w:r w:rsidR="00C566D6">
        <w:t>)*R</w:t>
      </w:r>
      <w:r w:rsidR="00C566D6">
        <w:rPr>
          <w:vertAlign w:val="subscript"/>
        </w:rPr>
        <w:t>L</w:t>
      </w:r>
      <w:r w:rsidR="00C566D6">
        <w:t>/V</w:t>
      </w:r>
      <w:r w:rsidR="00C566D6">
        <w:rPr>
          <w:vertAlign w:val="subscript"/>
        </w:rPr>
        <w:t>L</w:t>
      </w:r>
    </w:p>
    <w:p w14:paraId="73B7801E" w14:textId="77777777" w:rsidR="002A73ED" w:rsidRPr="002A73ED" w:rsidRDefault="002A73ED" w:rsidP="00DF7125">
      <w:pPr>
        <w:pStyle w:val="Firstparagraph"/>
      </w:pPr>
      <w:r>
        <w:t>I</w:t>
      </w:r>
      <w:r>
        <w:rPr>
          <w:vertAlign w:val="subscript"/>
        </w:rPr>
        <w:t>load</w:t>
      </w:r>
      <w:r>
        <w:t xml:space="preserve"> = 22.4/20 = 1.12A</w:t>
      </w:r>
    </w:p>
    <w:p w14:paraId="61BAFA87" w14:textId="77777777" w:rsidR="00DF7125" w:rsidRDefault="00EC5F99" w:rsidP="00DF7125">
      <w:pPr>
        <w:pStyle w:val="Firstparagraph"/>
      </w:pPr>
      <w:r>
        <w:t>Rseries</w:t>
      </w:r>
      <w:r w:rsidR="002A73ED">
        <w:t xml:space="preserve"> = (25.6 – 22.4)/1.12 = 2.86 ohms</w:t>
      </w:r>
    </w:p>
    <w:p w14:paraId="5D2A0228" w14:textId="77777777" w:rsidR="00E64450" w:rsidRDefault="00E64450" w:rsidP="00E64450">
      <w:pPr>
        <w:pStyle w:val="Heading2"/>
      </w:pPr>
      <w:bookmarkStart w:id="95" w:name="_Toc465124087"/>
      <w:r>
        <w:t>Appendix E.2: Rectifiers &amp; Capacitor Banks</w:t>
      </w:r>
      <w:bookmarkEnd w:id="95"/>
    </w:p>
    <w:p w14:paraId="2FA18EB3" w14:textId="77777777" w:rsidR="00E64450" w:rsidRDefault="00E64450" w:rsidP="00E64450">
      <w:pPr>
        <w:pStyle w:val="Heading2"/>
      </w:pPr>
      <w:bookmarkStart w:id="96" w:name="_Toc465124088"/>
      <w:r>
        <w:t>Appendix E.3: Zener Constant Voltage Reference</w:t>
      </w:r>
      <w:bookmarkEnd w:id="96"/>
    </w:p>
    <w:p w14:paraId="63EC3E85" w14:textId="77777777" w:rsidR="00E64450" w:rsidRDefault="00FE524D" w:rsidP="00E64450">
      <w:pPr>
        <w:pStyle w:val="Heading2"/>
      </w:pPr>
      <w:bookmarkStart w:id="97" w:name="_Toc465124089"/>
      <w:r>
        <w:t xml:space="preserve">Appendix E.4: </w:t>
      </w:r>
      <w:r w:rsidR="00E64450">
        <w:t>Pass Output Stage</w:t>
      </w:r>
      <w:bookmarkEnd w:id="97"/>
    </w:p>
    <w:p w14:paraId="792757D1" w14:textId="77777777" w:rsidR="00E64450" w:rsidRDefault="00FE524D" w:rsidP="00E64450">
      <w:pPr>
        <w:pStyle w:val="Heading2"/>
      </w:pPr>
      <w:bookmarkStart w:id="98" w:name="_Toc465124090"/>
      <w:r>
        <w:t xml:space="preserve">Appendix E.5: </w:t>
      </w:r>
      <w:r w:rsidR="00E64450">
        <w:t>Voltage Regulator</w:t>
      </w:r>
      <w:bookmarkEnd w:id="98"/>
    </w:p>
    <w:p w14:paraId="7560F584" w14:textId="77777777" w:rsidR="00E64450" w:rsidRDefault="00FE524D" w:rsidP="00E64450">
      <w:pPr>
        <w:pStyle w:val="Heading2"/>
      </w:pPr>
      <w:bookmarkStart w:id="99" w:name="_Toc465124091"/>
      <w:r>
        <w:t xml:space="preserve">Appendix E.6: </w:t>
      </w:r>
      <w:r w:rsidR="00E64450">
        <w:t>Current Limiter</w:t>
      </w:r>
      <w:bookmarkEnd w:id="99"/>
    </w:p>
    <w:p w14:paraId="23B7CE41" w14:textId="77777777" w:rsidR="00E64450" w:rsidRPr="00E64450" w:rsidRDefault="00FE524D" w:rsidP="00E64450">
      <w:pPr>
        <w:pStyle w:val="Heading2"/>
      </w:pPr>
      <w:bookmarkStart w:id="100" w:name="_Toc465124092"/>
      <w:r>
        <w:t xml:space="preserve">Appendix E.7: </w:t>
      </w:r>
      <w:r w:rsidR="00803BE5">
        <w:t>Arduino Interface</w:t>
      </w:r>
      <w:bookmarkEnd w:id="100"/>
    </w:p>
    <w:p w14:paraId="5D704C7B" w14:textId="77777777" w:rsidR="002D1595" w:rsidRDefault="005B3561">
      <w:pPr>
        <w:spacing w:line="240" w:lineRule="auto"/>
        <w:ind w:firstLine="0"/>
        <w:jc w:val="left"/>
      </w:pPr>
      <w:r>
        <w:t>To determine the v</w:t>
      </w:r>
    </w:p>
    <w:p w14:paraId="383305B7" w14:textId="77777777" w:rsidR="002D1595" w:rsidRDefault="002D1595">
      <w:pPr>
        <w:spacing w:line="240" w:lineRule="auto"/>
        <w:ind w:firstLine="0"/>
        <w:jc w:val="left"/>
      </w:pPr>
    </w:p>
    <w:p w14:paraId="186F2110" w14:textId="77777777" w:rsidR="002D1595" w:rsidRDefault="002D1595" w:rsidP="002D1595">
      <w:pPr>
        <w:pStyle w:val="Heading3"/>
      </w:pPr>
      <w:bookmarkStart w:id="101" w:name="_Toc465124093"/>
      <w:r>
        <w:t>PWM filter</w:t>
      </w:r>
      <w:bookmarkEnd w:id="101"/>
    </w:p>
    <w:p w14:paraId="7A5425A5" w14:textId="77777777" w:rsidR="002D1595" w:rsidRDefault="002D1595" w:rsidP="002D1595">
      <w:pPr>
        <w:keepNext/>
        <w:jc w:val="center"/>
      </w:pPr>
      <w:r>
        <w:rPr>
          <w:noProof/>
          <w:lang w:val="en-ZA" w:eastAsia="en-ZA"/>
        </w:rPr>
        <w:drawing>
          <wp:inline distT="0" distB="0" distL="0" distR="0" wp14:anchorId="60B7C345" wp14:editId="04CB1672">
            <wp:extent cx="1800225" cy="914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225" cy="914400"/>
                    </a:xfrm>
                    <a:prstGeom prst="rect">
                      <a:avLst/>
                    </a:prstGeom>
                  </pic:spPr>
                </pic:pic>
              </a:graphicData>
            </a:graphic>
          </wp:inline>
        </w:drawing>
      </w:r>
    </w:p>
    <w:p w14:paraId="09352C0C" w14:textId="11938736" w:rsidR="002D1595" w:rsidRDefault="002D1595" w:rsidP="002D1595">
      <w:pPr>
        <w:pStyle w:val="Caption"/>
        <w:jc w:val="center"/>
        <w:rPr>
          <w:noProof/>
        </w:rPr>
      </w:pPr>
      <w:bookmarkStart w:id="102" w:name="_Toc465022965"/>
      <w:r>
        <w:t xml:space="preserve">Figure </w:t>
      </w:r>
      <w:r w:rsidR="000A29F7">
        <w:fldChar w:fldCharType="begin"/>
      </w:r>
      <w:r w:rsidR="000A29F7">
        <w:instrText xml:space="preserve"> STYLEREF 1 \s </w:instrText>
      </w:r>
      <w:r w:rsidR="000A29F7">
        <w:fldChar w:fldCharType="separate"/>
      </w:r>
      <w:r w:rsidR="000A29F7">
        <w:rPr>
          <w:noProof/>
        </w:rPr>
        <w:t>12</w:t>
      </w:r>
      <w:r w:rsidR="000A29F7">
        <w:fldChar w:fldCharType="end"/>
      </w:r>
      <w:r w:rsidR="000A29F7">
        <w:noBreakHyphen/>
      </w:r>
      <w:r w:rsidR="000A29F7">
        <w:fldChar w:fldCharType="begin"/>
      </w:r>
      <w:r w:rsidR="000A29F7">
        <w:instrText xml:space="preserve"> SEQ Figure \* ARABIC \s 1 </w:instrText>
      </w:r>
      <w:r w:rsidR="000A29F7">
        <w:fldChar w:fldCharType="separate"/>
      </w:r>
      <w:r w:rsidR="000A29F7">
        <w:rPr>
          <w:noProof/>
        </w:rPr>
        <w:t>1</w:t>
      </w:r>
      <w:r w:rsidR="000A29F7">
        <w:fldChar w:fldCharType="end"/>
      </w:r>
      <w:r>
        <w:t>: 2nd order PWM</w:t>
      </w:r>
      <w:r>
        <w:rPr>
          <w:noProof/>
        </w:rPr>
        <w:t xml:space="preserve"> filter</w:t>
      </w:r>
      <w:bookmarkEnd w:id="102"/>
    </w:p>
    <w:p w14:paraId="57E77AA3" w14:textId="77777777" w:rsidR="002D1595" w:rsidRDefault="002D1595" w:rsidP="002D1595">
      <w:r>
        <w:t>Both RC LPFs</w:t>
      </w:r>
      <w:r>
        <w:rPr>
          <w:rStyle w:val="FootnoteReference"/>
        </w:rPr>
        <w:footnoteReference w:id="8"/>
      </w:r>
      <w:r>
        <w:t xml:space="preserve"> were chosen to have the same -3dB </w:t>
      </w:r>
      <w:r w:rsidR="00C55CAB">
        <w:t>cut-off</w:t>
      </w:r>
      <w:r>
        <w:t xml:space="preserve"> frequency. </w:t>
      </w:r>
    </w:p>
    <w:p w14:paraId="6658947B" w14:textId="77777777" w:rsidR="002D1595" w:rsidRDefault="002D1595" w:rsidP="002D1595">
      <w:r>
        <w:t xml:space="preserve">R22 was chosen to be 10k so that the max current through it would be </w:t>
      </w:r>
    </w:p>
    <w:p w14:paraId="6F4527A5" w14:textId="77777777" w:rsidR="002D1595" w:rsidRPr="00DE65E0" w:rsidRDefault="0035655F" w:rsidP="002D1595">
      <m:oMathPara>
        <m:oMath>
          <m:f>
            <m:fPr>
              <m:ctrlPr>
                <w:rPr>
                  <w:rFonts w:ascii="Cambria Math" w:hAnsi="Cambria Math"/>
                  <w:i/>
                </w:rPr>
              </m:ctrlPr>
            </m:fPr>
            <m:num>
              <m:r>
                <w:rPr>
                  <w:rFonts w:ascii="Cambria Math" w:hAnsi="Cambria Math"/>
                </w:rPr>
                <m:t>5</m:t>
              </m:r>
            </m:num>
            <m:den>
              <m:r>
                <w:rPr>
                  <w:rFonts w:ascii="Cambria Math" w:hAnsi="Cambria Math"/>
                </w:rPr>
                <m:t>10k</m:t>
              </m:r>
            </m:den>
          </m:f>
          <m:r>
            <w:rPr>
              <w:rFonts w:ascii="Cambria Math" w:hAnsi="Cambria Math"/>
            </w:rPr>
            <m:t>=500μA</m:t>
          </m:r>
        </m:oMath>
      </m:oMathPara>
    </w:p>
    <w:p w14:paraId="4B0ED389" w14:textId="77777777" w:rsidR="00DE65E0" w:rsidRDefault="00DE65E0" w:rsidP="002D1595">
      <w:r>
        <w:t>Because the -3dB was chosen to be 1ms which is analogous to 1kHz (close to PWM frequency of 980Hz), the capacitor C8 value is:</w:t>
      </w:r>
    </w:p>
    <w:p w14:paraId="12D60C82" w14:textId="77777777" w:rsidR="00DE65E0" w:rsidRPr="00DE65E0" w:rsidRDefault="00DE65E0" w:rsidP="002D1595">
      <m:oMathPara>
        <m:oMath>
          <m:r>
            <w:rPr>
              <w:rFonts w:ascii="Cambria Math" w:hAnsi="Cambria Math"/>
            </w:rPr>
            <m:t>1m=RC=10k∙C</m:t>
          </m:r>
        </m:oMath>
      </m:oMathPara>
    </w:p>
    <w:p w14:paraId="38AA939F" w14:textId="77777777" w:rsidR="00DE65E0" w:rsidRPr="00DE65E0" w:rsidRDefault="00DE65E0" w:rsidP="002D1595">
      <m:oMathPara>
        <m:oMath>
          <m:r>
            <w:rPr>
              <w:rFonts w:ascii="Cambria Math" w:hAnsi="Cambria Math"/>
            </w:rPr>
            <w:lastRenderedPageBreak/>
            <m:t>∴C=100n</m:t>
          </m:r>
        </m:oMath>
      </m:oMathPara>
    </w:p>
    <w:p w14:paraId="02EDFDAD" w14:textId="77777777" w:rsidR="00DE65E0" w:rsidRDefault="00DE65E0" w:rsidP="002D1595">
      <w:r>
        <w:t>R23 is chosen to be larger so that the extra current draw through R22 is minimal. Had that not been the case, the max voltage out of the PWM filter would never reach 5V.</w:t>
      </w:r>
    </w:p>
    <w:p w14:paraId="7F299130" w14:textId="77777777" w:rsidR="00DE65E0" w:rsidRDefault="00DE65E0" w:rsidP="002D1595">
      <w:r>
        <w:t>Choose R23 = 100k</w:t>
      </w:r>
      <w:r>
        <w:tab/>
      </w:r>
    </w:p>
    <w:p w14:paraId="78B3D93F" w14:textId="77777777" w:rsidR="00DE65E0" w:rsidRPr="00DE65E0" w:rsidRDefault="00DE65E0" w:rsidP="002D1595">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9</m:t>
              </m:r>
            </m:sub>
          </m:sSub>
          <m:r>
            <w:rPr>
              <w:rFonts w:ascii="Cambria Math" w:hAnsi="Cambria Math"/>
            </w:rPr>
            <m:t>=10n</m:t>
          </m:r>
        </m:oMath>
      </m:oMathPara>
    </w:p>
    <w:p w14:paraId="26A22B91" w14:textId="77777777" w:rsidR="00DE65E0" w:rsidRDefault="00DE65E0" w:rsidP="002D1595">
      <w:r>
        <w:t>Since it is now a 2</w:t>
      </w:r>
      <w:r w:rsidRPr="00DE65E0">
        <w:rPr>
          <w:vertAlign w:val="superscript"/>
        </w:rPr>
        <w:t>nd</w:t>
      </w:r>
      <w:r>
        <w:t xml:space="preserve"> order filter, the base 10 logarithmic magnitude decreases at a rate of -40dB/</w:t>
      </w:r>
      <w:r w:rsidR="00C55CAB">
        <w:t>div.</w:t>
      </w:r>
    </w:p>
    <w:p w14:paraId="366E1FE2" w14:textId="77777777" w:rsidR="00DE65E0" w:rsidRDefault="00DE65E0" w:rsidP="002D1595"/>
    <w:p w14:paraId="39CA0282" w14:textId="77777777" w:rsidR="00DE65E0" w:rsidRPr="002D1595" w:rsidRDefault="00DE65E0" w:rsidP="002D1595"/>
    <w:p w14:paraId="15CF142A" w14:textId="77777777" w:rsidR="005B3561" w:rsidRDefault="005B3561" w:rsidP="002D1595">
      <w:pPr>
        <w:jc w:val="center"/>
      </w:pPr>
      <w:r>
        <w:br w:type="page"/>
      </w:r>
    </w:p>
    <w:p w14:paraId="4445480E" w14:textId="77777777" w:rsidR="0036727C" w:rsidRDefault="0036727C">
      <w:pPr>
        <w:spacing w:line="240" w:lineRule="auto"/>
        <w:ind w:firstLine="0"/>
        <w:jc w:val="left"/>
        <w:rPr>
          <w:rFonts w:ascii="cmbx12" w:hAnsi="cmbx12" w:cs="Arial"/>
          <w:bCs/>
          <w:iCs/>
          <w:sz w:val="24"/>
          <w:szCs w:val="28"/>
        </w:rPr>
      </w:pPr>
    </w:p>
    <w:p w14:paraId="30EA0ECA" w14:textId="77777777" w:rsidR="0036727C" w:rsidRDefault="0036727C" w:rsidP="0036727C">
      <w:pPr>
        <w:pStyle w:val="Heading1"/>
      </w:pPr>
      <w:bookmarkStart w:id="103" w:name="_Toc465124094"/>
      <w:r>
        <w:t>Appendix F: Source code</w:t>
      </w:r>
      <w:bookmarkEnd w:id="103"/>
    </w:p>
    <w:p w14:paraId="1E461C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w:t>
      </w:r>
    </w:p>
    <w:p w14:paraId="02C8A7A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@authors:</w:t>
      </w:r>
    </w:p>
    <w:p w14:paraId="66D52961"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Jean de Smidt 18393799</w:t>
      </w:r>
    </w:p>
    <w:p w14:paraId="1AA15B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Karlien Heyns 18552463</w:t>
      </w:r>
    </w:p>
    <w:p w14:paraId="3B3CAE93"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Tristan Nel 18179460</w:t>
      </w:r>
    </w:p>
    <w:p w14:paraId="220218AB"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Daniel Leonard Robinson 18361137</w:t>
      </w:r>
    </w:p>
    <w:p w14:paraId="457914BD"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511D6E7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712413A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This is a program designed to interface between a 15W power supply</w:t>
      </w:r>
    </w:p>
    <w:p w14:paraId="10133654"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a PC via an Ardiuno.</w:t>
      </w:r>
    </w:p>
    <w:p w14:paraId="4C17F8C6"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uses the serial standard at 9600 baud.</w:t>
      </w:r>
    </w:p>
    <w:p w14:paraId="4EAFAFF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for Design E344 at Stellenbosch University</w:t>
      </w:r>
    </w:p>
    <w:p w14:paraId="44FEE0D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w:t>
      </w:r>
    </w:p>
    <w:p w14:paraId="010360F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includes calibration procedures, as well as viewing measurements,</w:t>
      </w:r>
    </w:p>
    <w:p w14:paraId="79AC59B8"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and setting voltages or currents.</w:t>
      </w:r>
    </w:p>
    <w:p w14:paraId="63FACE32"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27C53E30"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It is not yet production level, and is merely a proof of concept</w:t>
      </w:r>
    </w:p>
    <w:p w14:paraId="54EF921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prototype for the purposes of demonstrating the functionality</w:t>
      </w:r>
    </w:p>
    <w:p w14:paraId="05C4C10C"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of a power supply via a PC.</w:t>
      </w:r>
    </w:p>
    <w:p w14:paraId="682E956A"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p>
    <w:p w14:paraId="5E26FC37"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Lastly, this can be used as a platform to add features,</w:t>
      </w:r>
    </w:p>
    <w:p w14:paraId="18A6BBB9" w14:textId="77777777" w:rsidR="00AF4079" w:rsidRPr="00AF4079" w:rsidRDefault="00AF4079" w:rsidP="00AF4079">
      <w:pPr>
        <w:shd w:val="clear" w:color="auto" w:fill="FFFFFF"/>
        <w:spacing w:line="240" w:lineRule="auto"/>
        <w:ind w:firstLine="0"/>
        <w:jc w:val="left"/>
        <w:rPr>
          <w:rFonts w:ascii="Courier New" w:hAnsi="Courier New" w:cs="Courier New"/>
          <w:color w:val="FF8000"/>
          <w:sz w:val="20"/>
          <w:szCs w:val="20"/>
          <w:lang w:val="en-ZA" w:eastAsia="en-ZA"/>
        </w:rPr>
      </w:pPr>
      <w:r w:rsidRPr="00AF4079">
        <w:rPr>
          <w:rFonts w:ascii="Courier New" w:hAnsi="Courier New" w:cs="Courier New"/>
          <w:color w:val="FF8000"/>
          <w:sz w:val="20"/>
          <w:szCs w:val="20"/>
          <w:lang w:val="en-ZA" w:eastAsia="en-ZA"/>
        </w:rPr>
        <w:t xml:space="preserve">    such as battery charging using profiles for lead, NiH, lithium etc.</w:t>
      </w:r>
    </w:p>
    <w:p w14:paraId="4F7C7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FF8000"/>
          <w:sz w:val="20"/>
          <w:szCs w:val="20"/>
          <w:lang w:val="en-ZA" w:eastAsia="en-ZA"/>
        </w:rPr>
        <w:t>"""</w:t>
      </w:r>
    </w:p>
    <w:p w14:paraId="750929E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B986F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1F5E9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p>
    <w:p w14:paraId="721C15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util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7262C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p>
    <w:p w14:paraId="5144A0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PIL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50C83C5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p>
    <w:p w14:paraId="2CBEBB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C3C5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p>
    <w:p w14:paraId="22FE26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B2085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sys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version_info</w:t>
      </w:r>
      <w:r w:rsidRPr="00AF4079">
        <w:rPr>
          <w:rFonts w:ascii="Courier New" w:hAnsi="Courier New" w:cs="Courier New"/>
          <w:b/>
          <w:bCs/>
          <w:color w:val="000080"/>
          <w:sz w:val="20"/>
          <w:szCs w:val="20"/>
          <w:lang w:val="en-ZA" w:eastAsia="en-ZA"/>
        </w:rPr>
        <w:t>&lt;(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79BB3B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1EE7B3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39E254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from</w:t>
      </w:r>
      <w:r w:rsidRPr="00AF4079">
        <w:rPr>
          <w:rFonts w:ascii="Courier New" w:hAnsi="Courier New" w:cs="Courier New"/>
          <w:color w:val="000000"/>
          <w:sz w:val="20"/>
          <w:szCs w:val="20"/>
          <w:lang w:val="en-ZA" w:eastAsia="en-ZA"/>
        </w:rPr>
        <w:t xml:space="preserve"> tkinter </w:t>
      </w: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p>
    <w:p w14:paraId="3ACC6F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tkFont</w:t>
      </w:r>
    </w:p>
    <w:p w14:paraId="4FE4F0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DECE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9B80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2AA2AB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DA204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"C:\GIT\software-interface\SerialComms.py", line 12, in &lt;module&gt;</w:t>
      </w:r>
    </w:p>
    <w:p w14:paraId="0BA532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lastRenderedPageBreak/>
        <w:t>#    import serial</w:t>
      </w:r>
    </w:p>
    <w:p w14:paraId="5B99B4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serial</w:t>
      </w:r>
    </w:p>
    <w:p w14:paraId="32BC61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FF3201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D23E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pyserial</w:t>
      </w:r>
    </w:p>
    <w:p w14:paraId="545E4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FC820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If you see an error like this:</w:t>
      </w:r>
    </w:p>
    <w:p w14:paraId="7B814C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A735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Traceback (most recent call last):</w:t>
      </w:r>
    </w:p>
    <w:p w14:paraId="252A91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File "C:\Git repos\software-interface\power-supply-gui.py", line 3, in &lt;module&gt;</w:t>
      </w:r>
    </w:p>
    <w:p w14:paraId="6D1F703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 PIL.Image</w:t>
      </w:r>
    </w:p>
    <w:p w14:paraId="6A20060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ImportError: No module named PIL.Image</w:t>
      </w:r>
    </w:p>
    <w:p w14:paraId="699523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97EB1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Then run this command in your terminal (CMD)</w:t>
      </w:r>
    </w:p>
    <w:p w14:paraId="2C6770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python -m pip install image</w:t>
      </w:r>
    </w:p>
    <w:p w14:paraId="1749AF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0D025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import</w:t>
      </w:r>
      <w:r w:rsidRPr="00AF4079">
        <w:rPr>
          <w:rFonts w:ascii="Courier New" w:hAnsi="Courier New" w:cs="Courier New"/>
          <w:color w:val="000000"/>
          <w:sz w:val="20"/>
          <w:szCs w:val="20"/>
          <w:lang w:val="en-ZA" w:eastAsia="en-ZA"/>
        </w:rPr>
        <w:t xml:space="preserve"> SerialComms</w:t>
      </w:r>
    </w:p>
    <w:p w14:paraId="4C445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 = SerialComms.SerialComms('COM1',9600)</w:t>
      </w:r>
    </w:p>
    <w:p w14:paraId="760654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#s.receive()</w:t>
      </w:r>
    </w:p>
    <w:p w14:paraId="6BEA06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0FC2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root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w:t>
      </w:r>
      <w:r w:rsidRPr="00AF4079">
        <w:rPr>
          <w:rFonts w:ascii="Courier New" w:hAnsi="Courier New" w:cs="Courier New"/>
          <w:b/>
          <w:bCs/>
          <w:color w:val="000080"/>
          <w:sz w:val="20"/>
          <w:szCs w:val="20"/>
          <w:lang w:val="en-ZA" w:eastAsia="en-ZA"/>
        </w:rPr>
        <w:t>()</w:t>
      </w:r>
    </w:p>
    <w:p w14:paraId="53B471C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C7DCE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title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"Bruhhhhh. pls."</w:t>
      </w:r>
      <w:r w:rsidRPr="00AF4079">
        <w:rPr>
          <w:rFonts w:ascii="Courier New" w:hAnsi="Courier New" w:cs="Courier New"/>
          <w:b/>
          <w:bCs/>
          <w:color w:val="000080"/>
          <w:sz w:val="20"/>
          <w:szCs w:val="20"/>
          <w:lang w:val="en-ZA" w:eastAsia="en-ZA"/>
        </w:rPr>
        <w:t>)</w:t>
      </w:r>
    </w:p>
    <w:p w14:paraId="11561A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geometry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"580x720"</w:t>
      </w:r>
      <w:r w:rsidRPr="00AF4079">
        <w:rPr>
          <w:rFonts w:ascii="Courier New" w:hAnsi="Courier New" w:cs="Courier New"/>
          <w:b/>
          <w:bCs/>
          <w:color w:val="000080"/>
          <w:sz w:val="20"/>
          <w:szCs w:val="20"/>
          <w:lang w:val="en-ZA" w:eastAsia="en-ZA"/>
        </w:rPr>
        <w:t>)</w:t>
      </w:r>
    </w:p>
    <w:p w14:paraId="2F546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resizable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width</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p>
    <w:p w14:paraId="5475D1D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6FFD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frame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root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580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720</w:t>
      </w:r>
      <w:r w:rsidRPr="00AF4079">
        <w:rPr>
          <w:rFonts w:ascii="Courier New" w:hAnsi="Courier New" w:cs="Courier New"/>
          <w:b/>
          <w:bCs/>
          <w:color w:val="000080"/>
          <w:sz w:val="20"/>
          <w:szCs w:val="20"/>
          <w:lang w:val="en-ZA" w:eastAsia="en-ZA"/>
        </w:rPr>
        <w:t>)</w:t>
      </w:r>
    </w:p>
    <w:p w14:paraId="60443C6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#frame.configure(width=800,height=800)</w:t>
      </w:r>
    </w:p>
    <w:p w14:paraId="34CD27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grid_propagate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3D7750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561546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labelfont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p>
    <w:p w14:paraId="21EFC2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buttonfont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family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"Verdana"</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weight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tkFont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BOLD</w:t>
      </w:r>
      <w:r w:rsidRPr="00AF4079">
        <w:rPr>
          <w:rFonts w:ascii="Courier New" w:hAnsi="Courier New" w:cs="Courier New"/>
          <w:b/>
          <w:bCs/>
          <w:color w:val="000080"/>
          <w:sz w:val="20"/>
          <w:szCs w:val="20"/>
          <w:lang w:val="en-ZA" w:eastAsia="en-ZA"/>
        </w:rPr>
        <w:t>)</w:t>
      </w:r>
    </w:p>
    <w:p w14:paraId="0615808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"a.png"</w:t>
      </w:r>
      <w:r w:rsidRPr="00AF4079">
        <w:rPr>
          <w:rFonts w:ascii="Courier New" w:hAnsi="Courier New" w:cs="Courier New"/>
          <w:b/>
          <w:bCs/>
          <w:color w:val="000080"/>
          <w:sz w:val="20"/>
          <w:szCs w:val="20"/>
          <w:lang w:val="en-ZA" w:eastAsia="en-ZA"/>
        </w:rPr>
        <w:t>)</w:t>
      </w:r>
    </w:p>
    <w:p w14:paraId="01EF5A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photo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PIL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ImageTk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PhotoImage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image</w:t>
      </w:r>
      <w:r w:rsidRPr="00AF4079">
        <w:rPr>
          <w:rFonts w:ascii="Courier New" w:hAnsi="Courier New" w:cs="Courier New"/>
          <w:b/>
          <w:bCs/>
          <w:color w:val="000080"/>
          <w:sz w:val="20"/>
          <w:szCs w:val="20"/>
          <w:lang w:val="en-ZA" w:eastAsia="en-ZA"/>
        </w:rPr>
        <w:t>)</w:t>
      </w:r>
    </w:p>
    <w:p w14:paraId="567A91E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73C56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D5790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variables</w:t>
      </w:r>
    </w:p>
    <w:p w14:paraId="389096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1DF126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stream_checked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476CD91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5D0CA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25F8625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4E15D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#calibration variables</w:t>
      </w:r>
    </w:p>
    <w:p w14:paraId="14CDC7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#outvalue = vratio*(vmeasured-voffset)</w:t>
      </w:r>
    </w:p>
    <w:p w14:paraId="355EFFF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188E48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257E33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iratio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w:t>
      </w:r>
    </w:p>
    <w:p w14:paraId="758D79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ioffset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0.0</w:t>
      </w:r>
    </w:p>
    <w:p w14:paraId="4F77269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"First instance of ratio"</w:t>
      </w:r>
      <w:r w:rsidRPr="00AF4079">
        <w:rPr>
          <w:rFonts w:ascii="Courier New" w:hAnsi="Courier New" w:cs="Courier New"/>
          <w:b/>
          <w:bCs/>
          <w:color w:val="000080"/>
          <w:sz w:val="20"/>
          <w:szCs w:val="20"/>
          <w:lang w:val="en-ZA" w:eastAsia="en-ZA"/>
        </w:rPr>
        <w:t>)</w:t>
      </w:r>
    </w:p>
    <w:p w14:paraId="290FE4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text fields</w:t>
      </w:r>
    </w:p>
    <w:p w14:paraId="61C153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509E6C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68BD28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curr_meas_val_text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StringVar</w:t>
      </w:r>
      <w:r w:rsidRPr="00AF4079">
        <w:rPr>
          <w:rFonts w:ascii="Courier New" w:hAnsi="Courier New" w:cs="Courier New"/>
          <w:b/>
          <w:bCs/>
          <w:color w:val="000080"/>
          <w:sz w:val="20"/>
          <w:szCs w:val="20"/>
          <w:lang w:val="en-ZA" w:eastAsia="en-ZA"/>
        </w:rPr>
        <w:t>()</w:t>
      </w:r>
    </w:p>
    <w:p w14:paraId="3BBB510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C20CE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1A9F3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#functions</w:t>
      </w:r>
    </w:p>
    <w:p w14:paraId="5FE6A0B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enabled</w:t>
      </w:r>
      <w:r w:rsidRPr="00AF4079">
        <w:rPr>
          <w:rFonts w:ascii="Courier New" w:hAnsi="Courier New" w:cs="Courier New"/>
          <w:b/>
          <w:bCs/>
          <w:color w:val="000080"/>
          <w:sz w:val="20"/>
          <w:szCs w:val="20"/>
          <w:lang w:val="en-ZA" w:eastAsia="en-ZA"/>
        </w:rPr>
        <w:t>):</w:t>
      </w:r>
    </w:p>
    <w:p w14:paraId="2DB16A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enabled</w:t>
      </w:r>
      <w:r w:rsidRPr="00AF4079">
        <w:rPr>
          <w:rFonts w:ascii="Courier New" w:hAnsi="Courier New" w:cs="Courier New"/>
          <w:b/>
          <w:bCs/>
          <w:color w:val="000080"/>
          <w:sz w:val="20"/>
          <w:szCs w:val="20"/>
          <w:lang w:val="en-ZA" w:eastAsia="en-ZA"/>
        </w:rPr>
        <w:t>:</w:t>
      </w:r>
    </w:p>
    <w:p w14:paraId="0A4E68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"on"</w:t>
      </w:r>
    </w:p>
    <w:p w14:paraId="7D0991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p>
    <w:p w14:paraId="73250B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"off"</w:t>
      </w:r>
    </w:p>
    <w:p w14:paraId="6F2BC6C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D76522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w:t>
      </w:r>
      <w:r w:rsidR="00AF4079" w:rsidRPr="00AF4079">
        <w:rPr>
          <w:rFonts w:ascii="Courier New" w:hAnsi="Courier New" w:cs="Courier New"/>
          <w:color w:val="008000"/>
          <w:sz w:val="20"/>
          <w:szCs w:val="20"/>
          <w:lang w:val="en-ZA" w:eastAsia="en-ZA"/>
        </w:rPr>
        <w:t>h</w:t>
      </w:r>
      <w:r>
        <w:rPr>
          <w:rFonts w:ascii="Courier New" w:hAnsi="Courier New" w:cs="Courier New"/>
          <w:color w:val="008000"/>
          <w:sz w:val="20"/>
          <w:szCs w:val="20"/>
          <w:lang w:val="en-ZA" w:eastAsia="en-ZA"/>
        </w:rPr>
        <w:t>e</w:t>
      </w:r>
      <w:r w:rsidR="00AF4079" w:rsidRPr="00AF4079">
        <w:rPr>
          <w:rFonts w:ascii="Courier New" w:hAnsi="Courier New" w:cs="Courier New"/>
          <w:color w:val="008000"/>
          <w:sz w:val="20"/>
          <w:szCs w:val="20"/>
          <w:lang w:val="en-ZA" w:eastAsia="en-ZA"/>
        </w:rPr>
        <w:t xml:space="preserve"> labels</w:t>
      </w:r>
    </w:p>
    <w:p w14:paraId="3F3A9E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background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image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photo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place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x</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y</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relwidth</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relheight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p>
    <w:p w14:paraId="46DE6EF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548A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6C3FBE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487A8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34F4B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 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4044E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baudratelabel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"Baud Rate"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44070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Voltage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72309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setcreflabel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"Set Current Reference"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163462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errorlabel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72A5C9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otherlabel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"Other commands"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5D1E1C7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736AB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voltagevaluelabel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376664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currentvaluelabel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6E3B6D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8D592C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346DB5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setcurrentlabel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"black"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6FCCCF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F4F8B42"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textentries</w:t>
      </w:r>
    </w:p>
    <w:p w14:paraId="499E368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StringVar</w:t>
      </w:r>
      <w:r w:rsidRPr="00AF4079">
        <w:rPr>
          <w:rFonts w:ascii="Courier New" w:hAnsi="Courier New" w:cs="Courier New"/>
          <w:b/>
          <w:bCs/>
          <w:color w:val="000080"/>
          <w:sz w:val="20"/>
          <w:szCs w:val="20"/>
          <w:lang w:val="en-ZA" w:eastAsia="en-ZA"/>
        </w:rPr>
        <w:t>()</w:t>
      </w:r>
    </w:p>
    <w:p w14:paraId="559E7A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baudentry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BCCDB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comportentry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D0062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2D5615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crefentry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5F03CA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2F76B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790AEC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330CF4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131A0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setcurrentgainentry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p>
    <w:p w14:paraId="68864A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2F4CBCD"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w:t>
      </w:r>
    </w:p>
    <w:p w14:paraId="043B345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connect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E52CD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"Voltage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79AD77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vcalo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"Voltage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0EE130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ccalz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zero"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FFD48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ccalo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"Current Calibrate other"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CF5D8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refresh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4844C4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11396A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clear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"dark blue"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"white"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buttonfont</w:t>
      </w:r>
      <w:r w:rsidRPr="00AF4079">
        <w:rPr>
          <w:rFonts w:ascii="Courier New" w:hAnsi="Courier New" w:cs="Courier New"/>
          <w:b/>
          <w:bCs/>
          <w:color w:val="000080"/>
          <w:sz w:val="20"/>
          <w:szCs w:val="20"/>
          <w:lang w:val="en-ZA" w:eastAsia="en-ZA"/>
        </w:rPr>
        <w:t>)</w:t>
      </w:r>
    </w:p>
    <w:p w14:paraId="62B59C8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4411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streambutton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textvariable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0A618A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setvoltagebutton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Voltage"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5B134F2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setcurrentbutton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"Set Current"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labelfont</w:t>
      </w:r>
      <w:r w:rsidRPr="00AF4079">
        <w:rPr>
          <w:rFonts w:ascii="Courier New" w:hAnsi="Courier New" w:cs="Courier New"/>
          <w:b/>
          <w:bCs/>
          <w:color w:val="000080"/>
          <w:sz w:val="20"/>
          <w:szCs w:val="20"/>
          <w:lang w:val="en-ZA" w:eastAsia="en-ZA"/>
        </w:rPr>
        <w:t>)</w:t>
      </w:r>
    </w:p>
    <w:p w14:paraId="0ED00EE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ED903FE"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label layout</w:t>
      </w:r>
    </w:p>
    <w:p w14:paraId="467B11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150</w:t>
      </w:r>
      <w:r w:rsidRPr="00AF4079">
        <w:rPr>
          <w:rFonts w:ascii="Courier New" w:hAnsi="Courier New" w:cs="Courier New"/>
          <w:b/>
          <w:bCs/>
          <w:color w:val="000080"/>
          <w:sz w:val="20"/>
          <w:szCs w:val="20"/>
          <w:lang w:val="en-ZA" w:eastAsia="en-ZA"/>
        </w:rPr>
        <w:t>)</w:t>
      </w:r>
    </w:p>
    <w:p w14:paraId="7A4ACB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grid_columnconfigure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100</w:t>
      </w:r>
      <w:r w:rsidRPr="00AF4079">
        <w:rPr>
          <w:rFonts w:ascii="Courier New" w:hAnsi="Courier New" w:cs="Courier New"/>
          <w:b/>
          <w:bCs/>
          <w:color w:val="000080"/>
          <w:sz w:val="20"/>
          <w:szCs w:val="20"/>
          <w:lang w:val="en-ZA" w:eastAsia="en-ZA"/>
        </w:rPr>
        <w:t>)</w:t>
      </w:r>
    </w:p>
    <w:p w14:paraId="2273F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54D8A4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62BD3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2A65C7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DAB35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C2BC7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683A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43E0B9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1F35AEE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frame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grid_rowconfigure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minsize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00"/>
          <w:sz w:val="20"/>
          <w:szCs w:val="20"/>
          <w:lang w:val="en-ZA" w:eastAsia="en-ZA"/>
        </w:rPr>
        <w:t>50</w:t>
      </w:r>
      <w:r w:rsidRPr="00AF4079">
        <w:rPr>
          <w:rFonts w:ascii="Courier New" w:hAnsi="Courier New" w:cs="Courier New"/>
          <w:b/>
          <w:bCs/>
          <w:color w:val="000080"/>
          <w:sz w:val="20"/>
          <w:szCs w:val="20"/>
          <w:lang w:val="en-ZA" w:eastAsia="en-ZA"/>
        </w:rPr>
        <w:t>)</w:t>
      </w:r>
    </w:p>
    <w:p w14:paraId="698307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row </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2CBDB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voltagevaluelabel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W</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1B9967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7CEEF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currentvaluelabel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8B5EE6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8720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baudratelabel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90749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7AB6E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6C38B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6C95E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otherlabel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64A3F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7E4F67"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textentry layout</w:t>
      </w:r>
    </w:p>
    <w:p w14:paraId="4DB8D1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63D6C0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D657F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9DB94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9</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77D511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409AE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287B1F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6AC2B5E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setcurrentgainentry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C95E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columnspan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2ABB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maybe we don't need these two lines?</w:t>
      </w:r>
    </w:p>
    <w:p w14:paraId="447154B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#frame.columnconfigure(2, weight=3)</w:t>
      </w:r>
    </w:p>
    <w:p w14:paraId="4ACCEC5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#frame.columnconfigure(3, weight=3)</w:t>
      </w:r>
    </w:p>
    <w:p w14:paraId="3294A8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C1E2004"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8000"/>
          <w:sz w:val="20"/>
          <w:szCs w:val="20"/>
          <w:lang w:val="en-ZA" w:eastAsia="en-ZA"/>
        </w:rPr>
        <w:t>#All the</w:t>
      </w:r>
      <w:r w:rsidR="00AF4079" w:rsidRPr="00AF4079">
        <w:rPr>
          <w:rFonts w:ascii="Courier New" w:hAnsi="Courier New" w:cs="Courier New"/>
          <w:color w:val="008000"/>
          <w:sz w:val="20"/>
          <w:szCs w:val="20"/>
          <w:lang w:val="en-ZA" w:eastAsia="en-ZA"/>
        </w:rPr>
        <w:t xml:space="preserve"> buttons layout</w:t>
      </w:r>
    </w:p>
    <w:p w14:paraId="7ABF0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sticky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E</w:t>
      </w:r>
      <w:r w:rsidRPr="00AF4079">
        <w:rPr>
          <w:rFonts w:ascii="Courier New" w:hAnsi="Courier New" w:cs="Courier New"/>
          <w:b/>
          <w:bCs/>
          <w:color w:val="000080"/>
          <w:sz w:val="20"/>
          <w:szCs w:val="20"/>
          <w:lang w:val="en-ZA" w:eastAsia="en-ZA"/>
        </w:rPr>
        <w:t>)</w:t>
      </w:r>
    </w:p>
    <w:p w14:paraId="0C7417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CA42D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setvreflabel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6</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2181BF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7</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9ABB1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8</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1ABB9D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AA16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0C3081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BD3E2A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4AAB28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15</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2</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233B2F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setvoltagebutton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13</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309EC5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grid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row</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14</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column</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sticky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w:t>
      </w:r>
      <w:r w:rsidRPr="00AF4079">
        <w:rPr>
          <w:rFonts w:ascii="Courier New" w:hAnsi="Courier New" w:cs="Courier New"/>
          <w:b/>
          <w:bCs/>
          <w:color w:val="000080"/>
          <w:sz w:val="20"/>
          <w:szCs w:val="20"/>
          <w:lang w:val="en-ZA" w:eastAsia="en-ZA"/>
        </w:rPr>
        <w:t>)</w:t>
      </w:r>
    </w:p>
    <w:p w14:paraId="561BB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118D60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0D78D0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 setup</w:t>
      </w:r>
    </w:p>
    <w:p w14:paraId="58493D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b/>
          <w:bCs/>
          <w:color w:val="0000FF"/>
          <w:sz w:val="20"/>
          <w:szCs w:val="20"/>
          <w:lang w:val="en-ZA" w:eastAsia="en-ZA"/>
        </w:rPr>
        <w:t>False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xml:space="preserve">#maybe change text to a command ("Turn stream on") to show it is a button that can be pressed </w:t>
      </w:r>
    </w:p>
    <w:p w14:paraId="0CCDF5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volt_meas_val_text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V"</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always display the same nr of digits</w:t>
      </w:r>
    </w:p>
    <w:p w14:paraId="544D7E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curr_meas_val_text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"0.000 A"</w:t>
      </w:r>
      <w:r w:rsidRPr="00AF4079">
        <w:rPr>
          <w:rFonts w:ascii="Courier New" w:hAnsi="Courier New" w:cs="Courier New"/>
          <w:b/>
          <w:bCs/>
          <w:color w:val="000080"/>
          <w:sz w:val="20"/>
          <w:szCs w:val="20"/>
          <w:lang w:val="en-ZA" w:eastAsia="en-ZA"/>
        </w:rPr>
        <w:t>)</w:t>
      </w:r>
    </w:p>
    <w:p w14:paraId="3BF863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316DCF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find_arduino</w:t>
      </w:r>
      <w:r w:rsidRPr="00AF4079">
        <w:rPr>
          <w:rFonts w:ascii="Courier New" w:hAnsi="Courier New" w:cs="Courier New"/>
          <w:b/>
          <w:bCs/>
          <w:color w:val="000080"/>
          <w:sz w:val="20"/>
          <w:szCs w:val="20"/>
          <w:lang w:val="en-ZA" w:eastAsia="en-ZA"/>
        </w:rPr>
        <w:t>():</w:t>
      </w:r>
    </w:p>
    <w:p w14:paraId="5F28D0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w:t>
      </w:r>
    </w:p>
    <w:p w14:paraId="3BE1B14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C5A1E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Find Live Ports</w:t>
      </w:r>
    </w:p>
    <w:p w14:paraId="084923F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ports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list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tools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list_ports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comports</w:t>
      </w:r>
      <w:r w:rsidRPr="00AF4079">
        <w:rPr>
          <w:rFonts w:ascii="Courier New" w:hAnsi="Courier New" w:cs="Courier New"/>
          <w:b/>
          <w:bCs/>
          <w:color w:val="000080"/>
          <w:sz w:val="20"/>
          <w:szCs w:val="20"/>
          <w:lang w:val="en-ZA" w:eastAsia="en-ZA"/>
        </w:rPr>
        <w:t>())</w:t>
      </w:r>
    </w:p>
    <w:p w14:paraId="78F5E38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p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ports</w:t>
      </w:r>
      <w:r w:rsidRPr="00AF4079">
        <w:rPr>
          <w:rFonts w:ascii="Courier New" w:hAnsi="Courier New" w:cs="Courier New"/>
          <w:b/>
          <w:bCs/>
          <w:color w:val="000080"/>
          <w:sz w:val="20"/>
          <w:szCs w:val="20"/>
          <w:lang w:val="en-ZA" w:eastAsia="en-ZA"/>
        </w:rPr>
        <w:t>:</w:t>
      </w:r>
    </w:p>
    <w:p w14:paraId="0C272E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debug automatically finding Arduino by uncommenting next line</w:t>
      </w:r>
    </w:p>
    <w:p w14:paraId="562BF6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p</w:t>
      </w:r>
    </w:p>
    <w:p w14:paraId="6F9368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for</w:t>
      </w:r>
      <w:r w:rsidRPr="00AF4079">
        <w:rPr>
          <w:rFonts w:ascii="Courier New" w:hAnsi="Courier New" w:cs="Courier New"/>
          <w:color w:val="000000"/>
          <w:sz w:val="20"/>
          <w:szCs w:val="20"/>
          <w:lang w:val="en-ZA" w:eastAsia="en-ZA"/>
        </w:rPr>
        <w:t xml:space="preserve"> obj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p>
    <w:p w14:paraId="05100E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"Arduino"</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in</w:t>
      </w:r>
      <w:r w:rsidRPr="00AF4079">
        <w:rPr>
          <w:rFonts w:ascii="Courier New" w:hAnsi="Courier New" w:cs="Courier New"/>
          <w:color w:val="000000"/>
          <w:sz w:val="20"/>
          <w:szCs w:val="20"/>
          <w:lang w:val="en-ZA" w:eastAsia="en-ZA"/>
        </w:rPr>
        <w:t xml:space="preserve"> obj</w:t>
      </w:r>
      <w:r w:rsidRPr="00AF4079">
        <w:rPr>
          <w:rFonts w:ascii="Courier New" w:hAnsi="Courier New" w:cs="Courier New"/>
          <w:b/>
          <w:bCs/>
          <w:color w:val="000080"/>
          <w:sz w:val="20"/>
          <w:szCs w:val="20"/>
          <w:lang w:val="en-ZA" w:eastAsia="en-ZA"/>
        </w:rPr>
        <w:t>:</w:t>
      </w:r>
    </w:p>
    <w:p w14:paraId="54152F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p</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BD12D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"Found Arduino at %s\n"</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serPort</w:t>
      </w:r>
    </w:p>
    <w:p w14:paraId="32BECA3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r w:rsidRPr="00AF4079">
        <w:rPr>
          <w:rFonts w:ascii="Courier New" w:hAnsi="Courier New" w:cs="Courier New"/>
          <w:color w:val="000000"/>
          <w:sz w:val="20"/>
          <w:szCs w:val="20"/>
          <w:lang w:val="en-ZA" w:eastAsia="en-ZA"/>
        </w:rPr>
        <w:t xml:space="preserve"> serPort</w:t>
      </w:r>
    </w:p>
    <w:p w14:paraId="5C60D3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99944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7E288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88C0F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028971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8000"/>
          <w:sz w:val="20"/>
          <w:szCs w:val="20"/>
          <w:lang w:val="en-ZA" w:eastAsia="en-ZA"/>
        </w:rPr>
        <w:t>#All t</w:t>
      </w:r>
      <w:r w:rsidR="007802E5">
        <w:rPr>
          <w:rFonts w:ascii="Courier New" w:hAnsi="Courier New" w:cs="Courier New"/>
          <w:color w:val="008000"/>
          <w:sz w:val="20"/>
          <w:szCs w:val="20"/>
          <w:lang w:val="en-ZA" w:eastAsia="en-ZA"/>
        </w:rPr>
        <w:t>he</w:t>
      </w:r>
      <w:r w:rsidRPr="00AF4079">
        <w:rPr>
          <w:rFonts w:ascii="Courier New" w:hAnsi="Courier New" w:cs="Courier New"/>
          <w:color w:val="008000"/>
          <w:sz w:val="20"/>
          <w:szCs w:val="20"/>
          <w:lang w:val="en-ZA" w:eastAsia="en-ZA"/>
        </w:rPr>
        <w:t xml:space="preserve"> events</w:t>
      </w:r>
    </w:p>
    <w:p w14:paraId="503945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lastRenderedPageBreak/>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connectf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403086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SerialComm</w:t>
      </w:r>
    </w:p>
    <w:p w14:paraId="209E2C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connected</w:t>
      </w:r>
    </w:p>
    <w:p w14:paraId="6F2741E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#Check if existing connection is open</w:t>
      </w:r>
    </w:p>
    <w:p w14:paraId="5017FC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#Open new connection</w:t>
      </w:r>
    </w:p>
    <w:p w14:paraId="433812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'Connecting'</w:t>
      </w:r>
    </w:p>
    <w:p w14:paraId="59261A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25DB7B2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#Get values</w:t>
      </w:r>
    </w:p>
    <w:p w14:paraId="70115CF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652948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7BCE3F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32A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#Input error checking</w:t>
      </w:r>
    </w:p>
    <w:p w14:paraId="072EF72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2FCC7A6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re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compile</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'^COM\d+$'</w:t>
      </w:r>
      <w:r w:rsidRPr="00AF4079">
        <w:rPr>
          <w:rFonts w:ascii="Courier New" w:hAnsi="Courier New" w:cs="Courier New"/>
          <w:b/>
          <w:bCs/>
          <w:color w:val="000080"/>
          <w:sz w:val="20"/>
          <w:szCs w:val="20"/>
          <w:lang w:val="en-ZA" w:eastAsia="en-ZA"/>
        </w:rPr>
        <w:t>)</w:t>
      </w:r>
    </w:p>
    <w:p w14:paraId="5281404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 print r.match(comport)</w:t>
      </w:r>
    </w:p>
    <w:p w14:paraId="438AA7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isdigit</w:t>
      </w:r>
      <w:r w:rsidRPr="00AF4079">
        <w:rPr>
          <w:rFonts w:ascii="Courier New" w:hAnsi="Courier New" w:cs="Courier New"/>
          <w:b/>
          <w:bCs/>
          <w:color w:val="000080"/>
          <w:sz w:val="20"/>
          <w:szCs w:val="20"/>
          <w:lang w:val="en-ZA" w:eastAsia="en-ZA"/>
        </w:rPr>
        <w:t>():</w:t>
      </w:r>
    </w:p>
    <w:p w14:paraId="395700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59CBB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7687201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'Enter a number as the baud rate!'</w:t>
      </w:r>
      <w:r w:rsidRPr="00AF4079">
        <w:rPr>
          <w:rFonts w:ascii="Courier New" w:hAnsi="Courier New" w:cs="Courier New"/>
          <w:b/>
          <w:bCs/>
          <w:color w:val="000080"/>
          <w:sz w:val="20"/>
          <w:szCs w:val="20"/>
          <w:lang w:val="en-ZA" w:eastAsia="en-ZA"/>
        </w:rPr>
        <w:t>)</w:t>
      </w:r>
    </w:p>
    <w:p w14:paraId="38E7A9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match</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r w:rsidRPr="00AF4079">
        <w:rPr>
          <w:rFonts w:ascii="Courier New" w:hAnsi="Courier New" w:cs="Courier New"/>
          <w:b/>
          <w:bCs/>
          <w:color w:val="000080"/>
          <w:sz w:val="20"/>
          <w:szCs w:val="20"/>
          <w:lang w:val="en-ZA" w:eastAsia="en-ZA"/>
        </w:rPr>
        <w:t>:</w:t>
      </w:r>
    </w:p>
    <w:p w14:paraId="2A4EA5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check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263BB0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AEEB7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insert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'Must be format: COM%number%'</w:t>
      </w:r>
      <w:r w:rsidRPr="00AF4079">
        <w:rPr>
          <w:rFonts w:ascii="Courier New" w:hAnsi="Courier New" w:cs="Courier New"/>
          <w:b/>
          <w:bCs/>
          <w:color w:val="000080"/>
          <w:sz w:val="20"/>
          <w:szCs w:val="20"/>
          <w:lang w:val="en-ZA" w:eastAsia="en-ZA"/>
        </w:rPr>
        <w:t>)</w:t>
      </w:r>
    </w:p>
    <w:p w14:paraId="130C22C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if</w:t>
      </w:r>
      <w:r w:rsidRPr="00AF4079">
        <w:rPr>
          <w:rFonts w:ascii="Courier New" w:hAnsi="Courier New" w:cs="Courier New"/>
          <w:color w:val="000000"/>
          <w:sz w:val="20"/>
          <w:szCs w:val="20"/>
          <w:lang w:val="en-ZA" w:eastAsia="en-ZA"/>
        </w:rPr>
        <w:t xml:space="preserve"> check</w:t>
      </w:r>
      <w:r w:rsidRPr="00AF4079">
        <w:rPr>
          <w:rFonts w:ascii="Courier New" w:hAnsi="Courier New" w:cs="Courier New"/>
          <w:b/>
          <w:bCs/>
          <w:color w:val="000080"/>
          <w:sz w:val="20"/>
          <w:szCs w:val="20"/>
          <w:lang w:val="en-ZA" w:eastAsia="en-ZA"/>
        </w:rPr>
        <w:t>:</w:t>
      </w:r>
    </w:p>
    <w:p w14:paraId="539E36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'Invalid input!'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779AFE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1022DEA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w:t>
      </w:r>
      <w:r w:rsidRPr="00AF4079">
        <w:rPr>
          <w:rFonts w:ascii="Courier New" w:hAnsi="Courier New" w:cs="Courier New"/>
          <w:b/>
          <w:bCs/>
          <w:color w:val="000080"/>
          <w:sz w:val="20"/>
          <w:szCs w:val="20"/>
          <w:lang w:val="en-ZA" w:eastAsia="en-ZA"/>
        </w:rPr>
        <w:t>)</w:t>
      </w:r>
    </w:p>
    <w:p w14:paraId="24C478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2046D37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#Establish connection</w:t>
      </w:r>
    </w:p>
    <w:p w14:paraId="582B8B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SerialComms</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comport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baud</w:t>
      </w:r>
      <w:r w:rsidRPr="00AF4079">
        <w:rPr>
          <w:rFonts w:ascii="Courier New" w:hAnsi="Courier New" w:cs="Courier New"/>
          <w:b/>
          <w:bCs/>
          <w:color w:val="000080"/>
          <w:sz w:val="20"/>
          <w:szCs w:val="20"/>
          <w:lang w:val="en-ZA" w:eastAsia="en-ZA"/>
        </w:rPr>
        <w:t>)</w:t>
      </w:r>
    </w:p>
    <w:p w14:paraId="199BE59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open</w:t>
      </w:r>
      <w:r w:rsidRPr="00AF4079">
        <w:rPr>
          <w:rFonts w:ascii="Courier New" w:hAnsi="Courier New" w:cs="Courier New"/>
          <w:b/>
          <w:bCs/>
          <w:color w:val="000080"/>
          <w:sz w:val="20"/>
          <w:szCs w:val="20"/>
          <w:lang w:val="en-ZA" w:eastAsia="en-ZA"/>
        </w:rPr>
        <w:t>()</w:t>
      </w:r>
    </w:p>
    <w:p w14:paraId="0CC494B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C8A4B2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UI</w:t>
      </w:r>
    </w:p>
    <w:p w14:paraId="10712D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w:t>
      </w:r>
      <w:r w:rsidRPr="00AF4079">
        <w:rPr>
          <w:rFonts w:ascii="Courier New" w:hAnsi="Courier New" w:cs="Courier New"/>
          <w:b/>
          <w:bCs/>
          <w:color w:val="000080"/>
          <w:sz w:val="20"/>
          <w:szCs w:val="20"/>
          <w:lang w:val="en-ZA" w:eastAsia="en-ZA"/>
        </w:rPr>
        <w:t>)</w:t>
      </w:r>
    </w:p>
    <w:p w14:paraId="60EEFC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'Green'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4B635E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E2BD9B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p>
    <w:p w14:paraId="334C1D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"Connected!"</w:t>
      </w:r>
    </w:p>
    <w:p w14:paraId="0A08C73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DCFE18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7B0BA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connect! Try again'</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p>
    <w:p w14:paraId="0969A2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349A00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31517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else</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#Disconnect</w:t>
      </w:r>
    </w:p>
    <w:p w14:paraId="2B249C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False</w:t>
      </w:r>
    </w:p>
    <w:p w14:paraId="368993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56FD539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'Disconnecting...'</w:t>
      </w:r>
    </w:p>
    <w:p w14:paraId="4F7D069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#Close connection</w:t>
      </w:r>
    </w:p>
    <w:p w14:paraId="0A73ED2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close</w:t>
      </w:r>
      <w:r w:rsidRPr="00AF4079">
        <w:rPr>
          <w:rFonts w:ascii="Courier New" w:hAnsi="Courier New" w:cs="Courier New"/>
          <w:b/>
          <w:bCs/>
          <w:color w:val="000080"/>
          <w:sz w:val="20"/>
          <w:szCs w:val="20"/>
          <w:lang w:val="en-ZA" w:eastAsia="en-ZA"/>
        </w:rPr>
        <w:t>()</w:t>
      </w:r>
    </w:p>
    <w:p w14:paraId="1C5D16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None</w:t>
      </w:r>
    </w:p>
    <w:p w14:paraId="3A2F75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9B0250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#Change GUI</w:t>
      </w:r>
    </w:p>
    <w:p w14:paraId="058A69C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connect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'Connect'</w:t>
      </w:r>
      <w:r w:rsidRPr="00AF4079">
        <w:rPr>
          <w:rFonts w:ascii="Courier New" w:hAnsi="Courier New" w:cs="Courier New"/>
          <w:b/>
          <w:bCs/>
          <w:color w:val="000080"/>
          <w:sz w:val="20"/>
          <w:szCs w:val="20"/>
          <w:lang w:val="en-ZA" w:eastAsia="en-ZA"/>
        </w:rPr>
        <w:t>)</w:t>
      </w:r>
    </w:p>
    <w:p w14:paraId="2A0882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'Disconnected'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fg</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'Red'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font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labelfont</w:t>
      </w:r>
      <w:r w:rsidRPr="00AF4079">
        <w:rPr>
          <w:rFonts w:ascii="Courier New" w:hAnsi="Courier New" w:cs="Courier New"/>
          <w:b/>
          <w:bCs/>
          <w:color w:val="000080"/>
          <w:sz w:val="20"/>
          <w:szCs w:val="20"/>
          <w:lang w:val="en-ZA" w:eastAsia="en-ZA"/>
        </w:rPr>
        <w:t>)</w:t>
      </w:r>
    </w:p>
    <w:p w14:paraId="238A3E6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b/>
          <w:bCs/>
          <w:color w:val="000080"/>
          <w:sz w:val="20"/>
          <w:szCs w:val="20"/>
          <w:lang w:val="en-ZA" w:eastAsia="en-ZA"/>
        </w:rPr>
        <w:t>:</w:t>
      </w:r>
    </w:p>
    <w:p w14:paraId="0989C7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config</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'Unable to disconnect! Try again'</w:t>
      </w:r>
      <w:r w:rsidRPr="00AF4079">
        <w:rPr>
          <w:rFonts w:ascii="Courier New" w:hAnsi="Courier New" w:cs="Courier New"/>
          <w:b/>
          <w:bCs/>
          <w:color w:val="000080"/>
          <w:sz w:val="20"/>
          <w:szCs w:val="20"/>
          <w:lang w:val="en-ZA" w:eastAsia="en-ZA"/>
        </w:rPr>
        <w:t>)</w:t>
      </w:r>
    </w:p>
    <w:p w14:paraId="05A5DCF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return</w:t>
      </w:r>
    </w:p>
    <w:p w14:paraId="471AE6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DFAE6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setVOffset</w:t>
      </w:r>
      <w:r w:rsidRPr="00AF4079">
        <w:rPr>
          <w:rFonts w:ascii="Courier New" w:hAnsi="Courier New" w:cs="Courier New"/>
          <w:b/>
          <w:bCs/>
          <w:color w:val="000080"/>
          <w:sz w:val="20"/>
          <w:szCs w:val="20"/>
          <w:lang w:val="en-ZA" w:eastAsia="en-ZA"/>
        </w:rPr>
        <w:t>()</w:t>
      </w:r>
    </w:p>
    <w:p w14:paraId="4D6732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vcalotherf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0B1698D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7CF2E4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vrefentry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0D2A30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setVRatio</w:t>
      </w:r>
      <w:r w:rsidRPr="00AF4079">
        <w:rPr>
          <w:rFonts w:ascii="Courier New" w:hAnsi="Courier New" w:cs="Courier New"/>
          <w:b/>
          <w:bCs/>
          <w:color w:val="000080"/>
          <w:sz w:val="20"/>
          <w:szCs w:val="20"/>
          <w:lang w:val="en-ZA" w:eastAsia="en-ZA"/>
        </w:rPr>
        <w:t>()</w:t>
      </w:r>
    </w:p>
    <w:p w14:paraId="268BF2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61EFAE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p>
    <w:p w14:paraId="430DA9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E3C92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ccalzerof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74D1364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setIOffset</w:t>
      </w:r>
      <w:r w:rsidRPr="00AF4079">
        <w:rPr>
          <w:rFonts w:ascii="Courier New" w:hAnsi="Courier New" w:cs="Courier New"/>
          <w:b/>
          <w:bCs/>
          <w:color w:val="000080"/>
          <w:sz w:val="20"/>
          <w:szCs w:val="20"/>
          <w:lang w:val="en-ZA" w:eastAsia="en-ZA"/>
        </w:rPr>
        <w:t>()</w:t>
      </w:r>
    </w:p>
    <w:p w14:paraId="191BFF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ccalotherf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p>
    <w:p w14:paraId="6235577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try</w:t>
      </w:r>
      <w:r w:rsidRPr="00AF4079">
        <w:rPr>
          <w:rFonts w:ascii="Courier New" w:hAnsi="Courier New" w:cs="Courier New"/>
          <w:b/>
          <w:bCs/>
          <w:color w:val="000080"/>
          <w:sz w:val="20"/>
          <w:szCs w:val="20"/>
          <w:lang w:val="en-ZA" w:eastAsia="en-ZA"/>
        </w:rPr>
        <w:t>:</w:t>
      </w:r>
    </w:p>
    <w:p w14:paraId="3368AD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x</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float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crefentry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51D0D4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setIRatio</w:t>
      </w:r>
      <w:r w:rsidRPr="00AF4079">
        <w:rPr>
          <w:rFonts w:ascii="Courier New" w:hAnsi="Courier New" w:cs="Courier New"/>
          <w:b/>
          <w:bCs/>
          <w:color w:val="000080"/>
          <w:sz w:val="20"/>
          <w:szCs w:val="20"/>
          <w:lang w:val="en-ZA" w:eastAsia="en-ZA"/>
        </w:rPr>
        <w:t>()</w:t>
      </w:r>
    </w:p>
    <w:p w14:paraId="537A15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except</w:t>
      </w:r>
      <w:r w:rsidRPr="00AF4079">
        <w:rPr>
          <w:rFonts w:ascii="Courier New" w:hAnsi="Courier New" w:cs="Courier New"/>
          <w:color w:val="000000"/>
          <w:sz w:val="20"/>
          <w:szCs w:val="20"/>
          <w:lang w:val="en-ZA" w:eastAsia="en-ZA"/>
        </w:rPr>
        <w:t xml:space="preserve"> ValueError</w:t>
      </w:r>
      <w:r w:rsidRPr="00AF4079">
        <w:rPr>
          <w:rFonts w:ascii="Courier New" w:hAnsi="Courier New" w:cs="Courier New"/>
          <w:b/>
          <w:bCs/>
          <w:color w:val="000080"/>
          <w:sz w:val="20"/>
          <w:szCs w:val="20"/>
          <w:lang w:val="en-ZA" w:eastAsia="en-ZA"/>
        </w:rPr>
        <w:t>:</w:t>
      </w:r>
    </w:p>
    <w:p w14:paraId="0D9CA5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"You must enter a number "</w:t>
      </w:r>
      <w:r w:rsidRPr="00AF4079">
        <w:rPr>
          <w:rFonts w:ascii="Courier New" w:hAnsi="Courier New" w:cs="Courier New"/>
          <w:b/>
          <w:bCs/>
          <w:color w:val="000080"/>
          <w:sz w:val="20"/>
          <w:szCs w:val="20"/>
          <w:lang w:val="en-ZA" w:eastAsia="en-ZA"/>
        </w:rPr>
        <w:t>)</w:t>
      </w:r>
    </w:p>
    <w:p w14:paraId="4D97E4D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sendf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573242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command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get</w:t>
      </w:r>
      <w:r w:rsidRPr="00AF4079">
        <w:rPr>
          <w:rFonts w:ascii="Courier New" w:hAnsi="Courier New" w:cs="Courier New"/>
          <w:b/>
          <w:bCs/>
          <w:color w:val="000080"/>
          <w:sz w:val="20"/>
          <w:szCs w:val="20"/>
          <w:lang w:val="en-ZA" w:eastAsia="en-ZA"/>
        </w:rPr>
        <w:t>()</w:t>
      </w:r>
    </w:p>
    <w:p w14:paraId="3E2661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command</w:t>
      </w:r>
      <w:r w:rsidRPr="00AF4079">
        <w:rPr>
          <w:rFonts w:ascii="Courier New" w:hAnsi="Courier New" w:cs="Courier New"/>
          <w:b/>
          <w:bCs/>
          <w:color w:val="000080"/>
          <w:sz w:val="20"/>
          <w:szCs w:val="20"/>
          <w:lang w:val="en-ZA" w:eastAsia="en-ZA"/>
        </w:rPr>
        <w:t>)</w:t>
      </w:r>
    </w:p>
    <w:p w14:paraId="616560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command</w:t>
      </w:r>
    </w:p>
    <w:p w14:paraId="093A8E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267909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clearf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0C69C2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sendentry</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delete</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END</w:t>
      </w:r>
      <w:r w:rsidRPr="00AF4079">
        <w:rPr>
          <w:rFonts w:ascii="Courier New" w:hAnsi="Courier New" w:cs="Courier New"/>
          <w:b/>
          <w:bCs/>
          <w:color w:val="000080"/>
          <w:sz w:val="20"/>
          <w:szCs w:val="20"/>
          <w:lang w:val="en-ZA" w:eastAsia="en-ZA"/>
        </w:rPr>
        <w:t>)</w:t>
      </w:r>
    </w:p>
    <w:p w14:paraId="5052CB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808080"/>
          <w:sz w:val="20"/>
          <w:szCs w:val="20"/>
          <w:lang w:val="en-ZA" w:eastAsia="en-ZA"/>
        </w:rPr>
        <w:t>"cleared"</w:t>
      </w:r>
    </w:p>
    <w:p w14:paraId="135778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AB1B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b/>
          <w:bCs/>
          <w:color w:val="0000FF"/>
          <w:sz w:val="20"/>
          <w:szCs w:val="20"/>
          <w:lang w:val="en-ZA" w:eastAsia="en-ZA"/>
        </w:rPr>
        <w:t>def</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FF00FF"/>
          <w:sz w:val="20"/>
          <w:szCs w:val="20"/>
          <w:lang w:val="en-ZA" w:eastAsia="en-ZA"/>
        </w:rPr>
        <w:t>streamf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event</w:t>
      </w:r>
      <w:r w:rsidRPr="00AF4079">
        <w:rPr>
          <w:rFonts w:ascii="Courier New" w:hAnsi="Courier New" w:cs="Courier New"/>
          <w:b/>
          <w:bCs/>
          <w:color w:val="000080"/>
          <w:sz w:val="20"/>
          <w:szCs w:val="20"/>
          <w:lang w:val="en-ZA" w:eastAsia="en-ZA"/>
        </w:rPr>
        <w:t>=</w:t>
      </w:r>
      <w:r w:rsidRPr="00AF4079">
        <w:rPr>
          <w:rFonts w:ascii="Courier New" w:hAnsi="Courier New" w:cs="Courier New"/>
          <w:color w:val="FF0000"/>
          <w:sz w:val="20"/>
          <w:szCs w:val="20"/>
          <w:lang w:val="en-ZA" w:eastAsia="en-ZA"/>
        </w:rPr>
        <w:t>0</w:t>
      </w:r>
      <w:r w:rsidRPr="00AF4079">
        <w:rPr>
          <w:rFonts w:ascii="Courier New" w:hAnsi="Courier New" w:cs="Courier New"/>
          <w:b/>
          <w:bCs/>
          <w:color w:val="000080"/>
          <w:sz w:val="20"/>
          <w:szCs w:val="20"/>
          <w:lang w:val="en-ZA" w:eastAsia="en-ZA"/>
        </w:rPr>
        <w:t>):</w:t>
      </w:r>
    </w:p>
    <w:p w14:paraId="483DDD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global</w:t>
      </w:r>
      <w:r w:rsidRPr="00AF4079">
        <w:rPr>
          <w:rFonts w:ascii="Courier New" w:hAnsi="Courier New" w:cs="Courier New"/>
          <w:color w:val="000000"/>
          <w:sz w:val="20"/>
          <w:szCs w:val="20"/>
          <w:lang w:val="en-ZA" w:eastAsia="en-ZA"/>
        </w:rPr>
        <w:t xml:space="preserve"> stream_enabled</w:t>
      </w:r>
    </w:p>
    <w:p w14:paraId="0868FB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True</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#should change to false with new button text?</w:t>
      </w:r>
    </w:p>
    <w:p w14:paraId="3E8C286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FF"/>
          <w:sz w:val="20"/>
          <w:szCs w:val="20"/>
          <w:lang w:val="en-ZA" w:eastAsia="en-ZA"/>
        </w:rPr>
        <w:t>print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"streaming measurements: "</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str</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21F73B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stream_text</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set</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 is %s"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w:t>
      </w:r>
      <w:r w:rsidRPr="00AF4079">
        <w:rPr>
          <w:rFonts w:ascii="Courier New" w:hAnsi="Courier New" w:cs="Courier New"/>
          <w:color w:val="008000"/>
          <w:sz w:val="20"/>
          <w:szCs w:val="20"/>
          <w:lang w:val="en-ZA" w:eastAsia="en-ZA"/>
        </w:rPr>
        <w:t>#("Turn stream on/off")</w:t>
      </w:r>
    </w:p>
    <w:p w14:paraId="24A16C0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send</w:t>
      </w:r>
      <w:r w:rsidRPr="00AF4079">
        <w:rPr>
          <w:rFonts w:ascii="Courier New" w:hAnsi="Courier New" w:cs="Courier New"/>
          <w:b/>
          <w:bCs/>
          <w:color w:val="000080"/>
          <w:sz w:val="20"/>
          <w:szCs w:val="20"/>
          <w:lang w:val="en-ZA" w:eastAsia="en-ZA"/>
        </w:rPr>
        <w:t>(</w:t>
      </w:r>
      <w:r w:rsidRPr="00AF4079">
        <w:rPr>
          <w:rFonts w:ascii="Courier New" w:hAnsi="Courier New" w:cs="Courier New"/>
          <w:color w:val="808080"/>
          <w:sz w:val="20"/>
          <w:szCs w:val="20"/>
          <w:lang w:val="en-ZA" w:eastAsia="en-ZA"/>
        </w:rPr>
        <w:t>"stream.%s"</w:t>
      </w:r>
      <w:r w:rsidRPr="00AF4079">
        <w:rPr>
          <w:rFonts w:ascii="Courier New" w:hAnsi="Courier New" w:cs="Courier New"/>
          <w:color w:val="000000"/>
          <w:sz w:val="20"/>
          <w:szCs w:val="20"/>
          <w:lang w:val="en-ZA" w:eastAsia="en-ZA"/>
        </w:rPr>
        <w:t xml:space="preserve"> </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 xml:space="preserve"> on_off</w:t>
      </w:r>
      <w:r w:rsidRPr="00AF4079">
        <w:rPr>
          <w:rFonts w:ascii="Courier New" w:hAnsi="Courier New" w:cs="Courier New"/>
          <w:b/>
          <w:bCs/>
          <w:color w:val="000080"/>
          <w:sz w:val="20"/>
          <w:szCs w:val="20"/>
          <w:lang w:val="en-ZA" w:eastAsia="en-ZA"/>
        </w:rPr>
        <w:t>(</w:t>
      </w:r>
      <w:r w:rsidRPr="00AF4079">
        <w:rPr>
          <w:rFonts w:ascii="Courier New" w:hAnsi="Courier New" w:cs="Courier New"/>
          <w:color w:val="000000"/>
          <w:sz w:val="20"/>
          <w:szCs w:val="20"/>
          <w:lang w:val="en-ZA" w:eastAsia="en-ZA"/>
        </w:rPr>
        <w:t>stream_enabled</w:t>
      </w:r>
      <w:r w:rsidRPr="00AF4079">
        <w:rPr>
          <w:rFonts w:ascii="Courier New" w:hAnsi="Courier New" w:cs="Courier New"/>
          <w:b/>
          <w:bCs/>
          <w:color w:val="000080"/>
          <w:sz w:val="20"/>
          <w:szCs w:val="20"/>
          <w:lang w:val="en-ZA" w:eastAsia="en-ZA"/>
        </w:rPr>
        <w:t>))</w:t>
      </w:r>
    </w:p>
    <w:p w14:paraId="5FBAA14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5CB40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refresh_comport(event=0):</w:t>
      </w:r>
    </w:p>
    <w:p w14:paraId="316A98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comportentry.delete(0,END)</w:t>
      </w:r>
    </w:p>
    <w:p w14:paraId="616D2F0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comportentry.insert(0,find_arduino())</w:t>
      </w:r>
    </w:p>
    <w:p w14:paraId="34B0F1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3387D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setvoltagef(event=0):</w:t>
      </w:r>
    </w:p>
    <w:p w14:paraId="2929897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398B812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7E7C8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connected:</w:t>
      </w:r>
    </w:p>
    <w:p w14:paraId="5206D42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B065F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6E98B73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setvoltagegainentry.get()</w:t>
      </w:r>
    </w:p>
    <w:p w14:paraId="73B9A4A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voltageText = setvoltageentry.get()</w:t>
      </w:r>
    </w:p>
    <w:p w14:paraId="33EE75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E152F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6DD303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3429E0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 = float(voltageText)</w:t>
      </w:r>
    </w:p>
    <w:p w14:paraId="3DB674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1BAB9D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int(voltage/gain/5*25600)</w:t>
      </w:r>
    </w:p>
    <w:p w14:paraId="21CC37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271ABA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DD3387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"set.voltage." + str(value)</w:t>
      </w:r>
    </w:p>
    <w:p w14:paraId="3B298D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442A80D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2D9DE33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396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948993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12C11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42A19E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setcurrentf(event=0):</w:t>
      </w:r>
    </w:p>
    <w:p w14:paraId="4D523B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SerialComm</w:t>
      </w:r>
    </w:p>
    <w:p w14:paraId="66C09A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5E97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810D7D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693501E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Get input data</w:t>
      </w:r>
    </w:p>
    <w:p w14:paraId="31981B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gainText = setcurrentgainentry.get()</w:t>
      </w:r>
    </w:p>
    <w:p w14:paraId="337013A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currentText = setcurrententry.get()</w:t>
      </w:r>
    </w:p>
    <w:p w14:paraId="6DAE57F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47078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THE INPUT</w:t>
      </w:r>
    </w:p>
    <w:p w14:paraId="79CA44D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gain = float(gainText)</w:t>
      </w:r>
    </w:p>
    <w:p w14:paraId="5FBF13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 = float(currentText)</w:t>
      </w:r>
    </w:p>
    <w:p w14:paraId="404C3B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Calculate command value</w:t>
      </w:r>
    </w:p>
    <w:p w14:paraId="478B48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value = int(current/gain/5*1280)</w:t>
      </w:r>
    </w:p>
    <w:p w14:paraId="4577555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0E11217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Send command</w:t>
      </w:r>
    </w:p>
    <w:p w14:paraId="423E14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cmd = "set.current." + str(value)</w:t>
      </w:r>
    </w:p>
    <w:p w14:paraId="62A04C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cmd</w:t>
      </w:r>
    </w:p>
    <w:p w14:paraId="3A97B8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SerialComm.send(cmd)</w:t>
      </w:r>
    </w:p>
    <w:p w14:paraId="6999C23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ABC190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D1947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3DD64D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1551D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966B253" w14:textId="77777777" w:rsidR="00AF4079" w:rsidRPr="00AF4079" w:rsidRDefault="007802E5" w:rsidP="00AF4079">
      <w:pPr>
        <w:shd w:val="clear" w:color="auto" w:fill="FFFFFF"/>
        <w:spacing w:line="240" w:lineRule="auto"/>
        <w:ind w:firstLine="0"/>
        <w:jc w:val="left"/>
        <w:rPr>
          <w:rFonts w:ascii="Courier New" w:hAnsi="Courier New" w:cs="Courier New"/>
          <w:color w:val="000000"/>
          <w:sz w:val="20"/>
          <w:szCs w:val="20"/>
          <w:lang w:val="en-ZA" w:eastAsia="en-ZA"/>
        </w:rPr>
      </w:pPr>
      <w:r>
        <w:rPr>
          <w:rFonts w:ascii="Courier New" w:hAnsi="Courier New" w:cs="Courier New"/>
          <w:color w:val="000000"/>
          <w:sz w:val="20"/>
          <w:szCs w:val="20"/>
          <w:lang w:val="en-ZA" w:eastAsia="en-ZA"/>
        </w:rPr>
        <w:t>#Button bindings to the</w:t>
      </w:r>
      <w:r w:rsidR="00AF4079" w:rsidRPr="00AF4079">
        <w:rPr>
          <w:rFonts w:ascii="Courier New" w:hAnsi="Courier New" w:cs="Courier New"/>
          <w:color w:val="000000"/>
          <w:sz w:val="20"/>
          <w:szCs w:val="20"/>
          <w:lang w:val="en-ZA" w:eastAsia="en-ZA"/>
        </w:rPr>
        <w:t xml:space="preserve"> events</w:t>
      </w:r>
    </w:p>
    <w:p w14:paraId="13D3DF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connect.bind("&lt;Button-1&gt;",connectf)</w:t>
      </w:r>
    </w:p>
    <w:p w14:paraId="4227EC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refresh.bind("&lt;Button-1&gt;",refresh_comport)</w:t>
      </w:r>
    </w:p>
    <w:p w14:paraId="10B3119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vcalz.bind("&lt;Button-1&gt;",vcalzerof)</w:t>
      </w:r>
    </w:p>
    <w:p w14:paraId="40B6A7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vcalo.bind("&lt;Button-1&gt;",vcalotherf)</w:t>
      </w:r>
    </w:p>
    <w:p w14:paraId="3A40A9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ccalz.bind("&lt;Button-1&gt;",ccalzerof)</w:t>
      </w:r>
    </w:p>
    <w:p w14:paraId="5DC0FA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ccalo.bind("&lt;Button-1&gt;",ccalotherf)</w:t>
      </w:r>
    </w:p>
    <w:p w14:paraId="4F4651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send.bind("&lt;Button-1&gt;",sendf)</w:t>
      </w:r>
    </w:p>
    <w:p w14:paraId="57A8778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clear.bind("&lt;Button-1&gt;",clearf)</w:t>
      </w:r>
    </w:p>
    <w:p w14:paraId="74FEE1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streambutton.bind("&lt;Button-1&gt;",streamf)</w:t>
      </w:r>
    </w:p>
    <w:p w14:paraId="7111080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setvoltagebutton.bind("&lt;Button-1&gt;",setvoltagef)</w:t>
      </w:r>
    </w:p>
    <w:p w14:paraId="356D29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setcurrentbutton.bind("&lt;Button-1&gt;",setcurrentf)</w:t>
      </w:r>
    </w:p>
    <w:p w14:paraId="37D9B42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35DFFE7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update_ms = 99</w:t>
      </w:r>
    </w:p>
    <w:p w14:paraId="6D315EE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A1308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updateMeasurements():</w:t>
      </w:r>
    </w:p>
    <w:p w14:paraId="673555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0414FE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346E84B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EE5EE9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5FE103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1EC0B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6171B2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1CE5F9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535F0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1587E1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7AEA5A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0BAD1C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0B26FA1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1548B4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36F537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70E108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41464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D6CBA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F476DF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2252839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528FBA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6EEA485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CE689A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33A8C6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1828232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6D8842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4B538E5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5F893B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2EB70D6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ratio %f", vratio)</w:t>
      </w:r>
    </w:p>
    <w:p w14:paraId="3F898E6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offset %f", voffset)</w:t>
      </w:r>
    </w:p>
    <w:p w14:paraId="1B2977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#print("What is the Meas %f", volt_meas)</w:t>
      </w:r>
    </w:p>
    <w:p w14:paraId="20DD91B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 (vratio*(volt_meas-voffset)))</w:t>
      </w:r>
    </w:p>
    <w:p w14:paraId="6F2C7D6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18D4141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B1476D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7B1F51C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setVRatio():</w:t>
      </w:r>
    </w:p>
    <w:p w14:paraId="7B90D99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7EF86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B717F3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6C2AE72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44F2B28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2DB722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5B0C3C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if (len(stream) &gt; 0):</w:t>
      </w:r>
    </w:p>
    <w:p w14:paraId="49549A9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DBC5EA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4E8778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3E2FEF9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00709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9102C8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3C8836B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50A6F85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309326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1840D19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09B432B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61097EA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444D8C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6E154D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vratio = float(vrefentry.get())/volt_meas;</w:t>
      </w:r>
    </w:p>
    <w:p w14:paraId="42591F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print("Actual: %s",vrefentry.get())</w:t>
      </w:r>
    </w:p>
    <w:p w14:paraId="7011DAB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print("Measured: %s",volt_meas)</w:t>
      </w:r>
    </w:p>
    <w:p w14:paraId="78002B8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print("Changed Ratio %f", vratio)</w:t>
      </w:r>
    </w:p>
    <w:p w14:paraId="3992582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volt_meas_val_text.set("%.3f V"% (vratio*(volt_meas-voffset)))</w:t>
      </w:r>
    </w:p>
    <w:p w14:paraId="3E4D55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37C839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174040B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16FFAC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setVOffset():</w:t>
      </w:r>
    </w:p>
    <w:p w14:paraId="6993671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6E7BF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139DA33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voffset</w:t>
      </w:r>
    </w:p>
    <w:p w14:paraId="218B89F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vratio</w:t>
      </w:r>
    </w:p>
    <w:p w14:paraId="013799E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4D18D57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4CC305A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0BDF7B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42D626D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2C9BDD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729C55F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729B7C6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5201B1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25F2FE6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61630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4C3D2D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61F506B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voltage_string = stream[-2]</w:t>
      </w:r>
    </w:p>
    <w:p w14:paraId="1010460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isValidVoltage(voltage_string):</w:t>
      </w:r>
    </w:p>
    <w:p w14:paraId="5B5BF57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voltage_raw = extractVoltage(voltage_string)</w:t>
      </w:r>
    </w:p>
    <w:p w14:paraId="71E52F3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volt_meas=float(voltage_raw)/1000;</w:t>
      </w:r>
    </w:p>
    <w:p w14:paraId="005178C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voffset = volt_meas;</w:t>
      </w:r>
    </w:p>
    <w:p w14:paraId="5092058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print("Voffset is %f",voffset)</w:t>
      </w:r>
    </w:p>
    <w:p w14:paraId="0CEB43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volt_meas_val_text.set("%.3f V" % (vratio*(volt_meas-voffset)))</w:t>
      </w:r>
    </w:p>
    <w:p w14:paraId="38996CD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0F1E94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0B8EE27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setIRatio():</w:t>
      </w:r>
    </w:p>
    <w:p w14:paraId="0393E14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5B3725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6DA7B51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DAEF4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4B1B1C7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6A1EC8C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3A088CA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7509864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9719CA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6692749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B8F0C1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59CE81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6248149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24B484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1D2016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731B1FE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Process stream of voltages and currents from Arduino</w:t>
      </w:r>
    </w:p>
    <w:p w14:paraId="72A3505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7E4EAD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2B70EC6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2629DB4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2ECECF1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4EEAC4E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print("I offset %f",ioffset)</w:t>
      </w:r>
    </w:p>
    <w:p w14:paraId="1F91745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A2908F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0348EF8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2018D53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73B7B4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69A32B2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setIOffset():</w:t>
      </w:r>
    </w:p>
    <w:p w14:paraId="33BB441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connected</w:t>
      </w:r>
    </w:p>
    <w:p w14:paraId="323121A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stream_checked</w:t>
      </w:r>
    </w:p>
    <w:p w14:paraId="21E47C4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iratio</w:t>
      </w:r>
    </w:p>
    <w:p w14:paraId="557F7DC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global ioffset</w:t>
      </w:r>
    </w:p>
    <w:p w14:paraId="17088BD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connected:</w:t>
      </w:r>
    </w:p>
    <w:p w14:paraId="3DEA77F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 = SerialComm.receive()</w:t>
      </w:r>
    </w:p>
    <w:p w14:paraId="670876D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(len(stream) &gt; 0):</w:t>
      </w:r>
    </w:p>
    <w:p w14:paraId="4AC541CC"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not stream_checked:</w:t>
      </w:r>
    </w:p>
    <w:p w14:paraId="0C7A017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Check if there is a stream of measurements and</w:t>
      </w:r>
    </w:p>
    <w:p w14:paraId="3F96B0E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update stream button</w:t>
      </w:r>
    </w:p>
    <w:p w14:paraId="130C9D9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stream_checked=True</w:t>
      </w:r>
    </w:p>
    <w:p w14:paraId="6606EC1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stream_enabled=False</w:t>
      </w:r>
    </w:p>
    <w:p w14:paraId="329B413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streamf()</w:t>
      </w:r>
    </w:p>
    <w:p w14:paraId="09208F5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127488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1B165A0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lastRenderedPageBreak/>
        <w:t xml:space="preserve">                # Process stream of voltages and currents from Arduino</w:t>
      </w:r>
    </w:p>
    <w:p w14:paraId="4388A97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current_string = stream[-1]</w:t>
      </w:r>
    </w:p>
    <w:p w14:paraId="6CDA1BC9"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isValidCurrent(current_string):</w:t>
      </w:r>
    </w:p>
    <w:p w14:paraId="0668DAE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current_raw = extractCurrent(current_string)</w:t>
      </w:r>
    </w:p>
    <w:p w14:paraId="7FA233D1"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curr_meas=current_raw;</w:t>
      </w:r>
    </w:p>
    <w:p w14:paraId="0CAAD4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ioffset = curr_meas</w:t>
      </w:r>
    </w:p>
    <w:p w14:paraId="10AF004B"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curr_meas_val_text.set("%d mA" % (iratio*(curr_meas-ioffset)))</w:t>
      </w:r>
    </w:p>
    <w:p w14:paraId="24AAFD3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4EC1C54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 IndexError:</w:t>
      </w:r>
    </w:p>
    <w:p w14:paraId="7ABA36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pass</w:t>
      </w:r>
    </w:p>
    <w:p w14:paraId="54D7C913"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w:t>
      </w:r>
    </w:p>
    <w:p w14:paraId="7549C36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def setup():</w:t>
      </w:r>
    </w:p>
    <w:p w14:paraId="29DB318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 runs once on startup</w:t>
      </w:r>
    </w:p>
    <w:p w14:paraId="59079E2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refresh_comport()</w:t>
      </w:r>
    </w:p>
    <w:p w14:paraId="144AE1B0"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baudentry.delete(0,END)</w:t>
      </w:r>
    </w:p>
    <w:p w14:paraId="17C0D42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baudentry.insert(0,9600)</w:t>
      </w:r>
    </w:p>
    <w:p w14:paraId="5B97FDB6"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70ED20A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p>
    <w:p w14:paraId="5409C7CF"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try:</w:t>
      </w:r>
    </w:p>
    <w:p w14:paraId="16432BD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setup()</w:t>
      </w:r>
    </w:p>
    <w:p w14:paraId="29F59034"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root.after(update_ms,updateMeasurements)</w:t>
      </w:r>
    </w:p>
    <w:p w14:paraId="4CA9DE1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root.mainloop()</w:t>
      </w:r>
    </w:p>
    <w:p w14:paraId="2BBA62AA"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except KeyboardInterrupt:</w:t>
      </w:r>
    </w:p>
    <w:p w14:paraId="2867D7B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'Goodbye'</w:t>
      </w:r>
    </w:p>
    <w:p w14:paraId="32CB7E05"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finally:</w:t>
      </w:r>
    </w:p>
    <w:p w14:paraId="43AE46E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if SerialComm is not None:</w:t>
      </w:r>
    </w:p>
    <w:p w14:paraId="0FE3EC62"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print 'Disconnecting...'</w:t>
      </w:r>
    </w:p>
    <w:p w14:paraId="35F02FDD"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try:</w:t>
      </w:r>
    </w:p>
    <w:p w14:paraId="5A68F6F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SerialComm.close()</w:t>
      </w:r>
    </w:p>
    <w:p w14:paraId="07D75F17"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except:</w:t>
      </w:r>
    </w:p>
    <w:p w14:paraId="6C67A468"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errorlabel.config(text="Failed to disconnect")</w:t>
      </w:r>
    </w:p>
    <w:p w14:paraId="5F1B2CAE" w14:textId="77777777" w:rsidR="00AF4079" w:rsidRPr="00AF4079" w:rsidRDefault="00AF4079" w:rsidP="00AF4079">
      <w:pPr>
        <w:shd w:val="clear" w:color="auto" w:fill="FFFFFF"/>
        <w:spacing w:line="240" w:lineRule="auto"/>
        <w:ind w:firstLine="0"/>
        <w:jc w:val="left"/>
        <w:rPr>
          <w:rFonts w:ascii="Courier New" w:hAnsi="Courier New" w:cs="Courier New"/>
          <w:color w:val="000000"/>
          <w:sz w:val="20"/>
          <w:szCs w:val="20"/>
          <w:lang w:val="en-ZA" w:eastAsia="en-ZA"/>
        </w:rPr>
      </w:pPr>
      <w:r w:rsidRPr="00AF4079">
        <w:rPr>
          <w:rFonts w:ascii="Courier New" w:hAnsi="Courier New" w:cs="Courier New"/>
          <w:color w:val="000000"/>
          <w:sz w:val="20"/>
          <w:szCs w:val="20"/>
          <w:lang w:val="en-ZA" w:eastAsia="en-ZA"/>
        </w:rPr>
        <w:t xml:space="preserve">    exit</w:t>
      </w:r>
    </w:p>
    <w:p w14:paraId="308DF5A4" w14:textId="77777777" w:rsidR="0036727C" w:rsidRDefault="0036727C">
      <w:pPr>
        <w:spacing w:line="240" w:lineRule="auto"/>
        <w:ind w:firstLine="0"/>
        <w:jc w:val="left"/>
        <w:rPr>
          <w:rFonts w:ascii="cmbx12" w:hAnsi="cmbx12" w:cs="Arial"/>
          <w:bCs/>
          <w:sz w:val="28"/>
          <w:szCs w:val="32"/>
        </w:rPr>
      </w:pPr>
      <w:r>
        <w:br w:type="page"/>
      </w:r>
    </w:p>
    <w:p w14:paraId="511553AB" w14:textId="77777777" w:rsidR="0036727C" w:rsidRDefault="0036727C" w:rsidP="0036727C">
      <w:pPr>
        <w:pStyle w:val="Heading1"/>
      </w:pPr>
      <w:bookmarkStart w:id="104" w:name="_Toc465124095"/>
      <w:r>
        <w:lastRenderedPageBreak/>
        <w:t>Appendix G: Extra information</w:t>
      </w:r>
      <w:bookmarkEnd w:id="104"/>
    </w:p>
    <w:p w14:paraId="3A379EB7" w14:textId="77777777" w:rsidR="00982ED8" w:rsidRPr="00982ED8" w:rsidRDefault="00982ED8" w:rsidP="00982ED8">
      <w:pPr>
        <w:pStyle w:val="Firstparagraph"/>
      </w:pPr>
      <w:r>
        <w:t>Knowing the exact gain is useful to calibrate the software interface. The interface needs to know what voltage out of the PWM RC filter will result in the desired output. The exact gain can be different due to ground feedback (mentioned in 5.3.3), especially when measuring currents at the preamplification stage. Here are at least two methods to determine it.</w:t>
      </w:r>
    </w:p>
    <w:p w14:paraId="02D092EC" w14:textId="77777777" w:rsidR="008A0280" w:rsidRDefault="008A0280" w:rsidP="008A0280">
      <w:pPr>
        <w:pStyle w:val="Heading2"/>
      </w:pPr>
      <w:bookmarkStart w:id="105" w:name="_Toc465124096"/>
      <w:r>
        <w:t>Voltage Gain</w:t>
      </w:r>
      <w:bookmarkEnd w:id="105"/>
    </w:p>
    <w:p w14:paraId="16A1234E" w14:textId="77777777" w:rsidR="00AF4079" w:rsidRDefault="00AF4079">
      <w:pPr>
        <w:spacing w:line="240" w:lineRule="auto"/>
        <w:ind w:firstLine="0"/>
        <w:jc w:val="left"/>
      </w:pPr>
      <w:r>
        <w:t>To det</w:t>
      </w:r>
      <w:r w:rsidR="00AB6454">
        <w:t>ermine the voltage gain of the regulator, a multimeter is required. Since it was mentioned in 5.3.2 Zener Design that we should match the</w:t>
      </w:r>
      <w:r w:rsidR="008A0280">
        <w:t xml:space="preserve"> voltage</w:t>
      </w:r>
      <w:r w:rsidR="00AB6454">
        <w:t xml:space="preserve"> domain of the Arduino, we can utilise the full 5V range from the Arduino</w:t>
      </w:r>
      <w:r w:rsidR="008A0280">
        <w:t xml:space="preserve"> (determined by PWM and RC filter, and ultimately frequency)</w:t>
      </w:r>
      <w:r w:rsidR="00AB6454">
        <w:t>, which is as accurate as one can get.</w:t>
      </w:r>
    </w:p>
    <w:p w14:paraId="3ED42A53" w14:textId="77777777" w:rsidR="008A0280" w:rsidRDefault="008A0280">
      <w:pPr>
        <w:spacing w:line="240" w:lineRule="auto"/>
        <w:ind w:firstLine="0"/>
        <w:jc w:val="left"/>
      </w:pPr>
    </w:p>
    <w:p w14:paraId="6C688B77" w14:textId="77777777" w:rsidR="008A0280" w:rsidRDefault="008A0280">
      <w:pPr>
        <w:spacing w:line="240" w:lineRule="auto"/>
        <w:ind w:firstLine="0"/>
        <w:jc w:val="left"/>
      </w:pPr>
      <w:r>
        <w:t>To determine the voltage gain, set the middle pin of the voltage pot to 1V, and measure the output voltage. The output voltage will match the voltage gain.</w:t>
      </w:r>
    </w:p>
    <w:p w14:paraId="01BB41DB" w14:textId="77777777" w:rsidR="008A0280" w:rsidRDefault="00E51FC5" w:rsidP="008A0280">
      <w:pPr>
        <w:pStyle w:val="Heading2"/>
      </w:pPr>
      <w:bookmarkStart w:id="106" w:name="_Toc465124097"/>
      <w:r>
        <w:t>Current Gain (transconductance)</w:t>
      </w:r>
      <w:bookmarkEnd w:id="106"/>
    </w:p>
    <w:p w14:paraId="07DA1826" w14:textId="1F9EF56B" w:rsidR="00E51FC5" w:rsidRDefault="00E51FC5" w:rsidP="00E51FC5">
      <w:pPr>
        <w:pStyle w:val="Firstparagraph"/>
      </w:pPr>
      <w:r>
        <w:t xml:space="preserve">A similar method as described in 14.1 can be used to determine the </w:t>
      </w:r>
      <w:r w:rsidR="00982ED8">
        <w:t xml:space="preserve">exact </w:t>
      </w:r>
      <w:r>
        <w:t xml:space="preserve">current gain. </w:t>
      </w:r>
      <w:r w:rsidR="00982ED8">
        <w:t>Measure 1V on the middle pin of the current adjust potentiometer with a known load 10 ohms or higher, and measure the output voltage to determine the output current.</w:t>
      </w:r>
    </w:p>
    <w:p w14:paraId="54DD1604" w14:textId="77777777" w:rsidR="004D0C8D" w:rsidRDefault="004D0C8D" w:rsidP="004D0C8D"/>
    <w:p w14:paraId="40A2685E" w14:textId="77777777" w:rsidR="0036727C" w:rsidRDefault="004D0C8D" w:rsidP="004D0C8D">
      <w:pPr>
        <w:pStyle w:val="Heading2"/>
      </w:pPr>
      <w:bookmarkStart w:id="107" w:name="_Toc465124098"/>
      <w:r>
        <w:t xml:space="preserve">Extra </w:t>
      </w:r>
      <w:r w:rsidR="004A2BB0">
        <w:t xml:space="preserve">Hardware </w:t>
      </w:r>
      <w:r>
        <w:t>Features</w:t>
      </w:r>
      <w:bookmarkEnd w:id="107"/>
    </w:p>
    <w:p w14:paraId="318AAF4C" w14:textId="77777777" w:rsidR="004D0C8D" w:rsidRDefault="004D0C8D" w:rsidP="004D0C8D">
      <w:pPr>
        <w:pStyle w:val="Heading3"/>
      </w:pPr>
      <w:bookmarkStart w:id="108" w:name="_Toc465124099"/>
      <w:r>
        <w:t>Battery charging profiles</w:t>
      </w:r>
      <w:bookmarkEnd w:id="108"/>
    </w:p>
    <w:p w14:paraId="3073C596" w14:textId="77777777" w:rsidR="00E939A2" w:rsidRDefault="004D0C8D" w:rsidP="004D0C8D">
      <w:pPr>
        <w:pStyle w:val="Firstparagraph"/>
      </w:pPr>
      <w:r>
        <w:t>See 7.3.2 for more information.</w:t>
      </w:r>
      <w:r w:rsidR="0050499D">
        <w:t xml:space="preserve"> </w:t>
      </w:r>
      <w:r>
        <w:t xml:space="preserve"> </w:t>
      </w:r>
    </w:p>
    <w:p w14:paraId="646FD033" w14:textId="77777777" w:rsidR="00422F19" w:rsidRDefault="00422F19">
      <w:pPr>
        <w:spacing w:line="240" w:lineRule="auto"/>
        <w:ind w:firstLine="0"/>
        <w:jc w:val="left"/>
      </w:pPr>
      <w:r>
        <w:t>Switches can be added to identify between NiMH, Pb and Li cells.</w:t>
      </w:r>
    </w:p>
    <w:p w14:paraId="30932406" w14:textId="77777777" w:rsidR="00422F19" w:rsidRDefault="00422F19">
      <w:pPr>
        <w:spacing w:line="240" w:lineRule="auto"/>
        <w:ind w:firstLine="0"/>
        <w:jc w:val="left"/>
      </w:pPr>
    </w:p>
    <w:p w14:paraId="17D9B873" w14:textId="77777777" w:rsidR="00422F19" w:rsidRDefault="00422F19">
      <w:pPr>
        <w:spacing w:line="240" w:lineRule="auto"/>
        <w:ind w:firstLine="0"/>
        <w:jc w:val="left"/>
      </w:pPr>
    </w:p>
    <w:p w14:paraId="1685C515" w14:textId="77777777" w:rsidR="00793D25" w:rsidRDefault="0036727C" w:rsidP="0036727C">
      <w:pPr>
        <w:pStyle w:val="Heading1"/>
      </w:pPr>
      <w:bookmarkStart w:id="109" w:name="_Toc465124100"/>
      <w:r>
        <w:t>Figures</w:t>
      </w:r>
      <w:bookmarkEnd w:id="109"/>
    </w:p>
    <w:p w14:paraId="24E67E0A" w14:textId="77777777" w:rsidR="0017042F" w:rsidRDefault="0035655F">
      <w:pPr>
        <w:pStyle w:val="TableofFigures"/>
        <w:tabs>
          <w:tab w:val="right" w:leader="dot" w:pos="7360"/>
        </w:tabs>
        <w:rPr>
          <w:noProof/>
        </w:rPr>
      </w:pPr>
      <w:sdt>
        <w:sdtPr>
          <w:id w:val="211156667"/>
          <w:citation/>
        </w:sdtPr>
        <w:sdtContent>
          <w:r w:rsidR="0036727C">
            <w:fldChar w:fldCharType="begin"/>
          </w:r>
          <w:r w:rsidR="00CF754D">
            <w:rPr>
              <w:lang w:val="en-ZA"/>
            </w:rPr>
            <w:instrText xml:space="preserve">CITATION Dav_PSU \l 7177 </w:instrText>
          </w:r>
          <w:r w:rsidR="0036727C">
            <w:fldChar w:fldCharType="separate"/>
          </w:r>
          <w:r w:rsidR="0017042F" w:rsidRPr="0017042F">
            <w:rPr>
              <w:noProof/>
              <w:lang w:val="en-ZA"/>
            </w:rPr>
            <w:t>[5]</w:t>
          </w:r>
          <w:r w:rsidR="0036727C">
            <w:fldChar w:fldCharType="end"/>
          </w:r>
        </w:sdtContent>
      </w:sdt>
      <w:r w:rsidR="0036727C">
        <w:fldChar w:fldCharType="begin"/>
      </w:r>
      <w:r w:rsidR="0036727C">
        <w:instrText xml:space="preserve"> TOC \h \z \c "Figure" </w:instrText>
      </w:r>
      <w:r w:rsidR="0036727C">
        <w:fldChar w:fldCharType="separate"/>
      </w:r>
    </w:p>
    <w:p w14:paraId="397DFD1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1" w:history="1">
        <w:r w:rsidR="0017042F" w:rsidRPr="00596918">
          <w:rPr>
            <w:rStyle w:val="Hyperlink"/>
            <w:noProof/>
          </w:rPr>
          <w:t>Figure 5</w:t>
        </w:r>
        <w:r w:rsidR="0017042F" w:rsidRPr="00596918">
          <w:rPr>
            <w:rStyle w:val="Hyperlink"/>
            <w:noProof/>
          </w:rPr>
          <w:noBreakHyphen/>
          <w:t>1: Bridge and capacitors</w:t>
        </w:r>
        <w:r w:rsidR="0017042F">
          <w:rPr>
            <w:noProof/>
            <w:webHidden/>
          </w:rPr>
          <w:tab/>
        </w:r>
        <w:r w:rsidR="0017042F">
          <w:rPr>
            <w:noProof/>
            <w:webHidden/>
          </w:rPr>
          <w:fldChar w:fldCharType="begin"/>
        </w:r>
        <w:r w:rsidR="0017042F">
          <w:rPr>
            <w:noProof/>
            <w:webHidden/>
          </w:rPr>
          <w:instrText xml:space="preserve"> PAGEREF _Toc465022951 \h </w:instrText>
        </w:r>
        <w:r w:rsidR="0017042F">
          <w:rPr>
            <w:noProof/>
            <w:webHidden/>
          </w:rPr>
        </w:r>
        <w:r w:rsidR="0017042F">
          <w:rPr>
            <w:noProof/>
            <w:webHidden/>
          </w:rPr>
          <w:fldChar w:fldCharType="separate"/>
        </w:r>
        <w:r w:rsidR="0017042F">
          <w:rPr>
            <w:noProof/>
            <w:webHidden/>
          </w:rPr>
          <w:t>5-12</w:t>
        </w:r>
        <w:r w:rsidR="0017042F">
          <w:rPr>
            <w:noProof/>
            <w:webHidden/>
          </w:rPr>
          <w:fldChar w:fldCharType="end"/>
        </w:r>
      </w:hyperlink>
    </w:p>
    <w:p w14:paraId="3162D1FE"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2" w:history="1">
        <w:r w:rsidR="0017042F" w:rsidRPr="00596918">
          <w:rPr>
            <w:rStyle w:val="Hyperlink"/>
            <w:noProof/>
          </w:rPr>
          <w:t>Figure 5</w:t>
        </w:r>
        <w:r w:rsidR="0017042F" w:rsidRPr="00596918">
          <w:rPr>
            <w:rStyle w:val="Hyperlink"/>
            <w:noProof/>
          </w:rPr>
          <w:noBreakHyphen/>
          <w:t>2: Zener reference circuit</w:t>
        </w:r>
        <w:r w:rsidR="0017042F">
          <w:rPr>
            <w:noProof/>
            <w:webHidden/>
          </w:rPr>
          <w:tab/>
        </w:r>
        <w:r w:rsidR="0017042F">
          <w:rPr>
            <w:noProof/>
            <w:webHidden/>
          </w:rPr>
          <w:fldChar w:fldCharType="begin"/>
        </w:r>
        <w:r w:rsidR="0017042F">
          <w:rPr>
            <w:noProof/>
            <w:webHidden/>
          </w:rPr>
          <w:instrText xml:space="preserve"> PAGEREF _Toc465022952 \h </w:instrText>
        </w:r>
        <w:r w:rsidR="0017042F">
          <w:rPr>
            <w:noProof/>
            <w:webHidden/>
          </w:rPr>
        </w:r>
        <w:r w:rsidR="0017042F">
          <w:rPr>
            <w:noProof/>
            <w:webHidden/>
          </w:rPr>
          <w:fldChar w:fldCharType="separate"/>
        </w:r>
        <w:r w:rsidR="0017042F">
          <w:rPr>
            <w:noProof/>
            <w:webHidden/>
          </w:rPr>
          <w:t>5-13</w:t>
        </w:r>
        <w:r w:rsidR="0017042F">
          <w:rPr>
            <w:noProof/>
            <w:webHidden/>
          </w:rPr>
          <w:fldChar w:fldCharType="end"/>
        </w:r>
      </w:hyperlink>
    </w:p>
    <w:p w14:paraId="371EBC1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3" w:history="1">
        <w:r w:rsidR="0017042F" w:rsidRPr="00596918">
          <w:rPr>
            <w:rStyle w:val="Hyperlink"/>
            <w:noProof/>
          </w:rPr>
          <w:t>Figure 5</w:t>
        </w:r>
        <w:r w:rsidR="0017042F" w:rsidRPr="00596918">
          <w:rPr>
            <w:rStyle w:val="Hyperlink"/>
            <w:noProof/>
          </w:rPr>
          <w:noBreakHyphen/>
          <w:t>4: Sziklai pair</w:t>
        </w:r>
        <w:r w:rsidR="0017042F">
          <w:rPr>
            <w:noProof/>
            <w:webHidden/>
          </w:rPr>
          <w:tab/>
        </w:r>
        <w:r w:rsidR="0017042F">
          <w:rPr>
            <w:noProof/>
            <w:webHidden/>
          </w:rPr>
          <w:fldChar w:fldCharType="begin"/>
        </w:r>
        <w:r w:rsidR="0017042F">
          <w:rPr>
            <w:noProof/>
            <w:webHidden/>
          </w:rPr>
          <w:instrText xml:space="preserve"> PAGEREF _Toc465022953 \h </w:instrText>
        </w:r>
        <w:r w:rsidR="0017042F">
          <w:rPr>
            <w:noProof/>
            <w:webHidden/>
          </w:rPr>
        </w:r>
        <w:r w:rsidR="0017042F">
          <w:rPr>
            <w:noProof/>
            <w:webHidden/>
          </w:rPr>
          <w:fldChar w:fldCharType="separate"/>
        </w:r>
        <w:r w:rsidR="0017042F">
          <w:rPr>
            <w:noProof/>
            <w:webHidden/>
          </w:rPr>
          <w:t>5-15</w:t>
        </w:r>
        <w:r w:rsidR="0017042F">
          <w:rPr>
            <w:noProof/>
            <w:webHidden/>
          </w:rPr>
          <w:fldChar w:fldCharType="end"/>
        </w:r>
      </w:hyperlink>
    </w:p>
    <w:p w14:paraId="312193E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4" w:history="1">
        <w:r w:rsidR="0017042F" w:rsidRPr="00596918">
          <w:rPr>
            <w:rStyle w:val="Hyperlink"/>
            <w:noProof/>
          </w:rPr>
          <w:t>Figure 5</w:t>
        </w:r>
        <w:r w:rsidR="0017042F" w:rsidRPr="00596918">
          <w:rPr>
            <w:rStyle w:val="Hyperlink"/>
            <w:noProof/>
          </w:rPr>
          <w:noBreakHyphen/>
          <w:t>3: Darlington pair</w:t>
        </w:r>
        <w:r w:rsidR="0017042F">
          <w:rPr>
            <w:noProof/>
            <w:webHidden/>
          </w:rPr>
          <w:tab/>
        </w:r>
        <w:r w:rsidR="0017042F">
          <w:rPr>
            <w:noProof/>
            <w:webHidden/>
          </w:rPr>
          <w:fldChar w:fldCharType="begin"/>
        </w:r>
        <w:r w:rsidR="0017042F">
          <w:rPr>
            <w:noProof/>
            <w:webHidden/>
          </w:rPr>
          <w:instrText xml:space="preserve"> PAGEREF _Toc465022954 \h </w:instrText>
        </w:r>
        <w:r w:rsidR="0017042F">
          <w:rPr>
            <w:noProof/>
            <w:webHidden/>
          </w:rPr>
        </w:r>
        <w:r w:rsidR="0017042F">
          <w:rPr>
            <w:noProof/>
            <w:webHidden/>
          </w:rPr>
          <w:fldChar w:fldCharType="separate"/>
        </w:r>
        <w:r w:rsidR="0017042F">
          <w:rPr>
            <w:noProof/>
            <w:webHidden/>
          </w:rPr>
          <w:t>5-15</w:t>
        </w:r>
        <w:r w:rsidR="0017042F">
          <w:rPr>
            <w:noProof/>
            <w:webHidden/>
          </w:rPr>
          <w:fldChar w:fldCharType="end"/>
        </w:r>
      </w:hyperlink>
    </w:p>
    <w:p w14:paraId="7033891D"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5" w:history="1">
        <w:r w:rsidR="0017042F" w:rsidRPr="00596918">
          <w:rPr>
            <w:rStyle w:val="Hyperlink"/>
            <w:noProof/>
          </w:rPr>
          <w:t>Figure 5</w:t>
        </w:r>
        <w:r w:rsidR="0017042F" w:rsidRPr="00596918">
          <w:rPr>
            <w:rStyle w:val="Hyperlink"/>
            <w:noProof/>
          </w:rPr>
          <w:noBreakHyphen/>
          <w:t>5: 2N3055 transistor</w:t>
        </w:r>
        <w:r w:rsidR="0017042F">
          <w:rPr>
            <w:noProof/>
            <w:webHidden/>
          </w:rPr>
          <w:tab/>
        </w:r>
        <w:r w:rsidR="0017042F">
          <w:rPr>
            <w:noProof/>
            <w:webHidden/>
          </w:rPr>
          <w:fldChar w:fldCharType="begin"/>
        </w:r>
        <w:r w:rsidR="0017042F">
          <w:rPr>
            <w:noProof/>
            <w:webHidden/>
          </w:rPr>
          <w:instrText xml:space="preserve"> PAGEREF _Toc465022955 \h </w:instrText>
        </w:r>
        <w:r w:rsidR="0017042F">
          <w:rPr>
            <w:noProof/>
            <w:webHidden/>
          </w:rPr>
        </w:r>
        <w:r w:rsidR="0017042F">
          <w:rPr>
            <w:noProof/>
            <w:webHidden/>
          </w:rPr>
          <w:fldChar w:fldCharType="separate"/>
        </w:r>
        <w:r w:rsidR="0017042F">
          <w:rPr>
            <w:noProof/>
            <w:webHidden/>
          </w:rPr>
          <w:t>5-16</w:t>
        </w:r>
        <w:r w:rsidR="0017042F">
          <w:rPr>
            <w:noProof/>
            <w:webHidden/>
          </w:rPr>
          <w:fldChar w:fldCharType="end"/>
        </w:r>
      </w:hyperlink>
    </w:p>
    <w:p w14:paraId="041FFDF9"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6" w:history="1">
        <w:r w:rsidR="0017042F" w:rsidRPr="00596918">
          <w:rPr>
            <w:rStyle w:val="Hyperlink"/>
            <w:noProof/>
          </w:rPr>
          <w:t>Figure 5</w:t>
        </w:r>
        <w:r w:rsidR="0017042F" w:rsidRPr="00596918">
          <w:rPr>
            <w:rStyle w:val="Hyperlink"/>
            <w:noProof/>
          </w:rPr>
          <w:noBreakHyphen/>
          <w:t>6: Final pass transistor output stage design</w:t>
        </w:r>
        <w:r w:rsidR="0017042F">
          <w:rPr>
            <w:noProof/>
            <w:webHidden/>
          </w:rPr>
          <w:tab/>
        </w:r>
        <w:r w:rsidR="0017042F">
          <w:rPr>
            <w:noProof/>
            <w:webHidden/>
          </w:rPr>
          <w:fldChar w:fldCharType="begin"/>
        </w:r>
        <w:r w:rsidR="0017042F">
          <w:rPr>
            <w:noProof/>
            <w:webHidden/>
          </w:rPr>
          <w:instrText xml:space="preserve"> PAGEREF _Toc465022956 \h </w:instrText>
        </w:r>
        <w:r w:rsidR="0017042F">
          <w:rPr>
            <w:noProof/>
            <w:webHidden/>
          </w:rPr>
        </w:r>
        <w:r w:rsidR="0017042F">
          <w:rPr>
            <w:noProof/>
            <w:webHidden/>
          </w:rPr>
          <w:fldChar w:fldCharType="separate"/>
        </w:r>
        <w:r w:rsidR="0017042F">
          <w:rPr>
            <w:noProof/>
            <w:webHidden/>
          </w:rPr>
          <w:t>5-16</w:t>
        </w:r>
        <w:r w:rsidR="0017042F">
          <w:rPr>
            <w:noProof/>
            <w:webHidden/>
          </w:rPr>
          <w:fldChar w:fldCharType="end"/>
        </w:r>
      </w:hyperlink>
    </w:p>
    <w:p w14:paraId="5A5EE43D"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7" w:history="1">
        <w:r w:rsidR="0017042F" w:rsidRPr="00596918">
          <w:rPr>
            <w:rStyle w:val="Hyperlink"/>
            <w:noProof/>
          </w:rPr>
          <w:t>Figure 5</w:t>
        </w:r>
        <w:r w:rsidR="0017042F" w:rsidRPr="00596918">
          <w:rPr>
            <w:rStyle w:val="Hyperlink"/>
            <w:noProof/>
          </w:rPr>
          <w:noBreakHyphen/>
          <w:t>7: Three outboard pass transistor output stage</w:t>
        </w:r>
        <w:r w:rsidR="0017042F">
          <w:rPr>
            <w:noProof/>
            <w:webHidden/>
          </w:rPr>
          <w:tab/>
        </w:r>
        <w:r w:rsidR="0017042F">
          <w:rPr>
            <w:noProof/>
            <w:webHidden/>
          </w:rPr>
          <w:fldChar w:fldCharType="begin"/>
        </w:r>
        <w:r w:rsidR="0017042F">
          <w:rPr>
            <w:noProof/>
            <w:webHidden/>
          </w:rPr>
          <w:instrText xml:space="preserve"> PAGEREF _Toc465022957 \h </w:instrText>
        </w:r>
        <w:r w:rsidR="0017042F">
          <w:rPr>
            <w:noProof/>
            <w:webHidden/>
          </w:rPr>
        </w:r>
        <w:r w:rsidR="0017042F">
          <w:rPr>
            <w:noProof/>
            <w:webHidden/>
          </w:rPr>
          <w:fldChar w:fldCharType="separate"/>
        </w:r>
        <w:r w:rsidR="0017042F">
          <w:rPr>
            <w:noProof/>
            <w:webHidden/>
          </w:rPr>
          <w:t>5-17</w:t>
        </w:r>
        <w:r w:rsidR="0017042F">
          <w:rPr>
            <w:noProof/>
            <w:webHidden/>
          </w:rPr>
          <w:fldChar w:fldCharType="end"/>
        </w:r>
      </w:hyperlink>
    </w:p>
    <w:p w14:paraId="0566ED8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8" w:history="1">
        <w:r w:rsidR="0017042F" w:rsidRPr="00596918">
          <w:rPr>
            <w:rStyle w:val="Hyperlink"/>
            <w:noProof/>
          </w:rPr>
          <w:t>Figure 5</w:t>
        </w:r>
        <w:r w:rsidR="0017042F" w:rsidRPr="00596918">
          <w:rPr>
            <w:rStyle w:val="Hyperlink"/>
            <w:noProof/>
          </w:rPr>
          <w:noBreakHyphen/>
          <w:t>8: RC filter</w:t>
        </w:r>
        <w:r w:rsidR="0017042F">
          <w:rPr>
            <w:noProof/>
            <w:webHidden/>
          </w:rPr>
          <w:tab/>
        </w:r>
        <w:r w:rsidR="0017042F">
          <w:rPr>
            <w:noProof/>
            <w:webHidden/>
          </w:rPr>
          <w:fldChar w:fldCharType="begin"/>
        </w:r>
        <w:r w:rsidR="0017042F">
          <w:rPr>
            <w:noProof/>
            <w:webHidden/>
          </w:rPr>
          <w:instrText xml:space="preserve"> PAGEREF _Toc465022958 \h </w:instrText>
        </w:r>
        <w:r w:rsidR="0017042F">
          <w:rPr>
            <w:noProof/>
            <w:webHidden/>
          </w:rPr>
        </w:r>
        <w:r w:rsidR="0017042F">
          <w:rPr>
            <w:noProof/>
            <w:webHidden/>
          </w:rPr>
          <w:fldChar w:fldCharType="separate"/>
        </w:r>
        <w:r w:rsidR="0017042F">
          <w:rPr>
            <w:noProof/>
            <w:webHidden/>
          </w:rPr>
          <w:t>5-20</w:t>
        </w:r>
        <w:r w:rsidR="0017042F">
          <w:rPr>
            <w:noProof/>
            <w:webHidden/>
          </w:rPr>
          <w:fldChar w:fldCharType="end"/>
        </w:r>
      </w:hyperlink>
    </w:p>
    <w:p w14:paraId="58B20C3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59" w:history="1">
        <w:r w:rsidR="0017042F" w:rsidRPr="00596918">
          <w:rPr>
            <w:rStyle w:val="Hyperlink"/>
            <w:noProof/>
          </w:rPr>
          <w:t>Figure 5</w:t>
        </w:r>
        <w:r w:rsidR="0017042F" w:rsidRPr="00596918">
          <w:rPr>
            <w:rStyle w:val="Hyperlink"/>
            <w:noProof/>
          </w:rPr>
          <w:noBreakHyphen/>
          <w:t>9: Spice analysis of 2nd order RC filter</w:t>
        </w:r>
        <w:r w:rsidR="0017042F">
          <w:rPr>
            <w:noProof/>
            <w:webHidden/>
          </w:rPr>
          <w:tab/>
        </w:r>
        <w:r w:rsidR="0017042F">
          <w:rPr>
            <w:noProof/>
            <w:webHidden/>
          </w:rPr>
          <w:fldChar w:fldCharType="begin"/>
        </w:r>
        <w:r w:rsidR="0017042F">
          <w:rPr>
            <w:noProof/>
            <w:webHidden/>
          </w:rPr>
          <w:instrText xml:space="preserve"> PAGEREF _Toc465022959 \h </w:instrText>
        </w:r>
        <w:r w:rsidR="0017042F">
          <w:rPr>
            <w:noProof/>
            <w:webHidden/>
          </w:rPr>
        </w:r>
        <w:r w:rsidR="0017042F">
          <w:rPr>
            <w:noProof/>
            <w:webHidden/>
          </w:rPr>
          <w:fldChar w:fldCharType="separate"/>
        </w:r>
        <w:r w:rsidR="0017042F">
          <w:rPr>
            <w:noProof/>
            <w:webHidden/>
          </w:rPr>
          <w:t>5-20</w:t>
        </w:r>
        <w:r w:rsidR="0017042F">
          <w:rPr>
            <w:noProof/>
            <w:webHidden/>
          </w:rPr>
          <w:fldChar w:fldCharType="end"/>
        </w:r>
      </w:hyperlink>
    </w:p>
    <w:p w14:paraId="418B3CBF"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0" w:history="1">
        <w:r w:rsidR="0017042F" w:rsidRPr="00596918">
          <w:rPr>
            <w:rStyle w:val="Hyperlink"/>
            <w:noProof/>
          </w:rPr>
          <w:t>Figure 5</w:t>
        </w:r>
        <w:r w:rsidR="0017042F" w:rsidRPr="00596918">
          <w:rPr>
            <w:rStyle w:val="Hyperlink"/>
            <w:noProof/>
          </w:rPr>
          <w:noBreakHyphen/>
          <w:t>10: Switch to switch between pot and arduino</w:t>
        </w:r>
        <w:r w:rsidR="0017042F">
          <w:rPr>
            <w:noProof/>
            <w:webHidden/>
          </w:rPr>
          <w:tab/>
        </w:r>
        <w:r w:rsidR="0017042F">
          <w:rPr>
            <w:noProof/>
            <w:webHidden/>
          </w:rPr>
          <w:fldChar w:fldCharType="begin"/>
        </w:r>
        <w:r w:rsidR="0017042F">
          <w:rPr>
            <w:noProof/>
            <w:webHidden/>
          </w:rPr>
          <w:instrText xml:space="preserve"> PAGEREF _Toc465022960 \h </w:instrText>
        </w:r>
        <w:r w:rsidR="0017042F">
          <w:rPr>
            <w:noProof/>
            <w:webHidden/>
          </w:rPr>
        </w:r>
        <w:r w:rsidR="0017042F">
          <w:rPr>
            <w:noProof/>
            <w:webHidden/>
          </w:rPr>
          <w:fldChar w:fldCharType="separate"/>
        </w:r>
        <w:r w:rsidR="0017042F">
          <w:rPr>
            <w:noProof/>
            <w:webHidden/>
          </w:rPr>
          <w:t>5-21</w:t>
        </w:r>
        <w:r w:rsidR="0017042F">
          <w:rPr>
            <w:noProof/>
            <w:webHidden/>
          </w:rPr>
          <w:fldChar w:fldCharType="end"/>
        </w:r>
      </w:hyperlink>
    </w:p>
    <w:p w14:paraId="15A65005"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1" w:history="1">
        <w:r w:rsidR="0017042F" w:rsidRPr="00596918">
          <w:rPr>
            <w:rStyle w:val="Hyperlink"/>
            <w:noProof/>
          </w:rPr>
          <w:t>Figure 5</w:t>
        </w:r>
        <w:r w:rsidR="0017042F" w:rsidRPr="00596918">
          <w:rPr>
            <w:rStyle w:val="Hyperlink"/>
            <w:noProof/>
          </w:rPr>
          <w:noBreakHyphen/>
          <w:t>11: Voltage measuring for Arduino</w:t>
        </w:r>
        <w:r w:rsidR="0017042F">
          <w:rPr>
            <w:noProof/>
            <w:webHidden/>
          </w:rPr>
          <w:tab/>
        </w:r>
        <w:r w:rsidR="0017042F">
          <w:rPr>
            <w:noProof/>
            <w:webHidden/>
          </w:rPr>
          <w:fldChar w:fldCharType="begin"/>
        </w:r>
        <w:r w:rsidR="0017042F">
          <w:rPr>
            <w:noProof/>
            <w:webHidden/>
          </w:rPr>
          <w:instrText xml:space="preserve"> PAGEREF _Toc465022961 \h </w:instrText>
        </w:r>
        <w:r w:rsidR="0017042F">
          <w:rPr>
            <w:noProof/>
            <w:webHidden/>
          </w:rPr>
        </w:r>
        <w:r w:rsidR="0017042F">
          <w:rPr>
            <w:noProof/>
            <w:webHidden/>
          </w:rPr>
          <w:fldChar w:fldCharType="separate"/>
        </w:r>
        <w:r w:rsidR="0017042F">
          <w:rPr>
            <w:noProof/>
            <w:webHidden/>
          </w:rPr>
          <w:t>5-22</w:t>
        </w:r>
        <w:r w:rsidR="0017042F">
          <w:rPr>
            <w:noProof/>
            <w:webHidden/>
          </w:rPr>
          <w:fldChar w:fldCharType="end"/>
        </w:r>
      </w:hyperlink>
    </w:p>
    <w:p w14:paraId="2858811F"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2" w:history="1">
        <w:r w:rsidR="0017042F" w:rsidRPr="00596918">
          <w:rPr>
            <w:rStyle w:val="Hyperlink"/>
            <w:noProof/>
          </w:rPr>
          <w:t>Figure 5</w:t>
        </w:r>
        <w:r w:rsidR="0017042F" w:rsidRPr="00596918">
          <w:rPr>
            <w:rStyle w:val="Hyperlink"/>
            <w:noProof/>
          </w:rPr>
          <w:noBreakHyphen/>
          <w:t>12: Current measurement</w:t>
        </w:r>
        <w:r w:rsidR="0017042F">
          <w:rPr>
            <w:noProof/>
            <w:webHidden/>
          </w:rPr>
          <w:tab/>
        </w:r>
        <w:r w:rsidR="0017042F">
          <w:rPr>
            <w:noProof/>
            <w:webHidden/>
          </w:rPr>
          <w:fldChar w:fldCharType="begin"/>
        </w:r>
        <w:r w:rsidR="0017042F">
          <w:rPr>
            <w:noProof/>
            <w:webHidden/>
          </w:rPr>
          <w:instrText xml:space="preserve"> PAGEREF _Toc465022962 \h </w:instrText>
        </w:r>
        <w:r w:rsidR="0017042F">
          <w:rPr>
            <w:noProof/>
            <w:webHidden/>
          </w:rPr>
        </w:r>
        <w:r w:rsidR="0017042F">
          <w:rPr>
            <w:noProof/>
            <w:webHidden/>
          </w:rPr>
          <w:fldChar w:fldCharType="separate"/>
        </w:r>
        <w:r w:rsidR="0017042F">
          <w:rPr>
            <w:noProof/>
            <w:webHidden/>
          </w:rPr>
          <w:t>5-22</w:t>
        </w:r>
        <w:r w:rsidR="0017042F">
          <w:rPr>
            <w:noProof/>
            <w:webHidden/>
          </w:rPr>
          <w:fldChar w:fldCharType="end"/>
        </w:r>
      </w:hyperlink>
    </w:p>
    <w:p w14:paraId="665E49AB"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3" w:history="1">
        <w:r w:rsidR="0017042F" w:rsidRPr="00596918">
          <w:rPr>
            <w:rStyle w:val="Hyperlink"/>
            <w:noProof/>
          </w:rPr>
          <w:t>Figure 5</w:t>
        </w:r>
        <w:r w:rsidR="0017042F" w:rsidRPr="00596918">
          <w:rPr>
            <w:rStyle w:val="Hyperlink"/>
            <w:noProof/>
          </w:rPr>
          <w:noBreakHyphen/>
          <w:t>13: Arduino protection</w:t>
        </w:r>
        <w:r w:rsidR="0017042F">
          <w:rPr>
            <w:noProof/>
            <w:webHidden/>
          </w:rPr>
          <w:tab/>
        </w:r>
        <w:r w:rsidR="0017042F">
          <w:rPr>
            <w:noProof/>
            <w:webHidden/>
          </w:rPr>
          <w:fldChar w:fldCharType="begin"/>
        </w:r>
        <w:r w:rsidR="0017042F">
          <w:rPr>
            <w:noProof/>
            <w:webHidden/>
          </w:rPr>
          <w:instrText xml:space="preserve"> PAGEREF _Toc465022963 \h </w:instrText>
        </w:r>
        <w:r w:rsidR="0017042F">
          <w:rPr>
            <w:noProof/>
            <w:webHidden/>
          </w:rPr>
        </w:r>
        <w:r w:rsidR="0017042F">
          <w:rPr>
            <w:noProof/>
            <w:webHidden/>
          </w:rPr>
          <w:fldChar w:fldCharType="separate"/>
        </w:r>
        <w:r w:rsidR="0017042F">
          <w:rPr>
            <w:noProof/>
            <w:webHidden/>
          </w:rPr>
          <w:t>5-23</w:t>
        </w:r>
        <w:r w:rsidR="0017042F">
          <w:rPr>
            <w:noProof/>
            <w:webHidden/>
          </w:rPr>
          <w:fldChar w:fldCharType="end"/>
        </w:r>
      </w:hyperlink>
    </w:p>
    <w:p w14:paraId="4A3D02EE"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r:id="rId70" w:anchor="_Toc465022964" w:history="1">
        <w:r w:rsidR="0017042F" w:rsidRPr="00596918">
          <w:rPr>
            <w:rStyle w:val="Hyperlink"/>
            <w:noProof/>
          </w:rPr>
          <w:t>Figure 9</w:t>
        </w:r>
        <w:r w:rsidR="0017042F" w:rsidRPr="00596918">
          <w:rPr>
            <w:rStyle w:val="Hyperlink"/>
            <w:noProof/>
          </w:rPr>
          <w:noBreakHyphen/>
          <w:t>1: PCB design before printing</w:t>
        </w:r>
        <w:r w:rsidR="0017042F">
          <w:rPr>
            <w:noProof/>
            <w:webHidden/>
          </w:rPr>
          <w:tab/>
        </w:r>
        <w:r w:rsidR="0017042F">
          <w:rPr>
            <w:noProof/>
            <w:webHidden/>
          </w:rPr>
          <w:fldChar w:fldCharType="begin"/>
        </w:r>
        <w:r w:rsidR="0017042F">
          <w:rPr>
            <w:noProof/>
            <w:webHidden/>
          </w:rPr>
          <w:instrText xml:space="preserve"> PAGEREF _Toc465022964 \h </w:instrText>
        </w:r>
        <w:r w:rsidR="0017042F">
          <w:rPr>
            <w:noProof/>
            <w:webHidden/>
          </w:rPr>
        </w:r>
        <w:r w:rsidR="0017042F">
          <w:rPr>
            <w:noProof/>
            <w:webHidden/>
          </w:rPr>
          <w:fldChar w:fldCharType="separate"/>
        </w:r>
        <w:r w:rsidR="0017042F">
          <w:rPr>
            <w:noProof/>
            <w:webHidden/>
          </w:rPr>
          <w:t>10-32</w:t>
        </w:r>
        <w:r w:rsidR="0017042F">
          <w:rPr>
            <w:noProof/>
            <w:webHidden/>
          </w:rPr>
          <w:fldChar w:fldCharType="end"/>
        </w:r>
      </w:hyperlink>
    </w:p>
    <w:p w14:paraId="21A64E30" w14:textId="77777777" w:rsidR="0017042F" w:rsidRDefault="0035655F">
      <w:pPr>
        <w:pStyle w:val="TableofFigures"/>
        <w:tabs>
          <w:tab w:val="right" w:leader="dot" w:pos="7360"/>
        </w:tabs>
        <w:rPr>
          <w:rFonts w:asciiTheme="minorHAnsi" w:eastAsiaTheme="minorEastAsia" w:hAnsiTheme="minorHAnsi" w:cstheme="minorBidi"/>
          <w:noProof/>
          <w:sz w:val="22"/>
          <w:szCs w:val="22"/>
          <w:lang w:val="en-ZA" w:eastAsia="en-ZA"/>
        </w:rPr>
      </w:pPr>
      <w:hyperlink w:anchor="_Toc465022965" w:history="1">
        <w:r w:rsidR="0017042F" w:rsidRPr="00596918">
          <w:rPr>
            <w:rStyle w:val="Hyperlink"/>
            <w:noProof/>
          </w:rPr>
          <w:t>Figure 12</w:t>
        </w:r>
        <w:r w:rsidR="0017042F" w:rsidRPr="00596918">
          <w:rPr>
            <w:rStyle w:val="Hyperlink"/>
            <w:noProof/>
          </w:rPr>
          <w:noBreakHyphen/>
          <w:t>1: 2nd order PWM filter</w:t>
        </w:r>
        <w:r w:rsidR="0017042F">
          <w:rPr>
            <w:noProof/>
            <w:webHidden/>
          </w:rPr>
          <w:tab/>
        </w:r>
        <w:r w:rsidR="0017042F">
          <w:rPr>
            <w:noProof/>
            <w:webHidden/>
          </w:rPr>
          <w:fldChar w:fldCharType="begin"/>
        </w:r>
        <w:r w:rsidR="0017042F">
          <w:rPr>
            <w:noProof/>
            <w:webHidden/>
          </w:rPr>
          <w:instrText xml:space="preserve"> PAGEREF _Toc465022965 \h </w:instrText>
        </w:r>
        <w:r w:rsidR="0017042F">
          <w:rPr>
            <w:noProof/>
            <w:webHidden/>
          </w:rPr>
        </w:r>
        <w:r w:rsidR="0017042F">
          <w:rPr>
            <w:noProof/>
            <w:webHidden/>
          </w:rPr>
          <w:fldChar w:fldCharType="separate"/>
        </w:r>
        <w:r w:rsidR="0017042F">
          <w:rPr>
            <w:noProof/>
            <w:webHidden/>
          </w:rPr>
          <w:t>12-34</w:t>
        </w:r>
        <w:r w:rsidR="0017042F">
          <w:rPr>
            <w:noProof/>
            <w:webHidden/>
          </w:rPr>
          <w:fldChar w:fldCharType="end"/>
        </w:r>
      </w:hyperlink>
    </w:p>
    <w:p w14:paraId="0412463B" w14:textId="77777777" w:rsidR="0036727C" w:rsidRPr="0036727C" w:rsidRDefault="0036727C" w:rsidP="0036727C">
      <w:pPr>
        <w:pStyle w:val="Firstparagraph"/>
      </w:pPr>
      <w:r>
        <w:fldChar w:fldCharType="end"/>
      </w:r>
    </w:p>
    <w:p w14:paraId="4C1D0127" w14:textId="77777777" w:rsidR="0036727C" w:rsidRDefault="0036727C" w:rsidP="0036727C">
      <w:pPr>
        <w:pStyle w:val="Firstparagraph"/>
      </w:pPr>
    </w:p>
    <w:p w14:paraId="0FC20618" w14:textId="77777777" w:rsidR="0036727C" w:rsidRDefault="0036727C" w:rsidP="0036727C"/>
    <w:p w14:paraId="217080CA" w14:textId="77777777" w:rsidR="0036727C" w:rsidRDefault="0036727C">
      <w:pPr>
        <w:spacing w:line="240" w:lineRule="auto"/>
        <w:ind w:firstLine="0"/>
        <w:jc w:val="left"/>
      </w:pPr>
      <w:r>
        <w:br w:type="page"/>
      </w:r>
    </w:p>
    <w:p w14:paraId="74099674" w14:textId="77777777" w:rsidR="007802E5" w:rsidRDefault="007802E5" w:rsidP="00C76524">
      <w:pPr>
        <w:pStyle w:val="Heading1"/>
      </w:pPr>
      <w:bookmarkStart w:id="110" w:name="_Toc465124101"/>
      <w:r>
        <w:lastRenderedPageBreak/>
        <w:t>Glossary</w:t>
      </w:r>
      <w:bookmarkEnd w:id="110"/>
    </w:p>
    <w:p w14:paraId="2EDDCE83" w14:textId="77777777" w:rsidR="00C76524" w:rsidRDefault="00C76524" w:rsidP="00C76524">
      <w:pPr>
        <w:pStyle w:val="Firstparagraph"/>
      </w:pPr>
      <w:r>
        <w:t xml:space="preserve">Transconductance. </w:t>
      </w:r>
    </w:p>
    <w:p w14:paraId="0E484080" w14:textId="77777777" w:rsidR="00EE5DED" w:rsidRPr="00EE5DED" w:rsidRDefault="00EE5DED" w:rsidP="00EE5DED"/>
    <w:p w14:paraId="04DF17DD" w14:textId="77777777" w:rsidR="00EE5DED" w:rsidRDefault="00EE5DED" w:rsidP="00EE5DED">
      <w:pPr>
        <w:ind w:firstLine="0"/>
      </w:pPr>
      <w:r>
        <w:t xml:space="preserve">C rating – It is </w:t>
      </w:r>
      <w:r w:rsidRPr="00EE5DED">
        <w:t>a multiple of the capacity, and thus reflective of the rate at which one can charge/discharge the battery.</w:t>
      </w:r>
    </w:p>
    <w:p w14:paraId="7DA336F3" w14:textId="77777777" w:rsidR="00DA7982" w:rsidRDefault="00DA7982" w:rsidP="00DA7982">
      <w:pPr>
        <w:ind w:firstLine="0"/>
      </w:pPr>
    </w:p>
    <w:p w14:paraId="797FF4EC" w14:textId="77777777" w:rsidR="00DA7982" w:rsidRDefault="00DA7982" w:rsidP="00DA7982">
      <w:pPr>
        <w:pStyle w:val="Heading1"/>
      </w:pPr>
      <w:bookmarkStart w:id="111" w:name="_Toc465124102"/>
      <w:r>
        <w:t>Index</w:t>
      </w:r>
      <w:bookmarkEnd w:id="111"/>
    </w:p>
    <w:p w14:paraId="3CE3EA43" w14:textId="77777777" w:rsidR="00C34C56" w:rsidRDefault="00716870" w:rsidP="00EE5DED">
      <w:pPr>
        <w:rPr>
          <w:noProof/>
        </w:rPr>
        <w:sectPr w:rsidR="00C34C56" w:rsidSect="00C34C56">
          <w:footerReference w:type="even" r:id="rId71"/>
          <w:footerReference w:type="default" r:id="rId72"/>
          <w:pgSz w:w="11906" w:h="16838" w:code="9"/>
          <w:pgMar w:top="2211" w:right="2268" w:bottom="2211" w:left="2268" w:header="1701" w:footer="1701" w:gutter="0"/>
          <w:pgNumType w:chapStyle="1"/>
          <w:cols w:space="708"/>
          <w:titlePg/>
          <w:docGrid w:linePitch="360"/>
        </w:sectPr>
      </w:pPr>
      <w:r>
        <w:fldChar w:fldCharType="begin"/>
      </w:r>
      <w:r>
        <w:instrText xml:space="preserve"> INDEX \c "2" \z "7177" </w:instrText>
      </w:r>
      <w:r>
        <w:fldChar w:fldCharType="separate"/>
      </w:r>
    </w:p>
    <w:p w14:paraId="0E9ECECE" w14:textId="77777777" w:rsidR="00C34C56" w:rsidRDefault="00C34C56">
      <w:pPr>
        <w:pStyle w:val="Index1"/>
        <w:tabs>
          <w:tab w:val="right" w:leader="dot" w:pos="3315"/>
        </w:tabs>
        <w:rPr>
          <w:noProof/>
        </w:rPr>
      </w:pPr>
      <w:r>
        <w:rPr>
          <w:noProof/>
        </w:rPr>
        <w:t>SMD mount, 11-41</w:t>
      </w:r>
    </w:p>
    <w:p w14:paraId="7D706CBB" w14:textId="77777777" w:rsidR="00C34C56" w:rsidRDefault="00C34C56">
      <w:pPr>
        <w:pStyle w:val="Index1"/>
        <w:tabs>
          <w:tab w:val="right" w:leader="dot" w:pos="3315"/>
        </w:tabs>
        <w:rPr>
          <w:noProof/>
        </w:rPr>
      </w:pPr>
      <w:r>
        <w:rPr>
          <w:noProof/>
        </w:rPr>
        <w:t>transconductance, 7-32</w:t>
      </w:r>
    </w:p>
    <w:p w14:paraId="5D082F1A" w14:textId="77777777" w:rsidR="00C34C56" w:rsidRDefault="00C34C56" w:rsidP="00EE5DED">
      <w:pPr>
        <w:rPr>
          <w:noProof/>
        </w:rPr>
        <w:sectPr w:rsidR="00C34C56" w:rsidSect="00C34C56">
          <w:type w:val="continuous"/>
          <w:pgSz w:w="11906" w:h="16838" w:code="9"/>
          <w:pgMar w:top="2211" w:right="2268" w:bottom="2211" w:left="2268" w:header="1701" w:footer="1701" w:gutter="0"/>
          <w:pgNumType w:chapStyle="1"/>
          <w:cols w:num="2" w:space="720"/>
          <w:titlePg/>
          <w:docGrid w:linePitch="360"/>
        </w:sectPr>
      </w:pPr>
    </w:p>
    <w:p w14:paraId="1E03EB50" w14:textId="77777777" w:rsidR="00EE5DED" w:rsidRPr="00EE5DED" w:rsidRDefault="00716870" w:rsidP="00EE5DED">
      <w:r>
        <w:fldChar w:fldCharType="end"/>
      </w:r>
    </w:p>
    <w:p w14:paraId="17672100" w14:textId="77777777" w:rsidR="00C76524" w:rsidRPr="00C76524" w:rsidRDefault="00C76524" w:rsidP="00C76524">
      <w:pPr>
        <w:spacing w:line="240" w:lineRule="auto"/>
        <w:ind w:firstLine="0"/>
        <w:jc w:val="left"/>
      </w:pPr>
      <w:r>
        <w:br w:type="page"/>
      </w:r>
    </w:p>
    <w:bookmarkStart w:id="112" w:name="_Toc465124103" w:displacedByCustomXml="next"/>
    <w:sdt>
      <w:sdtPr>
        <w:rPr>
          <w:rFonts w:ascii="cmr10" w:hAnsi="cmr10" w:cs="Times New Roman"/>
          <w:bCs w:val="0"/>
          <w:sz w:val="21"/>
          <w:szCs w:val="24"/>
        </w:rPr>
        <w:id w:val="288398182"/>
        <w:docPartObj>
          <w:docPartGallery w:val="Bibliographies"/>
          <w:docPartUnique/>
        </w:docPartObj>
      </w:sdtPr>
      <w:sdtContent>
        <w:p w14:paraId="6A69B4AB" w14:textId="77777777" w:rsidR="0036727C" w:rsidRDefault="0036727C">
          <w:pPr>
            <w:pStyle w:val="Heading1"/>
          </w:pPr>
          <w:r>
            <w:t>Bibliography</w:t>
          </w:r>
          <w:bookmarkEnd w:id="112"/>
        </w:p>
        <w:sdt>
          <w:sdtPr>
            <w:id w:val="111145805"/>
            <w:bibliography/>
          </w:sdtPr>
          <w:sdtContent>
            <w:p w14:paraId="744502BF" w14:textId="77777777" w:rsidR="0017042F" w:rsidRDefault="0036727C">
              <w:pPr>
                <w:rPr>
                  <w:rFonts w:ascii="Times New Roman" w:hAnsi="Times New Roman"/>
                  <w:noProof/>
                  <w:sz w:val="20"/>
                  <w:szCs w:val="20"/>
                  <w:lang w:val="en-ZA" w:eastAsia="en-Z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1"/>
                <w:gridCol w:w="6719"/>
              </w:tblGrid>
              <w:tr w:rsidR="0017042F" w14:paraId="361074D6" w14:textId="77777777">
                <w:trPr>
                  <w:divId w:val="957688046"/>
                  <w:tblCellSpacing w:w="15" w:type="dxa"/>
                </w:trPr>
                <w:tc>
                  <w:tcPr>
                    <w:tcW w:w="50" w:type="pct"/>
                    <w:hideMark/>
                  </w:tcPr>
                  <w:p w14:paraId="1687588B" w14:textId="77777777" w:rsidR="0017042F" w:rsidRDefault="0017042F">
                    <w:pPr>
                      <w:pStyle w:val="Bibliography"/>
                      <w:rPr>
                        <w:noProof/>
                        <w:sz w:val="24"/>
                      </w:rPr>
                    </w:pPr>
                    <w:r>
                      <w:rPr>
                        <w:noProof/>
                      </w:rPr>
                      <w:t xml:space="preserve">[1] </w:t>
                    </w:r>
                  </w:p>
                </w:tc>
                <w:tc>
                  <w:tcPr>
                    <w:tcW w:w="0" w:type="auto"/>
                    <w:hideMark/>
                  </w:tcPr>
                  <w:p w14:paraId="615C8969" w14:textId="77777777" w:rsidR="0017042F" w:rsidRDefault="0017042F">
                    <w:pPr>
                      <w:pStyle w:val="Bibliography"/>
                      <w:rPr>
                        <w:noProof/>
                      </w:rPr>
                    </w:pPr>
                    <w:r>
                      <w:rPr>
                        <w:noProof/>
                      </w:rPr>
                      <w:t>“LM358,” [Online]. Available: www.ti.com/lit/ds/symlink/lm158-n.pdf.</w:t>
                    </w:r>
                  </w:p>
                </w:tc>
              </w:tr>
              <w:tr w:rsidR="0017042F" w14:paraId="6B1FF879" w14:textId="77777777">
                <w:trPr>
                  <w:divId w:val="957688046"/>
                  <w:tblCellSpacing w:w="15" w:type="dxa"/>
                </w:trPr>
                <w:tc>
                  <w:tcPr>
                    <w:tcW w:w="50" w:type="pct"/>
                    <w:hideMark/>
                  </w:tcPr>
                  <w:p w14:paraId="305EFA9A" w14:textId="77777777" w:rsidR="0017042F" w:rsidRDefault="0017042F">
                    <w:pPr>
                      <w:pStyle w:val="Bibliography"/>
                      <w:rPr>
                        <w:noProof/>
                      </w:rPr>
                    </w:pPr>
                    <w:r>
                      <w:rPr>
                        <w:noProof/>
                      </w:rPr>
                      <w:t xml:space="preserve">[2] </w:t>
                    </w:r>
                  </w:p>
                </w:tc>
                <w:tc>
                  <w:tcPr>
                    <w:tcW w:w="0" w:type="auto"/>
                    <w:hideMark/>
                  </w:tcPr>
                  <w:p w14:paraId="46C0BD03" w14:textId="77777777" w:rsidR="0017042F" w:rsidRDefault="0017042F">
                    <w:pPr>
                      <w:pStyle w:val="Bibliography"/>
                      <w:rPr>
                        <w:noProof/>
                      </w:rPr>
                    </w:pPr>
                    <w:r>
                      <w:rPr>
                        <w:noProof/>
                      </w:rPr>
                      <w:t xml:space="preserve">“https://en.wikipedia.org/wiki/Sziklai_pair,” [Online]. </w:t>
                    </w:r>
                  </w:p>
                </w:tc>
              </w:tr>
              <w:tr w:rsidR="0017042F" w14:paraId="313BA025" w14:textId="77777777">
                <w:trPr>
                  <w:divId w:val="957688046"/>
                  <w:tblCellSpacing w:w="15" w:type="dxa"/>
                </w:trPr>
                <w:tc>
                  <w:tcPr>
                    <w:tcW w:w="50" w:type="pct"/>
                    <w:hideMark/>
                  </w:tcPr>
                  <w:p w14:paraId="448C38BC" w14:textId="77777777" w:rsidR="0017042F" w:rsidRDefault="0017042F">
                    <w:pPr>
                      <w:pStyle w:val="Bibliography"/>
                      <w:rPr>
                        <w:noProof/>
                      </w:rPr>
                    </w:pPr>
                    <w:r>
                      <w:rPr>
                        <w:noProof/>
                      </w:rPr>
                      <w:t xml:space="preserve">[3] </w:t>
                    </w:r>
                  </w:p>
                </w:tc>
                <w:tc>
                  <w:tcPr>
                    <w:tcW w:w="0" w:type="auto"/>
                    <w:hideMark/>
                  </w:tcPr>
                  <w:p w14:paraId="52696B06" w14:textId="77777777" w:rsidR="0017042F" w:rsidRDefault="0017042F">
                    <w:pPr>
                      <w:pStyle w:val="Bibliography"/>
                      <w:rPr>
                        <w:noProof/>
                      </w:rPr>
                    </w:pPr>
                    <w:r>
                      <w:rPr>
                        <w:noProof/>
                      </w:rPr>
                      <w:t xml:space="preserve">“https://en.wikipedia.org/wiki/2N3055,” [Online]. </w:t>
                    </w:r>
                  </w:p>
                </w:tc>
              </w:tr>
              <w:tr w:rsidR="0017042F" w14:paraId="5F2AF1BD" w14:textId="77777777">
                <w:trPr>
                  <w:divId w:val="957688046"/>
                  <w:tblCellSpacing w:w="15" w:type="dxa"/>
                </w:trPr>
                <w:tc>
                  <w:tcPr>
                    <w:tcW w:w="50" w:type="pct"/>
                    <w:hideMark/>
                  </w:tcPr>
                  <w:p w14:paraId="577B728C" w14:textId="77777777" w:rsidR="0017042F" w:rsidRDefault="0017042F">
                    <w:pPr>
                      <w:pStyle w:val="Bibliography"/>
                      <w:rPr>
                        <w:noProof/>
                      </w:rPr>
                    </w:pPr>
                    <w:r>
                      <w:rPr>
                        <w:noProof/>
                      </w:rPr>
                      <w:t xml:space="preserve">[4] </w:t>
                    </w:r>
                  </w:p>
                </w:tc>
                <w:tc>
                  <w:tcPr>
                    <w:tcW w:w="0" w:type="auto"/>
                    <w:hideMark/>
                  </w:tcPr>
                  <w:p w14:paraId="35E64D29" w14:textId="77777777" w:rsidR="0017042F" w:rsidRDefault="0017042F">
                    <w:pPr>
                      <w:pStyle w:val="Bibliography"/>
                      <w:rPr>
                        <w:noProof/>
                      </w:rPr>
                    </w:pPr>
                    <w:r>
                      <w:rPr>
                        <w:noProof/>
                      </w:rPr>
                      <w:t xml:space="preserve">“https://en.wikipedia.org/wiki/Thermal_runaway,” [Online]. </w:t>
                    </w:r>
                  </w:p>
                </w:tc>
              </w:tr>
              <w:tr w:rsidR="0017042F" w14:paraId="3BA9E20D" w14:textId="77777777">
                <w:trPr>
                  <w:divId w:val="957688046"/>
                  <w:tblCellSpacing w:w="15" w:type="dxa"/>
                </w:trPr>
                <w:tc>
                  <w:tcPr>
                    <w:tcW w:w="50" w:type="pct"/>
                    <w:hideMark/>
                  </w:tcPr>
                  <w:p w14:paraId="0D88C351" w14:textId="77777777" w:rsidR="0017042F" w:rsidRDefault="0017042F">
                    <w:pPr>
                      <w:pStyle w:val="Bibliography"/>
                      <w:rPr>
                        <w:noProof/>
                      </w:rPr>
                    </w:pPr>
                    <w:r>
                      <w:rPr>
                        <w:noProof/>
                      </w:rPr>
                      <w:t xml:space="preserve">[5] </w:t>
                    </w:r>
                  </w:p>
                </w:tc>
                <w:tc>
                  <w:tcPr>
                    <w:tcW w:w="0" w:type="auto"/>
                    <w:hideMark/>
                  </w:tcPr>
                  <w:p w14:paraId="52B9C43B" w14:textId="77777777" w:rsidR="0017042F" w:rsidRDefault="0017042F">
                    <w:pPr>
                      <w:pStyle w:val="Bibliography"/>
                      <w:rPr>
                        <w:noProof/>
                      </w:rPr>
                    </w:pPr>
                    <w:r>
                      <w:rPr>
                        <w:noProof/>
                      </w:rPr>
                      <w:t>D. Jones. [Online]. Available: https://youtu.be/tF2krfxYc68.</w:t>
                    </w:r>
                  </w:p>
                </w:tc>
              </w:tr>
            </w:tbl>
            <w:p w14:paraId="7F51E5A9" w14:textId="77777777" w:rsidR="0017042F" w:rsidRDefault="0017042F">
              <w:pPr>
                <w:divId w:val="957688046"/>
                <w:rPr>
                  <w:noProof/>
                </w:rPr>
              </w:pPr>
            </w:p>
            <w:p w14:paraId="03E4758A" w14:textId="77777777" w:rsidR="0036727C" w:rsidRDefault="0036727C">
              <w:r>
                <w:rPr>
                  <w:b/>
                  <w:bCs/>
                  <w:noProof/>
                </w:rPr>
                <w:fldChar w:fldCharType="end"/>
              </w:r>
            </w:p>
          </w:sdtContent>
        </w:sdt>
      </w:sdtContent>
    </w:sdt>
    <w:p w14:paraId="6E7DED65" w14:textId="77777777" w:rsidR="000F49B3" w:rsidRDefault="000F49B3" w:rsidP="000F49B3">
      <w:pPr>
        <w:pStyle w:val="Firstparagraph"/>
      </w:pPr>
      <w:r>
        <w:t>http://www.electronics-lab.com/project/0-30-vdc-stabilized-power-supply-with-current-control-0-002-3-a/</w:t>
      </w:r>
    </w:p>
    <w:p w14:paraId="700939B8" w14:textId="77777777" w:rsidR="000F49B3" w:rsidRDefault="000F49B3" w:rsidP="000F49B3">
      <w:pPr>
        <w:pStyle w:val="Firstparagraph"/>
      </w:pPr>
      <w:r>
        <w:t>http://diyfan.blogspot.co.za/2013/03/adjustable-lab-power-supply-take-two.html</w:t>
      </w:r>
    </w:p>
    <w:p w14:paraId="2CF835C4" w14:textId="77777777" w:rsidR="000F49B3" w:rsidRDefault="000F49B3" w:rsidP="000F49B3">
      <w:pPr>
        <w:pStyle w:val="Firstparagraph"/>
      </w:pPr>
      <w:r>
        <w:t>http://www.eleccircuit.com/cheap-adjustable-0-30v-2a-laboratory-dc-power-supply/</w:t>
      </w:r>
    </w:p>
    <w:p w14:paraId="493365A9" w14:textId="77777777" w:rsidR="000F49B3" w:rsidRDefault="000F49B3" w:rsidP="000F49B3">
      <w:pPr>
        <w:pStyle w:val="Firstparagraph"/>
      </w:pPr>
      <w:r>
        <w:t>http://www.repeater-builder.com/astron/pix/astron-rs10a-1981-09-01.jpg</w:t>
      </w:r>
    </w:p>
    <w:p w14:paraId="53CFECD8" w14:textId="77777777" w:rsidR="000F49B3" w:rsidRDefault="000F49B3" w:rsidP="000F49B3">
      <w:pPr>
        <w:pStyle w:val="Firstparagraph"/>
      </w:pPr>
      <w:r>
        <w:t>http://www.electro-tech-online.com/threads/variable-voltage-regulator-using-lm723.116977/</w:t>
      </w:r>
    </w:p>
    <w:p w14:paraId="6ABDFC3F" w14:textId="77777777" w:rsidR="000F49B3" w:rsidRDefault="000F49B3" w:rsidP="000F49B3">
      <w:pPr>
        <w:pStyle w:val="Firstparagraph"/>
      </w:pPr>
      <w:r>
        <w:t>http://www.sentex.ca/~mec1995/circ/ps3010/ps3010a.html</w:t>
      </w:r>
    </w:p>
    <w:p w14:paraId="1582FEAA" w14:textId="77777777" w:rsidR="000F49B3" w:rsidRDefault="000F49B3" w:rsidP="000F49B3">
      <w:pPr>
        <w:pStyle w:val="Firstparagraph"/>
      </w:pPr>
      <w:r>
        <w:t>http://www.northcountryradio.com/PDFs/030702002.pdf</w:t>
      </w:r>
    </w:p>
    <w:p w14:paraId="5D708A4F" w14:textId="77777777" w:rsidR="000F49B3" w:rsidRDefault="000F49B3" w:rsidP="000F49B3">
      <w:pPr>
        <w:pStyle w:val="Firstparagraph"/>
      </w:pPr>
      <w:r>
        <w:t>http://www.tuxgraphics.org/electronics/201005/bench-power-supply-v3.pdf</w:t>
      </w:r>
    </w:p>
    <w:p w14:paraId="4176EEA3" w14:textId="77777777" w:rsidR="000F49B3" w:rsidRDefault="000F49B3" w:rsidP="000F49B3">
      <w:pPr>
        <w:pStyle w:val="Firstparagraph"/>
      </w:pPr>
      <w:r>
        <w:t>http://www.avdweb.nl/arduino/libraries/fast-pwm-dac.html</w:t>
      </w:r>
    </w:p>
    <w:p w14:paraId="0AADB950" w14:textId="77777777" w:rsidR="000F49B3" w:rsidRDefault="000F49B3" w:rsidP="000F49B3">
      <w:pPr>
        <w:pStyle w:val="Firstparagraph"/>
      </w:pPr>
      <w:r>
        <w:t>http://shop.tuxgraphics.org/electronic/detail_microcontroller_powersupply.html</w:t>
      </w:r>
    </w:p>
    <w:p w14:paraId="45AADA39" w14:textId="77777777" w:rsidR="000F49B3" w:rsidRDefault="000F49B3" w:rsidP="000F49B3">
      <w:pPr>
        <w:pStyle w:val="Firstparagraph"/>
      </w:pPr>
      <w:r>
        <w:t>https://github.com/tschutter/digital-dc-power-supply</w:t>
      </w:r>
    </w:p>
    <w:p w14:paraId="4682A455" w14:textId="77777777" w:rsidR="000F49B3" w:rsidRDefault="000F49B3" w:rsidP="000F49B3">
      <w:pPr>
        <w:pStyle w:val="Firstparagraph"/>
      </w:pPr>
      <w:r>
        <w:t>http://www.tuxgraphics.org/common/src2/article10051/</w:t>
      </w:r>
    </w:p>
    <w:p w14:paraId="1CE732BD" w14:textId="77777777" w:rsidR="000F49B3" w:rsidRDefault="000F49B3" w:rsidP="000F49B3">
      <w:pPr>
        <w:pStyle w:val="Firstparagraph"/>
      </w:pPr>
      <w:r>
        <w:t>http://stackoverflow.com/questions/16058695/arduino-nano-timers</w:t>
      </w:r>
    </w:p>
    <w:p w14:paraId="6C9238AD" w14:textId="77777777" w:rsidR="000F49B3" w:rsidRDefault="000F49B3" w:rsidP="000F49B3">
      <w:pPr>
        <w:pStyle w:val="Firstparagraph"/>
      </w:pPr>
      <w:r>
        <w:t>http://electronicdesign.com/power/whats-all-error-budget-stuff-anyhow</w:t>
      </w:r>
    </w:p>
    <w:p w14:paraId="409531A5" w14:textId="77777777" w:rsidR="000F49B3" w:rsidRDefault="000F49B3" w:rsidP="000F49B3">
      <w:pPr>
        <w:pStyle w:val="Firstparagraph"/>
      </w:pPr>
      <w:r>
        <w:t>http://www.ti.com/lit/ds/symlink/lm158-n.pdf</w:t>
      </w:r>
    </w:p>
    <w:p w14:paraId="369E56E4" w14:textId="77777777" w:rsidR="000F49B3" w:rsidRDefault="000F49B3" w:rsidP="000F49B3">
      <w:pPr>
        <w:pStyle w:val="Firstparagraph"/>
      </w:pPr>
      <w:r>
        <w:t>http://www.electro-tech-online.com/threads/ltsspice-question.29885/</w:t>
      </w:r>
    </w:p>
    <w:p w14:paraId="73783B65" w14:textId="77777777" w:rsidR="000F49B3" w:rsidRDefault="000F49B3" w:rsidP="000F49B3">
      <w:pPr>
        <w:pStyle w:val="Firstparagraph"/>
      </w:pPr>
      <w:r>
        <w:t>http://homepages.which.net/~paul.hills/Circuits/Spice/ModelIndex.html</w:t>
      </w:r>
    </w:p>
    <w:p w14:paraId="668B9856" w14:textId="77777777" w:rsidR="000F49B3" w:rsidRDefault="000F49B3" w:rsidP="000F49B3">
      <w:pPr>
        <w:pStyle w:val="Firstparagraph"/>
      </w:pPr>
      <w:r>
        <w:t>http://www.audio-perfection.com/spice-ltspice/distortion-measurements-with-ltspice.html</w:t>
      </w:r>
    </w:p>
    <w:p w14:paraId="146004D2" w14:textId="77777777" w:rsidR="000F49B3" w:rsidRDefault="000F49B3" w:rsidP="000F49B3">
      <w:pPr>
        <w:pStyle w:val="Firstparagraph"/>
      </w:pPr>
      <w:r>
        <w:t>http://www.linear.com/solutions/5788</w:t>
      </w:r>
    </w:p>
    <w:p w14:paraId="42A59D24" w14:textId="77777777" w:rsidR="000F49B3" w:rsidRDefault="000F49B3" w:rsidP="000F49B3">
      <w:pPr>
        <w:pStyle w:val="Firstparagraph"/>
      </w:pPr>
      <w:r>
        <w:t>http://www.ti.com/lit/an/slyt183/slyt183.pdf</w:t>
      </w:r>
    </w:p>
    <w:p w14:paraId="668A5866" w14:textId="77777777" w:rsidR="000F49B3" w:rsidRDefault="000F49B3" w:rsidP="000F49B3">
      <w:pPr>
        <w:pStyle w:val="Firstparagraph"/>
      </w:pPr>
      <w:r>
        <w:t>http://www.simonbramble.co.uk/lt_spice/ltspice_lt_spice_tutorial_3.htm</w:t>
      </w:r>
    </w:p>
    <w:p w14:paraId="646E3797" w14:textId="77777777" w:rsidR="000F49B3" w:rsidRDefault="000F49B3" w:rsidP="000F49B3">
      <w:pPr>
        <w:pStyle w:val="Firstparagraph"/>
      </w:pPr>
      <w:r>
        <w:t>http://www.eetimes.com/document.asp?doc_id=1279404</w:t>
      </w:r>
    </w:p>
    <w:p w14:paraId="73578354" w14:textId="5CECAD28" w:rsidR="0036727C" w:rsidRPr="0036727C" w:rsidRDefault="000F49B3" w:rsidP="000F49B3">
      <w:pPr>
        <w:pStyle w:val="Firstparagraph"/>
      </w:pPr>
      <w:r>
        <w:t>http://www.ti.com/lit/ml/slyb194a/slyb194a.pdf</w:t>
      </w:r>
      <w:r w:rsidR="002962C3">
        <w:t>3</w:t>
      </w:r>
    </w:p>
    <w:sectPr w:rsidR="0036727C" w:rsidRPr="0036727C" w:rsidSect="00C34C56">
      <w:type w:val="continuous"/>
      <w:pgSz w:w="11906" w:h="16838" w:code="9"/>
      <w:pgMar w:top="2211" w:right="2268" w:bottom="2211" w:left="2268" w:header="1701" w:footer="1701"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4" w:author="Daniel Robinson" w:date="2016-10-24T16:19:00Z" w:initials="DR">
    <w:p w14:paraId="49216C11" w14:textId="02B95E7F" w:rsidR="000A29F7" w:rsidRDefault="000A29F7">
      <w:pPr>
        <w:pStyle w:val="CommentText"/>
      </w:pPr>
      <w:r>
        <w:rPr>
          <w:rStyle w:val="CommentReference"/>
        </w:rPr>
        <w:annotationRef/>
      </w:r>
      <w:r>
        <w:t>Do heatsink calculations</w:t>
      </w:r>
    </w:p>
  </w:comment>
  <w:comment w:id="91" w:author="Daniel Robinson" w:date="2016-10-24T16:14:00Z" w:initials="DR">
    <w:p w14:paraId="4089CD14" w14:textId="77777777" w:rsidR="000A29F7" w:rsidRDefault="000A29F7" w:rsidP="001C1DB3">
      <w:pPr>
        <w:pStyle w:val="CommentText"/>
      </w:pPr>
      <w:r>
        <w:rPr>
          <w:rStyle w:val="CommentReference"/>
        </w:rPr>
        <w:annotationRef/>
      </w:r>
      <w:r>
        <w:t>Add PCB top photo</w:t>
      </w:r>
    </w:p>
    <w:p w14:paraId="018D53E8" w14:textId="77777777" w:rsidR="000A29F7" w:rsidRDefault="000A29F7" w:rsidP="001C1DB3">
      <w:pPr>
        <w:pStyle w:val="CommentText"/>
      </w:pPr>
    </w:p>
  </w:comment>
  <w:comment w:id="92" w:author="Daniel Robinson" w:date="2016-10-24T16:14:00Z" w:initials="DR">
    <w:p w14:paraId="25D8A461" w14:textId="77777777" w:rsidR="000A29F7" w:rsidRDefault="000A29F7" w:rsidP="001C1DB3">
      <w:pPr>
        <w:pStyle w:val="CommentText"/>
        <w:ind w:firstLine="0"/>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216C11" w15:done="0"/>
  <w15:commentEx w15:paraId="018D53E8" w15:done="1"/>
  <w15:commentEx w15:paraId="25D8A461" w15:paraIdParent="018D53E8"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6A315" w14:textId="77777777" w:rsidR="002370A3" w:rsidRDefault="002370A3">
      <w:pPr>
        <w:spacing w:line="240" w:lineRule="auto"/>
      </w:pPr>
      <w:r>
        <w:separator/>
      </w:r>
    </w:p>
  </w:endnote>
  <w:endnote w:type="continuationSeparator" w:id="0">
    <w:p w14:paraId="49DE5158" w14:textId="77777777" w:rsidR="002370A3" w:rsidRDefault="002370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0">
    <w:altName w:val="Calibri"/>
    <w:charset w:val="00"/>
    <w:family w:val="swiss"/>
    <w:pitch w:val="variable"/>
    <w:sig w:usb0="00000003" w:usb1="00000000" w:usb2="00000000" w:usb3="00000000" w:csb0="00000001" w:csb1="00000000"/>
  </w:font>
  <w:font w:name="cmbx12">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mbx10">
    <w:altName w:val="Calibri"/>
    <w:charset w:val="00"/>
    <w:family w:val="swiss"/>
    <w:pitch w:val="variable"/>
    <w:sig w:usb0="00000003" w:usb1="00000000" w:usb2="00000000" w:usb3="00000000" w:csb0="00000001"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D8371" w14:textId="77777777" w:rsidR="000A29F7" w:rsidRDefault="000A29F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F88355" w14:textId="77777777" w:rsidR="000A29F7" w:rsidRDefault="000A29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8D12D" w14:textId="42FA3E60" w:rsidR="000A29F7" w:rsidRDefault="000A29F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36C0C">
      <w:rPr>
        <w:rStyle w:val="PageNumber"/>
        <w:noProof/>
      </w:rPr>
      <w:t>8-54</w:t>
    </w:r>
    <w:r>
      <w:rPr>
        <w:rStyle w:val="PageNumber"/>
      </w:rPr>
      <w:fldChar w:fldCharType="end"/>
    </w:r>
  </w:p>
  <w:p w14:paraId="65DD6AF6" w14:textId="77777777" w:rsidR="000A29F7" w:rsidRDefault="000A29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71CB4" w14:textId="77777777" w:rsidR="002370A3" w:rsidRDefault="002370A3">
      <w:pPr>
        <w:spacing w:line="240" w:lineRule="auto"/>
      </w:pPr>
      <w:r>
        <w:separator/>
      </w:r>
    </w:p>
  </w:footnote>
  <w:footnote w:type="continuationSeparator" w:id="0">
    <w:p w14:paraId="419708EE" w14:textId="77777777" w:rsidR="002370A3" w:rsidRDefault="002370A3">
      <w:pPr>
        <w:spacing w:line="240" w:lineRule="auto"/>
      </w:pPr>
      <w:r>
        <w:continuationSeparator/>
      </w:r>
    </w:p>
  </w:footnote>
  <w:footnote w:id="1">
    <w:p w14:paraId="67C8AEA4" w14:textId="77777777" w:rsidR="000A29F7" w:rsidRPr="00775663" w:rsidRDefault="000A29F7">
      <w:pPr>
        <w:pStyle w:val="FootnoteText"/>
        <w:rPr>
          <w:lang w:val="en-ZA"/>
        </w:rPr>
      </w:pPr>
      <w:r>
        <w:rPr>
          <w:rStyle w:val="FootnoteReference"/>
        </w:rPr>
        <w:footnoteRef/>
      </w:r>
      <w:r>
        <w:t xml:space="preserve"> Single rail mode means a supply voltage of 0 to Vcc, not -Vcc/2 to Vcc/2</w:t>
      </w:r>
    </w:p>
  </w:footnote>
  <w:footnote w:id="2">
    <w:p w14:paraId="3B0B609A" w14:textId="30637291" w:rsidR="000A29F7" w:rsidRPr="008D7AD7" w:rsidRDefault="000A29F7">
      <w:pPr>
        <w:pStyle w:val="FootnoteText"/>
        <w:rPr>
          <w:lang w:val="en-ZA"/>
        </w:rPr>
      </w:pPr>
      <w:r>
        <w:rPr>
          <w:rStyle w:val="FootnoteReference"/>
        </w:rPr>
        <w:footnoteRef/>
      </w:r>
      <w:r>
        <w:t xml:space="preserve"> </w:t>
      </w:r>
      <w:r>
        <w:rPr>
          <w:lang w:val="en-ZA"/>
        </w:rPr>
        <w:t>0.6*value at base of potentiomer is current; hench transconductance.</w:t>
      </w:r>
    </w:p>
  </w:footnote>
  <w:footnote w:id="3">
    <w:p w14:paraId="69BB8F26" w14:textId="53E2F59A" w:rsidR="000A29F7" w:rsidRPr="00577E60" w:rsidRDefault="000A29F7">
      <w:pPr>
        <w:pStyle w:val="FootnoteText"/>
        <w:rPr>
          <w:lang w:val="en-ZA"/>
        </w:rPr>
      </w:pPr>
      <w:r>
        <w:rPr>
          <w:rStyle w:val="FootnoteReference"/>
        </w:rPr>
        <w:footnoteRef/>
      </w:r>
      <w:r>
        <w:t xml:space="preserve"> </w:t>
      </w:r>
      <w:r>
        <w:rPr>
          <w:lang w:val="en-ZA"/>
        </w:rPr>
        <w:t>Power Supply Rejection Ratio</w:t>
      </w:r>
    </w:p>
  </w:footnote>
  <w:footnote w:id="4">
    <w:p w14:paraId="1F4BF13E" w14:textId="137D4CD8" w:rsidR="000A29F7" w:rsidRPr="008D0161" w:rsidRDefault="000A29F7">
      <w:pPr>
        <w:pStyle w:val="FootnoteText"/>
        <w:rPr>
          <w:lang w:val="en-ZA"/>
        </w:rPr>
      </w:pPr>
      <w:r>
        <w:rPr>
          <w:rStyle w:val="FootnoteReference"/>
        </w:rPr>
        <w:footnoteRef/>
      </w:r>
      <w:r>
        <w:t xml:space="preserve"> </w:t>
      </w:r>
      <w:r>
        <w:rPr>
          <w:lang w:val="en-ZA"/>
        </w:rPr>
        <w:t>26V, because previously I had connected the 9V transformers to the op amps to get +-13V.</w:t>
      </w:r>
    </w:p>
  </w:footnote>
  <w:footnote w:id="5">
    <w:p w14:paraId="18E0C79C" w14:textId="0F67331B" w:rsidR="000A29F7" w:rsidRPr="00A40684" w:rsidRDefault="000A29F7" w:rsidP="00422F19">
      <w:pPr>
        <w:pStyle w:val="FootnoteText"/>
        <w:rPr>
          <w:lang w:val="en-ZA"/>
        </w:rPr>
      </w:pPr>
      <w:r>
        <w:rPr>
          <w:rStyle w:val="FootnoteReference"/>
        </w:rPr>
        <w:footnoteRef/>
      </w:r>
      <w:r>
        <w:t xml:space="preserve"> </w:t>
      </w:r>
      <w:r>
        <w:rPr>
          <w:lang w:val="en-ZA"/>
        </w:rPr>
        <w:t>Nickel-Metal-Hydride, Lead and Lithium</w:t>
      </w:r>
    </w:p>
  </w:footnote>
  <w:footnote w:id="6">
    <w:p w14:paraId="02567315" w14:textId="77777777" w:rsidR="000A29F7" w:rsidRPr="00EE5DED" w:rsidRDefault="000A29F7">
      <w:pPr>
        <w:pStyle w:val="FootnoteText"/>
        <w:rPr>
          <w:lang w:val="en-ZA"/>
        </w:rPr>
      </w:pPr>
      <w:r>
        <w:rPr>
          <w:rStyle w:val="FootnoteReference"/>
        </w:rPr>
        <w:footnoteRef/>
      </w:r>
      <w:r>
        <w:t xml:space="preserve"> </w:t>
      </w:r>
      <w:r>
        <w:rPr>
          <w:lang w:val="en-ZA"/>
        </w:rPr>
        <w:t>See Glossary</w:t>
      </w:r>
    </w:p>
  </w:footnote>
  <w:footnote w:id="7">
    <w:p w14:paraId="4989A413" w14:textId="17E0D661" w:rsidR="000A29F7" w:rsidRPr="00C34C56" w:rsidRDefault="000A29F7">
      <w:pPr>
        <w:pStyle w:val="FootnoteText"/>
        <w:rPr>
          <w:lang w:val="en-ZA"/>
        </w:rPr>
      </w:pPr>
      <w:r>
        <w:rPr>
          <w:rStyle w:val="FootnoteReference"/>
        </w:rPr>
        <w:footnoteRef/>
      </w:r>
      <w:r>
        <w:t xml:space="preserve"> Surface Mount Device</w:t>
      </w:r>
    </w:p>
  </w:footnote>
  <w:footnote w:id="8">
    <w:p w14:paraId="406856A1" w14:textId="6E0479D2" w:rsidR="000A29F7" w:rsidRPr="002D1595" w:rsidRDefault="000A29F7">
      <w:pPr>
        <w:pStyle w:val="FootnoteText"/>
        <w:rPr>
          <w:lang w:val="en-ZA"/>
        </w:rPr>
      </w:pPr>
      <w:r>
        <w:rPr>
          <w:rStyle w:val="FootnoteReference"/>
        </w:rPr>
        <w:footnoteRef/>
      </w:r>
      <w:r>
        <w:t xml:space="preserve"> </w:t>
      </w:r>
      <w:r>
        <w:rPr>
          <w:lang w:val="en-ZA"/>
        </w:rPr>
        <w:t>Low Pass Filters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632F64"/>
    <w:multiLevelType w:val="hybridMultilevel"/>
    <w:tmpl w:val="7AEC5480"/>
    <w:lvl w:ilvl="0" w:tplc="1C090001">
      <w:start w:val="1"/>
      <w:numFmt w:val="bullet"/>
      <w:lvlText w:val=""/>
      <w:lvlJc w:val="left"/>
      <w:pPr>
        <w:ind w:left="1060" w:hanging="360"/>
      </w:pPr>
      <w:rPr>
        <w:rFonts w:ascii="Symbol" w:hAnsi="Symbol" w:hint="default"/>
      </w:rPr>
    </w:lvl>
    <w:lvl w:ilvl="1" w:tplc="1C090003" w:tentative="1">
      <w:start w:val="1"/>
      <w:numFmt w:val="bullet"/>
      <w:lvlText w:val="o"/>
      <w:lvlJc w:val="left"/>
      <w:pPr>
        <w:ind w:left="1780" w:hanging="360"/>
      </w:pPr>
      <w:rPr>
        <w:rFonts w:ascii="Courier New" w:hAnsi="Courier New" w:cs="Courier New" w:hint="default"/>
      </w:rPr>
    </w:lvl>
    <w:lvl w:ilvl="2" w:tplc="1C090005" w:tentative="1">
      <w:start w:val="1"/>
      <w:numFmt w:val="bullet"/>
      <w:lvlText w:val=""/>
      <w:lvlJc w:val="left"/>
      <w:pPr>
        <w:ind w:left="2500" w:hanging="360"/>
      </w:pPr>
      <w:rPr>
        <w:rFonts w:ascii="Wingdings" w:hAnsi="Wingdings" w:hint="default"/>
      </w:rPr>
    </w:lvl>
    <w:lvl w:ilvl="3" w:tplc="1C090001" w:tentative="1">
      <w:start w:val="1"/>
      <w:numFmt w:val="bullet"/>
      <w:lvlText w:val=""/>
      <w:lvlJc w:val="left"/>
      <w:pPr>
        <w:ind w:left="3220" w:hanging="360"/>
      </w:pPr>
      <w:rPr>
        <w:rFonts w:ascii="Symbol" w:hAnsi="Symbol" w:hint="default"/>
      </w:rPr>
    </w:lvl>
    <w:lvl w:ilvl="4" w:tplc="1C090003" w:tentative="1">
      <w:start w:val="1"/>
      <w:numFmt w:val="bullet"/>
      <w:lvlText w:val="o"/>
      <w:lvlJc w:val="left"/>
      <w:pPr>
        <w:ind w:left="3940" w:hanging="360"/>
      </w:pPr>
      <w:rPr>
        <w:rFonts w:ascii="Courier New" w:hAnsi="Courier New" w:cs="Courier New" w:hint="default"/>
      </w:rPr>
    </w:lvl>
    <w:lvl w:ilvl="5" w:tplc="1C090005" w:tentative="1">
      <w:start w:val="1"/>
      <w:numFmt w:val="bullet"/>
      <w:lvlText w:val=""/>
      <w:lvlJc w:val="left"/>
      <w:pPr>
        <w:ind w:left="4660" w:hanging="360"/>
      </w:pPr>
      <w:rPr>
        <w:rFonts w:ascii="Wingdings" w:hAnsi="Wingdings" w:hint="default"/>
      </w:rPr>
    </w:lvl>
    <w:lvl w:ilvl="6" w:tplc="1C090001" w:tentative="1">
      <w:start w:val="1"/>
      <w:numFmt w:val="bullet"/>
      <w:lvlText w:val=""/>
      <w:lvlJc w:val="left"/>
      <w:pPr>
        <w:ind w:left="5380" w:hanging="360"/>
      </w:pPr>
      <w:rPr>
        <w:rFonts w:ascii="Symbol" w:hAnsi="Symbol" w:hint="default"/>
      </w:rPr>
    </w:lvl>
    <w:lvl w:ilvl="7" w:tplc="1C090003" w:tentative="1">
      <w:start w:val="1"/>
      <w:numFmt w:val="bullet"/>
      <w:lvlText w:val="o"/>
      <w:lvlJc w:val="left"/>
      <w:pPr>
        <w:ind w:left="6100" w:hanging="360"/>
      </w:pPr>
      <w:rPr>
        <w:rFonts w:ascii="Courier New" w:hAnsi="Courier New" w:cs="Courier New" w:hint="default"/>
      </w:rPr>
    </w:lvl>
    <w:lvl w:ilvl="8" w:tplc="1C090005" w:tentative="1">
      <w:start w:val="1"/>
      <w:numFmt w:val="bullet"/>
      <w:lvlText w:val=""/>
      <w:lvlJc w:val="left"/>
      <w:pPr>
        <w:ind w:left="682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58A2605"/>
    <w:multiLevelType w:val="hybridMultilevel"/>
    <w:tmpl w:val="AF5013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7751FF9"/>
    <w:multiLevelType w:val="hybridMultilevel"/>
    <w:tmpl w:val="887A3F46"/>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7F430106"/>
    <w:multiLevelType w:val="hybridMultilevel"/>
    <w:tmpl w:val="66A663D4"/>
    <w:lvl w:ilvl="0" w:tplc="1C09000B">
      <w:start w:val="8"/>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5"/>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2"/>
  </w:num>
  <w:num w:numId="16">
    <w:abstractNumId w:val="10"/>
  </w:num>
  <w:num w:numId="1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Robinson">
    <w15:presenceInfo w15:providerId="Windows Live" w15:userId="71ed963fed621a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activeWritingStyle w:appName="MSWord" w:lang="en-US" w:vendorID="64" w:dllVersion="0" w:nlCheck="1" w:checkStyle="0"/>
  <w:activeWritingStyle w:appName="MSWord" w:lang="en-GB" w:vendorID="64" w:dllVersion="0" w:nlCheck="1" w:checkStyle="0"/>
  <w:activeWritingStyle w:appName="MSWord" w:lang="en-ZA" w:vendorID="64" w:dllVersion="0" w:nlCheck="1" w:checkStyle="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853"/>
    <w:rsid w:val="0000011F"/>
    <w:rsid w:val="00020947"/>
    <w:rsid w:val="000217ED"/>
    <w:rsid w:val="00045DC9"/>
    <w:rsid w:val="000467EE"/>
    <w:rsid w:val="00063A2C"/>
    <w:rsid w:val="000725E0"/>
    <w:rsid w:val="000811EF"/>
    <w:rsid w:val="0008285D"/>
    <w:rsid w:val="000974E3"/>
    <w:rsid w:val="000A29F7"/>
    <w:rsid w:val="000A2B25"/>
    <w:rsid w:val="000B1A61"/>
    <w:rsid w:val="000F49B3"/>
    <w:rsid w:val="001364EB"/>
    <w:rsid w:val="00143CF8"/>
    <w:rsid w:val="0014641A"/>
    <w:rsid w:val="00161CBE"/>
    <w:rsid w:val="001668B0"/>
    <w:rsid w:val="0017042F"/>
    <w:rsid w:val="00171207"/>
    <w:rsid w:val="001C1DB3"/>
    <w:rsid w:val="001C28FE"/>
    <w:rsid w:val="001C7990"/>
    <w:rsid w:val="001D0D60"/>
    <w:rsid w:val="001F3171"/>
    <w:rsid w:val="002169F5"/>
    <w:rsid w:val="00217366"/>
    <w:rsid w:val="002370A3"/>
    <w:rsid w:val="0025393A"/>
    <w:rsid w:val="002962C3"/>
    <w:rsid w:val="002A1F71"/>
    <w:rsid w:val="002A73ED"/>
    <w:rsid w:val="002B03F1"/>
    <w:rsid w:val="002D1595"/>
    <w:rsid w:val="003016EB"/>
    <w:rsid w:val="00307FE1"/>
    <w:rsid w:val="00322D49"/>
    <w:rsid w:val="00331A90"/>
    <w:rsid w:val="00350B74"/>
    <w:rsid w:val="0035655F"/>
    <w:rsid w:val="0036727C"/>
    <w:rsid w:val="00374749"/>
    <w:rsid w:val="00384E6C"/>
    <w:rsid w:val="003A5B73"/>
    <w:rsid w:val="003B47BC"/>
    <w:rsid w:val="003D3656"/>
    <w:rsid w:val="003D5CD1"/>
    <w:rsid w:val="003E17C2"/>
    <w:rsid w:val="00404B03"/>
    <w:rsid w:val="00422F19"/>
    <w:rsid w:val="0047242E"/>
    <w:rsid w:val="00472DC0"/>
    <w:rsid w:val="00481AE7"/>
    <w:rsid w:val="00481DD8"/>
    <w:rsid w:val="00483743"/>
    <w:rsid w:val="004A2BB0"/>
    <w:rsid w:val="004D0C8D"/>
    <w:rsid w:val="004F252D"/>
    <w:rsid w:val="0050499D"/>
    <w:rsid w:val="00514030"/>
    <w:rsid w:val="00536C0C"/>
    <w:rsid w:val="00541699"/>
    <w:rsid w:val="00552288"/>
    <w:rsid w:val="00556C59"/>
    <w:rsid w:val="005620AB"/>
    <w:rsid w:val="00576BE4"/>
    <w:rsid w:val="00577E60"/>
    <w:rsid w:val="005A76BB"/>
    <w:rsid w:val="005B3561"/>
    <w:rsid w:val="005C0F8F"/>
    <w:rsid w:val="005E740E"/>
    <w:rsid w:val="00607392"/>
    <w:rsid w:val="00607E30"/>
    <w:rsid w:val="00631862"/>
    <w:rsid w:val="00641370"/>
    <w:rsid w:val="0065397B"/>
    <w:rsid w:val="00671D05"/>
    <w:rsid w:val="0067544E"/>
    <w:rsid w:val="00683CE7"/>
    <w:rsid w:val="00693F0F"/>
    <w:rsid w:val="00697172"/>
    <w:rsid w:val="006D6162"/>
    <w:rsid w:val="006E3B1E"/>
    <w:rsid w:val="006E6324"/>
    <w:rsid w:val="00701203"/>
    <w:rsid w:val="007124A0"/>
    <w:rsid w:val="00716870"/>
    <w:rsid w:val="00722DE4"/>
    <w:rsid w:val="007424B2"/>
    <w:rsid w:val="00762275"/>
    <w:rsid w:val="007646EF"/>
    <w:rsid w:val="00766B50"/>
    <w:rsid w:val="007734D2"/>
    <w:rsid w:val="00775663"/>
    <w:rsid w:val="007802E5"/>
    <w:rsid w:val="00784FEF"/>
    <w:rsid w:val="00793D25"/>
    <w:rsid w:val="007A685F"/>
    <w:rsid w:val="007C2004"/>
    <w:rsid w:val="007C75B3"/>
    <w:rsid w:val="007E1A5F"/>
    <w:rsid w:val="007F636D"/>
    <w:rsid w:val="00803BE5"/>
    <w:rsid w:val="008440B0"/>
    <w:rsid w:val="00851781"/>
    <w:rsid w:val="0088627E"/>
    <w:rsid w:val="008A0280"/>
    <w:rsid w:val="008C0630"/>
    <w:rsid w:val="008C7109"/>
    <w:rsid w:val="008D0161"/>
    <w:rsid w:val="008D7AD7"/>
    <w:rsid w:val="008E1B04"/>
    <w:rsid w:val="008E351D"/>
    <w:rsid w:val="008E6C3D"/>
    <w:rsid w:val="008F4136"/>
    <w:rsid w:val="00925F2D"/>
    <w:rsid w:val="00941250"/>
    <w:rsid w:val="009473F8"/>
    <w:rsid w:val="00970AE9"/>
    <w:rsid w:val="00982ED8"/>
    <w:rsid w:val="00984E88"/>
    <w:rsid w:val="00985F83"/>
    <w:rsid w:val="0099643A"/>
    <w:rsid w:val="009A037E"/>
    <w:rsid w:val="009A224B"/>
    <w:rsid w:val="009B082E"/>
    <w:rsid w:val="009E6D11"/>
    <w:rsid w:val="009E7574"/>
    <w:rsid w:val="009F5E7C"/>
    <w:rsid w:val="009F72FE"/>
    <w:rsid w:val="00A275AE"/>
    <w:rsid w:val="00A30F57"/>
    <w:rsid w:val="00A36A76"/>
    <w:rsid w:val="00A40684"/>
    <w:rsid w:val="00AA4D40"/>
    <w:rsid w:val="00AA6262"/>
    <w:rsid w:val="00AB6454"/>
    <w:rsid w:val="00AB7683"/>
    <w:rsid w:val="00AC4FFE"/>
    <w:rsid w:val="00AC76ED"/>
    <w:rsid w:val="00AE26B3"/>
    <w:rsid w:val="00AF4079"/>
    <w:rsid w:val="00B33281"/>
    <w:rsid w:val="00B46DC6"/>
    <w:rsid w:val="00B867DE"/>
    <w:rsid w:val="00BA1602"/>
    <w:rsid w:val="00BD557D"/>
    <w:rsid w:val="00BE1AFF"/>
    <w:rsid w:val="00BF0A6C"/>
    <w:rsid w:val="00BF2202"/>
    <w:rsid w:val="00C34C56"/>
    <w:rsid w:val="00C43354"/>
    <w:rsid w:val="00C45D48"/>
    <w:rsid w:val="00C51539"/>
    <w:rsid w:val="00C55CAB"/>
    <w:rsid w:val="00C561E9"/>
    <w:rsid w:val="00C566D6"/>
    <w:rsid w:val="00C7416A"/>
    <w:rsid w:val="00C75F17"/>
    <w:rsid w:val="00C76524"/>
    <w:rsid w:val="00CC0A05"/>
    <w:rsid w:val="00CD17DA"/>
    <w:rsid w:val="00CD2A35"/>
    <w:rsid w:val="00CF754D"/>
    <w:rsid w:val="00D04853"/>
    <w:rsid w:val="00D2126C"/>
    <w:rsid w:val="00D45C29"/>
    <w:rsid w:val="00D46EC8"/>
    <w:rsid w:val="00D55788"/>
    <w:rsid w:val="00D613CD"/>
    <w:rsid w:val="00D809C3"/>
    <w:rsid w:val="00D94EC7"/>
    <w:rsid w:val="00DA2E01"/>
    <w:rsid w:val="00DA6B13"/>
    <w:rsid w:val="00DA7982"/>
    <w:rsid w:val="00DB5472"/>
    <w:rsid w:val="00DE5DA4"/>
    <w:rsid w:val="00DE65E0"/>
    <w:rsid w:val="00DF7125"/>
    <w:rsid w:val="00E51FC5"/>
    <w:rsid w:val="00E53166"/>
    <w:rsid w:val="00E577AF"/>
    <w:rsid w:val="00E63326"/>
    <w:rsid w:val="00E64450"/>
    <w:rsid w:val="00E7236F"/>
    <w:rsid w:val="00E81D27"/>
    <w:rsid w:val="00E9147C"/>
    <w:rsid w:val="00E939A2"/>
    <w:rsid w:val="00EA0E0A"/>
    <w:rsid w:val="00EC5F99"/>
    <w:rsid w:val="00EE5DED"/>
    <w:rsid w:val="00EF0CD1"/>
    <w:rsid w:val="00EF55CE"/>
    <w:rsid w:val="00F20798"/>
    <w:rsid w:val="00F277E2"/>
    <w:rsid w:val="00F31EE6"/>
    <w:rsid w:val="00F465D6"/>
    <w:rsid w:val="00F4785A"/>
    <w:rsid w:val="00FA5A21"/>
    <w:rsid w:val="00FC51B4"/>
    <w:rsid w:val="00FD29AB"/>
    <w:rsid w:val="00FE195F"/>
    <w:rsid w:val="00FE524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850A1F"/>
  <w15:chartTrackingRefBased/>
  <w15:docId w15:val="{7E4F67C3-A393-48CC-A388-3C3A1E604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ZA" w:eastAsia="en-ZA"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line="312" w:lineRule="auto"/>
      <w:ind w:firstLine="340"/>
      <w:jc w:val="both"/>
    </w:pPr>
    <w:rPr>
      <w:rFonts w:ascii="cmr10" w:hAnsi="cmr10"/>
      <w:sz w:val="21"/>
      <w:szCs w:val="24"/>
      <w:lang w:val="en-GB" w:eastAsia="en-US"/>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pPr>
      <w:ind w:firstLine="0"/>
    </w:pPr>
  </w:style>
  <w:style w:type="character" w:customStyle="1" w:styleId="Heading1Char">
    <w:name w:val="Heading 1 Char"/>
    <w:basedOn w:val="DefaultParagraphFont"/>
    <w:link w:val="Heading1"/>
    <w:uiPriority w:val="9"/>
    <w:rsid w:val="0036727C"/>
    <w:rPr>
      <w:rFonts w:ascii="cmbx12" w:hAnsi="cmbx12" w:cs="Arial"/>
      <w:bCs/>
      <w:sz w:val="28"/>
      <w:szCs w:val="32"/>
      <w:lang w:val="en-GB" w:eastAsia="en-US"/>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NoSpacing">
    <w:name w:val="No Spacing"/>
    <w:link w:val="NoSpacingChar"/>
    <w:uiPriority w:val="1"/>
    <w:qFormat/>
    <w:rsid w:val="0000011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00011F"/>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00011F"/>
    <w:pPr>
      <w:keepLines/>
      <w:numPr>
        <w:numId w:val="0"/>
      </w:numPr>
      <w:tabs>
        <w:tab w:val="clear" w:pos="482"/>
      </w:tabs>
      <w:spacing w:before="240" w:after="0" w:line="259" w:lineRule="auto"/>
      <w:outlineLvl w:val="9"/>
    </w:pPr>
    <w:rPr>
      <w:rFonts w:asciiTheme="majorHAnsi" w:eastAsiaTheme="majorEastAsia" w:hAnsiTheme="majorHAnsi" w:cstheme="majorBidi"/>
      <w:bCs w:val="0"/>
      <w:color w:val="2E74B5" w:themeColor="accent1" w:themeShade="BF"/>
      <w:sz w:val="32"/>
      <w:lang w:val="en-US"/>
    </w:rPr>
  </w:style>
  <w:style w:type="paragraph" w:styleId="TOC1">
    <w:name w:val="toc 1"/>
    <w:basedOn w:val="Normal"/>
    <w:next w:val="Normal"/>
    <w:autoRedefine/>
    <w:uiPriority w:val="39"/>
    <w:unhideWhenUsed/>
    <w:rsid w:val="007E1A5F"/>
    <w:pPr>
      <w:spacing w:after="100"/>
    </w:pPr>
  </w:style>
  <w:style w:type="paragraph" w:styleId="TOC2">
    <w:name w:val="toc 2"/>
    <w:basedOn w:val="Normal"/>
    <w:next w:val="Normal"/>
    <w:autoRedefine/>
    <w:uiPriority w:val="39"/>
    <w:unhideWhenUsed/>
    <w:rsid w:val="007E1A5F"/>
    <w:pPr>
      <w:spacing w:after="100"/>
      <w:ind w:left="210"/>
    </w:pPr>
  </w:style>
  <w:style w:type="paragraph" w:styleId="TOC3">
    <w:name w:val="toc 3"/>
    <w:basedOn w:val="Normal"/>
    <w:next w:val="Normal"/>
    <w:autoRedefine/>
    <w:uiPriority w:val="39"/>
    <w:unhideWhenUsed/>
    <w:rsid w:val="007E1A5F"/>
    <w:pPr>
      <w:spacing w:after="100"/>
      <w:ind w:left="420"/>
    </w:pPr>
  </w:style>
  <w:style w:type="character" w:styleId="Hyperlink">
    <w:name w:val="Hyperlink"/>
    <w:basedOn w:val="DefaultParagraphFont"/>
    <w:uiPriority w:val="99"/>
    <w:unhideWhenUsed/>
    <w:rsid w:val="007E1A5F"/>
    <w:rPr>
      <w:color w:val="0563C1" w:themeColor="hyperlink"/>
      <w:u w:val="single"/>
    </w:rPr>
  </w:style>
  <w:style w:type="paragraph" w:styleId="Caption">
    <w:name w:val="caption"/>
    <w:basedOn w:val="Normal"/>
    <w:next w:val="Normal"/>
    <w:uiPriority w:val="35"/>
    <w:unhideWhenUsed/>
    <w:qFormat/>
    <w:rsid w:val="00985F83"/>
    <w:pPr>
      <w:spacing w:after="200" w:line="240" w:lineRule="auto"/>
    </w:pPr>
    <w:rPr>
      <w:i/>
      <w:iCs/>
      <w:color w:val="44546A" w:themeColor="text2"/>
      <w:sz w:val="18"/>
      <w:szCs w:val="18"/>
    </w:rPr>
  </w:style>
  <w:style w:type="paragraph" w:styleId="ListParagraph">
    <w:name w:val="List Paragraph"/>
    <w:basedOn w:val="Normal"/>
    <w:uiPriority w:val="34"/>
    <w:qFormat/>
    <w:rsid w:val="00331A90"/>
    <w:pPr>
      <w:ind w:left="720"/>
      <w:contextualSpacing/>
    </w:pPr>
  </w:style>
  <w:style w:type="paragraph" w:styleId="TableofFigures">
    <w:name w:val="table of figures"/>
    <w:basedOn w:val="Normal"/>
    <w:next w:val="Normal"/>
    <w:uiPriority w:val="99"/>
    <w:unhideWhenUsed/>
    <w:rsid w:val="0036727C"/>
  </w:style>
  <w:style w:type="paragraph" w:styleId="Bibliography">
    <w:name w:val="Bibliography"/>
    <w:basedOn w:val="Normal"/>
    <w:next w:val="Normal"/>
    <w:uiPriority w:val="37"/>
    <w:unhideWhenUsed/>
    <w:rsid w:val="0036727C"/>
  </w:style>
  <w:style w:type="paragraph" w:styleId="FootnoteText">
    <w:name w:val="footnote text"/>
    <w:basedOn w:val="Normal"/>
    <w:link w:val="FootnoteTextChar"/>
    <w:uiPriority w:val="99"/>
    <w:semiHidden/>
    <w:unhideWhenUsed/>
    <w:rsid w:val="00775663"/>
    <w:pPr>
      <w:spacing w:line="240" w:lineRule="auto"/>
    </w:pPr>
    <w:rPr>
      <w:sz w:val="20"/>
      <w:szCs w:val="20"/>
    </w:rPr>
  </w:style>
  <w:style w:type="character" w:customStyle="1" w:styleId="FootnoteTextChar">
    <w:name w:val="Footnote Text Char"/>
    <w:basedOn w:val="DefaultParagraphFont"/>
    <w:link w:val="FootnoteText"/>
    <w:uiPriority w:val="99"/>
    <w:semiHidden/>
    <w:rsid w:val="00775663"/>
    <w:rPr>
      <w:rFonts w:ascii="cmr10" w:hAnsi="cmr10"/>
      <w:lang w:val="en-GB" w:eastAsia="en-US"/>
    </w:rPr>
  </w:style>
  <w:style w:type="character" w:styleId="FootnoteReference">
    <w:name w:val="footnote reference"/>
    <w:basedOn w:val="DefaultParagraphFont"/>
    <w:uiPriority w:val="99"/>
    <w:semiHidden/>
    <w:unhideWhenUsed/>
    <w:rsid w:val="00775663"/>
    <w:rPr>
      <w:vertAlign w:val="superscript"/>
    </w:rPr>
  </w:style>
  <w:style w:type="table" w:styleId="TableGrid">
    <w:name w:val="Table Grid"/>
    <w:basedOn w:val="TableNormal"/>
    <w:uiPriority w:val="39"/>
    <w:rsid w:val="001F3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47BC"/>
    <w:rPr>
      <w:color w:val="808080"/>
    </w:rPr>
  </w:style>
  <w:style w:type="paragraph" w:styleId="BalloonText">
    <w:name w:val="Balloon Text"/>
    <w:basedOn w:val="Normal"/>
    <w:link w:val="BalloonTextChar"/>
    <w:uiPriority w:val="99"/>
    <w:semiHidden/>
    <w:unhideWhenUsed/>
    <w:rsid w:val="00FD29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9AB"/>
    <w:rPr>
      <w:rFonts w:ascii="Segoe UI" w:hAnsi="Segoe UI" w:cs="Segoe UI"/>
      <w:sz w:val="18"/>
      <w:szCs w:val="18"/>
      <w:lang w:val="en-GB" w:eastAsia="en-US"/>
    </w:rPr>
  </w:style>
  <w:style w:type="paragraph" w:styleId="Index1">
    <w:name w:val="index 1"/>
    <w:basedOn w:val="Normal"/>
    <w:next w:val="Normal"/>
    <w:autoRedefine/>
    <w:uiPriority w:val="99"/>
    <w:semiHidden/>
    <w:unhideWhenUsed/>
    <w:rsid w:val="00970AE9"/>
    <w:pPr>
      <w:spacing w:line="240" w:lineRule="auto"/>
      <w:ind w:left="210" w:hanging="210"/>
    </w:pPr>
  </w:style>
  <w:style w:type="character" w:styleId="CommentReference">
    <w:name w:val="annotation reference"/>
    <w:basedOn w:val="DefaultParagraphFont"/>
    <w:uiPriority w:val="99"/>
    <w:semiHidden/>
    <w:unhideWhenUsed/>
    <w:rsid w:val="009473F8"/>
    <w:rPr>
      <w:sz w:val="16"/>
      <w:szCs w:val="16"/>
    </w:rPr>
  </w:style>
  <w:style w:type="paragraph" w:styleId="CommentText">
    <w:name w:val="annotation text"/>
    <w:basedOn w:val="Normal"/>
    <w:link w:val="CommentTextChar"/>
    <w:uiPriority w:val="99"/>
    <w:semiHidden/>
    <w:unhideWhenUsed/>
    <w:rsid w:val="009473F8"/>
    <w:pPr>
      <w:spacing w:line="240" w:lineRule="auto"/>
    </w:pPr>
    <w:rPr>
      <w:sz w:val="20"/>
      <w:szCs w:val="20"/>
    </w:rPr>
  </w:style>
  <w:style w:type="character" w:customStyle="1" w:styleId="CommentTextChar">
    <w:name w:val="Comment Text Char"/>
    <w:basedOn w:val="DefaultParagraphFont"/>
    <w:link w:val="CommentText"/>
    <w:uiPriority w:val="99"/>
    <w:semiHidden/>
    <w:rsid w:val="009473F8"/>
    <w:rPr>
      <w:rFonts w:ascii="cmr10" w:hAnsi="cmr10"/>
      <w:lang w:val="en-GB" w:eastAsia="en-US"/>
    </w:rPr>
  </w:style>
  <w:style w:type="paragraph" w:styleId="CommentSubject">
    <w:name w:val="annotation subject"/>
    <w:basedOn w:val="CommentText"/>
    <w:next w:val="CommentText"/>
    <w:link w:val="CommentSubjectChar"/>
    <w:uiPriority w:val="99"/>
    <w:semiHidden/>
    <w:unhideWhenUsed/>
    <w:rsid w:val="009473F8"/>
    <w:rPr>
      <w:b/>
      <w:bCs/>
    </w:rPr>
  </w:style>
  <w:style w:type="character" w:customStyle="1" w:styleId="CommentSubjectChar">
    <w:name w:val="Comment Subject Char"/>
    <w:basedOn w:val="CommentTextChar"/>
    <w:link w:val="CommentSubject"/>
    <w:uiPriority w:val="99"/>
    <w:semiHidden/>
    <w:rsid w:val="009473F8"/>
    <w:rPr>
      <w:rFonts w:ascii="cmr10" w:hAnsi="cmr10"/>
      <w:b/>
      <w:bCs/>
      <w:lang w:val="en-GB" w:eastAsia="en-US"/>
    </w:rPr>
  </w:style>
  <w:style w:type="paragraph" w:customStyle="1" w:styleId="Default">
    <w:name w:val="Default"/>
    <w:rsid w:val="007124A0"/>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0745">
      <w:bodyDiv w:val="1"/>
      <w:marLeft w:val="0"/>
      <w:marRight w:val="0"/>
      <w:marTop w:val="0"/>
      <w:marBottom w:val="0"/>
      <w:divBdr>
        <w:top w:val="none" w:sz="0" w:space="0" w:color="auto"/>
        <w:left w:val="none" w:sz="0" w:space="0" w:color="auto"/>
        <w:bottom w:val="none" w:sz="0" w:space="0" w:color="auto"/>
        <w:right w:val="none" w:sz="0" w:space="0" w:color="auto"/>
      </w:divBdr>
    </w:div>
    <w:div w:id="51344744">
      <w:bodyDiv w:val="1"/>
      <w:marLeft w:val="0"/>
      <w:marRight w:val="0"/>
      <w:marTop w:val="0"/>
      <w:marBottom w:val="0"/>
      <w:divBdr>
        <w:top w:val="none" w:sz="0" w:space="0" w:color="auto"/>
        <w:left w:val="none" w:sz="0" w:space="0" w:color="auto"/>
        <w:bottom w:val="none" w:sz="0" w:space="0" w:color="auto"/>
        <w:right w:val="none" w:sz="0" w:space="0" w:color="auto"/>
      </w:divBdr>
    </w:div>
    <w:div w:id="136381642">
      <w:bodyDiv w:val="1"/>
      <w:marLeft w:val="0"/>
      <w:marRight w:val="0"/>
      <w:marTop w:val="0"/>
      <w:marBottom w:val="0"/>
      <w:divBdr>
        <w:top w:val="none" w:sz="0" w:space="0" w:color="auto"/>
        <w:left w:val="none" w:sz="0" w:space="0" w:color="auto"/>
        <w:bottom w:val="none" w:sz="0" w:space="0" w:color="auto"/>
        <w:right w:val="none" w:sz="0" w:space="0" w:color="auto"/>
      </w:divBdr>
    </w:div>
    <w:div w:id="178862294">
      <w:bodyDiv w:val="1"/>
      <w:marLeft w:val="0"/>
      <w:marRight w:val="0"/>
      <w:marTop w:val="0"/>
      <w:marBottom w:val="0"/>
      <w:divBdr>
        <w:top w:val="none" w:sz="0" w:space="0" w:color="auto"/>
        <w:left w:val="none" w:sz="0" w:space="0" w:color="auto"/>
        <w:bottom w:val="none" w:sz="0" w:space="0" w:color="auto"/>
        <w:right w:val="none" w:sz="0" w:space="0" w:color="auto"/>
      </w:divBdr>
    </w:div>
    <w:div w:id="225579860">
      <w:bodyDiv w:val="1"/>
      <w:marLeft w:val="0"/>
      <w:marRight w:val="0"/>
      <w:marTop w:val="0"/>
      <w:marBottom w:val="0"/>
      <w:divBdr>
        <w:top w:val="none" w:sz="0" w:space="0" w:color="auto"/>
        <w:left w:val="none" w:sz="0" w:space="0" w:color="auto"/>
        <w:bottom w:val="none" w:sz="0" w:space="0" w:color="auto"/>
        <w:right w:val="none" w:sz="0" w:space="0" w:color="auto"/>
      </w:divBdr>
    </w:div>
    <w:div w:id="225647994">
      <w:bodyDiv w:val="1"/>
      <w:marLeft w:val="0"/>
      <w:marRight w:val="0"/>
      <w:marTop w:val="0"/>
      <w:marBottom w:val="0"/>
      <w:divBdr>
        <w:top w:val="none" w:sz="0" w:space="0" w:color="auto"/>
        <w:left w:val="none" w:sz="0" w:space="0" w:color="auto"/>
        <w:bottom w:val="none" w:sz="0" w:space="0" w:color="auto"/>
        <w:right w:val="none" w:sz="0" w:space="0" w:color="auto"/>
      </w:divBdr>
    </w:div>
    <w:div w:id="288126575">
      <w:bodyDiv w:val="1"/>
      <w:marLeft w:val="0"/>
      <w:marRight w:val="0"/>
      <w:marTop w:val="0"/>
      <w:marBottom w:val="0"/>
      <w:divBdr>
        <w:top w:val="none" w:sz="0" w:space="0" w:color="auto"/>
        <w:left w:val="none" w:sz="0" w:space="0" w:color="auto"/>
        <w:bottom w:val="none" w:sz="0" w:space="0" w:color="auto"/>
        <w:right w:val="none" w:sz="0" w:space="0" w:color="auto"/>
      </w:divBdr>
    </w:div>
    <w:div w:id="436949839">
      <w:bodyDiv w:val="1"/>
      <w:marLeft w:val="0"/>
      <w:marRight w:val="0"/>
      <w:marTop w:val="0"/>
      <w:marBottom w:val="0"/>
      <w:divBdr>
        <w:top w:val="none" w:sz="0" w:space="0" w:color="auto"/>
        <w:left w:val="none" w:sz="0" w:space="0" w:color="auto"/>
        <w:bottom w:val="none" w:sz="0" w:space="0" w:color="auto"/>
        <w:right w:val="none" w:sz="0" w:space="0" w:color="auto"/>
      </w:divBdr>
    </w:div>
    <w:div w:id="444033646">
      <w:bodyDiv w:val="1"/>
      <w:marLeft w:val="0"/>
      <w:marRight w:val="0"/>
      <w:marTop w:val="0"/>
      <w:marBottom w:val="0"/>
      <w:divBdr>
        <w:top w:val="none" w:sz="0" w:space="0" w:color="auto"/>
        <w:left w:val="none" w:sz="0" w:space="0" w:color="auto"/>
        <w:bottom w:val="none" w:sz="0" w:space="0" w:color="auto"/>
        <w:right w:val="none" w:sz="0" w:space="0" w:color="auto"/>
      </w:divBdr>
    </w:div>
    <w:div w:id="509300726">
      <w:bodyDiv w:val="1"/>
      <w:marLeft w:val="0"/>
      <w:marRight w:val="0"/>
      <w:marTop w:val="0"/>
      <w:marBottom w:val="0"/>
      <w:divBdr>
        <w:top w:val="none" w:sz="0" w:space="0" w:color="auto"/>
        <w:left w:val="none" w:sz="0" w:space="0" w:color="auto"/>
        <w:bottom w:val="none" w:sz="0" w:space="0" w:color="auto"/>
        <w:right w:val="none" w:sz="0" w:space="0" w:color="auto"/>
      </w:divBdr>
    </w:div>
    <w:div w:id="514224781">
      <w:bodyDiv w:val="1"/>
      <w:marLeft w:val="0"/>
      <w:marRight w:val="0"/>
      <w:marTop w:val="0"/>
      <w:marBottom w:val="0"/>
      <w:divBdr>
        <w:top w:val="none" w:sz="0" w:space="0" w:color="auto"/>
        <w:left w:val="none" w:sz="0" w:space="0" w:color="auto"/>
        <w:bottom w:val="none" w:sz="0" w:space="0" w:color="auto"/>
        <w:right w:val="none" w:sz="0" w:space="0" w:color="auto"/>
      </w:divBdr>
    </w:div>
    <w:div w:id="655033954">
      <w:bodyDiv w:val="1"/>
      <w:marLeft w:val="0"/>
      <w:marRight w:val="0"/>
      <w:marTop w:val="0"/>
      <w:marBottom w:val="0"/>
      <w:divBdr>
        <w:top w:val="none" w:sz="0" w:space="0" w:color="auto"/>
        <w:left w:val="none" w:sz="0" w:space="0" w:color="auto"/>
        <w:bottom w:val="none" w:sz="0" w:space="0" w:color="auto"/>
        <w:right w:val="none" w:sz="0" w:space="0" w:color="auto"/>
      </w:divBdr>
    </w:div>
    <w:div w:id="695159136">
      <w:bodyDiv w:val="1"/>
      <w:marLeft w:val="0"/>
      <w:marRight w:val="0"/>
      <w:marTop w:val="0"/>
      <w:marBottom w:val="0"/>
      <w:divBdr>
        <w:top w:val="none" w:sz="0" w:space="0" w:color="auto"/>
        <w:left w:val="none" w:sz="0" w:space="0" w:color="auto"/>
        <w:bottom w:val="none" w:sz="0" w:space="0" w:color="auto"/>
        <w:right w:val="none" w:sz="0" w:space="0" w:color="auto"/>
      </w:divBdr>
    </w:div>
    <w:div w:id="700322240">
      <w:bodyDiv w:val="1"/>
      <w:marLeft w:val="0"/>
      <w:marRight w:val="0"/>
      <w:marTop w:val="0"/>
      <w:marBottom w:val="0"/>
      <w:divBdr>
        <w:top w:val="none" w:sz="0" w:space="0" w:color="auto"/>
        <w:left w:val="none" w:sz="0" w:space="0" w:color="auto"/>
        <w:bottom w:val="none" w:sz="0" w:space="0" w:color="auto"/>
        <w:right w:val="none" w:sz="0" w:space="0" w:color="auto"/>
      </w:divBdr>
    </w:div>
    <w:div w:id="932281600">
      <w:bodyDiv w:val="1"/>
      <w:marLeft w:val="0"/>
      <w:marRight w:val="0"/>
      <w:marTop w:val="0"/>
      <w:marBottom w:val="0"/>
      <w:divBdr>
        <w:top w:val="none" w:sz="0" w:space="0" w:color="auto"/>
        <w:left w:val="none" w:sz="0" w:space="0" w:color="auto"/>
        <w:bottom w:val="none" w:sz="0" w:space="0" w:color="auto"/>
        <w:right w:val="none" w:sz="0" w:space="0" w:color="auto"/>
      </w:divBdr>
    </w:div>
    <w:div w:id="955214028">
      <w:bodyDiv w:val="1"/>
      <w:marLeft w:val="0"/>
      <w:marRight w:val="0"/>
      <w:marTop w:val="0"/>
      <w:marBottom w:val="0"/>
      <w:divBdr>
        <w:top w:val="none" w:sz="0" w:space="0" w:color="auto"/>
        <w:left w:val="none" w:sz="0" w:space="0" w:color="auto"/>
        <w:bottom w:val="none" w:sz="0" w:space="0" w:color="auto"/>
        <w:right w:val="none" w:sz="0" w:space="0" w:color="auto"/>
      </w:divBdr>
    </w:div>
    <w:div w:id="957688046">
      <w:bodyDiv w:val="1"/>
      <w:marLeft w:val="0"/>
      <w:marRight w:val="0"/>
      <w:marTop w:val="0"/>
      <w:marBottom w:val="0"/>
      <w:divBdr>
        <w:top w:val="none" w:sz="0" w:space="0" w:color="auto"/>
        <w:left w:val="none" w:sz="0" w:space="0" w:color="auto"/>
        <w:bottom w:val="none" w:sz="0" w:space="0" w:color="auto"/>
        <w:right w:val="none" w:sz="0" w:space="0" w:color="auto"/>
      </w:divBdr>
    </w:div>
    <w:div w:id="976909662">
      <w:bodyDiv w:val="1"/>
      <w:marLeft w:val="0"/>
      <w:marRight w:val="0"/>
      <w:marTop w:val="0"/>
      <w:marBottom w:val="0"/>
      <w:divBdr>
        <w:top w:val="none" w:sz="0" w:space="0" w:color="auto"/>
        <w:left w:val="none" w:sz="0" w:space="0" w:color="auto"/>
        <w:bottom w:val="none" w:sz="0" w:space="0" w:color="auto"/>
        <w:right w:val="none" w:sz="0" w:space="0" w:color="auto"/>
      </w:divBdr>
    </w:div>
    <w:div w:id="983658171">
      <w:bodyDiv w:val="1"/>
      <w:marLeft w:val="0"/>
      <w:marRight w:val="0"/>
      <w:marTop w:val="0"/>
      <w:marBottom w:val="0"/>
      <w:divBdr>
        <w:top w:val="none" w:sz="0" w:space="0" w:color="auto"/>
        <w:left w:val="none" w:sz="0" w:space="0" w:color="auto"/>
        <w:bottom w:val="none" w:sz="0" w:space="0" w:color="auto"/>
        <w:right w:val="none" w:sz="0" w:space="0" w:color="auto"/>
      </w:divBdr>
    </w:div>
    <w:div w:id="1083527970">
      <w:bodyDiv w:val="1"/>
      <w:marLeft w:val="0"/>
      <w:marRight w:val="0"/>
      <w:marTop w:val="0"/>
      <w:marBottom w:val="0"/>
      <w:divBdr>
        <w:top w:val="none" w:sz="0" w:space="0" w:color="auto"/>
        <w:left w:val="none" w:sz="0" w:space="0" w:color="auto"/>
        <w:bottom w:val="none" w:sz="0" w:space="0" w:color="auto"/>
        <w:right w:val="none" w:sz="0" w:space="0" w:color="auto"/>
      </w:divBdr>
    </w:div>
    <w:div w:id="1165171664">
      <w:bodyDiv w:val="1"/>
      <w:marLeft w:val="0"/>
      <w:marRight w:val="0"/>
      <w:marTop w:val="0"/>
      <w:marBottom w:val="0"/>
      <w:divBdr>
        <w:top w:val="none" w:sz="0" w:space="0" w:color="auto"/>
        <w:left w:val="none" w:sz="0" w:space="0" w:color="auto"/>
        <w:bottom w:val="none" w:sz="0" w:space="0" w:color="auto"/>
        <w:right w:val="none" w:sz="0" w:space="0" w:color="auto"/>
      </w:divBdr>
    </w:div>
    <w:div w:id="1178424491">
      <w:bodyDiv w:val="1"/>
      <w:marLeft w:val="0"/>
      <w:marRight w:val="0"/>
      <w:marTop w:val="0"/>
      <w:marBottom w:val="0"/>
      <w:divBdr>
        <w:top w:val="none" w:sz="0" w:space="0" w:color="auto"/>
        <w:left w:val="none" w:sz="0" w:space="0" w:color="auto"/>
        <w:bottom w:val="none" w:sz="0" w:space="0" w:color="auto"/>
        <w:right w:val="none" w:sz="0" w:space="0" w:color="auto"/>
      </w:divBdr>
    </w:div>
    <w:div w:id="1192953771">
      <w:bodyDiv w:val="1"/>
      <w:marLeft w:val="0"/>
      <w:marRight w:val="0"/>
      <w:marTop w:val="0"/>
      <w:marBottom w:val="0"/>
      <w:divBdr>
        <w:top w:val="none" w:sz="0" w:space="0" w:color="auto"/>
        <w:left w:val="none" w:sz="0" w:space="0" w:color="auto"/>
        <w:bottom w:val="none" w:sz="0" w:space="0" w:color="auto"/>
        <w:right w:val="none" w:sz="0" w:space="0" w:color="auto"/>
      </w:divBdr>
    </w:div>
    <w:div w:id="1308779395">
      <w:bodyDiv w:val="1"/>
      <w:marLeft w:val="0"/>
      <w:marRight w:val="0"/>
      <w:marTop w:val="0"/>
      <w:marBottom w:val="0"/>
      <w:divBdr>
        <w:top w:val="none" w:sz="0" w:space="0" w:color="auto"/>
        <w:left w:val="none" w:sz="0" w:space="0" w:color="auto"/>
        <w:bottom w:val="none" w:sz="0" w:space="0" w:color="auto"/>
        <w:right w:val="none" w:sz="0" w:space="0" w:color="auto"/>
      </w:divBdr>
    </w:div>
    <w:div w:id="1338534208">
      <w:bodyDiv w:val="1"/>
      <w:marLeft w:val="0"/>
      <w:marRight w:val="0"/>
      <w:marTop w:val="0"/>
      <w:marBottom w:val="0"/>
      <w:divBdr>
        <w:top w:val="none" w:sz="0" w:space="0" w:color="auto"/>
        <w:left w:val="none" w:sz="0" w:space="0" w:color="auto"/>
        <w:bottom w:val="none" w:sz="0" w:space="0" w:color="auto"/>
        <w:right w:val="none" w:sz="0" w:space="0" w:color="auto"/>
      </w:divBdr>
    </w:div>
    <w:div w:id="1382711178">
      <w:bodyDiv w:val="1"/>
      <w:marLeft w:val="0"/>
      <w:marRight w:val="0"/>
      <w:marTop w:val="0"/>
      <w:marBottom w:val="0"/>
      <w:divBdr>
        <w:top w:val="none" w:sz="0" w:space="0" w:color="auto"/>
        <w:left w:val="none" w:sz="0" w:space="0" w:color="auto"/>
        <w:bottom w:val="none" w:sz="0" w:space="0" w:color="auto"/>
        <w:right w:val="none" w:sz="0" w:space="0" w:color="auto"/>
      </w:divBdr>
    </w:div>
    <w:div w:id="1429279167">
      <w:bodyDiv w:val="1"/>
      <w:marLeft w:val="0"/>
      <w:marRight w:val="0"/>
      <w:marTop w:val="0"/>
      <w:marBottom w:val="0"/>
      <w:divBdr>
        <w:top w:val="none" w:sz="0" w:space="0" w:color="auto"/>
        <w:left w:val="none" w:sz="0" w:space="0" w:color="auto"/>
        <w:bottom w:val="none" w:sz="0" w:space="0" w:color="auto"/>
        <w:right w:val="none" w:sz="0" w:space="0" w:color="auto"/>
      </w:divBdr>
    </w:div>
    <w:div w:id="1463226172">
      <w:bodyDiv w:val="1"/>
      <w:marLeft w:val="0"/>
      <w:marRight w:val="0"/>
      <w:marTop w:val="0"/>
      <w:marBottom w:val="0"/>
      <w:divBdr>
        <w:top w:val="none" w:sz="0" w:space="0" w:color="auto"/>
        <w:left w:val="none" w:sz="0" w:space="0" w:color="auto"/>
        <w:bottom w:val="none" w:sz="0" w:space="0" w:color="auto"/>
        <w:right w:val="none" w:sz="0" w:space="0" w:color="auto"/>
      </w:divBdr>
    </w:div>
    <w:div w:id="1563834668">
      <w:bodyDiv w:val="1"/>
      <w:marLeft w:val="0"/>
      <w:marRight w:val="0"/>
      <w:marTop w:val="0"/>
      <w:marBottom w:val="0"/>
      <w:divBdr>
        <w:top w:val="none" w:sz="0" w:space="0" w:color="auto"/>
        <w:left w:val="none" w:sz="0" w:space="0" w:color="auto"/>
        <w:bottom w:val="none" w:sz="0" w:space="0" w:color="auto"/>
        <w:right w:val="none" w:sz="0" w:space="0" w:color="auto"/>
      </w:divBdr>
    </w:div>
    <w:div w:id="1701856461">
      <w:bodyDiv w:val="1"/>
      <w:marLeft w:val="0"/>
      <w:marRight w:val="0"/>
      <w:marTop w:val="0"/>
      <w:marBottom w:val="0"/>
      <w:divBdr>
        <w:top w:val="none" w:sz="0" w:space="0" w:color="auto"/>
        <w:left w:val="none" w:sz="0" w:space="0" w:color="auto"/>
        <w:bottom w:val="none" w:sz="0" w:space="0" w:color="auto"/>
        <w:right w:val="none" w:sz="0" w:space="0" w:color="auto"/>
      </w:divBdr>
    </w:div>
    <w:div w:id="1739018294">
      <w:bodyDiv w:val="1"/>
      <w:marLeft w:val="0"/>
      <w:marRight w:val="0"/>
      <w:marTop w:val="0"/>
      <w:marBottom w:val="0"/>
      <w:divBdr>
        <w:top w:val="none" w:sz="0" w:space="0" w:color="auto"/>
        <w:left w:val="none" w:sz="0" w:space="0" w:color="auto"/>
        <w:bottom w:val="none" w:sz="0" w:space="0" w:color="auto"/>
        <w:right w:val="none" w:sz="0" w:space="0" w:color="auto"/>
      </w:divBdr>
    </w:div>
    <w:div w:id="1749301593">
      <w:bodyDiv w:val="1"/>
      <w:marLeft w:val="0"/>
      <w:marRight w:val="0"/>
      <w:marTop w:val="0"/>
      <w:marBottom w:val="0"/>
      <w:divBdr>
        <w:top w:val="none" w:sz="0" w:space="0" w:color="auto"/>
        <w:left w:val="none" w:sz="0" w:space="0" w:color="auto"/>
        <w:bottom w:val="none" w:sz="0" w:space="0" w:color="auto"/>
        <w:right w:val="none" w:sz="0" w:space="0" w:color="auto"/>
      </w:divBdr>
      <w:divsChild>
        <w:div w:id="1987052900">
          <w:marLeft w:val="0"/>
          <w:marRight w:val="0"/>
          <w:marTop w:val="0"/>
          <w:marBottom w:val="0"/>
          <w:divBdr>
            <w:top w:val="none" w:sz="0" w:space="0" w:color="auto"/>
            <w:left w:val="none" w:sz="0" w:space="0" w:color="auto"/>
            <w:bottom w:val="none" w:sz="0" w:space="0" w:color="auto"/>
            <w:right w:val="none" w:sz="0" w:space="0" w:color="auto"/>
          </w:divBdr>
        </w:div>
      </w:divsChild>
    </w:div>
    <w:div w:id="1785030596">
      <w:bodyDiv w:val="1"/>
      <w:marLeft w:val="0"/>
      <w:marRight w:val="0"/>
      <w:marTop w:val="0"/>
      <w:marBottom w:val="0"/>
      <w:divBdr>
        <w:top w:val="none" w:sz="0" w:space="0" w:color="auto"/>
        <w:left w:val="none" w:sz="0" w:space="0" w:color="auto"/>
        <w:bottom w:val="none" w:sz="0" w:space="0" w:color="auto"/>
        <w:right w:val="none" w:sz="0" w:space="0" w:color="auto"/>
      </w:divBdr>
    </w:div>
    <w:div w:id="1793936126">
      <w:bodyDiv w:val="1"/>
      <w:marLeft w:val="0"/>
      <w:marRight w:val="0"/>
      <w:marTop w:val="0"/>
      <w:marBottom w:val="0"/>
      <w:divBdr>
        <w:top w:val="none" w:sz="0" w:space="0" w:color="auto"/>
        <w:left w:val="none" w:sz="0" w:space="0" w:color="auto"/>
        <w:bottom w:val="none" w:sz="0" w:space="0" w:color="auto"/>
        <w:right w:val="none" w:sz="0" w:space="0" w:color="auto"/>
      </w:divBdr>
    </w:div>
    <w:div w:id="1817644625">
      <w:bodyDiv w:val="1"/>
      <w:marLeft w:val="0"/>
      <w:marRight w:val="0"/>
      <w:marTop w:val="0"/>
      <w:marBottom w:val="0"/>
      <w:divBdr>
        <w:top w:val="none" w:sz="0" w:space="0" w:color="auto"/>
        <w:left w:val="none" w:sz="0" w:space="0" w:color="auto"/>
        <w:bottom w:val="none" w:sz="0" w:space="0" w:color="auto"/>
        <w:right w:val="none" w:sz="0" w:space="0" w:color="auto"/>
      </w:divBdr>
    </w:div>
    <w:div w:id="2002388114">
      <w:bodyDiv w:val="1"/>
      <w:marLeft w:val="0"/>
      <w:marRight w:val="0"/>
      <w:marTop w:val="0"/>
      <w:marBottom w:val="0"/>
      <w:divBdr>
        <w:top w:val="none" w:sz="0" w:space="0" w:color="auto"/>
        <w:left w:val="none" w:sz="0" w:space="0" w:color="auto"/>
        <w:bottom w:val="none" w:sz="0" w:space="0" w:color="auto"/>
        <w:right w:val="none" w:sz="0" w:space="0" w:color="auto"/>
      </w:divBdr>
    </w:div>
    <w:div w:id="2035492538">
      <w:bodyDiv w:val="1"/>
      <w:marLeft w:val="0"/>
      <w:marRight w:val="0"/>
      <w:marTop w:val="0"/>
      <w:marBottom w:val="0"/>
      <w:divBdr>
        <w:top w:val="none" w:sz="0" w:space="0" w:color="auto"/>
        <w:left w:val="none" w:sz="0" w:space="0" w:color="auto"/>
        <w:bottom w:val="none" w:sz="0" w:space="0" w:color="auto"/>
        <w:right w:val="none" w:sz="0" w:space="0" w:color="auto"/>
      </w:divBdr>
    </w:div>
    <w:div w:id="2100709044">
      <w:bodyDiv w:val="1"/>
      <w:marLeft w:val="0"/>
      <w:marRight w:val="0"/>
      <w:marTop w:val="0"/>
      <w:marBottom w:val="0"/>
      <w:divBdr>
        <w:top w:val="none" w:sz="0" w:space="0" w:color="auto"/>
        <w:left w:val="none" w:sz="0" w:space="0" w:color="auto"/>
        <w:bottom w:val="none" w:sz="0" w:space="0" w:color="auto"/>
        <w:right w:val="none" w:sz="0" w:space="0" w:color="auto"/>
      </w:divBdr>
      <w:divsChild>
        <w:div w:id="1734502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microsoft.com/office/2011/relationships/commentsExtended" Target="commentsExtended.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file:///C:\GIT\digital-power-supply\wiki\Edesign344Project.doc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omments" Target="comments.xm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daniel-leonard-robinson/digital-power-supply"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7rob\3II\ed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2N3055</b:Tag>
    <b:SourceType>InternetSite</b:SourceType>
    <b:Guid>{325A32AE-A188-48B5-A954-B30DE69FA836}</b:Guid>
    <b:Title>https://en.wikipedia.org/wiki/2N3055</b:Title>
    <b:RefOrder>3</b:RefOrder>
  </b:Source>
  <b:Source>
    <b:Tag>sziklai</b:Tag>
    <b:SourceType>InternetSite</b:SourceType>
    <b:Guid>{2F2BF9BC-C4A0-40D3-8F44-555B533816AC}</b:Guid>
    <b:Title>https://en.wikipedia.org/wiki/Sziklai_pair</b:Title>
    <b:RefOrder>2</b:RefOrder>
  </b:Source>
  <b:Source>
    <b:Tag>LM358</b:Tag>
    <b:SourceType>InternetSite</b:SourceType>
    <b:Guid>{1507AE76-B4C2-4A55-9329-CD80CE0A3F07}</b:Guid>
    <b:Title>LM358</b:Title>
    <b:URL>www.ti.com/lit/ds/symlink/lm158-n.pdf</b:URL>
    <b:RefOrder>1</b:RefOrder>
  </b:Source>
  <b:Source>
    <b:Tag>Dav_PSU</b:Tag>
    <b:SourceType>InternetSite</b:SourceType>
    <b:Guid>{259C1EA7-8BDE-48AF-B665-16622BAE3908}</b:Guid>
    <b:Author>
      <b:Author>
        <b:NameList>
          <b:Person>
            <b:Last>Jones</b:Last>
            <b:First>Dave</b:First>
          </b:Person>
        </b:NameList>
      </b:Author>
    </b:Author>
    <b:URL>https://youtu.be/tF2krfxYc68</b:URL>
    <b:RefOrder>7</b:RefOrder>
  </b:Source>
  <b:Source>
    <b:Tag>thermalrunaway</b:Tag>
    <b:SourceType>InternetSite</b:SourceType>
    <b:Guid>{0F7071D6-8896-4F15-8863-6C00FF778881}</b:Guid>
    <b:Title>https://en.wikipedia.org/wiki/Thermal_runaway</b:Title>
    <b:RefOrder>4</b:RefOrder>
  </b:Source>
  <b:Source>
    <b:Tag>2N2222</b:Tag>
    <b:SourceType>InternetSite</b:SourceType>
    <b:Guid>{3C007E36-A9BE-4603-AD30-607C1E994DD0}</b:Guid>
    <b:Title>2N2222</b:Title>
    <b:URL>https://en.wikipedia.org/wiki/2N2222</b:URL>
    <b:RefOrder>5</b:RefOrder>
  </b:Source>
  <b:Source>
    <b:Tag>TIP41C</b:Tag>
    <b:SourceType>InternetSite</b:SourceType>
    <b:Guid>{7061B011-D862-4CE9-85E4-0DB513FC8FAF}</b:Guid>
    <b:Title>TIP41C</b:Title>
    <b:URL>www.st.com/resource/en/datasheet/CD00142950.pdf</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E7BED7-88CD-4D9C-B431-1D451D8F2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562</TotalTime>
  <Pages>78</Pages>
  <Words>11759</Words>
  <Characters>67032</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Linear Power-supply Design</vt:lpstr>
    </vt:vector>
  </TitlesOfParts>
  <Company>Stellenbosch University</Company>
  <LinksUpToDate>false</LinksUpToDate>
  <CharactersWithSpaces>78634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Power-supply Design</dc:title>
  <dc:subject>Electronic-Design 344</dc:subject>
  <dc:creator>Daniel Robinson</dc:creator>
  <cp:keywords/>
  <dc:description/>
  <cp:lastModifiedBy>Daniel Robinson</cp:lastModifiedBy>
  <cp:revision>8</cp:revision>
  <cp:lastPrinted>2001-05-04T19:36:00Z</cp:lastPrinted>
  <dcterms:created xsi:type="dcterms:W3CDTF">2016-10-24T16:33:00Z</dcterms:created>
  <dcterms:modified xsi:type="dcterms:W3CDTF">2016-10-25T02:08:00Z</dcterms:modified>
</cp:coreProperties>
</file>