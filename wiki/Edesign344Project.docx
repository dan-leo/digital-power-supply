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384E6C" w:rsidRDefault="00384E6C">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384E6C" w:rsidRDefault="00384E6C">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77777777" w:rsidR="00384E6C" w:rsidRDefault="00384E6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384E6C" w:rsidRDefault="00384E6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77777777" w:rsidR="00384E6C" w:rsidRDefault="00384E6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384E6C" w:rsidRDefault="00384E6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384E6C" w:rsidRDefault="00384E6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384E6C" w:rsidRDefault="00384E6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384E6C" w:rsidRDefault="00384E6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384E6C" w:rsidRDefault="00384E6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035011"/>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035012"/>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035013"/>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7280DFC2" w14:textId="77777777" w:rsidR="00CF754D" w:rsidRPr="00CF754D" w:rsidRDefault="00CF754D" w:rsidP="00CF754D">
      <w:pPr>
        <w:ind w:firstLine="0"/>
        <w:rPr>
          <w:lang w:val="en-ZA" w:eastAsia="en-ZA"/>
        </w:rPr>
      </w:pPr>
      <w:r>
        <w:rPr>
          <w:lang w:val="en-ZA" w:eastAsia="en-ZA"/>
        </w:rPr>
        <w:t>One highlight was sourcing 19A through that 160W transformer</w:t>
      </w:r>
    </w:p>
    <w:p w14:paraId="55150831" w14:textId="77777777" w:rsidR="00CC0A05" w:rsidRDefault="00CC0A05" w:rsidP="00F277E2">
      <w:pPr>
        <w:rPr>
          <w:lang w:val="en-ZA" w:eastAsia="en-ZA"/>
        </w:rPr>
      </w:pPr>
      <w:r>
        <w:rPr>
          <w:lang w:val="en-ZA" w:eastAsia="en-ZA"/>
        </w:rPr>
        <w:br w:type="page"/>
      </w: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1B8E9D65" w14:textId="77777777" w:rsidR="00A275AE"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035011" w:history="1">
            <w:r w:rsidR="00A275AE" w:rsidRPr="00D15908">
              <w:rPr>
                <w:rStyle w:val="Hyperlink"/>
                <w:noProof/>
              </w:rPr>
              <w:t>Declaration</w:t>
            </w:r>
            <w:r w:rsidR="00A275AE">
              <w:rPr>
                <w:noProof/>
                <w:webHidden/>
              </w:rPr>
              <w:tab/>
            </w:r>
            <w:r w:rsidR="00A275AE">
              <w:rPr>
                <w:noProof/>
                <w:webHidden/>
              </w:rPr>
              <w:fldChar w:fldCharType="begin"/>
            </w:r>
            <w:r w:rsidR="00A275AE">
              <w:rPr>
                <w:noProof/>
                <w:webHidden/>
              </w:rPr>
              <w:instrText xml:space="preserve"> PAGEREF _Toc465035011 \h </w:instrText>
            </w:r>
            <w:r w:rsidR="00A275AE">
              <w:rPr>
                <w:noProof/>
                <w:webHidden/>
              </w:rPr>
            </w:r>
            <w:r w:rsidR="00A275AE">
              <w:rPr>
                <w:noProof/>
                <w:webHidden/>
              </w:rPr>
              <w:fldChar w:fldCharType="separate"/>
            </w:r>
            <w:r w:rsidR="00A275AE">
              <w:rPr>
                <w:noProof/>
                <w:webHidden/>
              </w:rPr>
              <w:t>1-1</w:t>
            </w:r>
            <w:r w:rsidR="00A275AE">
              <w:rPr>
                <w:noProof/>
                <w:webHidden/>
              </w:rPr>
              <w:fldChar w:fldCharType="end"/>
            </w:r>
          </w:hyperlink>
        </w:p>
        <w:p w14:paraId="4938E589" w14:textId="77777777" w:rsidR="00A275AE" w:rsidRDefault="0035655F">
          <w:pPr>
            <w:pStyle w:val="TOC1"/>
            <w:tabs>
              <w:tab w:val="right" w:leader="dot" w:pos="7360"/>
            </w:tabs>
            <w:rPr>
              <w:rFonts w:asciiTheme="minorHAnsi" w:eastAsiaTheme="minorEastAsia" w:hAnsiTheme="minorHAnsi" w:cstheme="minorBidi"/>
              <w:noProof/>
              <w:sz w:val="22"/>
              <w:szCs w:val="22"/>
              <w:lang w:val="en-ZA" w:eastAsia="en-ZA"/>
            </w:rPr>
          </w:pPr>
          <w:hyperlink w:anchor="_Toc465035012" w:history="1">
            <w:r w:rsidR="00A275AE" w:rsidRPr="00D15908">
              <w:rPr>
                <w:rStyle w:val="Hyperlink"/>
                <w:noProof/>
              </w:rPr>
              <w:t>Abstract</w:t>
            </w:r>
            <w:r w:rsidR="00A275AE">
              <w:rPr>
                <w:noProof/>
                <w:webHidden/>
              </w:rPr>
              <w:tab/>
            </w:r>
            <w:r w:rsidR="00A275AE">
              <w:rPr>
                <w:noProof/>
                <w:webHidden/>
              </w:rPr>
              <w:fldChar w:fldCharType="begin"/>
            </w:r>
            <w:r w:rsidR="00A275AE">
              <w:rPr>
                <w:noProof/>
                <w:webHidden/>
              </w:rPr>
              <w:instrText xml:space="preserve"> PAGEREF _Toc465035012 \h </w:instrText>
            </w:r>
            <w:r w:rsidR="00A275AE">
              <w:rPr>
                <w:noProof/>
                <w:webHidden/>
              </w:rPr>
            </w:r>
            <w:r w:rsidR="00A275AE">
              <w:rPr>
                <w:noProof/>
                <w:webHidden/>
              </w:rPr>
              <w:fldChar w:fldCharType="separate"/>
            </w:r>
            <w:r w:rsidR="00A275AE">
              <w:rPr>
                <w:noProof/>
                <w:webHidden/>
              </w:rPr>
              <w:t>1-2</w:t>
            </w:r>
            <w:r w:rsidR="00A275AE">
              <w:rPr>
                <w:noProof/>
                <w:webHidden/>
              </w:rPr>
              <w:fldChar w:fldCharType="end"/>
            </w:r>
          </w:hyperlink>
        </w:p>
        <w:p w14:paraId="26CA9B4D" w14:textId="77777777" w:rsidR="00A275AE" w:rsidRDefault="0035655F">
          <w:pPr>
            <w:pStyle w:val="TOC1"/>
            <w:tabs>
              <w:tab w:val="right" w:leader="dot" w:pos="7360"/>
            </w:tabs>
            <w:rPr>
              <w:rFonts w:asciiTheme="minorHAnsi" w:eastAsiaTheme="minorEastAsia" w:hAnsiTheme="minorHAnsi" w:cstheme="minorBidi"/>
              <w:noProof/>
              <w:sz w:val="22"/>
              <w:szCs w:val="22"/>
              <w:lang w:val="en-ZA" w:eastAsia="en-ZA"/>
            </w:rPr>
          </w:pPr>
          <w:hyperlink w:anchor="_Toc465035013" w:history="1">
            <w:r w:rsidR="00A275AE" w:rsidRPr="00D15908">
              <w:rPr>
                <w:rStyle w:val="Hyperlink"/>
                <w:noProof/>
                <w:lang w:val="en-ZA" w:eastAsia="en-ZA"/>
              </w:rPr>
              <w:t>Summary</w:t>
            </w:r>
            <w:r w:rsidR="00A275AE">
              <w:rPr>
                <w:noProof/>
                <w:webHidden/>
              </w:rPr>
              <w:tab/>
            </w:r>
            <w:r w:rsidR="00A275AE">
              <w:rPr>
                <w:noProof/>
                <w:webHidden/>
              </w:rPr>
              <w:fldChar w:fldCharType="begin"/>
            </w:r>
            <w:r w:rsidR="00A275AE">
              <w:rPr>
                <w:noProof/>
                <w:webHidden/>
              </w:rPr>
              <w:instrText xml:space="preserve"> PAGEREF _Toc465035013 \h </w:instrText>
            </w:r>
            <w:r w:rsidR="00A275AE">
              <w:rPr>
                <w:noProof/>
                <w:webHidden/>
              </w:rPr>
            </w:r>
            <w:r w:rsidR="00A275AE">
              <w:rPr>
                <w:noProof/>
                <w:webHidden/>
              </w:rPr>
              <w:fldChar w:fldCharType="separate"/>
            </w:r>
            <w:r w:rsidR="00A275AE">
              <w:rPr>
                <w:noProof/>
                <w:webHidden/>
              </w:rPr>
              <w:t>1-3</w:t>
            </w:r>
            <w:r w:rsidR="00A275AE">
              <w:rPr>
                <w:noProof/>
                <w:webHidden/>
              </w:rPr>
              <w:fldChar w:fldCharType="end"/>
            </w:r>
          </w:hyperlink>
        </w:p>
        <w:p w14:paraId="45B4AD58"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4" w:history="1">
            <w:r w:rsidR="00A275AE" w:rsidRPr="00D15908">
              <w:rPr>
                <w:rStyle w:val="Hyperlink"/>
                <w:noProof/>
              </w:rPr>
              <w:t>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List of Abbreviations</w:t>
            </w:r>
            <w:r w:rsidR="00A275AE">
              <w:rPr>
                <w:noProof/>
                <w:webHidden/>
              </w:rPr>
              <w:tab/>
            </w:r>
            <w:r w:rsidR="00A275AE">
              <w:rPr>
                <w:noProof/>
                <w:webHidden/>
              </w:rPr>
              <w:fldChar w:fldCharType="begin"/>
            </w:r>
            <w:r w:rsidR="00A275AE">
              <w:rPr>
                <w:noProof/>
                <w:webHidden/>
              </w:rPr>
              <w:instrText xml:space="preserve"> PAGEREF _Toc465035014 \h </w:instrText>
            </w:r>
            <w:r w:rsidR="00A275AE">
              <w:rPr>
                <w:noProof/>
                <w:webHidden/>
              </w:rPr>
            </w:r>
            <w:r w:rsidR="00A275AE">
              <w:rPr>
                <w:noProof/>
                <w:webHidden/>
              </w:rPr>
              <w:fldChar w:fldCharType="separate"/>
            </w:r>
            <w:r w:rsidR="00A275AE">
              <w:rPr>
                <w:noProof/>
                <w:webHidden/>
              </w:rPr>
              <w:t>1-8</w:t>
            </w:r>
            <w:r w:rsidR="00A275AE">
              <w:rPr>
                <w:noProof/>
                <w:webHidden/>
              </w:rPr>
              <w:fldChar w:fldCharType="end"/>
            </w:r>
          </w:hyperlink>
        </w:p>
        <w:p w14:paraId="3F6AD0A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5" w:history="1">
            <w:r w:rsidR="00A275AE" w:rsidRPr="00D15908">
              <w:rPr>
                <w:rStyle w:val="Hyperlink"/>
                <w:noProof/>
              </w:rPr>
              <w:t>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Introduction</w:t>
            </w:r>
            <w:r w:rsidR="00A275AE">
              <w:rPr>
                <w:noProof/>
                <w:webHidden/>
              </w:rPr>
              <w:tab/>
            </w:r>
            <w:r w:rsidR="00A275AE">
              <w:rPr>
                <w:noProof/>
                <w:webHidden/>
              </w:rPr>
              <w:fldChar w:fldCharType="begin"/>
            </w:r>
            <w:r w:rsidR="00A275AE">
              <w:rPr>
                <w:noProof/>
                <w:webHidden/>
              </w:rPr>
              <w:instrText xml:space="preserve"> PAGEREF _Toc465035015 \h </w:instrText>
            </w:r>
            <w:r w:rsidR="00A275AE">
              <w:rPr>
                <w:noProof/>
                <w:webHidden/>
              </w:rPr>
            </w:r>
            <w:r w:rsidR="00A275AE">
              <w:rPr>
                <w:noProof/>
                <w:webHidden/>
              </w:rPr>
              <w:fldChar w:fldCharType="separate"/>
            </w:r>
            <w:r w:rsidR="00A275AE">
              <w:rPr>
                <w:noProof/>
                <w:webHidden/>
              </w:rPr>
              <w:t>2-9</w:t>
            </w:r>
            <w:r w:rsidR="00A275AE">
              <w:rPr>
                <w:noProof/>
                <w:webHidden/>
              </w:rPr>
              <w:fldChar w:fldCharType="end"/>
            </w:r>
          </w:hyperlink>
        </w:p>
        <w:p w14:paraId="7FD4502A"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6" w:history="1">
            <w:r w:rsidR="00A275AE" w:rsidRPr="00D15908">
              <w:rPr>
                <w:rStyle w:val="Hyperlink"/>
                <w:noProof/>
              </w:rPr>
              <w:t>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Problem Statement</w:t>
            </w:r>
            <w:r w:rsidR="00A275AE">
              <w:rPr>
                <w:noProof/>
                <w:webHidden/>
              </w:rPr>
              <w:tab/>
            </w:r>
            <w:r w:rsidR="00A275AE">
              <w:rPr>
                <w:noProof/>
                <w:webHidden/>
              </w:rPr>
              <w:fldChar w:fldCharType="begin"/>
            </w:r>
            <w:r w:rsidR="00A275AE">
              <w:rPr>
                <w:noProof/>
                <w:webHidden/>
              </w:rPr>
              <w:instrText xml:space="preserve"> PAGEREF _Toc465035016 \h </w:instrText>
            </w:r>
            <w:r w:rsidR="00A275AE">
              <w:rPr>
                <w:noProof/>
                <w:webHidden/>
              </w:rPr>
            </w:r>
            <w:r w:rsidR="00A275AE">
              <w:rPr>
                <w:noProof/>
                <w:webHidden/>
              </w:rPr>
              <w:fldChar w:fldCharType="separate"/>
            </w:r>
            <w:r w:rsidR="00A275AE">
              <w:rPr>
                <w:noProof/>
                <w:webHidden/>
              </w:rPr>
              <w:t>3-10</w:t>
            </w:r>
            <w:r w:rsidR="00A275AE">
              <w:rPr>
                <w:noProof/>
                <w:webHidden/>
              </w:rPr>
              <w:fldChar w:fldCharType="end"/>
            </w:r>
          </w:hyperlink>
        </w:p>
        <w:p w14:paraId="0F145AD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7" w:history="1">
            <w:r w:rsidR="00A275AE" w:rsidRPr="00D15908">
              <w:rPr>
                <w:rStyle w:val="Hyperlink"/>
                <w:noProof/>
              </w:rPr>
              <w:t>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 System</w:t>
            </w:r>
            <w:r w:rsidR="00A275AE">
              <w:rPr>
                <w:noProof/>
                <w:webHidden/>
              </w:rPr>
              <w:tab/>
            </w:r>
            <w:r w:rsidR="00A275AE">
              <w:rPr>
                <w:noProof/>
                <w:webHidden/>
              </w:rPr>
              <w:fldChar w:fldCharType="begin"/>
            </w:r>
            <w:r w:rsidR="00A275AE">
              <w:rPr>
                <w:noProof/>
                <w:webHidden/>
              </w:rPr>
              <w:instrText xml:space="preserve"> PAGEREF _Toc465035017 \h </w:instrText>
            </w:r>
            <w:r w:rsidR="00A275AE">
              <w:rPr>
                <w:noProof/>
                <w:webHidden/>
              </w:rPr>
            </w:r>
            <w:r w:rsidR="00A275AE">
              <w:rPr>
                <w:noProof/>
                <w:webHidden/>
              </w:rPr>
              <w:fldChar w:fldCharType="separate"/>
            </w:r>
            <w:r w:rsidR="00A275AE">
              <w:rPr>
                <w:noProof/>
                <w:webHidden/>
              </w:rPr>
              <w:t>4-11</w:t>
            </w:r>
            <w:r w:rsidR="00A275AE">
              <w:rPr>
                <w:noProof/>
                <w:webHidden/>
              </w:rPr>
              <w:fldChar w:fldCharType="end"/>
            </w:r>
          </w:hyperlink>
        </w:p>
        <w:p w14:paraId="1AEE90A7"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8" w:history="1">
            <w:r w:rsidR="00A275AE" w:rsidRPr="00D15908">
              <w:rPr>
                <w:rStyle w:val="Hyperlink"/>
                <w:noProof/>
              </w:rPr>
              <w:t>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System Design</w:t>
            </w:r>
            <w:r w:rsidR="00A275AE">
              <w:rPr>
                <w:noProof/>
                <w:webHidden/>
              </w:rPr>
              <w:tab/>
            </w:r>
            <w:r w:rsidR="00A275AE">
              <w:rPr>
                <w:noProof/>
                <w:webHidden/>
              </w:rPr>
              <w:fldChar w:fldCharType="begin"/>
            </w:r>
            <w:r w:rsidR="00A275AE">
              <w:rPr>
                <w:noProof/>
                <w:webHidden/>
              </w:rPr>
              <w:instrText xml:space="preserve"> PAGEREF _Toc465035018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4D300B44"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19" w:history="1">
            <w:r w:rsidR="00A275AE" w:rsidRPr="00D15908">
              <w:rPr>
                <w:rStyle w:val="Hyperlink"/>
                <w:noProof/>
              </w:rPr>
              <w:t>5.1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Transformers</w:t>
            </w:r>
            <w:r w:rsidR="00A275AE">
              <w:rPr>
                <w:noProof/>
                <w:webHidden/>
              </w:rPr>
              <w:tab/>
            </w:r>
            <w:r w:rsidR="00A275AE">
              <w:rPr>
                <w:noProof/>
                <w:webHidden/>
              </w:rPr>
              <w:fldChar w:fldCharType="begin"/>
            </w:r>
            <w:r w:rsidR="00A275AE">
              <w:rPr>
                <w:noProof/>
                <w:webHidden/>
              </w:rPr>
              <w:instrText xml:space="preserve"> PAGEREF _Toc465035019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472D1D2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0" w:history="1">
            <w:r w:rsidR="00A275AE" w:rsidRPr="00D15908">
              <w:rPr>
                <w:rStyle w:val="Hyperlink"/>
                <w:noProof/>
              </w:rPr>
              <w:t>5.1.1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_Toc465035020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28C50949"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1" w:history="1">
            <w:r w:rsidR="00A275AE" w:rsidRPr="00D15908">
              <w:rPr>
                <w:rStyle w:val="Hyperlink"/>
                <w:noProof/>
              </w:rPr>
              <w:t>5.1.2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_Toc465035021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2A02095E"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2" w:history="1">
            <w:r w:rsidR="00A275AE" w:rsidRPr="00D15908">
              <w:rPr>
                <w:rStyle w:val="Hyperlink"/>
                <w:noProof/>
              </w:rPr>
              <w:t>5.1.3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_Toc465035022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2B2E187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3" w:history="1">
            <w:r w:rsidR="00A275AE" w:rsidRPr="00D15908">
              <w:rPr>
                <w:rStyle w:val="Hyperlink"/>
                <w:noProof/>
              </w:rPr>
              <w:t>5.1.4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_Toc465035023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226C70D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4" w:history="1">
            <w:r w:rsidR="00A275AE" w:rsidRPr="00D15908">
              <w:rPr>
                <w:rStyle w:val="Hyperlink"/>
                <w:noProof/>
              </w:rPr>
              <w:t>5.1.5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_Toc465035024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3532582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5" w:history="1">
            <w:r w:rsidR="00A275AE" w:rsidRPr="00D15908">
              <w:rPr>
                <w:rStyle w:val="Hyperlink"/>
                <w:noProof/>
              </w:rPr>
              <w:t>5.1.6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_Toc465035025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676D8F49"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6" w:history="1">
            <w:r w:rsidR="00A275AE" w:rsidRPr="00D15908">
              <w:rPr>
                <w:rStyle w:val="Hyperlink"/>
                <w:noProof/>
              </w:rPr>
              <w:t>5.1.7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recommendations</w:t>
            </w:r>
            <w:r w:rsidR="00A275AE">
              <w:rPr>
                <w:noProof/>
                <w:webHidden/>
              </w:rPr>
              <w:tab/>
            </w:r>
            <w:r w:rsidR="00A275AE">
              <w:rPr>
                <w:noProof/>
                <w:webHidden/>
              </w:rPr>
              <w:fldChar w:fldCharType="begin"/>
            </w:r>
            <w:r w:rsidR="00A275AE">
              <w:rPr>
                <w:noProof/>
                <w:webHidden/>
              </w:rPr>
              <w:instrText xml:space="preserve"> PAGEREF _Toc465035026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711ED4A9"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27" w:history="1">
            <w:r w:rsidR="00A275AE" w:rsidRPr="00D15908">
              <w:rPr>
                <w:rStyle w:val="Hyperlink"/>
                <w:noProof/>
              </w:rPr>
              <w:t>5.2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Rectifiers &amp; Capacitor Banks</w:t>
            </w:r>
            <w:r w:rsidR="00A275AE">
              <w:rPr>
                <w:noProof/>
                <w:webHidden/>
              </w:rPr>
              <w:tab/>
            </w:r>
            <w:r w:rsidR="00A275AE">
              <w:rPr>
                <w:noProof/>
                <w:webHidden/>
              </w:rPr>
              <w:fldChar w:fldCharType="begin"/>
            </w:r>
            <w:r w:rsidR="00A275AE">
              <w:rPr>
                <w:noProof/>
                <w:webHidden/>
              </w:rPr>
              <w:instrText xml:space="preserve"> PAGEREF _Toc465035027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46D13BE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8" w:history="1">
            <w:r w:rsidR="00A275AE" w:rsidRPr="00D15908">
              <w:rPr>
                <w:rStyle w:val="Hyperlink"/>
                <w:noProof/>
              </w:rPr>
              <w:t>5.2.1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_Toc465035028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63F2CA2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9" w:history="1">
            <w:r w:rsidR="00A275AE" w:rsidRPr="00D15908">
              <w:rPr>
                <w:rStyle w:val="Hyperlink"/>
                <w:noProof/>
              </w:rPr>
              <w:t>5.2.2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_Toc465035029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74431D5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0" w:history="1">
            <w:r w:rsidR="00A275AE" w:rsidRPr="00D15908">
              <w:rPr>
                <w:rStyle w:val="Hyperlink"/>
                <w:noProof/>
              </w:rPr>
              <w:t>5.2.3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_Toc465035030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4DC8F87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1" w:history="1">
            <w:r w:rsidR="00A275AE" w:rsidRPr="00D15908">
              <w:rPr>
                <w:rStyle w:val="Hyperlink"/>
                <w:noProof/>
              </w:rPr>
              <w:t>5.2.4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_Toc465035031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31F06B5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2" w:history="1">
            <w:r w:rsidR="00A275AE" w:rsidRPr="00D15908">
              <w:rPr>
                <w:rStyle w:val="Hyperlink"/>
                <w:noProof/>
              </w:rPr>
              <w:t>5.2.5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_Toc465035032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F536D8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3" w:history="1">
            <w:r w:rsidR="00A275AE" w:rsidRPr="00D15908">
              <w:rPr>
                <w:rStyle w:val="Hyperlink"/>
                <w:noProof/>
              </w:rPr>
              <w:t>5.2.6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_Toc465035033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E9CD9D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4" w:history="1">
            <w:r w:rsidR="00A275AE" w:rsidRPr="00D15908">
              <w:rPr>
                <w:rStyle w:val="Hyperlink"/>
                <w:noProof/>
              </w:rPr>
              <w:t>5.2.7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_Toc465035034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125DB6D8"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35" w:history="1">
            <w:r w:rsidR="00A275AE" w:rsidRPr="00D15908">
              <w:rPr>
                <w:rStyle w:val="Hyperlink"/>
                <w:noProof/>
              </w:rPr>
              <w:t>5.3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Zener Constant-Voltage Reference</w:t>
            </w:r>
            <w:r w:rsidR="00A275AE">
              <w:rPr>
                <w:noProof/>
                <w:webHidden/>
              </w:rPr>
              <w:tab/>
            </w:r>
            <w:r w:rsidR="00A275AE">
              <w:rPr>
                <w:noProof/>
                <w:webHidden/>
              </w:rPr>
              <w:fldChar w:fldCharType="begin"/>
            </w:r>
            <w:r w:rsidR="00A275AE">
              <w:rPr>
                <w:noProof/>
                <w:webHidden/>
              </w:rPr>
              <w:instrText xml:space="preserve"> PAGEREF _Toc465035035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303C36B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6" w:history="1">
            <w:r w:rsidR="00A275AE" w:rsidRPr="00D15908">
              <w:rPr>
                <w:rStyle w:val="Hyperlink"/>
                <w:noProof/>
              </w:rPr>
              <w:t>5.3.1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_Toc465035036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110ADCF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7" w:history="1">
            <w:r w:rsidR="00A275AE" w:rsidRPr="00D15908">
              <w:rPr>
                <w:rStyle w:val="Hyperlink"/>
                <w:noProof/>
              </w:rPr>
              <w:t>5.3.2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_Toc465035037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8CB160A"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8" w:history="1">
            <w:r w:rsidR="00A275AE" w:rsidRPr="00D15908">
              <w:rPr>
                <w:rStyle w:val="Hyperlink"/>
                <w:noProof/>
              </w:rPr>
              <w:t>5.3.3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_Toc465035038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52196D9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9" w:history="1">
            <w:r w:rsidR="00A275AE" w:rsidRPr="00D15908">
              <w:rPr>
                <w:rStyle w:val="Hyperlink"/>
                <w:noProof/>
              </w:rPr>
              <w:t>5.3.4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_Toc465035039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348D887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0" w:history="1">
            <w:r w:rsidR="00A275AE" w:rsidRPr="00D15908">
              <w:rPr>
                <w:rStyle w:val="Hyperlink"/>
                <w:noProof/>
              </w:rPr>
              <w:t>5.3.5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_Toc465035040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34B995A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1" w:history="1">
            <w:r w:rsidR="00A275AE" w:rsidRPr="00D15908">
              <w:rPr>
                <w:rStyle w:val="Hyperlink"/>
                <w:noProof/>
              </w:rPr>
              <w:t>5.3.6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_Toc465035041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4EADE4C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2" w:history="1">
            <w:r w:rsidR="00A275AE" w:rsidRPr="00D15908">
              <w:rPr>
                <w:rStyle w:val="Hyperlink"/>
                <w:noProof/>
              </w:rPr>
              <w:t>5.3.7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_Toc465035042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002E9557" w14:textId="77777777" w:rsidR="00A275AE" w:rsidRDefault="0035655F">
          <w:pPr>
            <w:pStyle w:val="TOC3"/>
            <w:tabs>
              <w:tab w:val="right" w:leader="dot" w:pos="7360"/>
            </w:tabs>
            <w:rPr>
              <w:rFonts w:asciiTheme="minorHAnsi" w:eastAsiaTheme="minorEastAsia" w:hAnsiTheme="minorHAnsi" w:cstheme="minorBidi"/>
              <w:noProof/>
              <w:sz w:val="22"/>
              <w:szCs w:val="22"/>
              <w:lang w:val="en-ZA" w:eastAsia="en-ZA"/>
            </w:rPr>
          </w:pPr>
          <w:hyperlink w:anchor="_Toc465035043" w:history="1">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_Toc465035043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1623E56D"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44" w:history="1">
            <w:r w:rsidR="00A275AE" w:rsidRPr="00D15908">
              <w:rPr>
                <w:rStyle w:val="Hyperlink"/>
                <w:noProof/>
              </w:rPr>
              <w:t>5.4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Outboard Pass transistor stage</w:t>
            </w:r>
            <w:r w:rsidR="00A275AE">
              <w:rPr>
                <w:noProof/>
                <w:webHidden/>
              </w:rPr>
              <w:tab/>
            </w:r>
            <w:r w:rsidR="00A275AE">
              <w:rPr>
                <w:noProof/>
                <w:webHidden/>
              </w:rPr>
              <w:fldChar w:fldCharType="begin"/>
            </w:r>
            <w:r w:rsidR="00A275AE">
              <w:rPr>
                <w:noProof/>
                <w:webHidden/>
              </w:rPr>
              <w:instrText xml:space="preserve"> PAGEREF _Toc465035044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7A2550A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5" w:history="1">
            <w:r w:rsidR="00A275AE" w:rsidRPr="00D15908">
              <w:rPr>
                <w:rStyle w:val="Hyperlink"/>
                <w:noProof/>
              </w:rPr>
              <w:t>5.4.1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_Toc465035045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0493040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6" w:history="1">
            <w:r w:rsidR="00A275AE" w:rsidRPr="00D15908">
              <w:rPr>
                <w:rStyle w:val="Hyperlink"/>
                <w:noProof/>
              </w:rPr>
              <w:t>5.4.2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_Toc465035046 \h </w:instrText>
            </w:r>
            <w:r w:rsidR="00A275AE">
              <w:rPr>
                <w:noProof/>
                <w:webHidden/>
              </w:rPr>
            </w:r>
            <w:r w:rsidR="00A275AE">
              <w:rPr>
                <w:noProof/>
                <w:webHidden/>
              </w:rPr>
              <w:fldChar w:fldCharType="separate"/>
            </w:r>
            <w:r w:rsidR="00A275AE">
              <w:rPr>
                <w:noProof/>
                <w:webHidden/>
              </w:rPr>
              <w:t>5-16</w:t>
            </w:r>
            <w:r w:rsidR="00A275AE">
              <w:rPr>
                <w:noProof/>
                <w:webHidden/>
              </w:rPr>
              <w:fldChar w:fldCharType="end"/>
            </w:r>
          </w:hyperlink>
        </w:p>
        <w:p w14:paraId="170DDD1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7" w:history="1">
            <w:r w:rsidR="00A275AE" w:rsidRPr="00D15908">
              <w:rPr>
                <w:rStyle w:val="Hyperlink"/>
                <w:noProof/>
              </w:rPr>
              <w:t>5.4.3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_Toc465035047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09E80B8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8" w:history="1">
            <w:r w:rsidR="00A275AE" w:rsidRPr="00D15908">
              <w:rPr>
                <w:rStyle w:val="Hyperlink"/>
                <w:noProof/>
              </w:rPr>
              <w:t>5.4.4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_Toc465035048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260E44A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9" w:history="1">
            <w:r w:rsidR="00A275AE" w:rsidRPr="00D15908">
              <w:rPr>
                <w:rStyle w:val="Hyperlink"/>
                <w:noProof/>
              </w:rPr>
              <w:t>5.4.5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_Toc465035049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0C6BBC7E"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0" w:history="1">
            <w:r w:rsidR="00A275AE" w:rsidRPr="00D15908">
              <w:rPr>
                <w:rStyle w:val="Hyperlink"/>
                <w:noProof/>
              </w:rPr>
              <w:t>5.4.6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_Toc465035050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1C2AE5BF"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1" w:history="1">
            <w:r w:rsidR="00A275AE" w:rsidRPr="00D15908">
              <w:rPr>
                <w:rStyle w:val="Hyperlink"/>
                <w:noProof/>
              </w:rPr>
              <w:t>5.4.7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_Toc465035051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34BC9E2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52" w:history="1">
            <w:r w:rsidR="00A275AE" w:rsidRPr="00D15908">
              <w:rPr>
                <w:rStyle w:val="Hyperlink"/>
                <w:noProof/>
              </w:rPr>
              <w:t>5.5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Voltage Regulator</w:t>
            </w:r>
            <w:r w:rsidR="00A275AE">
              <w:rPr>
                <w:noProof/>
                <w:webHidden/>
              </w:rPr>
              <w:tab/>
            </w:r>
            <w:r w:rsidR="00A275AE">
              <w:rPr>
                <w:noProof/>
                <w:webHidden/>
              </w:rPr>
              <w:fldChar w:fldCharType="begin"/>
            </w:r>
            <w:r w:rsidR="00A275AE">
              <w:rPr>
                <w:noProof/>
                <w:webHidden/>
              </w:rPr>
              <w:instrText xml:space="preserve"> PAGEREF _Toc465035052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430C799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3" w:history="1">
            <w:r w:rsidR="00A275AE" w:rsidRPr="00D15908">
              <w:rPr>
                <w:rStyle w:val="Hyperlink"/>
                <w:noProof/>
              </w:rPr>
              <w:t>5.5.1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_Toc465035053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50A06E0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4" w:history="1">
            <w:r w:rsidR="00A275AE" w:rsidRPr="00D15908">
              <w:rPr>
                <w:rStyle w:val="Hyperlink"/>
                <w:noProof/>
              </w:rPr>
              <w:t>5.5.2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_Toc465035054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35A96E1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5" w:history="1">
            <w:r w:rsidR="00A275AE" w:rsidRPr="00D15908">
              <w:rPr>
                <w:rStyle w:val="Hyperlink"/>
                <w:noProof/>
              </w:rPr>
              <w:t>5.5.3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_Toc465035055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3FF12BA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6" w:history="1">
            <w:r w:rsidR="00A275AE" w:rsidRPr="00D15908">
              <w:rPr>
                <w:rStyle w:val="Hyperlink"/>
                <w:noProof/>
              </w:rPr>
              <w:t>5.5.4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_Toc465035056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222410C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7" w:history="1">
            <w:r w:rsidR="00A275AE" w:rsidRPr="00D15908">
              <w:rPr>
                <w:rStyle w:val="Hyperlink"/>
                <w:noProof/>
              </w:rPr>
              <w:t>5.5.5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_Toc465035057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5CA3EF0A"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8" w:history="1">
            <w:r w:rsidR="00A275AE" w:rsidRPr="00D15908">
              <w:rPr>
                <w:rStyle w:val="Hyperlink"/>
                <w:noProof/>
              </w:rPr>
              <w:t>5.5.6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_Toc465035058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1816498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9" w:history="1">
            <w:r w:rsidR="00A275AE" w:rsidRPr="00D15908">
              <w:rPr>
                <w:rStyle w:val="Hyperlink"/>
                <w:noProof/>
              </w:rPr>
              <w:t>5.5.7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_Toc465035059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2A103D74"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60" w:history="1">
            <w:r w:rsidR="00A275AE" w:rsidRPr="00D15908">
              <w:rPr>
                <w:rStyle w:val="Hyperlink"/>
                <w:noProof/>
              </w:rPr>
              <w:t>5.6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Current limiter</w:t>
            </w:r>
            <w:r w:rsidR="00A275AE">
              <w:rPr>
                <w:noProof/>
                <w:webHidden/>
              </w:rPr>
              <w:tab/>
            </w:r>
            <w:r w:rsidR="00A275AE">
              <w:rPr>
                <w:noProof/>
                <w:webHidden/>
              </w:rPr>
              <w:fldChar w:fldCharType="begin"/>
            </w:r>
            <w:r w:rsidR="00A275AE">
              <w:rPr>
                <w:noProof/>
                <w:webHidden/>
              </w:rPr>
              <w:instrText xml:space="preserve"> PAGEREF _Toc465035060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4C124A7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1" w:history="1">
            <w:r w:rsidR="00A275AE" w:rsidRPr="00D15908">
              <w:rPr>
                <w:rStyle w:val="Hyperlink"/>
                <w:noProof/>
              </w:rPr>
              <w:t>5.6.1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_Toc465035061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74BF30A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2" w:history="1">
            <w:r w:rsidR="00A275AE" w:rsidRPr="00D15908">
              <w:rPr>
                <w:rStyle w:val="Hyperlink"/>
                <w:noProof/>
              </w:rPr>
              <w:t>5.6.2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_Toc465035062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65B9B7A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3" w:history="1">
            <w:r w:rsidR="00A275AE" w:rsidRPr="00D15908">
              <w:rPr>
                <w:rStyle w:val="Hyperlink"/>
                <w:noProof/>
              </w:rPr>
              <w:t>5.6.3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_Toc465035063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20C764C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4" w:history="1">
            <w:r w:rsidR="00A275AE" w:rsidRPr="00D15908">
              <w:rPr>
                <w:rStyle w:val="Hyperlink"/>
                <w:noProof/>
              </w:rPr>
              <w:t>5.6.4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_Toc465035064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1C72CBD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5" w:history="1">
            <w:r w:rsidR="00A275AE" w:rsidRPr="00D15908">
              <w:rPr>
                <w:rStyle w:val="Hyperlink"/>
                <w:noProof/>
              </w:rPr>
              <w:t>5.6.5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_Toc465035065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7B03AA6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6" w:history="1">
            <w:r w:rsidR="00A275AE" w:rsidRPr="00D15908">
              <w:rPr>
                <w:rStyle w:val="Hyperlink"/>
                <w:noProof/>
              </w:rPr>
              <w:t>5.6.6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_Toc465035066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56AC6E48"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7" w:history="1">
            <w:r w:rsidR="00A275AE" w:rsidRPr="00D15908">
              <w:rPr>
                <w:rStyle w:val="Hyperlink"/>
                <w:noProof/>
              </w:rPr>
              <w:t>5.6.7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_Toc465035067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300FA396"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68" w:history="1">
            <w:r w:rsidR="00A275AE" w:rsidRPr="00D15908">
              <w:rPr>
                <w:rStyle w:val="Hyperlink"/>
                <w:noProof/>
              </w:rPr>
              <w:t>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Circuit Integration (Analogue)</w:t>
            </w:r>
            <w:r w:rsidR="00A275AE">
              <w:rPr>
                <w:noProof/>
                <w:webHidden/>
              </w:rPr>
              <w:tab/>
            </w:r>
            <w:r w:rsidR="00A275AE">
              <w:rPr>
                <w:noProof/>
                <w:webHidden/>
              </w:rPr>
              <w:fldChar w:fldCharType="begin"/>
            </w:r>
            <w:r w:rsidR="00A275AE">
              <w:rPr>
                <w:noProof/>
                <w:webHidden/>
              </w:rPr>
              <w:instrText xml:space="preserve"> PAGEREF _Toc465035068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63038CC1"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69" w:history="1">
            <w:r w:rsidR="00A275AE" w:rsidRPr="00D15908">
              <w:rPr>
                <w:rStyle w:val="Hyperlink"/>
                <w:noProof/>
              </w:rPr>
              <w:t>6.1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Final System Measurements</w:t>
            </w:r>
            <w:r w:rsidR="00A275AE">
              <w:rPr>
                <w:noProof/>
                <w:webHidden/>
              </w:rPr>
              <w:tab/>
            </w:r>
            <w:r w:rsidR="00A275AE">
              <w:rPr>
                <w:noProof/>
                <w:webHidden/>
              </w:rPr>
              <w:fldChar w:fldCharType="begin"/>
            </w:r>
            <w:r w:rsidR="00A275AE">
              <w:rPr>
                <w:noProof/>
                <w:webHidden/>
              </w:rPr>
              <w:instrText xml:space="preserve"> PAGEREF _Toc465035069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1A3BAB19"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0" w:history="1">
            <w:r w:rsidR="00A275AE" w:rsidRPr="00D15908">
              <w:rPr>
                <w:rStyle w:val="Hyperlink"/>
                <w:noProof/>
              </w:rPr>
              <w:t>6.2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Interpretation of Results</w:t>
            </w:r>
            <w:r w:rsidR="00A275AE">
              <w:rPr>
                <w:noProof/>
                <w:webHidden/>
              </w:rPr>
              <w:tab/>
            </w:r>
            <w:r w:rsidR="00A275AE">
              <w:rPr>
                <w:noProof/>
                <w:webHidden/>
              </w:rPr>
              <w:fldChar w:fldCharType="begin"/>
            </w:r>
            <w:r w:rsidR="00A275AE">
              <w:rPr>
                <w:noProof/>
                <w:webHidden/>
              </w:rPr>
              <w:instrText xml:space="preserve"> PAGEREF _Toc465035070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7E1F8F88"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71" w:history="1">
            <w:r w:rsidR="00A275AE" w:rsidRPr="00D15908">
              <w:rPr>
                <w:rStyle w:val="Hyperlink"/>
                <w:noProof/>
              </w:rPr>
              <w:t>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Design</w:t>
            </w:r>
            <w:r w:rsidR="00A275AE">
              <w:rPr>
                <w:noProof/>
                <w:webHidden/>
              </w:rPr>
              <w:tab/>
            </w:r>
            <w:r w:rsidR="00A275AE">
              <w:rPr>
                <w:noProof/>
                <w:webHidden/>
              </w:rPr>
              <w:fldChar w:fldCharType="begin"/>
            </w:r>
            <w:r w:rsidR="00A275AE">
              <w:rPr>
                <w:noProof/>
                <w:webHidden/>
              </w:rPr>
              <w:instrText xml:space="preserve"> PAGEREF _Toc465035071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1BD2501E"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2" w:history="1">
            <w:r w:rsidR="00A275AE" w:rsidRPr="00D15908">
              <w:rPr>
                <w:rStyle w:val="Hyperlink"/>
                <w:noProof/>
              </w:rPr>
              <w:t>7.1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Purpose &amp; Requirement</w:t>
            </w:r>
            <w:r w:rsidR="00A275AE">
              <w:rPr>
                <w:noProof/>
                <w:webHidden/>
              </w:rPr>
              <w:tab/>
            </w:r>
            <w:r w:rsidR="00A275AE">
              <w:rPr>
                <w:noProof/>
                <w:webHidden/>
              </w:rPr>
              <w:fldChar w:fldCharType="begin"/>
            </w:r>
            <w:r w:rsidR="00A275AE">
              <w:rPr>
                <w:noProof/>
                <w:webHidden/>
              </w:rPr>
              <w:instrText xml:space="preserve"> PAGEREF _Toc465035072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6E583E2D"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3" w:history="1">
            <w:r w:rsidR="00A275AE" w:rsidRPr="00D15908">
              <w:rPr>
                <w:rStyle w:val="Hyperlink"/>
                <w:noProof/>
              </w:rPr>
              <w:t>7.2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Literature</w:t>
            </w:r>
            <w:r w:rsidR="00A275AE">
              <w:rPr>
                <w:noProof/>
                <w:webHidden/>
              </w:rPr>
              <w:tab/>
            </w:r>
            <w:r w:rsidR="00A275AE">
              <w:rPr>
                <w:noProof/>
                <w:webHidden/>
              </w:rPr>
              <w:fldChar w:fldCharType="begin"/>
            </w:r>
            <w:r w:rsidR="00A275AE">
              <w:rPr>
                <w:noProof/>
                <w:webHidden/>
              </w:rPr>
              <w:instrText xml:space="preserve"> PAGEREF _Toc465035073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4A5635C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4" w:history="1">
            <w:r w:rsidR="00A275AE" w:rsidRPr="00D15908">
              <w:rPr>
                <w:rStyle w:val="Hyperlink"/>
                <w:noProof/>
              </w:rPr>
              <w:t>7.3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Extras</w:t>
            </w:r>
            <w:r w:rsidR="00A275AE">
              <w:rPr>
                <w:noProof/>
                <w:webHidden/>
              </w:rPr>
              <w:tab/>
            </w:r>
            <w:r w:rsidR="00A275AE">
              <w:rPr>
                <w:noProof/>
                <w:webHidden/>
              </w:rPr>
              <w:fldChar w:fldCharType="begin"/>
            </w:r>
            <w:r w:rsidR="00A275AE">
              <w:rPr>
                <w:noProof/>
                <w:webHidden/>
              </w:rPr>
              <w:instrText xml:space="preserve"> PAGEREF _Toc465035074 \h </w:instrText>
            </w:r>
            <w:r w:rsidR="00A275AE">
              <w:rPr>
                <w:noProof/>
                <w:webHidden/>
              </w:rPr>
            </w:r>
            <w:r w:rsidR="00A275AE">
              <w:rPr>
                <w:noProof/>
                <w:webHidden/>
              </w:rPr>
              <w:fldChar w:fldCharType="separate"/>
            </w:r>
            <w:r w:rsidR="00A275AE">
              <w:rPr>
                <w:noProof/>
                <w:webHidden/>
              </w:rPr>
              <w:t>7-23</w:t>
            </w:r>
            <w:r w:rsidR="00A275AE">
              <w:rPr>
                <w:noProof/>
                <w:webHidden/>
              </w:rPr>
              <w:fldChar w:fldCharType="end"/>
            </w:r>
          </w:hyperlink>
        </w:p>
        <w:p w14:paraId="685A608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5" w:history="1">
            <w:r w:rsidR="00A275AE" w:rsidRPr="00D15908">
              <w:rPr>
                <w:rStyle w:val="Hyperlink"/>
                <w:noProof/>
              </w:rPr>
              <w:t>7.3.1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Control System</w:t>
            </w:r>
            <w:r w:rsidR="00A275AE">
              <w:rPr>
                <w:noProof/>
                <w:webHidden/>
              </w:rPr>
              <w:tab/>
            </w:r>
            <w:r w:rsidR="00A275AE">
              <w:rPr>
                <w:noProof/>
                <w:webHidden/>
              </w:rPr>
              <w:fldChar w:fldCharType="begin"/>
            </w:r>
            <w:r w:rsidR="00A275AE">
              <w:rPr>
                <w:noProof/>
                <w:webHidden/>
              </w:rPr>
              <w:instrText xml:space="preserve"> PAGEREF _Toc465035075 \h </w:instrText>
            </w:r>
            <w:r w:rsidR="00A275AE">
              <w:rPr>
                <w:noProof/>
                <w:webHidden/>
              </w:rPr>
            </w:r>
            <w:r w:rsidR="00A275AE">
              <w:rPr>
                <w:noProof/>
                <w:webHidden/>
              </w:rPr>
              <w:fldChar w:fldCharType="separate"/>
            </w:r>
            <w:r w:rsidR="00A275AE">
              <w:rPr>
                <w:noProof/>
                <w:webHidden/>
              </w:rPr>
              <w:t>7-23</w:t>
            </w:r>
            <w:r w:rsidR="00A275AE">
              <w:rPr>
                <w:noProof/>
                <w:webHidden/>
              </w:rPr>
              <w:fldChar w:fldCharType="end"/>
            </w:r>
          </w:hyperlink>
        </w:p>
        <w:p w14:paraId="6E35BBD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6" w:history="1">
            <w:r w:rsidR="00A275AE" w:rsidRPr="00D15908">
              <w:rPr>
                <w:rStyle w:val="Hyperlink"/>
                <w:noProof/>
              </w:rPr>
              <w:t>7.3.2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Battery charging profiles</w:t>
            </w:r>
            <w:r w:rsidR="00A275AE">
              <w:rPr>
                <w:noProof/>
                <w:webHidden/>
              </w:rPr>
              <w:tab/>
            </w:r>
            <w:r w:rsidR="00A275AE">
              <w:rPr>
                <w:noProof/>
                <w:webHidden/>
              </w:rPr>
              <w:fldChar w:fldCharType="begin"/>
            </w:r>
            <w:r w:rsidR="00A275AE">
              <w:rPr>
                <w:noProof/>
                <w:webHidden/>
              </w:rPr>
              <w:instrText xml:space="preserve"> PAGEREF _Toc465035076 \h </w:instrText>
            </w:r>
            <w:r w:rsidR="00A275AE">
              <w:rPr>
                <w:noProof/>
                <w:webHidden/>
              </w:rPr>
            </w:r>
            <w:r w:rsidR="00A275AE">
              <w:rPr>
                <w:noProof/>
                <w:webHidden/>
              </w:rPr>
              <w:fldChar w:fldCharType="separate"/>
            </w:r>
            <w:r w:rsidR="00A275AE">
              <w:rPr>
                <w:noProof/>
                <w:webHidden/>
              </w:rPr>
              <w:t>7-24</w:t>
            </w:r>
            <w:r w:rsidR="00A275AE">
              <w:rPr>
                <w:noProof/>
                <w:webHidden/>
              </w:rPr>
              <w:fldChar w:fldCharType="end"/>
            </w:r>
          </w:hyperlink>
        </w:p>
        <w:p w14:paraId="1E74D63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7" w:history="1">
            <w:r w:rsidR="00A275AE" w:rsidRPr="00D15908">
              <w:rPr>
                <w:rStyle w:val="Hyperlink"/>
                <w:noProof/>
              </w:rPr>
              <w:t>7.3.3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Cellular connectivity</w:t>
            </w:r>
            <w:r w:rsidR="00A275AE">
              <w:rPr>
                <w:noProof/>
                <w:webHidden/>
              </w:rPr>
              <w:tab/>
            </w:r>
            <w:r w:rsidR="00A275AE">
              <w:rPr>
                <w:noProof/>
                <w:webHidden/>
              </w:rPr>
              <w:fldChar w:fldCharType="begin"/>
            </w:r>
            <w:r w:rsidR="00A275AE">
              <w:rPr>
                <w:noProof/>
                <w:webHidden/>
              </w:rPr>
              <w:instrText xml:space="preserve"> PAGEREF _Toc465035077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0349E59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8" w:history="1">
            <w:r w:rsidR="00A275AE" w:rsidRPr="00D15908">
              <w:rPr>
                <w:rStyle w:val="Hyperlink"/>
                <w:noProof/>
              </w:rPr>
              <w:t>7.4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Arduino Interface</w:t>
            </w:r>
            <w:r w:rsidR="00A275AE">
              <w:rPr>
                <w:noProof/>
                <w:webHidden/>
              </w:rPr>
              <w:tab/>
            </w:r>
            <w:r w:rsidR="00A275AE">
              <w:rPr>
                <w:noProof/>
                <w:webHidden/>
              </w:rPr>
              <w:fldChar w:fldCharType="begin"/>
            </w:r>
            <w:r w:rsidR="00A275AE">
              <w:rPr>
                <w:noProof/>
                <w:webHidden/>
              </w:rPr>
              <w:instrText xml:space="preserve"> PAGEREF _Toc465035078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44FA099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9" w:history="1">
            <w:r w:rsidR="00A275AE" w:rsidRPr="00D15908">
              <w:rPr>
                <w:rStyle w:val="Hyperlink"/>
                <w:noProof/>
              </w:rPr>
              <w:t>7.4.1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Inputs (PWM RC filters)</w:t>
            </w:r>
            <w:r w:rsidR="00A275AE">
              <w:rPr>
                <w:noProof/>
                <w:webHidden/>
              </w:rPr>
              <w:tab/>
            </w:r>
            <w:r w:rsidR="00A275AE">
              <w:rPr>
                <w:noProof/>
                <w:webHidden/>
              </w:rPr>
              <w:fldChar w:fldCharType="begin"/>
            </w:r>
            <w:r w:rsidR="00A275AE">
              <w:rPr>
                <w:noProof/>
                <w:webHidden/>
              </w:rPr>
              <w:instrText xml:space="preserve"> PAGEREF _Toc465035079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474E5B4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80" w:history="1">
            <w:r w:rsidR="00A275AE" w:rsidRPr="00D15908">
              <w:rPr>
                <w:rStyle w:val="Hyperlink"/>
                <w:noProof/>
              </w:rPr>
              <w:t>7.4.2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Outputs</w:t>
            </w:r>
            <w:r w:rsidR="00A275AE">
              <w:rPr>
                <w:noProof/>
                <w:webHidden/>
              </w:rPr>
              <w:tab/>
            </w:r>
            <w:r w:rsidR="00A275AE">
              <w:rPr>
                <w:noProof/>
                <w:webHidden/>
              </w:rPr>
              <w:fldChar w:fldCharType="begin"/>
            </w:r>
            <w:r w:rsidR="00A275AE">
              <w:rPr>
                <w:noProof/>
                <w:webHidden/>
              </w:rPr>
              <w:instrText xml:space="preserve"> PAGEREF _Toc465035080 \h </w:instrText>
            </w:r>
            <w:r w:rsidR="00A275AE">
              <w:rPr>
                <w:noProof/>
                <w:webHidden/>
              </w:rPr>
            </w:r>
            <w:r w:rsidR="00A275AE">
              <w:rPr>
                <w:noProof/>
                <w:webHidden/>
              </w:rPr>
              <w:fldChar w:fldCharType="separate"/>
            </w:r>
            <w:r w:rsidR="00A275AE">
              <w:rPr>
                <w:noProof/>
                <w:webHidden/>
              </w:rPr>
              <w:t>7-27</w:t>
            </w:r>
            <w:r w:rsidR="00A275AE">
              <w:rPr>
                <w:noProof/>
                <w:webHidden/>
              </w:rPr>
              <w:fldChar w:fldCharType="end"/>
            </w:r>
          </w:hyperlink>
        </w:p>
        <w:p w14:paraId="241125A3"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1" w:history="1">
            <w:r w:rsidR="00A275AE" w:rsidRPr="00D15908">
              <w:rPr>
                <w:rStyle w:val="Hyperlink"/>
                <w:noProof/>
              </w:rPr>
              <w:t>8</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A: Measured Demonstration Results</w:t>
            </w:r>
            <w:r w:rsidR="00A275AE">
              <w:rPr>
                <w:noProof/>
                <w:webHidden/>
              </w:rPr>
              <w:tab/>
            </w:r>
            <w:r w:rsidR="00A275AE">
              <w:rPr>
                <w:noProof/>
                <w:webHidden/>
              </w:rPr>
              <w:fldChar w:fldCharType="begin"/>
            </w:r>
            <w:r w:rsidR="00A275AE">
              <w:rPr>
                <w:noProof/>
                <w:webHidden/>
              </w:rPr>
              <w:instrText xml:space="preserve"> PAGEREF _Toc465035081 \h </w:instrText>
            </w:r>
            <w:r w:rsidR="00A275AE">
              <w:rPr>
                <w:noProof/>
                <w:webHidden/>
              </w:rPr>
            </w:r>
            <w:r w:rsidR="00A275AE">
              <w:rPr>
                <w:noProof/>
                <w:webHidden/>
              </w:rPr>
              <w:fldChar w:fldCharType="separate"/>
            </w:r>
            <w:r w:rsidR="00A275AE">
              <w:rPr>
                <w:noProof/>
                <w:webHidden/>
              </w:rPr>
              <w:t>8-29</w:t>
            </w:r>
            <w:r w:rsidR="00A275AE">
              <w:rPr>
                <w:noProof/>
                <w:webHidden/>
              </w:rPr>
              <w:fldChar w:fldCharType="end"/>
            </w:r>
          </w:hyperlink>
        </w:p>
        <w:p w14:paraId="40DDAC71"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2" w:history="1">
            <w:r w:rsidR="00A275AE" w:rsidRPr="00D15908">
              <w:rPr>
                <w:rStyle w:val="Hyperlink"/>
                <w:noProof/>
              </w:rPr>
              <w:t>9</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B: Circuit Diagram</w:t>
            </w:r>
            <w:r w:rsidR="00A275AE">
              <w:rPr>
                <w:noProof/>
                <w:webHidden/>
              </w:rPr>
              <w:tab/>
            </w:r>
            <w:r w:rsidR="00A275AE">
              <w:rPr>
                <w:noProof/>
                <w:webHidden/>
              </w:rPr>
              <w:fldChar w:fldCharType="begin"/>
            </w:r>
            <w:r w:rsidR="00A275AE">
              <w:rPr>
                <w:noProof/>
                <w:webHidden/>
              </w:rPr>
              <w:instrText xml:space="preserve"> PAGEREF _Toc465035082 \h </w:instrText>
            </w:r>
            <w:r w:rsidR="00A275AE">
              <w:rPr>
                <w:noProof/>
                <w:webHidden/>
              </w:rPr>
            </w:r>
            <w:r w:rsidR="00A275AE">
              <w:rPr>
                <w:noProof/>
                <w:webHidden/>
              </w:rPr>
              <w:fldChar w:fldCharType="separate"/>
            </w:r>
            <w:r w:rsidR="00A275AE">
              <w:rPr>
                <w:noProof/>
                <w:webHidden/>
              </w:rPr>
              <w:t>9-30</w:t>
            </w:r>
            <w:r w:rsidR="00A275AE">
              <w:rPr>
                <w:noProof/>
                <w:webHidden/>
              </w:rPr>
              <w:fldChar w:fldCharType="end"/>
            </w:r>
          </w:hyperlink>
        </w:p>
        <w:p w14:paraId="132D36CE"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3" w:history="1">
            <w:r w:rsidR="00A275AE" w:rsidRPr="00D15908">
              <w:rPr>
                <w:rStyle w:val="Hyperlink"/>
                <w:noProof/>
              </w:rPr>
              <w:t>10</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C: PCB Layout</w:t>
            </w:r>
            <w:r w:rsidR="00A275AE">
              <w:rPr>
                <w:noProof/>
                <w:webHidden/>
              </w:rPr>
              <w:tab/>
            </w:r>
            <w:r w:rsidR="00A275AE">
              <w:rPr>
                <w:noProof/>
                <w:webHidden/>
              </w:rPr>
              <w:fldChar w:fldCharType="begin"/>
            </w:r>
            <w:r w:rsidR="00A275AE">
              <w:rPr>
                <w:noProof/>
                <w:webHidden/>
              </w:rPr>
              <w:instrText xml:space="preserve"> PAGEREF _Toc465035083 \h </w:instrText>
            </w:r>
            <w:r w:rsidR="00A275AE">
              <w:rPr>
                <w:noProof/>
                <w:webHidden/>
              </w:rPr>
            </w:r>
            <w:r w:rsidR="00A275AE">
              <w:rPr>
                <w:noProof/>
                <w:webHidden/>
              </w:rPr>
              <w:fldChar w:fldCharType="separate"/>
            </w:r>
            <w:r w:rsidR="00A275AE">
              <w:rPr>
                <w:noProof/>
                <w:webHidden/>
              </w:rPr>
              <w:t>10-31</w:t>
            </w:r>
            <w:r w:rsidR="00A275AE">
              <w:rPr>
                <w:noProof/>
                <w:webHidden/>
              </w:rPr>
              <w:fldChar w:fldCharType="end"/>
            </w:r>
          </w:hyperlink>
        </w:p>
        <w:p w14:paraId="489C48D0"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4" w:history="1">
            <w:r w:rsidR="00A275AE" w:rsidRPr="00D15908">
              <w:rPr>
                <w:rStyle w:val="Hyperlink"/>
                <w:noProof/>
              </w:rPr>
              <w:t>11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D: Photo of Circuit</w:t>
            </w:r>
            <w:r w:rsidR="00A275AE">
              <w:rPr>
                <w:noProof/>
                <w:webHidden/>
              </w:rPr>
              <w:tab/>
            </w:r>
            <w:r w:rsidR="00A275AE">
              <w:rPr>
                <w:noProof/>
                <w:webHidden/>
              </w:rPr>
              <w:fldChar w:fldCharType="begin"/>
            </w:r>
            <w:r w:rsidR="00A275AE">
              <w:rPr>
                <w:noProof/>
                <w:webHidden/>
              </w:rPr>
              <w:instrText xml:space="preserve"> PAGEREF _Toc465035084 \h </w:instrText>
            </w:r>
            <w:r w:rsidR="00A275AE">
              <w:rPr>
                <w:noProof/>
                <w:webHidden/>
              </w:rPr>
            </w:r>
            <w:r w:rsidR="00A275AE">
              <w:rPr>
                <w:noProof/>
                <w:webHidden/>
              </w:rPr>
              <w:fldChar w:fldCharType="separate"/>
            </w:r>
            <w:r w:rsidR="00A275AE">
              <w:rPr>
                <w:noProof/>
                <w:webHidden/>
              </w:rPr>
              <w:t>11-32</w:t>
            </w:r>
            <w:r w:rsidR="00A275AE">
              <w:rPr>
                <w:noProof/>
                <w:webHidden/>
              </w:rPr>
              <w:fldChar w:fldCharType="end"/>
            </w:r>
          </w:hyperlink>
        </w:p>
        <w:p w14:paraId="2EA23472"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5" w:history="1">
            <w:r w:rsidR="00A275AE" w:rsidRPr="00D15908">
              <w:rPr>
                <w:rStyle w:val="Hyperlink"/>
                <w:noProof/>
              </w:rPr>
              <w:t>12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 Calculations</w:t>
            </w:r>
            <w:r w:rsidR="00A275AE">
              <w:rPr>
                <w:noProof/>
                <w:webHidden/>
              </w:rPr>
              <w:tab/>
            </w:r>
            <w:r w:rsidR="00A275AE">
              <w:rPr>
                <w:noProof/>
                <w:webHidden/>
              </w:rPr>
              <w:fldChar w:fldCharType="begin"/>
            </w:r>
            <w:r w:rsidR="00A275AE">
              <w:rPr>
                <w:noProof/>
                <w:webHidden/>
              </w:rPr>
              <w:instrText xml:space="preserve"> PAGEREF _Toc465035085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1FC2CDEF"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6" w:history="1">
            <w:r w:rsidR="00A275AE" w:rsidRPr="00D15908">
              <w:rPr>
                <w:rStyle w:val="Hyperlink"/>
                <w:noProof/>
              </w:rPr>
              <w:t>12.1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E.1:  Transformers</w:t>
            </w:r>
            <w:r w:rsidR="00A275AE">
              <w:rPr>
                <w:noProof/>
                <w:webHidden/>
              </w:rPr>
              <w:tab/>
            </w:r>
            <w:r w:rsidR="00A275AE">
              <w:rPr>
                <w:noProof/>
                <w:webHidden/>
              </w:rPr>
              <w:fldChar w:fldCharType="begin"/>
            </w:r>
            <w:r w:rsidR="00A275AE">
              <w:rPr>
                <w:noProof/>
                <w:webHidden/>
              </w:rPr>
              <w:instrText xml:space="preserve"> PAGEREF _Toc465035086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0F631F78"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7" w:history="1">
            <w:r w:rsidR="00A275AE" w:rsidRPr="00D15908">
              <w:rPr>
                <w:rStyle w:val="Hyperlink"/>
                <w:noProof/>
              </w:rPr>
              <w:t>12.2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E.2: Rectifiers &amp; Capacitor Banks</w:t>
            </w:r>
            <w:r w:rsidR="00A275AE">
              <w:rPr>
                <w:noProof/>
                <w:webHidden/>
              </w:rPr>
              <w:tab/>
            </w:r>
            <w:r w:rsidR="00A275AE">
              <w:rPr>
                <w:noProof/>
                <w:webHidden/>
              </w:rPr>
              <w:fldChar w:fldCharType="begin"/>
            </w:r>
            <w:r w:rsidR="00A275AE">
              <w:rPr>
                <w:noProof/>
                <w:webHidden/>
              </w:rPr>
              <w:instrText xml:space="preserve"> PAGEREF _Toc465035087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68BB09AB"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8" w:history="1">
            <w:r w:rsidR="00A275AE" w:rsidRPr="00D15908">
              <w:rPr>
                <w:rStyle w:val="Hyperlink"/>
                <w:noProof/>
              </w:rPr>
              <w:t>12.3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E.3: Zener Constant Voltage Reference</w:t>
            </w:r>
            <w:r w:rsidR="00A275AE">
              <w:rPr>
                <w:noProof/>
                <w:webHidden/>
              </w:rPr>
              <w:tab/>
            </w:r>
            <w:r w:rsidR="00A275AE">
              <w:rPr>
                <w:noProof/>
                <w:webHidden/>
              </w:rPr>
              <w:fldChar w:fldCharType="begin"/>
            </w:r>
            <w:r w:rsidR="00A275AE">
              <w:rPr>
                <w:noProof/>
                <w:webHidden/>
              </w:rPr>
              <w:instrText xml:space="preserve"> PAGEREF _Toc465035088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6A6EE579"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9" w:history="1">
            <w:r w:rsidR="00A275AE" w:rsidRPr="00D15908">
              <w:rPr>
                <w:rStyle w:val="Hyperlink"/>
                <w:noProof/>
              </w:rPr>
              <w:t>12.4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E.4: Pass Output Stage</w:t>
            </w:r>
            <w:r w:rsidR="00A275AE">
              <w:rPr>
                <w:noProof/>
                <w:webHidden/>
              </w:rPr>
              <w:tab/>
            </w:r>
            <w:r w:rsidR="00A275AE">
              <w:rPr>
                <w:noProof/>
                <w:webHidden/>
              </w:rPr>
              <w:fldChar w:fldCharType="begin"/>
            </w:r>
            <w:r w:rsidR="00A275AE">
              <w:rPr>
                <w:noProof/>
                <w:webHidden/>
              </w:rPr>
              <w:instrText xml:space="preserve"> PAGEREF _Toc465035089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3B663291"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0" w:history="1">
            <w:r w:rsidR="00A275AE" w:rsidRPr="00D15908">
              <w:rPr>
                <w:rStyle w:val="Hyperlink"/>
                <w:noProof/>
              </w:rPr>
              <w:t>12.5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E.5: Voltage Regulator</w:t>
            </w:r>
            <w:r w:rsidR="00A275AE">
              <w:rPr>
                <w:noProof/>
                <w:webHidden/>
              </w:rPr>
              <w:tab/>
            </w:r>
            <w:r w:rsidR="00A275AE">
              <w:rPr>
                <w:noProof/>
                <w:webHidden/>
              </w:rPr>
              <w:fldChar w:fldCharType="begin"/>
            </w:r>
            <w:r w:rsidR="00A275AE">
              <w:rPr>
                <w:noProof/>
                <w:webHidden/>
              </w:rPr>
              <w:instrText xml:space="preserve"> PAGEREF _Toc465035090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5AAEB5D2"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1" w:history="1">
            <w:r w:rsidR="00A275AE" w:rsidRPr="00D15908">
              <w:rPr>
                <w:rStyle w:val="Hyperlink"/>
                <w:noProof/>
              </w:rPr>
              <w:t>12.6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E.6: Current Limiter</w:t>
            </w:r>
            <w:r w:rsidR="00A275AE">
              <w:rPr>
                <w:noProof/>
                <w:webHidden/>
              </w:rPr>
              <w:tab/>
            </w:r>
            <w:r w:rsidR="00A275AE">
              <w:rPr>
                <w:noProof/>
                <w:webHidden/>
              </w:rPr>
              <w:fldChar w:fldCharType="begin"/>
            </w:r>
            <w:r w:rsidR="00A275AE">
              <w:rPr>
                <w:noProof/>
                <w:webHidden/>
              </w:rPr>
              <w:instrText xml:space="preserve"> PAGEREF _Toc465035091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7B822EA0"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2" w:history="1">
            <w:r w:rsidR="00A275AE" w:rsidRPr="00D15908">
              <w:rPr>
                <w:rStyle w:val="Hyperlink"/>
                <w:noProof/>
              </w:rPr>
              <w:t>12.7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E.7: Arduino Interface</w:t>
            </w:r>
            <w:r w:rsidR="00A275AE">
              <w:rPr>
                <w:noProof/>
                <w:webHidden/>
              </w:rPr>
              <w:tab/>
            </w:r>
            <w:r w:rsidR="00A275AE">
              <w:rPr>
                <w:noProof/>
                <w:webHidden/>
              </w:rPr>
              <w:fldChar w:fldCharType="begin"/>
            </w:r>
            <w:r w:rsidR="00A275AE">
              <w:rPr>
                <w:noProof/>
                <w:webHidden/>
              </w:rPr>
              <w:instrText xml:space="preserve"> PAGEREF _Toc465035092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4C439B3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93" w:history="1">
            <w:r w:rsidR="00A275AE" w:rsidRPr="00D15908">
              <w:rPr>
                <w:rStyle w:val="Hyperlink"/>
                <w:noProof/>
              </w:rPr>
              <w:t>12.7.1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PWM filter</w:t>
            </w:r>
            <w:r w:rsidR="00A275AE">
              <w:rPr>
                <w:noProof/>
                <w:webHidden/>
              </w:rPr>
              <w:tab/>
            </w:r>
            <w:r w:rsidR="00A275AE">
              <w:rPr>
                <w:noProof/>
                <w:webHidden/>
              </w:rPr>
              <w:fldChar w:fldCharType="begin"/>
            </w:r>
            <w:r w:rsidR="00A275AE">
              <w:rPr>
                <w:noProof/>
                <w:webHidden/>
              </w:rPr>
              <w:instrText xml:space="preserve"> PAGEREF _Toc465035093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58A5BCBB"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94" w:history="1">
            <w:r w:rsidR="00A275AE" w:rsidRPr="00D15908">
              <w:rPr>
                <w:rStyle w:val="Hyperlink"/>
                <w:noProof/>
              </w:rPr>
              <w:t>13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F: Source code</w:t>
            </w:r>
            <w:r w:rsidR="00A275AE">
              <w:rPr>
                <w:noProof/>
                <w:webHidden/>
              </w:rPr>
              <w:tab/>
            </w:r>
            <w:r w:rsidR="00A275AE">
              <w:rPr>
                <w:noProof/>
                <w:webHidden/>
              </w:rPr>
              <w:fldChar w:fldCharType="begin"/>
            </w:r>
            <w:r w:rsidR="00A275AE">
              <w:rPr>
                <w:noProof/>
                <w:webHidden/>
              </w:rPr>
              <w:instrText xml:space="preserve"> PAGEREF _Toc465035094 \h </w:instrText>
            </w:r>
            <w:r w:rsidR="00A275AE">
              <w:rPr>
                <w:noProof/>
                <w:webHidden/>
              </w:rPr>
            </w:r>
            <w:r w:rsidR="00A275AE">
              <w:rPr>
                <w:noProof/>
                <w:webHidden/>
              </w:rPr>
              <w:fldChar w:fldCharType="separate"/>
            </w:r>
            <w:r w:rsidR="00A275AE">
              <w:rPr>
                <w:noProof/>
                <w:webHidden/>
              </w:rPr>
              <w:t>13-35</w:t>
            </w:r>
            <w:r w:rsidR="00A275AE">
              <w:rPr>
                <w:noProof/>
                <w:webHidden/>
              </w:rPr>
              <w:fldChar w:fldCharType="end"/>
            </w:r>
          </w:hyperlink>
        </w:p>
        <w:p w14:paraId="69463D87"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95" w:history="1">
            <w:r w:rsidR="00A275AE" w:rsidRPr="00D15908">
              <w:rPr>
                <w:rStyle w:val="Hyperlink"/>
                <w:noProof/>
              </w:rPr>
              <w:t>14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G: Extra information</w:t>
            </w:r>
            <w:r w:rsidR="00A275AE">
              <w:rPr>
                <w:noProof/>
                <w:webHidden/>
              </w:rPr>
              <w:tab/>
            </w:r>
            <w:r w:rsidR="00A275AE">
              <w:rPr>
                <w:noProof/>
                <w:webHidden/>
              </w:rPr>
              <w:fldChar w:fldCharType="begin"/>
            </w:r>
            <w:r w:rsidR="00A275AE">
              <w:rPr>
                <w:noProof/>
                <w:webHidden/>
              </w:rPr>
              <w:instrText xml:space="preserve"> PAGEREF _Toc465035095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46B35DF4"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6" w:history="1">
            <w:r w:rsidR="00A275AE" w:rsidRPr="00D15908">
              <w:rPr>
                <w:rStyle w:val="Hyperlink"/>
                <w:noProof/>
              </w:rPr>
              <w:t>14.1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Voltage Gain</w:t>
            </w:r>
            <w:r w:rsidR="00A275AE">
              <w:rPr>
                <w:noProof/>
                <w:webHidden/>
              </w:rPr>
              <w:tab/>
            </w:r>
            <w:r w:rsidR="00A275AE">
              <w:rPr>
                <w:noProof/>
                <w:webHidden/>
              </w:rPr>
              <w:fldChar w:fldCharType="begin"/>
            </w:r>
            <w:r w:rsidR="00A275AE">
              <w:rPr>
                <w:noProof/>
                <w:webHidden/>
              </w:rPr>
              <w:instrText xml:space="preserve"> PAGEREF _Toc465035096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6A28216B"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7" w:history="1">
            <w:r w:rsidR="00A275AE" w:rsidRPr="00D15908">
              <w:rPr>
                <w:rStyle w:val="Hyperlink"/>
                <w:noProof/>
              </w:rPr>
              <w:t>14.2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Current Gain (transconductance)</w:t>
            </w:r>
            <w:r w:rsidR="00A275AE">
              <w:rPr>
                <w:noProof/>
                <w:webHidden/>
              </w:rPr>
              <w:tab/>
            </w:r>
            <w:r w:rsidR="00A275AE">
              <w:rPr>
                <w:noProof/>
                <w:webHidden/>
              </w:rPr>
              <w:fldChar w:fldCharType="begin"/>
            </w:r>
            <w:r w:rsidR="00A275AE">
              <w:rPr>
                <w:noProof/>
                <w:webHidden/>
              </w:rPr>
              <w:instrText xml:space="preserve"> PAGEREF _Toc465035097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20970686"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8" w:history="1">
            <w:r w:rsidR="00A275AE" w:rsidRPr="00D15908">
              <w:rPr>
                <w:rStyle w:val="Hyperlink"/>
                <w:noProof/>
              </w:rPr>
              <w:t>14.3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Extra Hardware Features</w:t>
            </w:r>
            <w:r w:rsidR="00A275AE">
              <w:rPr>
                <w:noProof/>
                <w:webHidden/>
              </w:rPr>
              <w:tab/>
            </w:r>
            <w:r w:rsidR="00A275AE">
              <w:rPr>
                <w:noProof/>
                <w:webHidden/>
              </w:rPr>
              <w:fldChar w:fldCharType="begin"/>
            </w:r>
            <w:r w:rsidR="00A275AE">
              <w:rPr>
                <w:noProof/>
                <w:webHidden/>
              </w:rPr>
              <w:instrText xml:space="preserve"> PAGEREF _Toc465035098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5CE217C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99" w:history="1">
            <w:r w:rsidR="00A275AE" w:rsidRPr="00D15908">
              <w:rPr>
                <w:rStyle w:val="Hyperlink"/>
                <w:noProof/>
              </w:rPr>
              <w:t>14.3.1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Battery charging profiles</w:t>
            </w:r>
            <w:r w:rsidR="00A275AE">
              <w:rPr>
                <w:noProof/>
                <w:webHidden/>
              </w:rPr>
              <w:tab/>
            </w:r>
            <w:r w:rsidR="00A275AE">
              <w:rPr>
                <w:noProof/>
                <w:webHidden/>
              </w:rPr>
              <w:fldChar w:fldCharType="begin"/>
            </w:r>
            <w:r w:rsidR="00A275AE">
              <w:rPr>
                <w:noProof/>
                <w:webHidden/>
              </w:rPr>
              <w:instrText xml:space="preserve"> PAGEREF _Toc465035099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68B7D422"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0" w:history="1">
            <w:r w:rsidR="00A275AE" w:rsidRPr="00D15908">
              <w:rPr>
                <w:rStyle w:val="Hyperlink"/>
                <w:noProof/>
              </w:rPr>
              <w:t>15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Figures</w:t>
            </w:r>
            <w:r w:rsidR="00A275AE">
              <w:rPr>
                <w:noProof/>
                <w:webHidden/>
              </w:rPr>
              <w:tab/>
            </w:r>
            <w:r w:rsidR="00A275AE">
              <w:rPr>
                <w:noProof/>
                <w:webHidden/>
              </w:rPr>
              <w:fldChar w:fldCharType="begin"/>
            </w:r>
            <w:r w:rsidR="00A275AE">
              <w:rPr>
                <w:noProof/>
                <w:webHidden/>
              </w:rPr>
              <w:instrText xml:space="preserve"> PAGEREF _Toc465035100 \h </w:instrText>
            </w:r>
            <w:r w:rsidR="00A275AE">
              <w:rPr>
                <w:noProof/>
                <w:webHidden/>
              </w:rPr>
            </w:r>
            <w:r w:rsidR="00A275AE">
              <w:rPr>
                <w:noProof/>
                <w:webHidden/>
              </w:rPr>
              <w:fldChar w:fldCharType="separate"/>
            </w:r>
            <w:r w:rsidR="00A275AE">
              <w:rPr>
                <w:noProof/>
                <w:webHidden/>
              </w:rPr>
              <w:t>15-47</w:t>
            </w:r>
            <w:r w:rsidR="00A275AE">
              <w:rPr>
                <w:noProof/>
                <w:webHidden/>
              </w:rPr>
              <w:fldChar w:fldCharType="end"/>
            </w:r>
          </w:hyperlink>
        </w:p>
        <w:p w14:paraId="6F52132F"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1" w:history="1">
            <w:r w:rsidR="00A275AE" w:rsidRPr="00D15908">
              <w:rPr>
                <w:rStyle w:val="Hyperlink"/>
                <w:noProof/>
              </w:rPr>
              <w:t>16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Glossary</w:t>
            </w:r>
            <w:r w:rsidR="00A275AE">
              <w:rPr>
                <w:noProof/>
                <w:webHidden/>
              </w:rPr>
              <w:tab/>
            </w:r>
            <w:r w:rsidR="00A275AE">
              <w:rPr>
                <w:noProof/>
                <w:webHidden/>
              </w:rPr>
              <w:fldChar w:fldCharType="begin"/>
            </w:r>
            <w:r w:rsidR="00A275AE">
              <w:rPr>
                <w:noProof/>
                <w:webHidden/>
              </w:rPr>
              <w:instrText xml:space="preserve"> PAGEREF _Toc465035101 \h </w:instrText>
            </w:r>
            <w:r w:rsidR="00A275AE">
              <w:rPr>
                <w:noProof/>
                <w:webHidden/>
              </w:rPr>
            </w:r>
            <w:r w:rsidR="00A275AE">
              <w:rPr>
                <w:noProof/>
                <w:webHidden/>
              </w:rPr>
              <w:fldChar w:fldCharType="separate"/>
            </w:r>
            <w:r w:rsidR="00A275AE">
              <w:rPr>
                <w:noProof/>
                <w:webHidden/>
              </w:rPr>
              <w:t>16-49</w:t>
            </w:r>
            <w:r w:rsidR="00A275AE">
              <w:rPr>
                <w:noProof/>
                <w:webHidden/>
              </w:rPr>
              <w:fldChar w:fldCharType="end"/>
            </w:r>
          </w:hyperlink>
        </w:p>
        <w:p w14:paraId="3AB6F56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2" w:history="1">
            <w:r w:rsidR="00A275AE" w:rsidRPr="00D15908">
              <w:rPr>
                <w:rStyle w:val="Hyperlink"/>
                <w:noProof/>
              </w:rPr>
              <w:t>17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Bibliography</w:t>
            </w:r>
            <w:r w:rsidR="00A275AE">
              <w:rPr>
                <w:noProof/>
                <w:webHidden/>
              </w:rPr>
              <w:tab/>
            </w:r>
            <w:r w:rsidR="00A275AE">
              <w:rPr>
                <w:noProof/>
                <w:webHidden/>
              </w:rPr>
              <w:fldChar w:fldCharType="begin"/>
            </w:r>
            <w:r w:rsidR="00A275AE">
              <w:rPr>
                <w:noProof/>
                <w:webHidden/>
              </w:rPr>
              <w:instrText xml:space="preserve"> PAGEREF _Toc465035102 \h </w:instrText>
            </w:r>
            <w:r w:rsidR="00A275AE">
              <w:rPr>
                <w:noProof/>
                <w:webHidden/>
              </w:rPr>
            </w:r>
            <w:r w:rsidR="00A275AE">
              <w:rPr>
                <w:noProof/>
                <w:webHidden/>
              </w:rPr>
              <w:fldChar w:fldCharType="separate"/>
            </w:r>
            <w:r w:rsidR="00A275AE">
              <w:rPr>
                <w:noProof/>
                <w:webHidden/>
              </w:rPr>
              <w:t>17-50</w:t>
            </w:r>
            <w:r w:rsidR="00A275AE">
              <w:rPr>
                <w:noProof/>
                <w:webHidden/>
              </w:rPr>
              <w:fldChar w:fldCharType="end"/>
            </w:r>
          </w:hyperlink>
        </w:p>
        <w:p w14:paraId="17F21A1C" w14:textId="77777777"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035014"/>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r>
        <w:t>Pb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77777777" w:rsidR="002D1595" w:rsidRDefault="002D1595" w:rsidP="00331A90">
      <w:pPr>
        <w:pStyle w:val="ListParagraph"/>
        <w:numPr>
          <w:ilvl w:val="0"/>
          <w:numId w:val="15"/>
        </w:numPr>
        <w:spacing w:line="240" w:lineRule="auto"/>
        <w:jc w:val="left"/>
      </w:pPr>
      <w:r>
        <w:t>LPF – Low Pass Filters</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035015"/>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05A14196" w14:textId="77777777" w:rsidR="00697172" w:rsidRDefault="00697172" w:rsidP="00BE1AFF">
      <w:pPr>
        <w:spacing w:line="240" w:lineRule="auto"/>
        <w:ind w:firstLine="0"/>
        <w:jc w:val="left"/>
      </w:pPr>
    </w:p>
    <w:p w14:paraId="165DBCBC" w14:textId="77777777" w:rsidR="00697172" w:rsidRPr="00697172" w:rsidRDefault="00697172" w:rsidP="00697172">
      <w:pPr>
        <w:spacing w:line="240" w:lineRule="auto"/>
        <w:ind w:firstLine="0"/>
        <w:jc w:val="center"/>
        <w:rPr>
          <w:color w:val="FF0000"/>
        </w:rPr>
      </w:pPr>
      <w:r w:rsidRPr="00697172">
        <w:rPr>
          <w:color w:val="FF0000"/>
        </w:rPr>
        <w:t>[insert flow diagram here]</w:t>
      </w:r>
    </w:p>
    <w:p w14:paraId="251E3657" w14:textId="77777777" w:rsidR="00697172" w:rsidRDefault="00697172">
      <w:pPr>
        <w:spacing w:line="240" w:lineRule="auto"/>
        <w:ind w:firstLine="0"/>
        <w:jc w:val="left"/>
      </w:pP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035016"/>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(Optional) Charge NiH and Pb batteries using software profiles</w:t>
      </w:r>
    </w:p>
    <w:p w14:paraId="43E8E363" w14:textId="77777777" w:rsidR="00641370" w:rsidRDefault="00641370" w:rsidP="00641370">
      <w:pPr>
        <w:pStyle w:val="ListParagraph"/>
        <w:numPr>
          <w:ilvl w:val="0"/>
          <w:numId w:val="16"/>
        </w:numPr>
      </w:pPr>
      <w:r>
        <w:t>The op amps can output max Vcc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fects of op amps, transistors, Z</w:t>
      </w:r>
      <w:r>
        <w:t xml:space="preserve">eners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035017"/>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77777777" w:rsidR="00DF7125" w:rsidRDefault="00DF7125" w:rsidP="00F277E2">
      <w:r>
        <w:t>On the other hand, SMPS are very noisy in radio applications, and rather require linear power supplies.</w:t>
      </w:r>
    </w:p>
    <w:p w14:paraId="4DEBFA83" w14:textId="77777777" w:rsidR="00DF7125" w:rsidRDefault="00DF7125" w:rsidP="00DF7125">
      <w:pPr>
        <w:ind w:firstLine="0"/>
      </w:pPr>
    </w:p>
    <w:p w14:paraId="70F65179" w14:textId="77777777" w:rsidR="00DF7125" w:rsidRPr="00DF7125" w:rsidRDefault="00DF7125" w:rsidP="00DF7125">
      <w:pPr>
        <w:ind w:firstLine="0"/>
        <w:jc w:val="center"/>
        <w:rPr>
          <w:color w:val="FF0000"/>
        </w:rPr>
      </w:pPr>
      <w:r w:rsidRPr="00DF7125">
        <w:rPr>
          <w:color w:val="FF0000"/>
        </w:rPr>
        <w:t>[Insert table of compar</w:t>
      </w:r>
      <w:r w:rsidR="008440B0">
        <w:rPr>
          <w:color w:val="FF0000"/>
        </w:rPr>
        <w:t>i</w:t>
      </w:r>
      <w:r w:rsidRPr="00DF7125">
        <w:rPr>
          <w:color w:val="FF0000"/>
        </w:rPr>
        <w:t>sons]</w:t>
      </w:r>
    </w:p>
    <w:p w14:paraId="34A07FA6" w14:textId="77777777" w:rsidR="00D04853" w:rsidRDefault="00925F2D" w:rsidP="0000011F">
      <w:pPr>
        <w:pStyle w:val="Heading1"/>
      </w:pPr>
      <w:bookmarkStart w:id="7" w:name="_Toc465035018"/>
      <w:r>
        <w:t>System Design</w:t>
      </w:r>
      <w:bookmarkEnd w:id="7"/>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8" w:name="_Toc465035019"/>
      <w:r>
        <w:t>Transformers</w:t>
      </w:r>
      <w:bookmarkEnd w:id="8"/>
    </w:p>
    <w:p w14:paraId="0D3E356F" w14:textId="77777777" w:rsidR="00631862" w:rsidRDefault="00631862" w:rsidP="00631862">
      <w:pPr>
        <w:pStyle w:val="Heading3"/>
      </w:pPr>
      <w:bookmarkStart w:id="9" w:name="_Toc465035020"/>
      <w:r>
        <w:t>Literature Study</w:t>
      </w:r>
      <w:bookmarkEnd w:id="9"/>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0" w:name="_Toc465035021"/>
      <w:r>
        <w:t>Design</w:t>
      </w:r>
      <w:bookmarkEnd w:id="10"/>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3873B818" w:rsidR="007734D2" w:rsidRDefault="007734D2" w:rsidP="007734D2">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w:t>
      </w:r>
      <w:r w:rsidR="00161CBE">
        <w:fldChar w:fldCharType="end"/>
      </w:r>
      <w:r>
        <w:t>: 15V transformer secured</w:t>
      </w:r>
    </w:p>
    <w:p w14:paraId="7734F561" w14:textId="77777777" w:rsidR="00F277E2" w:rsidRDefault="00F277E2" w:rsidP="00775663"/>
    <w:p w14:paraId="45B67E9A" w14:textId="77777777"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F277E2" w:rsidRPr="00F277E2">
        <w:rPr>
          <w:color w:val="FF0000"/>
        </w:rPr>
        <w:t>[insert TL081 datasheet reference]</w:t>
      </w:r>
      <w:r w:rsidR="00775663">
        <w:rPr>
          <w:color w:val="FF0000"/>
        </w:rPr>
        <w:t xml:space="preserve"> </w:t>
      </w:r>
      <w:r w:rsidR="00775663" w:rsidRPr="00775663">
        <w:t>op amps</w:t>
      </w:r>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0870E3DA" w:rsidR="00C34C56" w:rsidRDefault="00C34C56" w:rsidP="00C34C56">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w:t>
      </w:r>
      <w:r w:rsidR="00161CBE">
        <w:fldChar w:fldCharType="end"/>
      </w:r>
      <w:r>
        <w:t>: 9V dual transformer and two diode bridges (right)</w:t>
      </w:r>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1CA735F2" w:rsidR="00DF7125" w:rsidRDefault="00C51539" w:rsidP="00C51539">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3</w:t>
      </w:r>
      <w:r w:rsidR="00161CBE">
        <w:fldChar w:fldCharType="end"/>
      </w:r>
      <w:r>
        <w:t>: The dual 16V transformer</w:t>
      </w:r>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333AC11A" w:rsidR="00C34C56" w:rsidRDefault="00C34C56" w:rsidP="00C34C56">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4</w:t>
      </w:r>
      <w:r w:rsidR="00161CBE">
        <w:fldChar w:fldCharType="end"/>
      </w:r>
      <w:r>
        <w:t>: 160W transformer</w:t>
      </w:r>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24939370" w:rsidR="00C51539" w:rsidRDefault="00C51539" w:rsidP="00C51539">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5</w:t>
      </w:r>
      <w:r w:rsidR="00161CBE">
        <w:fldChar w:fldCharType="end"/>
      </w:r>
      <w:r>
        <w:t>: Couple of dual LM358s</w:t>
      </w:r>
    </w:p>
    <w:p w14:paraId="5581D190" w14:textId="77777777" w:rsidR="00F4785A" w:rsidRDefault="00F4785A" w:rsidP="00775663"/>
    <w:p w14:paraId="70515DFF" w14:textId="77777777" w:rsidR="009F5E7C" w:rsidRDefault="00F4785A" w:rsidP="009F5E7C">
      <w:pPr>
        <w:pStyle w:val="Heading3"/>
      </w:pPr>
      <w:bookmarkStart w:id="11" w:name="_Toc465035022"/>
      <w:r>
        <w:t>Analysi</w:t>
      </w:r>
      <w:r w:rsidR="009F5E7C">
        <w:t>s</w:t>
      </w:r>
      <w:bookmarkEnd w:id="11"/>
    </w:p>
    <w:p w14:paraId="7C8FF3EC" w14:textId="77777777" w:rsidR="008E6C3D" w:rsidRDefault="008E6C3D" w:rsidP="008E6C3D">
      <w:pPr>
        <w:ind w:firstLine="0"/>
        <w:rPr>
          <w:i/>
        </w:rPr>
      </w:pPr>
      <w:r>
        <w:t xml:space="preserve">When the 15V transformer voltages were measured under load, it was discovered that Rseries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1825" cy="2105025"/>
                    </a:xfrm>
                    <a:prstGeom prst="rect">
                      <a:avLst/>
                    </a:prstGeom>
                  </pic:spPr>
                </pic:pic>
              </a:graphicData>
            </a:graphic>
          </wp:inline>
        </w:drawing>
      </w:r>
    </w:p>
    <w:p w14:paraId="7C0A969F" w14:textId="35FC2681" w:rsidR="008F4136" w:rsidRDefault="008F4136" w:rsidP="008F4136">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6</w:t>
      </w:r>
      <w:r w:rsidR="00161CBE">
        <w:fldChar w:fldCharType="end"/>
      </w:r>
      <w:r>
        <w:t>: simple thevinin equivalent 15V transformer</w:t>
      </w:r>
      <w:r>
        <w:rPr>
          <w:noProof/>
        </w:rPr>
        <w:t xml:space="preserve"> model.</w:t>
      </w:r>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2457450"/>
                    </a:xfrm>
                    <a:prstGeom prst="rect">
                      <a:avLst/>
                    </a:prstGeom>
                  </pic:spPr>
                </pic:pic>
              </a:graphicData>
            </a:graphic>
          </wp:inline>
        </w:drawing>
      </w:r>
    </w:p>
    <w:p w14:paraId="4D7596DD" w14:textId="56282592" w:rsidR="008F4136" w:rsidRDefault="008F4136" w:rsidP="008F4136">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7</w:t>
      </w:r>
      <w:r w:rsidR="00161CBE">
        <w:fldChar w:fldCharType="end"/>
      </w:r>
      <w:r>
        <w:t>: voltage drop after series resistance (blue), current (red)</w:t>
      </w:r>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7777777" w:rsidR="00F4785A" w:rsidRDefault="00F4785A" w:rsidP="00F4785A">
      <w:pPr>
        <w:pStyle w:val="Heading3"/>
      </w:pPr>
      <w:bookmarkStart w:id="12" w:name="_Toc465035023"/>
      <w:r>
        <w:t>Building the circuit</w:t>
      </w:r>
      <w:bookmarkEnd w:id="12"/>
    </w:p>
    <w:p w14:paraId="2AAF426F" w14:textId="77777777" w:rsidR="008E6C3D" w:rsidRPr="008E6C3D" w:rsidRDefault="00C566D6" w:rsidP="008E6C3D">
      <w:pPr>
        <w:pStyle w:val="Firstparagraph"/>
        <w:rPr>
          <w:color w:val="FF0000"/>
        </w:rPr>
      </w:pPr>
      <w:r w:rsidRPr="00C566D6">
        <w:rPr>
          <w:color w:val="FF0000"/>
        </w:rPr>
        <w:t>Insert pictures of crimp connectors</w:t>
      </w:r>
      <w:r>
        <w:rPr>
          <w:color w:val="FF0000"/>
        </w:rPr>
        <w:t xml:space="preserve">. </w:t>
      </w:r>
    </w:p>
    <w:p w14:paraId="20945473" w14:textId="77777777" w:rsidR="00F4785A" w:rsidRDefault="00F4785A" w:rsidP="00F4785A">
      <w:pPr>
        <w:pStyle w:val="Heading3"/>
      </w:pPr>
      <w:bookmarkStart w:id="13" w:name="_Toc465035024"/>
      <w:r>
        <w:t>Measurements</w:t>
      </w:r>
      <w:bookmarkEnd w:id="13"/>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25B59B34" w:rsidR="008E6C3D" w:rsidRDefault="008E6C3D" w:rsidP="008E6C3D">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8</w:t>
      </w:r>
      <w:r w:rsidR="00161CBE">
        <w:fldChar w:fldCharType="end"/>
      </w:r>
      <w:r>
        <w:t>: 15V transformer open circuited</w:t>
      </w:r>
    </w:p>
    <w:p w14:paraId="32A4FFE2" w14:textId="77777777" w:rsidR="008E6C3D" w:rsidRDefault="008E6C3D" w:rsidP="003016EB">
      <w:pPr>
        <w:keepNext/>
        <w:ind w:firstLine="0"/>
        <w:jc w:val="center"/>
      </w:pPr>
      <w:r>
        <w:rPr>
          <w:noProof/>
          <w:lang w:val="en-ZA" w:eastAsia="en-ZA"/>
        </w:rPr>
        <w:lastRenderedPageBreak/>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5070928C" w:rsidR="008E6C3D" w:rsidRDefault="008E6C3D" w:rsidP="003016EB">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9</w:t>
      </w:r>
      <w:r w:rsidR="00161CBE">
        <w:fldChar w:fldCharType="end"/>
      </w:r>
      <w:r>
        <w:t>: 15V transformer loaded with 20 ohms</w:t>
      </w:r>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r>
        <w:t>Rseries = 2.86 ohms</w:t>
      </w:r>
    </w:p>
    <w:p w14:paraId="3CCD2946" w14:textId="77777777" w:rsidR="008E6C3D" w:rsidRDefault="008E6C3D" w:rsidP="008E6C3D">
      <w:pPr>
        <w:ind w:firstLine="0"/>
      </w:pPr>
    </w:p>
    <w:p w14:paraId="25B5421D" w14:textId="77777777" w:rsidR="00F4785A" w:rsidRDefault="00F4785A" w:rsidP="00F4785A">
      <w:pPr>
        <w:pStyle w:val="Heading3"/>
      </w:pPr>
      <w:bookmarkStart w:id="14" w:name="_Toc465035025"/>
      <w:r>
        <w:t>Comparison of theoretical and measured values</w:t>
      </w:r>
      <w:bookmarkEnd w:id="14"/>
    </w:p>
    <w:p w14:paraId="35B62AA7" w14:textId="77777777" w:rsidR="00F4785A" w:rsidRPr="00F4785A" w:rsidRDefault="00F4785A" w:rsidP="00F4785A">
      <w:pPr>
        <w:pStyle w:val="Heading3"/>
      </w:pPr>
      <w:bookmarkStart w:id="15" w:name="_Toc465035026"/>
      <w:r>
        <w:t>Conclusion and recommendations</w:t>
      </w:r>
      <w:bookmarkEnd w:id="15"/>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16" w:name="_Toc465035027"/>
      <w:r>
        <w:lastRenderedPageBreak/>
        <w:t>Rectifiers &amp; Capacitor Banks</w:t>
      </w:r>
      <w:bookmarkEnd w:id="16"/>
    </w:p>
    <w:p w14:paraId="67A98708" w14:textId="77777777" w:rsidR="00F4785A" w:rsidRDefault="00F4785A" w:rsidP="00F4785A">
      <w:pPr>
        <w:pStyle w:val="Heading3"/>
      </w:pPr>
      <w:bookmarkStart w:id="17" w:name="_Toc465035028"/>
      <w:r>
        <w:t>Literature Study</w:t>
      </w:r>
      <w:bookmarkEnd w:id="17"/>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18" w:name="_Toc465035029"/>
      <w:r>
        <w:t>Design</w:t>
      </w:r>
      <w:bookmarkEnd w:id="18"/>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35655F"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35655F"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9950" cy="1804035"/>
                    </a:xfrm>
                    <a:prstGeom prst="rect">
                      <a:avLst/>
                    </a:prstGeom>
                  </pic:spPr>
                </pic:pic>
              </a:graphicData>
            </a:graphic>
          </wp:inline>
        </w:drawing>
      </w:r>
    </w:p>
    <w:p w14:paraId="1D4C6F6F" w14:textId="3062B0EB" w:rsidR="00E63326" w:rsidRDefault="00E63326" w:rsidP="00E63326">
      <w:pPr>
        <w:pStyle w:val="Caption"/>
        <w:jc w:val="center"/>
      </w:pPr>
      <w:bookmarkStart w:id="19" w:name="_Toc465022951"/>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10</w:t>
      </w:r>
      <w:r w:rsidR="00161CBE">
        <w:fldChar w:fldCharType="end"/>
      </w:r>
      <w:r>
        <w:t>: Bridge and capacitors</w:t>
      </w:r>
      <w:bookmarkEnd w:id="19"/>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35655F"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20" w:name="_Toc465035030"/>
      <w:r>
        <w:lastRenderedPageBreak/>
        <w:t>Analysis</w:t>
      </w:r>
      <w:bookmarkEnd w:id="20"/>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950" cy="1808480"/>
                    </a:xfrm>
                    <a:prstGeom prst="rect">
                      <a:avLst/>
                    </a:prstGeom>
                  </pic:spPr>
                </pic:pic>
              </a:graphicData>
            </a:graphic>
          </wp:inline>
        </w:drawing>
      </w:r>
    </w:p>
    <w:p w14:paraId="60032F8B" w14:textId="28BA8E51" w:rsidR="00576BE4" w:rsidRPr="00576BE4" w:rsidRDefault="00576BE4" w:rsidP="00576BE4">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11</w:t>
      </w:r>
      <w:r w:rsidR="00161CBE">
        <w:fldChar w:fldCharType="end"/>
      </w:r>
      <w:r>
        <w:t>: 15 ohm load, and 1k represents the load of the rest of circuit</w:t>
      </w:r>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950" cy="2111375"/>
                    </a:xfrm>
                    <a:prstGeom prst="rect">
                      <a:avLst/>
                    </a:prstGeom>
                  </pic:spPr>
                </pic:pic>
              </a:graphicData>
            </a:graphic>
          </wp:inline>
        </w:drawing>
      </w:r>
    </w:p>
    <w:p w14:paraId="1F99951F" w14:textId="4DF401EF" w:rsidR="003016EB" w:rsidRDefault="003016EB" w:rsidP="003016EB">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12</w:t>
      </w:r>
      <w:r w:rsidR="00161CBE">
        <w:fldChar w:fldCharType="end"/>
      </w:r>
      <w:r>
        <w:t>: Diode + capacitor bank under load.</w:t>
      </w:r>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21" w:name="_Toc465035031"/>
      <w:r>
        <w:t>Building the circuit</w:t>
      </w:r>
      <w:bookmarkEnd w:id="21"/>
    </w:p>
    <w:p w14:paraId="0048438C" w14:textId="16CEDA72" w:rsidR="00AA4D40" w:rsidRPr="00AA4D40" w:rsidRDefault="00AA4D40" w:rsidP="00AA4D40">
      <w:pPr>
        <w:pStyle w:val="Firstparagraph"/>
      </w:pPr>
      <w:r>
        <w:t>The circuit was built with a diode bridge which accepts crimp connectors. This means that hotswapping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6A4B58C1" w:rsidR="00045DC9" w:rsidRPr="00045DC9" w:rsidRDefault="00045DC9" w:rsidP="00045DC9">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13</w:t>
      </w:r>
      <w:r w:rsidR="00161CBE">
        <w:fldChar w:fldCharType="end"/>
      </w:r>
      <w:r>
        <w:t>: Old diode bridge</w:t>
      </w:r>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1FEE7F30" w:rsidR="00045DC9" w:rsidRDefault="00045DC9" w:rsidP="00045DC9">
      <w:pPr>
        <w:pStyle w:val="Caption"/>
        <w:jc w:val="center"/>
        <w:rPr>
          <w:noProof/>
        </w:rP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14</w:t>
      </w:r>
      <w:r w:rsidR="00161CBE">
        <w:fldChar w:fldCharType="end"/>
      </w:r>
      <w:r>
        <w:t>: New diode bridge with crimp connectors</w:t>
      </w:r>
      <w:r>
        <w:rPr>
          <w:noProof/>
        </w:rPr>
        <w:t xml:space="preserve"> secured</w:t>
      </w:r>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6C8A392D" w:rsidR="00045DC9" w:rsidRPr="00045DC9" w:rsidRDefault="00045DC9" w:rsidP="00045DC9">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15</w:t>
      </w:r>
      <w:r w:rsidR="00161CBE">
        <w:fldChar w:fldCharType="end"/>
      </w:r>
      <w:r>
        <w:t>: 10 mF capacitor</w:t>
      </w:r>
      <w:r>
        <w:rPr>
          <w:noProof/>
        </w:rPr>
        <w:t xml:space="preserve"> bank</w:t>
      </w:r>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22" w:name="_Toc465035032"/>
      <w:r>
        <w:t>Measurements</w:t>
      </w:r>
      <w:bookmarkEnd w:id="22"/>
    </w:p>
    <w:p w14:paraId="0B26B20C" w14:textId="77777777"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Pr="0017042F">
            <w:rPr>
              <w:noProof/>
              <w:lang w:val="en-ZA"/>
            </w:rPr>
            <w:t>[1]</w:t>
          </w:r>
          <w:r>
            <w:fldChar w:fldCharType="end"/>
          </w:r>
        </w:sdtContent>
      </w:sdt>
      <w:r>
        <w:t xml:space="preserve"> being 32V. Rseries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Vsteady is 13.7V and Vcc is 13.0V. </w:t>
      </w:r>
    </w:p>
    <w:p w14:paraId="0ACE29D7" w14:textId="30C6CC37" w:rsidR="005620AB" w:rsidRPr="005620AB" w:rsidRDefault="00E64450" w:rsidP="005620AB">
      <w:pPr>
        <w:pStyle w:val="Heading3"/>
      </w:pPr>
      <w:bookmarkStart w:id="23" w:name="_Toc465035033"/>
      <w:r>
        <w:t>Comparison of theoretical and measured values</w:t>
      </w:r>
      <w:bookmarkEnd w:id="23"/>
    </w:p>
    <w:p w14:paraId="3D6B677E" w14:textId="5B52E9B8" w:rsidR="00FA5A21" w:rsidRDefault="005620AB" w:rsidP="00FA5A21">
      <w:pPr>
        <w:pStyle w:val="Firstparagraph"/>
      </w:pPr>
      <w:r>
        <w:t>With Vcc being 13V and Vsteady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2367280"/>
                    </a:xfrm>
                    <a:prstGeom prst="rect">
                      <a:avLst/>
                    </a:prstGeom>
                  </pic:spPr>
                </pic:pic>
              </a:graphicData>
            </a:graphic>
          </wp:inline>
        </w:drawing>
      </w:r>
    </w:p>
    <w:p w14:paraId="0AE88E66" w14:textId="5131228F" w:rsidR="00FA5A21" w:rsidRDefault="00FA5A21" w:rsidP="00FA5A21">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16</w:t>
      </w:r>
      <w:r w:rsidR="00161CBE">
        <w:fldChar w:fldCharType="end"/>
      </w:r>
      <w:r>
        <w:t>: steady voltage over time</w:t>
      </w:r>
    </w:p>
    <w:p w14:paraId="16AB8A97" w14:textId="3E807ABD" w:rsidR="00FA5A21" w:rsidRDefault="00FA5A21" w:rsidP="00FA5A21">
      <w:pPr>
        <w:ind w:firstLine="0"/>
      </w:pPr>
      <w:r>
        <w:t>See how Vsteady and Vcc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24" w:name="_Toc465035034"/>
      <w:r>
        <w:t>Conclusion and recommendation</w:t>
      </w:r>
      <w:bookmarkEnd w:id="24"/>
    </w:p>
    <w:p w14:paraId="2009293F" w14:textId="77777777" w:rsidR="00FA5A21" w:rsidRPr="00FA5A21" w:rsidRDefault="00FA5A21" w:rsidP="00FA5A21">
      <w:pPr>
        <w:pStyle w:val="Firstparagraph"/>
      </w:pPr>
      <w:r>
        <w:t>A separate transformer would indeed have kept Vsteady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25" w:name="_Toc465035035"/>
      <w:r>
        <w:t>Zener Constant-Voltage Reference</w:t>
      </w:r>
      <w:bookmarkEnd w:id="25"/>
    </w:p>
    <w:p w14:paraId="7FE6C8D3" w14:textId="77777777" w:rsidR="002A1F71" w:rsidRDefault="002A1F71" w:rsidP="002A1F71">
      <w:pPr>
        <w:pStyle w:val="Heading3"/>
      </w:pPr>
      <w:bookmarkStart w:id="26" w:name="_Toc465035036"/>
      <w:r>
        <w:t>Literature Study</w:t>
      </w:r>
      <w:bookmarkEnd w:id="26"/>
    </w:p>
    <w:p w14:paraId="53B34727" w14:textId="77777777" w:rsidR="00D46EC8" w:rsidRPr="00AF4079" w:rsidRDefault="00AF4079" w:rsidP="00D46EC8">
      <w:pPr>
        <w:pStyle w:val="Firstparagraph"/>
        <w:rPr>
          <w:i/>
        </w:rPr>
      </w:pPr>
      <w:r w:rsidRPr="00AF4079">
        <w:rPr>
          <w:i/>
        </w:rPr>
        <w:t>“</w:t>
      </w:r>
      <w:r w:rsidR="00D46EC8" w:rsidRPr="00AF4079">
        <w:rPr>
          <w:i/>
        </w:rPr>
        <w:t>Zeners make great fireworks.</w:t>
      </w:r>
      <w:r w:rsidRPr="00AF4079">
        <w:rPr>
          <w:i/>
        </w:rPr>
        <w:t>”</w:t>
      </w:r>
    </w:p>
    <w:p w14:paraId="1FBD90CA" w14:textId="77777777" w:rsidR="002A1F71" w:rsidRDefault="002A1F71" w:rsidP="002A1F71">
      <w:pPr>
        <w:pStyle w:val="Heading3"/>
      </w:pPr>
      <w:bookmarkStart w:id="27" w:name="_Toc465035037"/>
      <w:r>
        <w:lastRenderedPageBreak/>
        <w:t>Design</w:t>
      </w:r>
      <w:bookmarkEnd w:id="27"/>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9950" cy="2646045"/>
                    </a:xfrm>
                    <a:prstGeom prst="rect">
                      <a:avLst/>
                    </a:prstGeom>
                  </pic:spPr>
                </pic:pic>
              </a:graphicData>
            </a:graphic>
          </wp:inline>
        </w:drawing>
      </w:r>
    </w:p>
    <w:p w14:paraId="2E016095" w14:textId="7561AF65" w:rsidR="002A1F71" w:rsidRDefault="007C2004" w:rsidP="007C2004">
      <w:pPr>
        <w:pStyle w:val="Caption"/>
        <w:jc w:val="center"/>
      </w:pPr>
      <w:bookmarkStart w:id="28" w:name="_Toc465022952"/>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17</w:t>
      </w:r>
      <w:r w:rsidR="00161CBE">
        <w:fldChar w:fldCharType="end"/>
      </w:r>
      <w:r>
        <w:t>: Zener reference circuit</w:t>
      </w:r>
      <w:bookmarkEnd w:id="28"/>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29" w:name="_Toc465035038"/>
      <w:r>
        <w:t>Analysis</w:t>
      </w:r>
      <w:bookmarkEnd w:id="29"/>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950" cy="2110105"/>
                    </a:xfrm>
                    <a:prstGeom prst="rect">
                      <a:avLst/>
                    </a:prstGeom>
                  </pic:spPr>
                </pic:pic>
              </a:graphicData>
            </a:graphic>
          </wp:inline>
        </w:drawing>
      </w:r>
    </w:p>
    <w:p w14:paraId="0A672729" w14:textId="3484434A" w:rsidR="00982ED8" w:rsidRDefault="00E577AF" w:rsidP="00E577AF">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18</w:t>
      </w:r>
      <w:r w:rsidR="00161CBE">
        <w:fldChar w:fldCharType="end"/>
      </w:r>
      <w:r>
        <w:t>: Zener circuit tuned output</w:t>
      </w:r>
    </w:p>
    <w:p w14:paraId="53A37B1F" w14:textId="0FDA2D74" w:rsidR="00E577AF" w:rsidRPr="00E577AF" w:rsidRDefault="00E577AF" w:rsidP="00E577AF">
      <w:pPr>
        <w:ind w:firstLine="0"/>
      </w:pPr>
      <w:r>
        <w:lastRenderedPageBreak/>
        <w:t>The ripple, according to spice, is 187uV.</w:t>
      </w:r>
    </w:p>
    <w:p w14:paraId="3256065E" w14:textId="77777777" w:rsidR="002A1F71" w:rsidRDefault="002A1F71" w:rsidP="002A1F71">
      <w:pPr>
        <w:pStyle w:val="Heading3"/>
      </w:pPr>
      <w:bookmarkStart w:id="30" w:name="_Toc465035039"/>
      <w:r>
        <w:t>Building the circuit</w:t>
      </w:r>
      <w:bookmarkEnd w:id="30"/>
    </w:p>
    <w:p w14:paraId="293F2003" w14:textId="04E8C453" w:rsidR="002A1F71" w:rsidRDefault="002A1F71" w:rsidP="002A1F71">
      <w:pPr>
        <w:pStyle w:val="Heading3"/>
      </w:pPr>
      <w:bookmarkStart w:id="31" w:name="_Toc465035040"/>
      <w:r>
        <w:t>Measurements</w:t>
      </w:r>
      <w:bookmarkEnd w:id="31"/>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32" w:name="_Toc465035041"/>
      <w:r>
        <w:t>Comparison of theoretical and measured values</w:t>
      </w:r>
      <w:bookmarkEnd w:id="32"/>
    </w:p>
    <w:p w14:paraId="18E77854" w14:textId="57F8887D" w:rsidR="00E577AF" w:rsidRPr="00E577AF" w:rsidRDefault="00E577AF" w:rsidP="00E577AF">
      <w:pPr>
        <w:pStyle w:val="Firstparagraph"/>
      </w:pPr>
      <w:r>
        <w:t xml:space="preserve">There is </w:t>
      </w:r>
      <w:r w:rsidR="001364EB">
        <w:t>negligible difference.</w:t>
      </w:r>
    </w:p>
    <w:p w14:paraId="43B70C91" w14:textId="71BF78C8" w:rsidR="002A1F71" w:rsidRDefault="002A1F71" w:rsidP="002A1F71">
      <w:pPr>
        <w:pStyle w:val="Heading3"/>
      </w:pPr>
      <w:bookmarkStart w:id="33" w:name="_Toc465035042"/>
      <w:r>
        <w:t>Conclusion and recommendation</w:t>
      </w:r>
      <w:bookmarkEnd w:id="33"/>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34" w:name="_Toc465035043"/>
      <w:r>
        <w:t>Literature Study</w:t>
      </w:r>
      <w:bookmarkEnd w:id="34"/>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35" w:name="_Toc465035044"/>
      <w:r>
        <w:t>Outboard Pass transistor s</w:t>
      </w:r>
      <w:r w:rsidR="00925F2D">
        <w:t>tage</w:t>
      </w:r>
      <w:bookmarkEnd w:id="35"/>
    </w:p>
    <w:p w14:paraId="1E9EC534" w14:textId="77777777" w:rsidR="00EF0CD1" w:rsidRDefault="00EF0CD1" w:rsidP="00EF0CD1">
      <w:pPr>
        <w:pStyle w:val="Heading3"/>
      </w:pPr>
      <w:bookmarkStart w:id="36" w:name="_Toc465035045"/>
      <w:r>
        <w:t>Literature Study</w:t>
      </w:r>
      <w:bookmarkEnd w:id="36"/>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2C712ADD" w:rsidR="009B082E" w:rsidRDefault="009B082E" w:rsidP="009B082E">
      <w:pPr>
        <w:pStyle w:val="Caption"/>
        <w:jc w:val="center"/>
      </w:pPr>
      <w:bookmarkStart w:id="37" w:name="_Toc465022953"/>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19</w:t>
      </w:r>
      <w:r w:rsidR="00161CBE">
        <w:fldChar w:fldCharType="end"/>
      </w:r>
      <w:r>
        <w:t>: Sziklai pair</w:t>
      </w:r>
      <w:bookmarkEnd w:id="37"/>
    </w:p>
    <w:p w14:paraId="4BC14E4C" w14:textId="77777777" w:rsidR="009B082E" w:rsidRPr="00984E88" w:rsidRDefault="009B082E" w:rsidP="009B082E">
      <w:pPr>
        <w:ind w:firstLine="0"/>
      </w:pPr>
      <w:r>
        <w:t>The Sziklai pair</w:t>
      </w:r>
      <w:sdt>
        <w:sdtPr>
          <w:id w:val="488219187"/>
          <w:citation/>
        </w:sdtPr>
        <w:sdtContent>
          <w:r>
            <w:fldChar w:fldCharType="begin"/>
          </w:r>
          <w:r>
            <w:rPr>
              <w:lang w:val="en-US"/>
            </w:rPr>
            <w:instrText xml:space="preserve"> CITATION sziklai \l 1033 </w:instrText>
          </w:r>
          <w:r>
            <w:fldChar w:fldCharType="separate"/>
          </w:r>
          <w:r w:rsidR="0017042F">
            <w:rPr>
              <w:noProof/>
              <w:lang w:val="en-US"/>
            </w:rPr>
            <w:t xml:space="preserve"> </w:t>
          </w:r>
          <w:r w:rsidR="0017042F" w:rsidRPr="0017042F">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Vce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274476DD" w:rsidR="00B33281" w:rsidRDefault="00B33281" w:rsidP="00B33281">
      <w:pPr>
        <w:pStyle w:val="Caption"/>
        <w:jc w:val="center"/>
      </w:pPr>
      <w:bookmarkStart w:id="38" w:name="_Toc465022954"/>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20</w:t>
      </w:r>
      <w:r w:rsidR="00161CBE">
        <w:fldChar w:fldCharType="end"/>
      </w:r>
      <w:r>
        <w:t>: Darlington pair</w:t>
      </w:r>
      <w:bookmarkEnd w:id="38"/>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39" w:name="_Toc465035046"/>
      <w:r>
        <w:t>Design</w:t>
      </w:r>
      <w:bookmarkEnd w:id="39"/>
    </w:p>
    <w:p w14:paraId="5E2AFF90" w14:textId="77777777"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17042F">
            <w:rPr>
              <w:noProof/>
              <w:lang w:val="en-US"/>
            </w:rPr>
            <w:t xml:space="preserve"> </w:t>
          </w:r>
          <w:r w:rsidR="0017042F" w:rsidRPr="0017042F">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3D687F68" w:rsidR="00B33281" w:rsidRDefault="00B33281" w:rsidP="00B33281">
      <w:pPr>
        <w:pStyle w:val="Caption"/>
        <w:jc w:val="center"/>
        <w:rPr>
          <w:noProof/>
        </w:rPr>
      </w:pPr>
      <w:bookmarkStart w:id="40" w:name="_Toc465022955"/>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21</w:t>
      </w:r>
      <w:r w:rsidR="00161CBE">
        <w:fldChar w:fldCharType="end"/>
      </w:r>
      <w:r>
        <w:t>: 2N3055</w:t>
      </w:r>
      <w:r>
        <w:rPr>
          <w:noProof/>
        </w:rPr>
        <w:t xml:space="preserve"> transistor</w:t>
      </w:r>
      <w:bookmarkEnd w:id="40"/>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4525" cy="1524000"/>
                    </a:xfrm>
                    <a:prstGeom prst="rect">
                      <a:avLst/>
                    </a:prstGeom>
                  </pic:spPr>
                </pic:pic>
              </a:graphicData>
            </a:graphic>
          </wp:inline>
        </w:drawing>
      </w:r>
    </w:p>
    <w:p w14:paraId="5B0CFDEE" w14:textId="5AAD72DD" w:rsidR="009F5E7C" w:rsidRDefault="009F5E7C" w:rsidP="009F5E7C">
      <w:pPr>
        <w:pStyle w:val="Caption"/>
        <w:jc w:val="center"/>
      </w:pPr>
      <w:bookmarkStart w:id="41" w:name="_Toc465022956"/>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22</w:t>
      </w:r>
      <w:r w:rsidR="00161CBE">
        <w:fldChar w:fldCharType="end"/>
      </w:r>
      <w:r>
        <w:t xml:space="preserve">: </w:t>
      </w:r>
      <w:r w:rsidR="00E81D27">
        <w:t>Final</w:t>
      </w:r>
      <w:r>
        <w:t xml:space="preserve"> pass transistor output stage</w:t>
      </w:r>
      <w:r w:rsidR="00B33281">
        <w:t xml:space="preserve"> design</w:t>
      </w:r>
      <w:bookmarkEnd w:id="41"/>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3592" cy="2819179"/>
                    </a:xfrm>
                    <a:prstGeom prst="rect">
                      <a:avLst/>
                    </a:prstGeom>
                  </pic:spPr>
                </pic:pic>
              </a:graphicData>
            </a:graphic>
          </wp:inline>
        </w:drawing>
      </w:r>
    </w:p>
    <w:p w14:paraId="227FDB54" w14:textId="19C4D36D" w:rsidR="0025393A" w:rsidRDefault="0025393A" w:rsidP="0025393A">
      <w:pPr>
        <w:pStyle w:val="Caption"/>
        <w:jc w:val="center"/>
      </w:pPr>
      <w:bookmarkStart w:id="42" w:name="_Toc465022957"/>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23</w:t>
      </w:r>
      <w:r w:rsidR="00161CBE">
        <w:fldChar w:fldCharType="end"/>
      </w:r>
      <w:r>
        <w:t xml:space="preserve">: Three </w:t>
      </w:r>
      <w:r w:rsidR="00B33281">
        <w:t xml:space="preserve">outboard </w:t>
      </w:r>
      <w:r>
        <w:t>pass transistor output stage</w:t>
      </w:r>
      <w:bookmarkEnd w:id="42"/>
    </w:p>
    <w:p w14:paraId="1E0DF52B" w14:textId="77777777"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17042F">
            <w:rPr>
              <w:noProof/>
              <w:lang w:val="en-ZA"/>
            </w:rPr>
            <w:t xml:space="preserve"> </w:t>
          </w:r>
          <w:r w:rsidR="0017042F" w:rsidRPr="0017042F">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682684C7" w:rsidR="009473F8" w:rsidRPr="000F49B3" w:rsidRDefault="009473F8" w:rsidP="009473F8">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24</w:t>
      </w:r>
      <w:r w:rsidR="00161CBE">
        <w:fldChar w:fldCharType="end"/>
      </w:r>
      <w:r>
        <w:t>: Outboard pass transistors to be used in design</w:t>
      </w:r>
    </w:p>
    <w:p w14:paraId="66ECFACE" w14:textId="77777777" w:rsidR="00EF0CD1" w:rsidRDefault="00EF0CD1" w:rsidP="00EF0CD1">
      <w:pPr>
        <w:pStyle w:val="Heading3"/>
      </w:pPr>
      <w:bookmarkStart w:id="43" w:name="_Toc465035047"/>
      <w:r>
        <w:t>Analysis</w:t>
      </w:r>
      <w:bookmarkEnd w:id="43"/>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77777777" w:rsidR="00472DC0" w:rsidRDefault="00472DC0" w:rsidP="00472DC0">
      <w:pPr>
        <w:ind w:firstLine="0"/>
      </w:pPr>
      <w:r>
        <w:lastRenderedPageBreak/>
        <w:t>Assuming 1A flowing through the 2N3055, and with a beta or h</w:t>
      </w:r>
      <w:r>
        <w:rPr>
          <w:vertAlign w:val="subscript"/>
        </w:rPr>
        <w:t>fe</w:t>
      </w:r>
      <w:r>
        <w:t xml:space="preserve"> between 20 and 70</w:t>
      </w:r>
      <w:sdt>
        <w:sdtPr>
          <w:id w:val="-756743571"/>
          <w:citation/>
        </w:sdtPr>
        <w:sdtContent>
          <w:r>
            <w:fldChar w:fldCharType="begin"/>
          </w:r>
          <w:r>
            <w:rPr>
              <w:lang w:val="en-ZA"/>
            </w:rPr>
            <w:instrText xml:space="preserve"> CITATION 2N3055 \l 7177 </w:instrText>
          </w:r>
          <w:r>
            <w:fldChar w:fldCharType="separate"/>
          </w:r>
          <w:r>
            <w:rPr>
              <w:noProof/>
              <w:lang w:val="en-ZA"/>
            </w:rPr>
            <w:t xml:space="preserve"> </w:t>
          </w:r>
          <w:r w:rsidRPr="00472DC0">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Pr>
              <w:noProof/>
              <w:lang w:val="en-ZA"/>
            </w:rPr>
            <w:t xml:space="preserve"> </w:t>
          </w:r>
          <w:r w:rsidRPr="00472DC0">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commentRangeStart w:id="44"/>
      <w:r>
        <w:rPr>
          <w:i/>
        </w:rPr>
        <w:t xml:space="preserve">See Appendix E.4 for calculations. </w:t>
      </w:r>
      <w:commentRangeEnd w:id="44"/>
      <w:r w:rsidR="00784FEF">
        <w:rPr>
          <w:rStyle w:val="CommentReference"/>
        </w:rPr>
        <w:commentReference w:id="44"/>
      </w:r>
    </w:p>
    <w:p w14:paraId="2D5BD6EF" w14:textId="6452EEE4" w:rsidR="00AA4D40" w:rsidRPr="00AA4D40" w:rsidRDefault="00AA4D40" w:rsidP="00472DC0">
      <w:pPr>
        <w:ind w:firstLine="0"/>
        <w:rPr>
          <w:lang w:val="en-ZA"/>
        </w:rPr>
      </w:pPr>
      <w:r>
        <w:t>The heatsink can handle x power, which is more than 12W or 160W from either transformer.</w:t>
      </w:r>
    </w:p>
    <w:p w14:paraId="51853667" w14:textId="77777777" w:rsidR="00EF0CD1" w:rsidRDefault="00EF0CD1" w:rsidP="00EF0CD1">
      <w:pPr>
        <w:pStyle w:val="Heading3"/>
      </w:pPr>
      <w:bookmarkStart w:id="45" w:name="_Toc465035048"/>
      <w:r>
        <w:t>Building the circuit</w:t>
      </w:r>
      <w:bookmarkEnd w:id="45"/>
    </w:p>
    <w:p w14:paraId="7E84F185" w14:textId="77777777"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99643A">
            <w:rPr>
              <w:noProof/>
              <w:lang w:val="en-ZA"/>
            </w:rPr>
            <w:t xml:space="preserve"> </w:t>
          </w:r>
          <w:r w:rsidR="0099643A" w:rsidRPr="0099643A">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789501A1" w:rsidR="00A36A76" w:rsidRDefault="0099643A" w:rsidP="0099643A">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25</w:t>
      </w:r>
      <w:r w:rsidR="00161CBE">
        <w:fldChar w:fldCharType="end"/>
      </w:r>
      <w:r>
        <w:t>: 2N3055 Heatsink</w:t>
      </w:r>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46" w:name="_Toc465035049"/>
      <w:r>
        <w:t>Measurements</w:t>
      </w:r>
      <w:bookmarkEnd w:id="46"/>
    </w:p>
    <w:p w14:paraId="16CD0727" w14:textId="77777777" w:rsidR="00384E6C" w:rsidRDefault="00384E6C" w:rsidP="00384E6C">
      <w:pPr>
        <w:pStyle w:val="Firstparagraph"/>
      </w:pPr>
      <w:r>
        <w:t xml:space="preserve">Under 1Amp load, the Vsteady is 13.7V and Vcc is 13.0V. </w:t>
      </w:r>
    </w:p>
    <w:p w14:paraId="04733083" w14:textId="0E082444" w:rsidR="00384E6C" w:rsidRPr="00384E6C" w:rsidRDefault="00384E6C" w:rsidP="00384E6C">
      <w:pPr>
        <w:ind w:firstLine="0"/>
      </w:pPr>
      <w:r>
        <w:t>The base of the 2N3055 is 10.900V, the collector matches Vcc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47" w:name="_Toc465035050"/>
      <w:r>
        <w:t>Comparison of theoretical and measured values</w:t>
      </w:r>
      <w:bookmarkEnd w:id="47"/>
    </w:p>
    <w:p w14:paraId="364CD551" w14:textId="2B5B4942"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Pr>
              <w:noProof/>
              <w:lang w:val="en-ZA"/>
            </w:rPr>
            <w:t xml:space="preserve"> </w:t>
          </w:r>
          <w:r w:rsidRPr="000A2B25">
            <w:rPr>
              <w:noProof/>
              <w:lang w:val="en-ZA"/>
            </w:rPr>
            <w:t>[1]</w:t>
          </w:r>
          <w:r>
            <w:fldChar w:fldCharType="end"/>
          </w:r>
        </w:sdtContent>
      </w:sdt>
      <w:r>
        <w:t>.</w:t>
      </w:r>
    </w:p>
    <w:p w14:paraId="0B7D9F65" w14:textId="77777777" w:rsidR="00EF0CD1" w:rsidRPr="002A1F71" w:rsidRDefault="00EF0CD1" w:rsidP="00EF0CD1">
      <w:pPr>
        <w:pStyle w:val="Heading3"/>
      </w:pPr>
      <w:bookmarkStart w:id="48" w:name="_Toc465035051"/>
      <w:r>
        <w:t>Conclusion and recommendation</w:t>
      </w:r>
      <w:bookmarkEnd w:id="48"/>
    </w:p>
    <w:p w14:paraId="78B1528B" w14:textId="3E962E14" w:rsidR="00925F2D" w:rsidRDefault="000A2B25">
      <w:pPr>
        <w:spacing w:line="240" w:lineRule="auto"/>
        <w:ind w:firstLine="0"/>
        <w:jc w:val="left"/>
        <w:rPr>
          <w:rFonts w:ascii="cmbx12" w:hAnsi="cmbx12" w:cs="Arial"/>
          <w:bCs/>
          <w:iCs/>
          <w:sz w:val="24"/>
          <w:szCs w:val="28"/>
        </w:rPr>
      </w:pPr>
      <w:r>
        <w:t>The outboard pass transistors are satisfactory.</w:t>
      </w:r>
    </w:p>
    <w:p w14:paraId="45B896E8" w14:textId="77777777" w:rsidR="00925F2D" w:rsidRDefault="00925F2D" w:rsidP="00925F2D">
      <w:pPr>
        <w:pStyle w:val="Heading2"/>
      </w:pPr>
      <w:bookmarkStart w:id="49" w:name="_Toc465035052"/>
      <w:r>
        <w:t>Voltage Regulator</w:t>
      </w:r>
      <w:bookmarkEnd w:id="49"/>
    </w:p>
    <w:p w14:paraId="55821839" w14:textId="77777777" w:rsidR="00EF0CD1" w:rsidRDefault="00EF0CD1" w:rsidP="00EF0CD1">
      <w:pPr>
        <w:pStyle w:val="Heading3"/>
      </w:pPr>
      <w:bookmarkStart w:id="50" w:name="_Toc465035053"/>
      <w:r>
        <w:t>Literature Study</w:t>
      </w:r>
      <w:bookmarkEnd w:id="50"/>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51" w:name="_Toc465035054"/>
      <w:r>
        <w:lastRenderedPageBreak/>
        <w:t>Design</w:t>
      </w:r>
      <w:bookmarkEnd w:id="51"/>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9950" cy="2463165"/>
                    </a:xfrm>
                    <a:prstGeom prst="rect">
                      <a:avLst/>
                    </a:prstGeom>
                  </pic:spPr>
                </pic:pic>
              </a:graphicData>
            </a:graphic>
          </wp:inline>
        </w:drawing>
      </w:r>
    </w:p>
    <w:p w14:paraId="6B94DDB0" w14:textId="0449B22E" w:rsidR="00EF0CD1" w:rsidRDefault="00C561E9" w:rsidP="00C561E9">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26</w:t>
      </w:r>
      <w:r w:rsidR="00161CBE">
        <w:fldChar w:fldCharType="end"/>
      </w:r>
      <w:r>
        <w:t>: Voltage regulator</w:t>
      </w:r>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Assuming that Vsteady and Vcc is the same.</w:t>
      </w:r>
      <w:r w:rsidR="00EA0E0A">
        <w:rPr>
          <w:i/>
        </w:rPr>
        <w:t xml:space="preserve"> </w:t>
      </w:r>
      <w:r w:rsidR="00EA0E0A">
        <w:t>Therefore, the op amp outputs about 14.5V. With a further drop of 200mV, it is 14.3V at the base of the pre-driver. Assuming a drop of 0.6V across Vbe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77777777" w:rsidR="00EF0CD1" w:rsidRDefault="00EF0CD1" w:rsidP="00EF0CD1">
      <w:pPr>
        <w:pStyle w:val="Heading3"/>
      </w:pPr>
      <w:bookmarkStart w:id="52" w:name="_Toc465035055"/>
      <w:r>
        <w:t>Analysis</w:t>
      </w:r>
      <w:bookmarkEnd w:id="52"/>
    </w:p>
    <w:p w14:paraId="18A8FF73" w14:textId="77777777" w:rsidR="00EF0CD1" w:rsidRDefault="00EF0CD1" w:rsidP="00EF0CD1">
      <w:pPr>
        <w:pStyle w:val="Heading3"/>
      </w:pPr>
      <w:bookmarkStart w:id="53" w:name="_Toc465035056"/>
      <w:r>
        <w:t>Building the circuit</w:t>
      </w:r>
      <w:bookmarkEnd w:id="53"/>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54" w:name="_Toc465035057"/>
      <w:r>
        <w:t>Measurements</w:t>
      </w:r>
      <w:bookmarkEnd w:id="54"/>
    </w:p>
    <w:p w14:paraId="56AF4B19" w14:textId="77777777" w:rsidR="000A2B25" w:rsidRDefault="000A2B25" w:rsidP="000A2B25">
      <w:pPr>
        <w:pStyle w:val="Firstparagraph"/>
      </w:pPr>
      <w:r>
        <w:t xml:space="preserve">Under 1Amp load, the Vsteady is 13.7V and Vcc is 13.0V. </w:t>
      </w:r>
    </w:p>
    <w:p w14:paraId="048B7CA9" w14:textId="3167C122" w:rsidR="000A2B25" w:rsidRDefault="000A2B25" w:rsidP="000A2B25">
      <w:pPr>
        <w:ind w:firstLine="0"/>
      </w:pPr>
      <w:r>
        <w:lastRenderedPageBreak/>
        <w:t>The base of the 2N3055 is 10.900V, the collector matches Vcc and the emitter is 10.1V. The base of the pre-driver 2N2222 is 11.5V. The voltage across the 1k protection resistor is 87mV. That means 87uA is going into the base of the pre-driver.</w:t>
      </w:r>
      <w:r>
        <w:t xml:space="preserve"> This was also found out in 5.4.5. </w:t>
      </w:r>
    </w:p>
    <w:p w14:paraId="371B7ABD" w14:textId="2FC20867" w:rsidR="00EF0CD1" w:rsidRDefault="000A2B25" w:rsidP="005620AB">
      <w:pPr>
        <w:ind w:firstLine="0"/>
      </w:pPr>
      <w:r>
        <w:t xml:space="preserve">This means that the op amp is outputting roughly 11.5V. </w:t>
      </w:r>
      <w:bookmarkStart w:id="55" w:name="_Toc465035058"/>
      <w:r w:rsidR="00EF0CD1">
        <w:t>Comparison of theoretical and measured values</w:t>
      </w:r>
      <w:bookmarkEnd w:id="55"/>
    </w:p>
    <w:p w14:paraId="450FAD8E" w14:textId="5C179431" w:rsidR="005620AB" w:rsidRDefault="005620AB" w:rsidP="00EF0CD1">
      <w:pPr>
        <w:pStyle w:val="Heading3"/>
      </w:pPr>
      <w:bookmarkStart w:id="56" w:name="_Toc465035059"/>
      <w:r>
        <w:t>Comparison of theoretical and measured values.</w:t>
      </w:r>
    </w:p>
    <w:p w14:paraId="0F9CF7A1" w14:textId="11374A2B" w:rsidR="005620AB" w:rsidRPr="005620AB" w:rsidRDefault="005620AB" w:rsidP="005620AB">
      <w:pPr>
        <w:pStyle w:val="Firstparagraph"/>
      </w:pPr>
      <w:r>
        <w:t>If we had an 18V supply for the op amps, then the max voltage would seem to be, according to measured values, 18 – V</w:t>
      </w:r>
      <w:r>
        <w:rPr>
          <w:vertAlign w:val="subscript"/>
        </w:rPr>
        <w:t>rail-limit</w:t>
      </w:r>
      <w:r>
        <w:t xml:space="preserve"> </w:t>
      </w:r>
      <w:r w:rsidR="00E577AF">
        <w:t>–</w:t>
      </w:r>
      <w:r>
        <w:t xml:space="preserve"> V</w:t>
      </w:r>
      <w:r w:rsidR="00E577AF">
        <w:rPr>
          <w:vertAlign w:val="subscript"/>
        </w:rPr>
        <w:t>BE_driver</w:t>
      </w:r>
      <w:r w:rsidR="00E577AF">
        <w:t xml:space="preserve"> – V</w:t>
      </w:r>
      <w:r w:rsidR="00E577AF">
        <w:rPr>
          <w:vertAlign w:val="subscript"/>
        </w:rPr>
        <w:t>BE_pre-driver</w:t>
      </w:r>
      <w:r w:rsidR="00E577AF">
        <w:t xml:space="preserve"> – V</w:t>
      </w:r>
      <w:r w:rsidR="00E577AF">
        <w:rPr>
          <w:vertAlign w:val="subscript"/>
        </w:rPr>
        <w:t>R_sense</w:t>
      </w:r>
      <w:r w:rsidR="00E577AF">
        <w:t xml:space="preserve"> =</w:t>
      </w:r>
      <w:r>
        <w:t xml:space="preserve"> 18 – 1.5 – 0.8 – 0.6 - 0.1= </w:t>
      </w:r>
      <w:r w:rsidR="00E577AF">
        <w:t>14V</w:t>
      </w:r>
    </w:p>
    <w:p w14:paraId="344070CA" w14:textId="1106985C" w:rsidR="00EF0CD1" w:rsidRDefault="00EF0CD1" w:rsidP="00EF0CD1">
      <w:pPr>
        <w:pStyle w:val="Heading3"/>
      </w:pPr>
      <w:r>
        <w:t>Conclusion and recommendation</w:t>
      </w:r>
      <w:bookmarkEnd w:id="56"/>
    </w:p>
    <w:p w14:paraId="33172FD0" w14:textId="77777777" w:rsidR="005620AB" w:rsidRPr="00FA5A21"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57" w:name="_Toc465035060"/>
      <w:r>
        <w:lastRenderedPageBreak/>
        <w:t>Current limiter</w:t>
      </w:r>
      <w:bookmarkEnd w:id="57"/>
    </w:p>
    <w:p w14:paraId="0EE720AD" w14:textId="77777777" w:rsidR="00EF0CD1" w:rsidRDefault="00EF0CD1" w:rsidP="00EF0CD1">
      <w:pPr>
        <w:pStyle w:val="Heading3"/>
      </w:pPr>
      <w:bookmarkStart w:id="58" w:name="_Toc465035061"/>
      <w:r>
        <w:t>Literature Study</w:t>
      </w:r>
      <w:bookmarkEnd w:id="58"/>
    </w:p>
    <w:p w14:paraId="53DD3DA0" w14:textId="77777777" w:rsidR="00EA0E0A" w:rsidRDefault="00EA0E0A" w:rsidP="00EA0E0A">
      <w:pPr>
        <w:pStyle w:val="Firstparagraph"/>
        <w:rPr>
          <w:i/>
        </w:rPr>
      </w:pPr>
      <w:r>
        <w:rPr>
          <w:i/>
        </w:rPr>
        <w:t>“Limiting ones imagination is never a good idea”.</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59" w:name="_Toc465035062"/>
      <w:r>
        <w:t>Design</w:t>
      </w:r>
      <w:bookmarkEnd w:id="59"/>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1850" cy="4181475"/>
                    </a:xfrm>
                    <a:prstGeom prst="rect">
                      <a:avLst/>
                    </a:prstGeom>
                  </pic:spPr>
                </pic:pic>
              </a:graphicData>
            </a:graphic>
          </wp:inline>
        </w:drawing>
      </w:r>
    </w:p>
    <w:p w14:paraId="2A18EE2D" w14:textId="35121109" w:rsidR="009F72FE" w:rsidRDefault="009F72FE" w:rsidP="009F72FE">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27</w:t>
      </w:r>
      <w:r w:rsidR="00161CBE">
        <w:fldChar w:fldCharType="end"/>
      </w:r>
      <w:r>
        <w:t>: current comparitor and me</w:t>
      </w:r>
      <w:r>
        <w:rPr>
          <w:noProof/>
        </w:rPr>
        <w:t>asurement</w:t>
      </w:r>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77777777" w:rsidR="009F72FE" w:rsidRDefault="009F72FE" w:rsidP="009F72FE">
      <w:r>
        <w:t>It was noticed that the comparator could not output a voltage lower than about 3V, so a 3.6V Zener was used to turn off Q4, otherwise the circuit was in current limiting mode when it was suppose to be in constant voltage mode.</w:t>
      </w:r>
    </w:p>
    <w:p w14:paraId="683BBFFB" w14:textId="77777777"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Pr="009F72FE">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925" cy="2247900"/>
                    </a:xfrm>
                    <a:prstGeom prst="rect">
                      <a:avLst/>
                    </a:prstGeom>
                  </pic:spPr>
                </pic:pic>
              </a:graphicData>
            </a:graphic>
          </wp:inline>
        </w:drawing>
      </w:r>
    </w:p>
    <w:p w14:paraId="5740EFE7" w14:textId="34142811" w:rsidR="009F72FE" w:rsidRDefault="00404B03" w:rsidP="00404B03">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5</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28</w:t>
      </w:r>
      <w:r w:rsidR="00161CBE">
        <w:fldChar w:fldCharType="end"/>
      </w:r>
      <w:r>
        <w:t>: Output characteristics of LM358</w:t>
      </w:r>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77777777" w:rsidR="00C75F17" w:rsidRPr="00404B03" w:rsidRDefault="00C75F17" w:rsidP="00C75F17">
      <w:pPr>
        <w:ind w:firstLine="0"/>
      </w:pPr>
      <w:r>
        <w:t>As mentioned in 7.4.2, the measurement op amp merely provides a gain of 40 to the voltage across Rsense. The max voltage across Rsense is 100mV. Therefore, the max voltage that the measurement op amp will provide is 4V. This is within the 5V specifications.</w:t>
      </w:r>
    </w:p>
    <w:p w14:paraId="5662B022" w14:textId="77777777" w:rsidR="00EF0CD1" w:rsidRDefault="00EF0CD1" w:rsidP="00EF0CD1">
      <w:pPr>
        <w:pStyle w:val="Heading3"/>
      </w:pPr>
      <w:bookmarkStart w:id="60" w:name="_Toc465035063"/>
      <w:r>
        <w:t>Analysis</w:t>
      </w:r>
      <w:bookmarkEnd w:id="60"/>
    </w:p>
    <w:p w14:paraId="230BFEF7" w14:textId="77777777" w:rsidR="00EF0CD1" w:rsidRDefault="00EF0CD1" w:rsidP="00EF0CD1">
      <w:pPr>
        <w:pStyle w:val="Heading3"/>
      </w:pPr>
      <w:bookmarkStart w:id="61" w:name="_Toc465035064"/>
      <w:r>
        <w:t>Building the circuit</w:t>
      </w:r>
      <w:bookmarkEnd w:id="61"/>
    </w:p>
    <w:p w14:paraId="1E4111D0" w14:textId="77777777" w:rsidR="00EF0CD1" w:rsidRDefault="00EF0CD1" w:rsidP="00EF0CD1">
      <w:pPr>
        <w:pStyle w:val="Heading3"/>
      </w:pPr>
      <w:bookmarkStart w:id="62" w:name="_Toc465035065"/>
      <w:r>
        <w:t>Measurements</w:t>
      </w:r>
      <w:bookmarkEnd w:id="62"/>
    </w:p>
    <w:p w14:paraId="4155285D" w14:textId="77777777" w:rsidR="00EF0CD1" w:rsidRDefault="00EF0CD1" w:rsidP="00EF0CD1">
      <w:pPr>
        <w:pStyle w:val="Heading3"/>
      </w:pPr>
      <w:bookmarkStart w:id="63" w:name="_Toc465035066"/>
      <w:r>
        <w:t>Comparison of theoretical and measured values</w:t>
      </w:r>
      <w:bookmarkEnd w:id="63"/>
    </w:p>
    <w:p w14:paraId="7AFA3C6B" w14:textId="77777777" w:rsidR="00EF0CD1" w:rsidRPr="002A1F71" w:rsidRDefault="00EF0CD1" w:rsidP="00EF0CD1">
      <w:pPr>
        <w:pStyle w:val="Heading3"/>
      </w:pPr>
      <w:bookmarkStart w:id="64" w:name="_Toc465035067"/>
      <w:r>
        <w:t>Conclusion and recommendation</w:t>
      </w:r>
      <w:bookmarkEnd w:id="64"/>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77777777" w:rsidR="00925F2D" w:rsidRDefault="00925F2D" w:rsidP="00925F2D">
      <w:pPr>
        <w:pStyle w:val="Heading1"/>
      </w:pPr>
      <w:bookmarkStart w:id="65" w:name="_Toc465035068"/>
      <w:r>
        <w:lastRenderedPageBreak/>
        <w:t>Circuit Integration (Analogue)</w:t>
      </w:r>
      <w:bookmarkEnd w:id="65"/>
    </w:p>
    <w:p w14:paraId="6E5C0A49" w14:textId="77777777" w:rsidR="00925F2D" w:rsidRDefault="00925F2D" w:rsidP="00925F2D">
      <w:pPr>
        <w:pStyle w:val="Heading2"/>
      </w:pPr>
      <w:bookmarkStart w:id="66" w:name="_Toc465035069"/>
      <w:r>
        <w:t>Final System Measurements</w:t>
      </w:r>
      <w:bookmarkEnd w:id="66"/>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67" w:name="_Toc465035070"/>
      <w:r>
        <w:t>Interpretation of Results</w:t>
      </w:r>
      <w:bookmarkEnd w:id="67"/>
    </w:p>
    <w:p w14:paraId="641D20F2" w14:textId="77777777" w:rsidR="00925F2D" w:rsidRPr="00E9147C"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 and 5V per division shows low resolution for smaller voltages.</w:t>
      </w:r>
    </w:p>
    <w:p w14:paraId="4C85C326" w14:textId="77777777" w:rsidR="00C76524" w:rsidRDefault="00C76524">
      <w:pPr>
        <w:spacing w:line="240" w:lineRule="auto"/>
        <w:ind w:firstLine="0"/>
        <w:jc w:val="left"/>
        <w:rPr>
          <w:rFonts w:ascii="cmbx12" w:hAnsi="cmbx12" w:cs="Arial"/>
          <w:bCs/>
          <w:iCs/>
          <w:sz w:val="24"/>
          <w:szCs w:val="28"/>
        </w:rPr>
      </w:pPr>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68" w:name="_Toc465035071"/>
      <w:r>
        <w:lastRenderedPageBreak/>
        <w:t>Software Design</w:t>
      </w:r>
      <w:bookmarkEnd w:id="68"/>
    </w:p>
    <w:p w14:paraId="309246F8" w14:textId="77777777" w:rsidR="00552288" w:rsidRDefault="00925F2D" w:rsidP="00552288">
      <w:pPr>
        <w:pStyle w:val="Heading2"/>
      </w:pPr>
      <w:bookmarkStart w:id="69" w:name="_Toc465035072"/>
      <w:r>
        <w:t>Purpose &amp; Requirement</w:t>
      </w:r>
      <w:bookmarkEnd w:id="69"/>
    </w:p>
    <w:p w14:paraId="76B972D4" w14:textId="77777777" w:rsidR="000974E3" w:rsidRDefault="000974E3">
      <w:pPr>
        <w:spacing w:line="240" w:lineRule="auto"/>
        <w:ind w:firstLine="0"/>
        <w:jc w:val="left"/>
        <w:rPr>
          <w:rFonts w:ascii="cmbx12" w:hAnsi="cmbx12" w:cs="Arial"/>
          <w:bCs/>
          <w:iCs/>
          <w:sz w:val="24"/>
          <w:szCs w:val="28"/>
        </w:rPr>
      </w:pPr>
      <w:r>
        <w:t>The software interface is required to measure and control the output voltages and currents. As mentioned in 7.3, it is also a platform to add extra functionality. For example, charging batteries.</w:t>
      </w:r>
    </w:p>
    <w:p w14:paraId="43772DF2" w14:textId="77777777" w:rsidR="00552288" w:rsidRDefault="00552288" w:rsidP="00552288">
      <w:pPr>
        <w:pStyle w:val="Heading2"/>
      </w:pPr>
      <w:bookmarkStart w:id="70" w:name="_Toc465035073"/>
      <w:r>
        <w:t>Software Literature</w:t>
      </w:r>
      <w:bookmarkEnd w:id="70"/>
    </w:p>
    <w:p w14:paraId="4E2A6B5D" w14:textId="77777777" w:rsidR="00552288" w:rsidRDefault="00552288">
      <w:pPr>
        <w:spacing w:line="240" w:lineRule="auto"/>
        <w:ind w:firstLine="0"/>
        <w:jc w:val="left"/>
        <w:rPr>
          <w:rFonts w:ascii="cmbx12" w:hAnsi="cmbx12" w:cs="Arial"/>
          <w:bCs/>
          <w:iCs/>
          <w:sz w:val="24"/>
          <w:szCs w:val="28"/>
        </w:rPr>
      </w:pPr>
    </w:p>
    <w:p w14:paraId="4C65AF71" w14:textId="77777777" w:rsidR="00552288" w:rsidRDefault="00552288" w:rsidP="00552288">
      <w:pPr>
        <w:pStyle w:val="Heading2"/>
      </w:pPr>
      <w:bookmarkStart w:id="71" w:name="_Toc465035074"/>
      <w:r>
        <w:t>Software Extras</w:t>
      </w:r>
      <w:bookmarkEnd w:id="71"/>
    </w:p>
    <w:p w14:paraId="74086806" w14:textId="77777777" w:rsidR="00552288" w:rsidRDefault="00552288" w:rsidP="00552288">
      <w:pPr>
        <w:pStyle w:val="Heading3"/>
      </w:pPr>
      <w:bookmarkStart w:id="72" w:name="_Toc465035075"/>
      <w:r>
        <w:t>Control System</w:t>
      </w:r>
      <w:bookmarkEnd w:id="72"/>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lastRenderedPageBreak/>
        <w:t>Upon reaching a steady state within 10%</w:t>
      </w:r>
      <w:r w:rsidR="00671D05">
        <w:t xml:space="preserve"> for at least 3 samples</w:t>
      </w:r>
      <w:r>
        <w:t xml:space="preserve">, it lowered the current to </w:t>
      </w:r>
      <w:r w:rsidR="00671D05">
        <w:t>a specified value, and increased the voltage. For example, voltage now becomes 10V and current becomes 100mA. It learns what the transconductance is.</w:t>
      </w:r>
    </w:p>
    <w:p w14:paraId="504C9426" w14:textId="77777777" w:rsidR="00671D05" w:rsidRDefault="00671D05" w:rsidP="00F277E2"/>
    <w:p w14:paraId="24DC4FCC" w14:textId="77777777" w:rsidR="00671D05" w:rsidRDefault="00671D05" w:rsidP="00F277E2">
      <w:r>
        <w:t>Upon learning the characteristic plant transfer function of the power supply, it made the voltage gain and transconductance less susceptible to supposed changes in future. This allowed for a smoother steady state, and less overshoot.</w:t>
      </w:r>
    </w:p>
    <w:p w14:paraId="32EDFE5B" w14:textId="77777777" w:rsidR="004A2BB0" w:rsidRDefault="004A2BB0" w:rsidP="004A2BB0">
      <w:pPr>
        <w:pStyle w:val="Heading3"/>
      </w:pPr>
      <w:bookmarkStart w:id="73" w:name="_Toc465035076"/>
      <w:r>
        <w:t>Battery charging profiles</w:t>
      </w:r>
      <w:bookmarkEnd w:id="73"/>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Pb</w:t>
      </w:r>
      <w:r w:rsidR="00A40684">
        <w:t xml:space="preserve"> and Li batteries</w:t>
      </w:r>
      <w:r>
        <w:rPr>
          <w:rStyle w:val="FootnoteReference"/>
        </w:rPr>
        <w:footnoteReference w:id="2"/>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between 1.2V and 1.4V, and a Pb</w:t>
      </w:r>
      <w:r w:rsidR="00EE5DED">
        <w:t xml:space="preserve"> cell is about 1.9V to 2.1V</w:t>
      </w:r>
      <w:r>
        <w:t xml:space="preserve"> depending on </w:t>
      </w:r>
      <w:r w:rsidR="00C55CAB">
        <w:t>its</w:t>
      </w:r>
      <w:r>
        <w:t xml:space="preserve"> charge.  </w:t>
      </w:r>
      <w:r w:rsidR="00EE5DED">
        <w:t xml:space="preserve">It 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3"/>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77777777" w:rsidR="00481AE7" w:rsidRDefault="00481AE7" w:rsidP="00481AE7">
      <w:pPr>
        <w:ind w:firstLine="0"/>
      </w:pPr>
      <w:r>
        <w:t xml:space="preserve">Examples of battery charging profiles are: </w:t>
      </w:r>
    </w:p>
    <w:p w14:paraId="3A564F02" w14:textId="77777777" w:rsidR="00481AE7" w:rsidRDefault="00481AE7" w:rsidP="00481AE7">
      <w:r w:rsidRPr="00481AE7">
        <w:rPr>
          <w:color w:val="FF0000"/>
        </w:rPr>
        <w:t>Insert here</w:t>
      </w:r>
    </w:p>
    <w:p w14:paraId="1C21C6D6" w14:textId="77777777" w:rsidR="00481AE7" w:rsidRDefault="00481AE7" w:rsidP="00481AE7">
      <w:pPr>
        <w:ind w:firstLine="0"/>
      </w:pPr>
      <w:r>
        <w:t>Therefore, in the end, all one needs to know is the type of battery, and the power supply will do the rest.</w:t>
      </w:r>
    </w:p>
    <w:p w14:paraId="56D5C1AE" w14:textId="77777777" w:rsidR="00481AE7" w:rsidRDefault="00481AE7">
      <w:pPr>
        <w:spacing w:line="240" w:lineRule="auto"/>
        <w:ind w:firstLine="0"/>
        <w:jc w:val="left"/>
      </w:pPr>
      <w:r>
        <w:br w:type="page"/>
      </w:r>
    </w:p>
    <w:p w14:paraId="6174040E" w14:textId="77777777" w:rsidR="00481AE7" w:rsidRPr="00481AE7" w:rsidRDefault="00481AE7" w:rsidP="00481AE7">
      <w:pPr>
        <w:ind w:firstLine="0"/>
      </w:pPr>
    </w:p>
    <w:p w14:paraId="3ACC70BE" w14:textId="77777777" w:rsidR="00481AE7" w:rsidRDefault="001D0D60">
      <w:pPr>
        <w:pStyle w:val="Heading3"/>
      </w:pPr>
      <w:bookmarkStart w:id="74" w:name="_Toc465035077"/>
      <w:r>
        <w:t>Cellular connectivity</w:t>
      </w:r>
      <w:bookmarkEnd w:id="74"/>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75" w:name="_Toc465035078"/>
      <w:r>
        <w:t>Arduino Interface</w:t>
      </w:r>
      <w:bookmarkEnd w:id="75"/>
    </w:p>
    <w:p w14:paraId="4DF870CA" w14:textId="77777777" w:rsidR="00A275AE" w:rsidRDefault="00A275AE" w:rsidP="00A275AE">
      <w:pPr>
        <w:spacing w:line="240" w:lineRule="auto"/>
        <w:ind w:firstLine="0"/>
        <w:jc w:val="left"/>
      </w:pPr>
      <w:r>
        <w:t>The Arduino has set.voltage.value and a set.current.value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76" w:name="_Toc465035079"/>
      <w:r>
        <w:t>Inputs (PWM RC filters)</w:t>
      </w:r>
      <w:bookmarkEnd w:id="76"/>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3300" cy="1695450"/>
                    </a:xfrm>
                    <a:prstGeom prst="rect">
                      <a:avLst/>
                    </a:prstGeom>
                  </pic:spPr>
                </pic:pic>
              </a:graphicData>
            </a:graphic>
          </wp:inline>
        </w:drawing>
      </w:r>
    </w:p>
    <w:p w14:paraId="25FC5A66" w14:textId="2648935D" w:rsidR="00A275AE" w:rsidRDefault="00A275AE" w:rsidP="00A275AE">
      <w:pPr>
        <w:pStyle w:val="Caption"/>
        <w:jc w:val="center"/>
      </w:pPr>
      <w:bookmarkStart w:id="77" w:name="_Toc465022958"/>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w:t>
      </w:r>
      <w:r w:rsidR="00161CBE">
        <w:fldChar w:fldCharType="end"/>
      </w:r>
      <w:r>
        <w:t>: RC filter</w:t>
      </w:r>
      <w:bookmarkEnd w:id="77"/>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7940" cy="2638593"/>
                    </a:xfrm>
                    <a:prstGeom prst="rect">
                      <a:avLst/>
                    </a:prstGeom>
                  </pic:spPr>
                </pic:pic>
              </a:graphicData>
            </a:graphic>
          </wp:inline>
        </w:drawing>
      </w:r>
    </w:p>
    <w:p w14:paraId="4FFA10E7" w14:textId="3D093ACB" w:rsidR="00C55CAB" w:rsidRDefault="00C55CAB" w:rsidP="00C55CAB">
      <w:pPr>
        <w:pStyle w:val="Caption"/>
        <w:jc w:val="center"/>
        <w:rPr>
          <w:u w:val="single"/>
        </w:rPr>
      </w:pPr>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2</w:t>
      </w:r>
      <w:r w:rsidR="00161CBE">
        <w:fldChar w:fldCharType="end"/>
      </w:r>
      <w:r>
        <w:t>: Theoretical 2nd order filter</w:t>
      </w:r>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9950" cy="1886585"/>
                    </a:xfrm>
                    <a:prstGeom prst="rect">
                      <a:avLst/>
                    </a:prstGeom>
                  </pic:spPr>
                </pic:pic>
              </a:graphicData>
            </a:graphic>
          </wp:inline>
        </w:drawing>
      </w:r>
    </w:p>
    <w:p w14:paraId="0F88D3C1" w14:textId="775EE67C" w:rsidR="00A275AE" w:rsidRDefault="00A275AE" w:rsidP="00A275AE">
      <w:pPr>
        <w:pStyle w:val="Caption"/>
        <w:jc w:val="center"/>
      </w:pPr>
      <w:bookmarkStart w:id="78" w:name="_Toc465022959"/>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3</w:t>
      </w:r>
      <w:r w:rsidR="00161CBE">
        <w:fldChar w:fldCharType="end"/>
      </w:r>
      <w:r>
        <w:t>: Spice analysis of 2nd order RC filter</w:t>
      </w:r>
      <w:bookmarkEnd w:id="78"/>
    </w:p>
    <w:p w14:paraId="0F305940" w14:textId="77777777"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200" cy="2886075"/>
                    </a:xfrm>
                    <a:prstGeom prst="rect">
                      <a:avLst/>
                    </a:prstGeom>
                  </pic:spPr>
                </pic:pic>
              </a:graphicData>
            </a:graphic>
          </wp:inline>
        </w:drawing>
      </w:r>
    </w:p>
    <w:p w14:paraId="1DFD4681" w14:textId="43C3250D" w:rsidR="00A275AE" w:rsidRPr="00CD17DA" w:rsidRDefault="00A275AE" w:rsidP="00A275AE">
      <w:pPr>
        <w:pStyle w:val="Caption"/>
        <w:jc w:val="center"/>
      </w:pPr>
      <w:bookmarkStart w:id="79" w:name="_Toc465022960"/>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4</w:t>
      </w:r>
      <w:r w:rsidR="00161CBE">
        <w:fldChar w:fldCharType="end"/>
      </w:r>
      <w:r>
        <w:t xml:space="preserve">: Switch to switch between pot and </w:t>
      </w:r>
      <w:bookmarkEnd w:id="79"/>
      <w:r w:rsidR="00C55CAB">
        <w:t>Arduino</w:t>
      </w:r>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80" w:name="_Toc465035080"/>
      <w:r>
        <w:t>Outputs</w:t>
      </w:r>
      <w:bookmarkEnd w:id="80"/>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0482" cy="2149692"/>
                    </a:xfrm>
                    <a:prstGeom prst="rect">
                      <a:avLst/>
                    </a:prstGeom>
                  </pic:spPr>
                </pic:pic>
              </a:graphicData>
            </a:graphic>
          </wp:inline>
        </w:drawing>
      </w:r>
    </w:p>
    <w:p w14:paraId="37478C5B" w14:textId="5F0F564A" w:rsidR="00A275AE" w:rsidRDefault="00A275AE" w:rsidP="00A275AE">
      <w:pPr>
        <w:pStyle w:val="Caption"/>
        <w:jc w:val="center"/>
      </w:pPr>
      <w:bookmarkStart w:id="81" w:name="_Toc465022961"/>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5</w:t>
      </w:r>
      <w:r w:rsidR="00161CBE">
        <w:fldChar w:fldCharType="end"/>
      </w:r>
      <w:r>
        <w:t>: Voltage measuring for Arduino</w:t>
      </w:r>
      <w:bookmarkEnd w:id="81"/>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950" cy="1418590"/>
                    </a:xfrm>
                    <a:prstGeom prst="rect">
                      <a:avLst/>
                    </a:prstGeom>
                  </pic:spPr>
                </pic:pic>
              </a:graphicData>
            </a:graphic>
          </wp:inline>
        </w:drawing>
      </w:r>
    </w:p>
    <w:p w14:paraId="0C414973" w14:textId="3E397E9C" w:rsidR="00A275AE" w:rsidRPr="00FE524D" w:rsidRDefault="00A275AE" w:rsidP="00A275AE">
      <w:pPr>
        <w:pStyle w:val="Caption"/>
        <w:jc w:val="center"/>
      </w:pPr>
      <w:bookmarkStart w:id="82" w:name="_Toc465022962"/>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6</w:t>
      </w:r>
      <w:r w:rsidR="00161CBE">
        <w:fldChar w:fldCharType="end"/>
      </w:r>
      <w:r>
        <w:t>: Current measurement</w:t>
      </w:r>
      <w:bookmarkEnd w:id="82"/>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2224" cy="1831812"/>
                    </a:xfrm>
                    <a:prstGeom prst="rect">
                      <a:avLst/>
                    </a:prstGeom>
                  </pic:spPr>
                </pic:pic>
              </a:graphicData>
            </a:graphic>
          </wp:inline>
        </w:drawing>
      </w:r>
    </w:p>
    <w:p w14:paraId="6DC43B93" w14:textId="52A4FA5C" w:rsidR="00A275AE" w:rsidRPr="003D5CD1" w:rsidRDefault="00A275AE" w:rsidP="00A275AE">
      <w:pPr>
        <w:pStyle w:val="Caption"/>
        <w:jc w:val="center"/>
      </w:pPr>
      <w:bookmarkStart w:id="83" w:name="_Toc465022963"/>
      <w:r>
        <w:t xml:space="preserve">Figure </w:t>
      </w:r>
      <w:r w:rsidR="00161CBE">
        <w:fldChar w:fldCharType="begin"/>
      </w:r>
      <w:r w:rsidR="00161CBE">
        <w:instrText xml:space="preserve"> STYLEREF 1 \s </w:instrText>
      </w:r>
      <w:r w:rsidR="00161CBE">
        <w:fldChar w:fldCharType="separate"/>
      </w:r>
      <w:r w:rsidR="00161CBE">
        <w:rPr>
          <w:noProof/>
        </w:rPr>
        <w:t>7</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7</w:t>
      </w:r>
      <w:r w:rsidR="00161CBE">
        <w:fldChar w:fldCharType="end"/>
      </w:r>
      <w:r>
        <w:t>: Arduino protection</w:t>
      </w:r>
      <w:bookmarkEnd w:id="83"/>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475BC605" w14:textId="77777777" w:rsidR="00331A90" w:rsidRDefault="00331A90" w:rsidP="00552288">
      <w:pPr>
        <w:pStyle w:val="Heading1"/>
      </w:pPr>
      <w:bookmarkStart w:id="84" w:name="_Toc465035081"/>
      <w:r>
        <w:t>Appendix A: Measured Demonstration Results</w:t>
      </w:r>
      <w:bookmarkEnd w:id="84"/>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Before Vout DC</w:t>
            </w:r>
          </w:p>
        </w:tc>
        <w:tc>
          <w:tcPr>
            <w:tcW w:w="920" w:type="dxa"/>
          </w:tcPr>
          <w:p w14:paraId="070A39D7" w14:textId="77777777" w:rsidR="001F3171" w:rsidRDefault="00BA1602" w:rsidP="00BF0A6C">
            <w:pPr>
              <w:ind w:firstLine="0"/>
            </w:pPr>
            <w:r>
              <w:t>Before Vout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After Vout DC</w:t>
            </w:r>
          </w:p>
        </w:tc>
        <w:tc>
          <w:tcPr>
            <w:tcW w:w="920" w:type="dxa"/>
          </w:tcPr>
          <w:p w14:paraId="74C4CA73" w14:textId="77777777" w:rsidR="001F3171" w:rsidRDefault="00BA1602" w:rsidP="00BF0A6C">
            <w:pPr>
              <w:ind w:firstLine="0"/>
            </w:pPr>
            <w:r>
              <w:t>After Vout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Vout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After Vout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77777777" w:rsidR="00701203" w:rsidRPr="00701203" w:rsidRDefault="00701203">
            <w:pPr>
              <w:spacing w:line="240" w:lineRule="auto"/>
              <w:ind w:firstLine="0"/>
              <w:jc w:val="left"/>
            </w:pPr>
            <w:r w:rsidRPr="00701203">
              <w:t>Scale</w:t>
            </w:r>
            <w:r>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77777777" w:rsidR="00331A90" w:rsidRPr="00331A90" w:rsidRDefault="00331A90" w:rsidP="00331A90">
      <w:pPr>
        <w:pStyle w:val="Heading1"/>
      </w:pPr>
      <w:bookmarkStart w:id="85" w:name="_Toc465035082"/>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85"/>
      <w:r>
        <w:t xml:space="preserve"> </w:t>
      </w:r>
    </w:p>
    <w:p w14:paraId="4FDAC674" w14:textId="77777777" w:rsidR="00552288" w:rsidRDefault="00985F83" w:rsidP="00552288">
      <w:pPr>
        <w:pStyle w:val="Heading1"/>
      </w:pPr>
      <w:bookmarkStart w:id="86" w:name="_Toc465035083"/>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7FC4E758" w:rsidR="00384E6C" w:rsidRPr="005722E7" w:rsidRDefault="00384E6C" w:rsidP="00985F83">
                            <w:pPr>
                              <w:pStyle w:val="Caption"/>
                              <w:jc w:val="center"/>
                              <w:rPr>
                                <w:rFonts w:ascii="cmbx12" w:hAnsi="cmbx12" w:cs="Arial"/>
                                <w:bCs/>
                                <w:noProof/>
                                <w:color w:val="auto"/>
                                <w:sz w:val="28"/>
                              </w:rPr>
                            </w:pPr>
                            <w:bookmarkStart w:id="87" w:name="_Toc465022964"/>
                            <w:r>
                              <w:t xml:space="preserve">Figure </w:t>
                            </w:r>
                            <w:r w:rsidR="00161CBE">
                              <w:fldChar w:fldCharType="begin"/>
                            </w:r>
                            <w:r w:rsidR="00161CBE">
                              <w:instrText xml:space="preserve"> STYLEREF 1 \s </w:instrText>
                            </w:r>
                            <w:r w:rsidR="00161CBE">
                              <w:fldChar w:fldCharType="separate"/>
                            </w:r>
                            <w:r w:rsidR="00161CBE">
                              <w:rPr>
                                <w:noProof/>
                              </w:rPr>
                              <w:t>9</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w:t>
                            </w:r>
                            <w:r w:rsidR="00161CBE">
                              <w:fldChar w:fldCharType="end"/>
                            </w:r>
                            <w:r>
                              <w:t>:</w:t>
                            </w:r>
                            <w:r>
                              <w:rPr>
                                <w:noProof/>
                              </w:rPr>
                              <w:t xml:space="preserve"> PCB design before printing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7FC4E758" w:rsidR="00384E6C" w:rsidRPr="005722E7" w:rsidRDefault="00384E6C" w:rsidP="00985F83">
                      <w:pPr>
                        <w:pStyle w:val="Caption"/>
                        <w:jc w:val="center"/>
                        <w:rPr>
                          <w:rFonts w:ascii="cmbx12" w:hAnsi="cmbx12" w:cs="Arial"/>
                          <w:bCs/>
                          <w:noProof/>
                          <w:color w:val="auto"/>
                          <w:sz w:val="28"/>
                        </w:rPr>
                      </w:pPr>
                      <w:bookmarkStart w:id="88" w:name="_Toc465022964"/>
                      <w:r>
                        <w:t xml:space="preserve">Figure </w:t>
                      </w:r>
                      <w:r w:rsidR="00161CBE">
                        <w:fldChar w:fldCharType="begin"/>
                      </w:r>
                      <w:r w:rsidR="00161CBE">
                        <w:instrText xml:space="preserve"> STYLEREF 1 \s </w:instrText>
                      </w:r>
                      <w:r w:rsidR="00161CBE">
                        <w:fldChar w:fldCharType="separate"/>
                      </w:r>
                      <w:r w:rsidR="00161CBE">
                        <w:rPr>
                          <w:noProof/>
                        </w:rPr>
                        <w:t>9</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w:t>
                      </w:r>
                      <w:r w:rsidR="00161CBE">
                        <w:fldChar w:fldCharType="end"/>
                      </w:r>
                      <w:r>
                        <w:t>:</w:t>
                      </w:r>
                      <w:r>
                        <w:rPr>
                          <w:noProof/>
                        </w:rPr>
                        <w:t xml:space="preserve"> PCB design before printing</w:t>
                      </w:r>
                      <w:bookmarkEnd w:id="88"/>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86"/>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89" w:name="_Toc465035084"/>
      <w:bookmarkStart w:id="90" w:name="_GoBack"/>
      <w:bookmarkEnd w:id="90"/>
      <w:r>
        <w:lastRenderedPageBreak/>
        <w:t xml:space="preserve">Appendix D: </w:t>
      </w:r>
      <w:r w:rsidR="00552288">
        <w:t>Photo of Circuit</w:t>
      </w:r>
      <w:bookmarkEnd w:id="89"/>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6B1F8B4F" w:rsidR="00161CBE" w:rsidRDefault="00161CBE" w:rsidP="00161CBE">
      <w:pPr>
        <w:pStyle w:val="Caption"/>
        <w:jc w:val="center"/>
      </w:pPr>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1</w:t>
      </w:r>
      <w:r>
        <w:fldChar w:fldCharType="end"/>
      </w:r>
      <w:r>
        <w:t>: PCB top view</w:t>
      </w:r>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35D77A71" w:rsidR="00D809C3" w:rsidRDefault="00C34C56" w:rsidP="00C34C56">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11</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3</w:t>
      </w:r>
      <w:r w:rsidR="00161CBE">
        <w:fldChar w:fldCharType="end"/>
      </w:r>
      <w:r>
        <w:t>: underside of PCB</w:t>
      </w:r>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4"/>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5690C832" w:rsidR="005E740E" w:rsidRDefault="005E740E" w:rsidP="005E740E">
      <w:pPr>
        <w:pStyle w:val="Caption"/>
        <w:jc w:val="center"/>
      </w:pPr>
      <w:r>
        <w:t xml:space="preserve">Figure </w:t>
      </w:r>
      <w:r w:rsidR="00161CBE">
        <w:fldChar w:fldCharType="begin"/>
      </w:r>
      <w:r w:rsidR="00161CBE">
        <w:instrText xml:space="preserve"> STYLEREF 1 \s </w:instrText>
      </w:r>
      <w:r w:rsidR="00161CBE">
        <w:fldChar w:fldCharType="separate"/>
      </w:r>
      <w:r w:rsidR="00161CBE">
        <w:rPr>
          <w:noProof/>
        </w:rPr>
        <w:t>11</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4</w:t>
      </w:r>
      <w:r w:rsidR="00161CBE">
        <w:fldChar w:fldCharType="end"/>
      </w:r>
      <w:r>
        <w:t>: Daughterboard</w:t>
      </w:r>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77777777" w:rsidR="001C1DB3" w:rsidRDefault="001C1DB3" w:rsidP="001C1DB3">
      <w:pPr>
        <w:pStyle w:val="Caption"/>
        <w:jc w:val="center"/>
      </w:pPr>
      <w:r>
        <w:t xml:space="preserve">Figure </w:t>
      </w:r>
      <w:r>
        <w:fldChar w:fldCharType="begin"/>
      </w:r>
      <w:r>
        <w:instrText xml:space="preserve"> STYLEREF 1 \s </w:instrText>
      </w:r>
      <w:r>
        <w:fldChar w:fldCharType="separate"/>
      </w:r>
      <w:r>
        <w:rPr>
          <w:noProof/>
        </w:rPr>
        <w:t>11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Current circuit breadboarded hours before </w:t>
      </w:r>
      <w:commentRangeStart w:id="91"/>
      <w:commentRangeStart w:id="92"/>
      <w:r>
        <w:t>demo</w:t>
      </w:r>
      <w:commentRangeEnd w:id="91"/>
      <w:r>
        <w:rPr>
          <w:rStyle w:val="CommentReference"/>
          <w:i w:val="0"/>
          <w:iCs w:val="0"/>
          <w:color w:val="auto"/>
        </w:rPr>
        <w:commentReference w:id="91"/>
      </w:r>
      <w:commentRangeEnd w:id="92"/>
      <w:r>
        <w:rPr>
          <w:rStyle w:val="CommentReference"/>
          <w:i w:val="0"/>
          <w:iCs w:val="0"/>
          <w:color w:val="auto"/>
        </w:rPr>
        <w:commentReference w:id="92"/>
      </w:r>
    </w:p>
    <w:p w14:paraId="22A29D18" w14:textId="77777777" w:rsidR="001C1DB3" w:rsidRPr="005E740E" w:rsidRDefault="001C1DB3" w:rsidP="001C1DB3">
      <w:pPr>
        <w:ind w:firstLine="0"/>
      </w:pPr>
    </w:p>
    <w:p w14:paraId="2F1602D2" w14:textId="77777777" w:rsidR="00793D25" w:rsidRDefault="00793D25" w:rsidP="00793D25">
      <w:pPr>
        <w:pStyle w:val="Heading1"/>
      </w:pPr>
      <w:bookmarkStart w:id="93" w:name="_Toc465035085"/>
      <w:r>
        <w:lastRenderedPageBreak/>
        <w:t xml:space="preserve">Appendix E: </w:t>
      </w:r>
      <w:r w:rsidR="00D809C3">
        <w:t>Calculations</w:t>
      </w:r>
      <w:bookmarkEnd w:id="93"/>
    </w:p>
    <w:p w14:paraId="7A76FE30" w14:textId="77777777" w:rsidR="0036727C" w:rsidRDefault="00793D25" w:rsidP="00793D25">
      <w:pPr>
        <w:pStyle w:val="Heading2"/>
      </w:pPr>
      <w:bookmarkStart w:id="94" w:name="_Toc465035086"/>
      <w:r>
        <w:t xml:space="preserve">Appendix E.1: </w:t>
      </w:r>
      <w:r w:rsidR="0036727C">
        <w:tab/>
      </w:r>
      <w:r w:rsidR="00762275">
        <w:t>T</w:t>
      </w:r>
      <w:r w:rsidR="00DF7125">
        <w:t>ransformers</w:t>
      </w:r>
      <w:bookmarkEnd w:id="94"/>
    </w:p>
    <w:p w14:paraId="420277B7" w14:textId="77777777" w:rsidR="002A73ED" w:rsidRPr="00C566D6" w:rsidRDefault="002A73ED" w:rsidP="00DF7125">
      <w:pPr>
        <w:pStyle w:val="Firstparagraph"/>
        <w:rPr>
          <w:vertAlign w:val="subscript"/>
        </w:rPr>
      </w:pPr>
      <w:r>
        <w:t xml:space="preserve">Rseries = </w:t>
      </w:r>
      <w:r w:rsidR="00C566D6">
        <w:t>(</w:t>
      </w:r>
      <w:r>
        <w:t>V</w:t>
      </w:r>
      <w:r w:rsidR="00C566D6">
        <w:rPr>
          <w:vertAlign w:val="subscript"/>
        </w:rPr>
        <w:t xml:space="preserve">oc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r>
        <w:t>I</w:t>
      </w:r>
      <w:r>
        <w:rPr>
          <w:vertAlign w:val="subscript"/>
        </w:rPr>
        <w:t>load</w:t>
      </w:r>
      <w:r>
        <w:t xml:space="preserve"> = 22.4/20 = 1.12A</w:t>
      </w:r>
    </w:p>
    <w:p w14:paraId="61BAFA87" w14:textId="77777777" w:rsidR="00DF7125" w:rsidRDefault="00EC5F99" w:rsidP="00DF7125">
      <w:pPr>
        <w:pStyle w:val="Firstparagraph"/>
      </w:pPr>
      <w:r>
        <w:t>Rseries</w:t>
      </w:r>
      <w:r w:rsidR="002A73ED">
        <w:t xml:space="preserve"> = (25.6 – 22.4)/1.12 = 2.86 ohms</w:t>
      </w:r>
    </w:p>
    <w:p w14:paraId="5D2A0228" w14:textId="77777777" w:rsidR="00E64450" w:rsidRDefault="00E64450" w:rsidP="00E64450">
      <w:pPr>
        <w:pStyle w:val="Heading2"/>
      </w:pPr>
      <w:bookmarkStart w:id="95" w:name="_Toc465035087"/>
      <w:r>
        <w:t>Appendix E.2: Rectifiers &amp; Capacitor Banks</w:t>
      </w:r>
      <w:bookmarkEnd w:id="95"/>
    </w:p>
    <w:p w14:paraId="2FA18EB3" w14:textId="77777777" w:rsidR="00E64450" w:rsidRDefault="00E64450" w:rsidP="00E64450">
      <w:pPr>
        <w:pStyle w:val="Heading2"/>
      </w:pPr>
      <w:bookmarkStart w:id="96" w:name="_Toc465035088"/>
      <w:r>
        <w:t>Appendix E.3: Zener Constant Voltage Reference</w:t>
      </w:r>
      <w:bookmarkEnd w:id="96"/>
    </w:p>
    <w:p w14:paraId="63EC3E85" w14:textId="77777777" w:rsidR="00E64450" w:rsidRDefault="00FE524D" w:rsidP="00E64450">
      <w:pPr>
        <w:pStyle w:val="Heading2"/>
      </w:pPr>
      <w:bookmarkStart w:id="97" w:name="_Toc465035089"/>
      <w:r>
        <w:t xml:space="preserve">Appendix E.4: </w:t>
      </w:r>
      <w:r w:rsidR="00E64450">
        <w:t>Pass Output Stage</w:t>
      </w:r>
      <w:bookmarkEnd w:id="97"/>
    </w:p>
    <w:p w14:paraId="792757D1" w14:textId="77777777" w:rsidR="00E64450" w:rsidRDefault="00FE524D" w:rsidP="00E64450">
      <w:pPr>
        <w:pStyle w:val="Heading2"/>
      </w:pPr>
      <w:bookmarkStart w:id="98" w:name="_Toc465035090"/>
      <w:r>
        <w:t xml:space="preserve">Appendix E.5: </w:t>
      </w:r>
      <w:r w:rsidR="00E64450">
        <w:t>Voltage Regulator</w:t>
      </w:r>
      <w:bookmarkEnd w:id="98"/>
    </w:p>
    <w:p w14:paraId="7560F584" w14:textId="77777777" w:rsidR="00E64450" w:rsidRDefault="00FE524D" w:rsidP="00E64450">
      <w:pPr>
        <w:pStyle w:val="Heading2"/>
      </w:pPr>
      <w:bookmarkStart w:id="99" w:name="_Toc465035091"/>
      <w:r>
        <w:t xml:space="preserve">Appendix E.6: </w:t>
      </w:r>
      <w:r w:rsidR="00E64450">
        <w:t>Current Limiter</w:t>
      </w:r>
      <w:bookmarkEnd w:id="99"/>
    </w:p>
    <w:p w14:paraId="23B7CE41" w14:textId="77777777" w:rsidR="00E64450" w:rsidRPr="00E64450" w:rsidRDefault="00FE524D" w:rsidP="00E64450">
      <w:pPr>
        <w:pStyle w:val="Heading2"/>
      </w:pPr>
      <w:bookmarkStart w:id="100" w:name="_Toc465035092"/>
      <w:r>
        <w:t xml:space="preserve">Appendix E.7: </w:t>
      </w:r>
      <w:r w:rsidR="00803BE5">
        <w:t>Arduino Interface</w:t>
      </w:r>
      <w:bookmarkEnd w:id="100"/>
    </w:p>
    <w:p w14:paraId="5D704C7B" w14:textId="77777777" w:rsidR="002D1595" w:rsidRDefault="005B3561">
      <w:pPr>
        <w:spacing w:line="240" w:lineRule="auto"/>
        <w:ind w:firstLine="0"/>
        <w:jc w:val="left"/>
      </w:pPr>
      <w:r>
        <w:t>To determine the v</w:t>
      </w:r>
    </w:p>
    <w:p w14:paraId="383305B7" w14:textId="77777777" w:rsidR="002D1595" w:rsidRDefault="002D1595">
      <w:pPr>
        <w:spacing w:line="240" w:lineRule="auto"/>
        <w:ind w:firstLine="0"/>
        <w:jc w:val="left"/>
      </w:pPr>
    </w:p>
    <w:p w14:paraId="186F2110" w14:textId="77777777" w:rsidR="002D1595" w:rsidRDefault="002D1595" w:rsidP="002D1595">
      <w:pPr>
        <w:pStyle w:val="Heading3"/>
      </w:pPr>
      <w:bookmarkStart w:id="101" w:name="_Toc465035093"/>
      <w:r>
        <w:t>PWM filter</w:t>
      </w:r>
      <w:bookmarkEnd w:id="101"/>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914400"/>
                    </a:xfrm>
                    <a:prstGeom prst="rect">
                      <a:avLst/>
                    </a:prstGeom>
                  </pic:spPr>
                </pic:pic>
              </a:graphicData>
            </a:graphic>
          </wp:inline>
        </w:drawing>
      </w:r>
    </w:p>
    <w:p w14:paraId="09352C0C" w14:textId="03B1E302" w:rsidR="002D1595" w:rsidRDefault="002D1595" w:rsidP="002D1595">
      <w:pPr>
        <w:pStyle w:val="Caption"/>
        <w:jc w:val="center"/>
        <w:rPr>
          <w:noProof/>
        </w:rPr>
      </w:pPr>
      <w:bookmarkStart w:id="102" w:name="_Toc465022965"/>
      <w:r>
        <w:t xml:space="preserve">Figure </w:t>
      </w:r>
      <w:r w:rsidR="00161CBE">
        <w:fldChar w:fldCharType="begin"/>
      </w:r>
      <w:r w:rsidR="00161CBE">
        <w:instrText xml:space="preserve"> STYLEREF 1 \s </w:instrText>
      </w:r>
      <w:r w:rsidR="00161CBE">
        <w:fldChar w:fldCharType="separate"/>
      </w:r>
      <w:r w:rsidR="00161CBE">
        <w:rPr>
          <w:noProof/>
        </w:rPr>
        <w:t>12</w:t>
      </w:r>
      <w:r w:rsidR="00161CBE">
        <w:fldChar w:fldCharType="end"/>
      </w:r>
      <w:r w:rsidR="00161CBE">
        <w:noBreakHyphen/>
      </w:r>
      <w:r w:rsidR="00161CBE">
        <w:fldChar w:fldCharType="begin"/>
      </w:r>
      <w:r w:rsidR="00161CBE">
        <w:instrText xml:space="preserve"> SEQ Figure \* ARABIC \s 1 </w:instrText>
      </w:r>
      <w:r w:rsidR="00161CBE">
        <w:fldChar w:fldCharType="separate"/>
      </w:r>
      <w:r w:rsidR="00161CBE">
        <w:rPr>
          <w:noProof/>
        </w:rPr>
        <w:t>1</w:t>
      </w:r>
      <w:r w:rsidR="00161CBE">
        <w:fldChar w:fldCharType="end"/>
      </w:r>
      <w:r>
        <w:t>: 2nd order PWM</w:t>
      </w:r>
      <w:r>
        <w:rPr>
          <w:noProof/>
        </w:rPr>
        <w:t xml:space="preserve"> filter</w:t>
      </w:r>
      <w:bookmarkEnd w:id="102"/>
    </w:p>
    <w:p w14:paraId="57E77AA3" w14:textId="77777777" w:rsidR="002D1595" w:rsidRDefault="002D1595" w:rsidP="002D1595">
      <w:r>
        <w:t>Both RC LPFs</w:t>
      </w:r>
      <w:r>
        <w:rPr>
          <w:rStyle w:val="FootnoteReference"/>
        </w:rPr>
        <w:footnoteReference w:id="5"/>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35655F"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w:lastRenderedPageBreak/>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03" w:name="_Toc465035094"/>
      <w:r>
        <w:t>Appendix F: Source code</w:t>
      </w:r>
      <w:bookmarkEnd w:id="103"/>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Smidt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Karlien Heyns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Nel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Ardiuno.</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NiH,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util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tkFont</w:t>
      </w:r>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pyserial</w:t>
      </w:r>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 PIL.Image</w:t>
      </w:r>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PIL.Image</w:t>
      </w:r>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SerialComms</w:t>
      </w:r>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 = SerialComms.SerialComms('COM1',9600)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#s.receive()</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w:t>
      </w:r>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"Bruhhhhh.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#frame.configure(width=800,height=800)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labelfont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buttonfont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stream_checked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#outvalue = vratio*(vmeasured-voffset)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curr_meas_val_text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relheight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baudratelabel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errorlabel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otherlabel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textentries</w:t>
      </w:r>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StringVar</w:t>
      </w:r>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setcurrentgainentry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textentry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always display the same nr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find_arduino</w:t>
      </w:r>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obj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obj</w:t>
      </w:r>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serPort</w:t>
      </w:r>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serPort</w:t>
      </w:r>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connectf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SerialComm</w:t>
      </w:r>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r.match(comport)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'Must be format: COM%number%'</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setVOffset</w:t>
      </w:r>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setVRatio</w:t>
      </w:r>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setIOffset</w:t>
      </w:r>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setIRatio</w:t>
      </w:r>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sendf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clearf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streamf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stream_enabled</w:t>
      </w:r>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refresh_comport(event=0):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comportentry.delete(0,END)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comportentry.insert(0,find_arduino())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setvoltagef(event=0):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setvoltagegainentry.get()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voltageText = setvoltageentry.get()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float(voltageText)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"set.voltage." + str(value)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setcurrentf(event=0):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setcurrentgainentry.get()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currentText = setcurrententry.get()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float(currentText)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"set.current." + str(value)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connect.bind("&lt;Button-1&gt;",connectf)</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refresh.bind("&lt;Button-1&gt;",refresh_comport)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vcalz.bind("&lt;Button-1&gt;",vcalzerof)</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vcalo.bind("&lt;Button-1&gt;",vcalotherf)</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ccalz.bind("&lt;Button-1&gt;",ccalzerof)</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ccalo.bind("&lt;Button-1&gt;",ccalotherf)</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send.bind("&lt;Button-1&gt;",sendf)</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clear.bind("&lt;Button-1&gt;",clearf)</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streambutton.bind("&lt;Button-1&gt;",streamf)</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setvoltagebutton.bind("&lt;Button-1&gt;",setvoltagef)</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setcurrentbutton.bind("&lt;Button-1&gt;",setcurrentf)</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update_ms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updateMeasurements():</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vratio)</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voffset)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Meas %f", volt_meas)</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 (vratio*(volt_meas-voffset)))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setVRatio():</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(len(stream)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vratio = float(vrefentry.get())/volt_meas;</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%s",vrefentry.get())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%s",volt_meas)</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vratio)</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(vratio*(volt_meas-voffset)))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setVOffset():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voffset = volt_meas;</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print("Voffset is %f",voffset)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volt_meas_val_text.set("%.3f V" % (vratio*(volt_meas-voffset)))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setIRatio():</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%f",ioffset)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setIOffset():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startup</w:t>
      </w:r>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refresh_comport()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baudentry.delete(0,END)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baudentry.insert(0,9600)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root.mainloop()</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except KeyboardInterrupt: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SerialComm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SerialComm.close()</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errorlabel.config(text="Failed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11553AB" w14:textId="77777777" w:rsidR="0036727C" w:rsidRDefault="0036727C" w:rsidP="0036727C">
      <w:pPr>
        <w:pStyle w:val="Heading1"/>
      </w:pPr>
      <w:bookmarkStart w:id="104" w:name="_Toc465035095"/>
      <w:r>
        <w:lastRenderedPageBreak/>
        <w:t>Appendix G: Extra information</w:t>
      </w:r>
      <w:bookmarkEnd w:id="104"/>
    </w:p>
    <w:p w14:paraId="3A379EB7" w14:textId="77777777" w:rsidR="00982ED8" w:rsidRPr="00982ED8" w:rsidRDefault="00982ED8" w:rsidP="00982ED8">
      <w:pPr>
        <w:pStyle w:val="Firstparagraph"/>
      </w:pPr>
      <w:r>
        <w:t>Knowing the exact gain is useful to calibrate the software interface. The interface needs to know what voltage out of the PWM RC filter will result in the desired output. The exact gain can be different due to ground feedback (mentioned in 5.3.3), especially when measuring currents at the preamplification stage. Here are at least two methods to determine it.</w:t>
      </w:r>
    </w:p>
    <w:p w14:paraId="02D092EC" w14:textId="77777777" w:rsidR="008A0280" w:rsidRDefault="008A0280" w:rsidP="008A0280">
      <w:pPr>
        <w:pStyle w:val="Heading2"/>
      </w:pPr>
      <w:bookmarkStart w:id="105" w:name="_Toc465035096"/>
      <w:r>
        <w:t>Voltage Gain</w:t>
      </w:r>
      <w:bookmarkEnd w:id="105"/>
    </w:p>
    <w:p w14:paraId="16A1234E" w14:textId="77777777" w:rsidR="00AF4079" w:rsidRDefault="00AF4079">
      <w:pPr>
        <w:spacing w:line="240" w:lineRule="auto"/>
        <w:ind w:firstLine="0"/>
        <w:jc w:val="left"/>
      </w:pPr>
      <w:r>
        <w:t>To det</w:t>
      </w:r>
      <w:r w:rsidR="00AB6454">
        <w:t>ermine the voltage gain of the regulator, a multimeter is required. Since it was mentioned in 5.3.2 Zener Design that we should match the</w:t>
      </w:r>
      <w:r w:rsidR="008A0280">
        <w:t xml:space="preserve"> voltage</w:t>
      </w:r>
      <w:r w:rsidR="00AB6454">
        <w:t xml:space="preserve"> domain of the Arduino, we can utilise the full 5V range from the Arduino</w:t>
      </w:r>
      <w:r w:rsidR="008A0280">
        <w:t xml:space="preserve"> (determined by PWM and RC filter, and ultimately frequency)</w:t>
      </w:r>
      <w:r w:rsidR="00AB6454">
        <w:t>, which is as accurate as one can get.</w:t>
      </w:r>
    </w:p>
    <w:p w14:paraId="3ED42A53" w14:textId="77777777" w:rsidR="008A0280" w:rsidRDefault="008A0280">
      <w:pPr>
        <w:spacing w:line="240" w:lineRule="auto"/>
        <w:ind w:firstLine="0"/>
        <w:jc w:val="left"/>
      </w:pPr>
    </w:p>
    <w:p w14:paraId="6C688B77" w14:textId="77777777" w:rsidR="008A0280" w:rsidRDefault="008A0280">
      <w:pPr>
        <w:spacing w:line="240" w:lineRule="auto"/>
        <w:ind w:firstLine="0"/>
        <w:jc w:val="left"/>
      </w:pPr>
      <w:r>
        <w:t>To determine the voltage gain, set the middle pin of the voltage pot to 1V, and measure the output voltage. The output voltage will match the voltage gain.</w:t>
      </w:r>
    </w:p>
    <w:p w14:paraId="01BB41DB" w14:textId="77777777" w:rsidR="008A0280" w:rsidRDefault="00E51FC5" w:rsidP="008A0280">
      <w:pPr>
        <w:pStyle w:val="Heading2"/>
      </w:pPr>
      <w:bookmarkStart w:id="106" w:name="_Toc465035097"/>
      <w:r>
        <w:t>Current Gain (transconductance)</w:t>
      </w:r>
      <w:bookmarkEnd w:id="106"/>
    </w:p>
    <w:p w14:paraId="07DA1826" w14:textId="77777777" w:rsidR="00E51FC5" w:rsidRDefault="00E51FC5" w:rsidP="00E51FC5">
      <w:pPr>
        <w:pStyle w:val="Firstparagraph"/>
      </w:pPr>
      <w:r>
        <w:t xml:space="preserve">A similar method as described in 14.1 can be used to determine the </w:t>
      </w:r>
      <w:r w:rsidR="00982ED8">
        <w:t xml:space="preserve">exact </w:t>
      </w:r>
      <w:r>
        <w:t xml:space="preserve">current gain. </w:t>
      </w:r>
      <w:r w:rsidR="00982ED8">
        <w:t>Measure 1V on the middle pin of the current adjust potentiometer with a known load 10 ohms or higher, and measure the output voltage to determine the output current.</w:t>
      </w:r>
    </w:p>
    <w:p w14:paraId="54DD1604" w14:textId="77777777" w:rsidR="004D0C8D" w:rsidRDefault="004D0C8D" w:rsidP="004D0C8D"/>
    <w:p w14:paraId="40A2685E" w14:textId="77777777" w:rsidR="0036727C" w:rsidRDefault="004D0C8D" w:rsidP="004D0C8D">
      <w:pPr>
        <w:pStyle w:val="Heading2"/>
      </w:pPr>
      <w:bookmarkStart w:id="107" w:name="_Toc465035098"/>
      <w:r>
        <w:t xml:space="preserve">Extra </w:t>
      </w:r>
      <w:r w:rsidR="004A2BB0">
        <w:t xml:space="preserve">Hardware </w:t>
      </w:r>
      <w:r>
        <w:t>Features</w:t>
      </w:r>
      <w:bookmarkEnd w:id="107"/>
    </w:p>
    <w:p w14:paraId="318AAF4C" w14:textId="77777777" w:rsidR="004D0C8D" w:rsidRDefault="004D0C8D" w:rsidP="004D0C8D">
      <w:pPr>
        <w:pStyle w:val="Heading3"/>
      </w:pPr>
      <w:bookmarkStart w:id="108" w:name="_Toc465035099"/>
      <w:r>
        <w:t>Battery charging profiles</w:t>
      </w:r>
      <w:bookmarkEnd w:id="108"/>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Switches can be added to identify between NiMH, Pb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1685C515" w14:textId="77777777" w:rsidR="00793D25" w:rsidRDefault="0036727C" w:rsidP="0036727C">
      <w:pPr>
        <w:pStyle w:val="Heading1"/>
      </w:pPr>
      <w:bookmarkStart w:id="109" w:name="_Toc465035100"/>
      <w:r>
        <w:t>Figures</w:t>
      </w:r>
      <w:bookmarkEnd w:id="109"/>
    </w:p>
    <w:p w14:paraId="24E67E0A" w14:textId="77777777" w:rsidR="0017042F" w:rsidRDefault="0035655F">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17042F" w:rsidRPr="0017042F">
            <w:rPr>
              <w:noProof/>
              <w:lang w:val="en-ZA"/>
            </w:rPr>
            <w:t>[5]</w:t>
          </w:r>
          <w:r w:rsidR="0036727C">
            <w:fldChar w:fldCharType="end"/>
          </w:r>
        </w:sdtContent>
      </w:sdt>
      <w:r w:rsidR="0036727C">
        <w:fldChar w:fldCharType="begin"/>
      </w:r>
      <w:r w:rsidR="0036727C">
        <w:instrText xml:space="preserve"> TOC \h \z \c "Figure" </w:instrText>
      </w:r>
      <w:r w:rsidR="0036727C">
        <w:fldChar w:fldCharType="separate"/>
      </w:r>
    </w:p>
    <w:p w14:paraId="397DFD1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1" w:history="1">
        <w:r w:rsidR="0017042F" w:rsidRPr="00596918">
          <w:rPr>
            <w:rStyle w:val="Hyperlink"/>
            <w:noProof/>
          </w:rPr>
          <w:t>Figure 5</w:t>
        </w:r>
        <w:r w:rsidR="0017042F" w:rsidRPr="00596918">
          <w:rPr>
            <w:rStyle w:val="Hyperlink"/>
            <w:noProof/>
          </w:rPr>
          <w:noBreakHyphen/>
          <w:t>1: Bridge and capacitors</w:t>
        </w:r>
        <w:r w:rsidR="0017042F">
          <w:rPr>
            <w:noProof/>
            <w:webHidden/>
          </w:rPr>
          <w:tab/>
        </w:r>
        <w:r w:rsidR="0017042F">
          <w:rPr>
            <w:noProof/>
            <w:webHidden/>
          </w:rPr>
          <w:fldChar w:fldCharType="begin"/>
        </w:r>
        <w:r w:rsidR="0017042F">
          <w:rPr>
            <w:noProof/>
            <w:webHidden/>
          </w:rPr>
          <w:instrText xml:space="preserve"> PAGEREF _Toc465022951 \h </w:instrText>
        </w:r>
        <w:r w:rsidR="0017042F">
          <w:rPr>
            <w:noProof/>
            <w:webHidden/>
          </w:rPr>
        </w:r>
        <w:r w:rsidR="0017042F">
          <w:rPr>
            <w:noProof/>
            <w:webHidden/>
          </w:rPr>
          <w:fldChar w:fldCharType="separate"/>
        </w:r>
        <w:r w:rsidR="0017042F">
          <w:rPr>
            <w:noProof/>
            <w:webHidden/>
          </w:rPr>
          <w:t>5-12</w:t>
        </w:r>
        <w:r w:rsidR="0017042F">
          <w:rPr>
            <w:noProof/>
            <w:webHidden/>
          </w:rPr>
          <w:fldChar w:fldCharType="end"/>
        </w:r>
      </w:hyperlink>
    </w:p>
    <w:p w14:paraId="3162D1F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2" w:history="1">
        <w:r w:rsidR="0017042F" w:rsidRPr="00596918">
          <w:rPr>
            <w:rStyle w:val="Hyperlink"/>
            <w:noProof/>
          </w:rPr>
          <w:t>Figure 5</w:t>
        </w:r>
        <w:r w:rsidR="0017042F" w:rsidRPr="00596918">
          <w:rPr>
            <w:rStyle w:val="Hyperlink"/>
            <w:noProof/>
          </w:rPr>
          <w:noBreakHyphen/>
          <w:t>2: Zener reference circuit</w:t>
        </w:r>
        <w:r w:rsidR="0017042F">
          <w:rPr>
            <w:noProof/>
            <w:webHidden/>
          </w:rPr>
          <w:tab/>
        </w:r>
        <w:r w:rsidR="0017042F">
          <w:rPr>
            <w:noProof/>
            <w:webHidden/>
          </w:rPr>
          <w:fldChar w:fldCharType="begin"/>
        </w:r>
        <w:r w:rsidR="0017042F">
          <w:rPr>
            <w:noProof/>
            <w:webHidden/>
          </w:rPr>
          <w:instrText xml:space="preserve"> PAGEREF _Toc465022952 \h </w:instrText>
        </w:r>
        <w:r w:rsidR="0017042F">
          <w:rPr>
            <w:noProof/>
            <w:webHidden/>
          </w:rPr>
        </w:r>
        <w:r w:rsidR="0017042F">
          <w:rPr>
            <w:noProof/>
            <w:webHidden/>
          </w:rPr>
          <w:fldChar w:fldCharType="separate"/>
        </w:r>
        <w:r w:rsidR="0017042F">
          <w:rPr>
            <w:noProof/>
            <w:webHidden/>
          </w:rPr>
          <w:t>5-13</w:t>
        </w:r>
        <w:r w:rsidR="0017042F">
          <w:rPr>
            <w:noProof/>
            <w:webHidden/>
          </w:rPr>
          <w:fldChar w:fldCharType="end"/>
        </w:r>
      </w:hyperlink>
    </w:p>
    <w:p w14:paraId="371EBC1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3" w:history="1">
        <w:r w:rsidR="0017042F" w:rsidRPr="00596918">
          <w:rPr>
            <w:rStyle w:val="Hyperlink"/>
            <w:noProof/>
          </w:rPr>
          <w:t>Figure 5</w:t>
        </w:r>
        <w:r w:rsidR="0017042F" w:rsidRPr="00596918">
          <w:rPr>
            <w:rStyle w:val="Hyperlink"/>
            <w:noProof/>
          </w:rPr>
          <w:noBreakHyphen/>
          <w:t>4: Sziklai pair</w:t>
        </w:r>
        <w:r w:rsidR="0017042F">
          <w:rPr>
            <w:noProof/>
            <w:webHidden/>
          </w:rPr>
          <w:tab/>
        </w:r>
        <w:r w:rsidR="0017042F">
          <w:rPr>
            <w:noProof/>
            <w:webHidden/>
          </w:rPr>
          <w:fldChar w:fldCharType="begin"/>
        </w:r>
        <w:r w:rsidR="0017042F">
          <w:rPr>
            <w:noProof/>
            <w:webHidden/>
          </w:rPr>
          <w:instrText xml:space="preserve"> PAGEREF _Toc465022953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312193E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4" w:history="1">
        <w:r w:rsidR="0017042F" w:rsidRPr="00596918">
          <w:rPr>
            <w:rStyle w:val="Hyperlink"/>
            <w:noProof/>
          </w:rPr>
          <w:t>Figure 5</w:t>
        </w:r>
        <w:r w:rsidR="0017042F" w:rsidRPr="00596918">
          <w:rPr>
            <w:rStyle w:val="Hyperlink"/>
            <w:noProof/>
          </w:rPr>
          <w:noBreakHyphen/>
          <w:t>3: Darlington pair</w:t>
        </w:r>
        <w:r w:rsidR="0017042F">
          <w:rPr>
            <w:noProof/>
            <w:webHidden/>
          </w:rPr>
          <w:tab/>
        </w:r>
        <w:r w:rsidR="0017042F">
          <w:rPr>
            <w:noProof/>
            <w:webHidden/>
          </w:rPr>
          <w:fldChar w:fldCharType="begin"/>
        </w:r>
        <w:r w:rsidR="0017042F">
          <w:rPr>
            <w:noProof/>
            <w:webHidden/>
          </w:rPr>
          <w:instrText xml:space="preserve"> PAGEREF _Toc465022954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7033891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5" w:history="1">
        <w:r w:rsidR="0017042F" w:rsidRPr="00596918">
          <w:rPr>
            <w:rStyle w:val="Hyperlink"/>
            <w:noProof/>
          </w:rPr>
          <w:t>Figure 5</w:t>
        </w:r>
        <w:r w:rsidR="0017042F" w:rsidRPr="00596918">
          <w:rPr>
            <w:rStyle w:val="Hyperlink"/>
            <w:noProof/>
          </w:rPr>
          <w:noBreakHyphen/>
          <w:t>5: 2N3055 transistor</w:t>
        </w:r>
        <w:r w:rsidR="0017042F">
          <w:rPr>
            <w:noProof/>
            <w:webHidden/>
          </w:rPr>
          <w:tab/>
        </w:r>
        <w:r w:rsidR="0017042F">
          <w:rPr>
            <w:noProof/>
            <w:webHidden/>
          </w:rPr>
          <w:fldChar w:fldCharType="begin"/>
        </w:r>
        <w:r w:rsidR="0017042F">
          <w:rPr>
            <w:noProof/>
            <w:webHidden/>
          </w:rPr>
          <w:instrText xml:space="preserve"> PAGEREF _Toc465022955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041FFDF9"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6" w:history="1">
        <w:r w:rsidR="0017042F" w:rsidRPr="00596918">
          <w:rPr>
            <w:rStyle w:val="Hyperlink"/>
            <w:noProof/>
          </w:rPr>
          <w:t>Figure 5</w:t>
        </w:r>
        <w:r w:rsidR="0017042F" w:rsidRPr="00596918">
          <w:rPr>
            <w:rStyle w:val="Hyperlink"/>
            <w:noProof/>
          </w:rPr>
          <w:noBreakHyphen/>
          <w:t>6: Final pass transistor output stage design</w:t>
        </w:r>
        <w:r w:rsidR="0017042F">
          <w:rPr>
            <w:noProof/>
            <w:webHidden/>
          </w:rPr>
          <w:tab/>
        </w:r>
        <w:r w:rsidR="0017042F">
          <w:rPr>
            <w:noProof/>
            <w:webHidden/>
          </w:rPr>
          <w:fldChar w:fldCharType="begin"/>
        </w:r>
        <w:r w:rsidR="0017042F">
          <w:rPr>
            <w:noProof/>
            <w:webHidden/>
          </w:rPr>
          <w:instrText xml:space="preserve"> PAGEREF _Toc465022956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5A5EE43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7" w:history="1">
        <w:r w:rsidR="0017042F" w:rsidRPr="00596918">
          <w:rPr>
            <w:rStyle w:val="Hyperlink"/>
            <w:noProof/>
          </w:rPr>
          <w:t>Figure 5</w:t>
        </w:r>
        <w:r w:rsidR="0017042F" w:rsidRPr="00596918">
          <w:rPr>
            <w:rStyle w:val="Hyperlink"/>
            <w:noProof/>
          </w:rPr>
          <w:noBreakHyphen/>
          <w:t>7: Three outboard pass transistor output stage</w:t>
        </w:r>
        <w:r w:rsidR="0017042F">
          <w:rPr>
            <w:noProof/>
            <w:webHidden/>
          </w:rPr>
          <w:tab/>
        </w:r>
        <w:r w:rsidR="0017042F">
          <w:rPr>
            <w:noProof/>
            <w:webHidden/>
          </w:rPr>
          <w:fldChar w:fldCharType="begin"/>
        </w:r>
        <w:r w:rsidR="0017042F">
          <w:rPr>
            <w:noProof/>
            <w:webHidden/>
          </w:rPr>
          <w:instrText xml:space="preserve"> PAGEREF _Toc465022957 \h </w:instrText>
        </w:r>
        <w:r w:rsidR="0017042F">
          <w:rPr>
            <w:noProof/>
            <w:webHidden/>
          </w:rPr>
        </w:r>
        <w:r w:rsidR="0017042F">
          <w:rPr>
            <w:noProof/>
            <w:webHidden/>
          </w:rPr>
          <w:fldChar w:fldCharType="separate"/>
        </w:r>
        <w:r w:rsidR="0017042F">
          <w:rPr>
            <w:noProof/>
            <w:webHidden/>
          </w:rPr>
          <w:t>5-17</w:t>
        </w:r>
        <w:r w:rsidR="0017042F">
          <w:rPr>
            <w:noProof/>
            <w:webHidden/>
          </w:rPr>
          <w:fldChar w:fldCharType="end"/>
        </w:r>
      </w:hyperlink>
    </w:p>
    <w:p w14:paraId="0566ED8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8" w:history="1">
        <w:r w:rsidR="0017042F" w:rsidRPr="00596918">
          <w:rPr>
            <w:rStyle w:val="Hyperlink"/>
            <w:noProof/>
          </w:rPr>
          <w:t>Figure 5</w:t>
        </w:r>
        <w:r w:rsidR="0017042F" w:rsidRPr="00596918">
          <w:rPr>
            <w:rStyle w:val="Hyperlink"/>
            <w:noProof/>
          </w:rPr>
          <w:noBreakHyphen/>
          <w:t>8: RC filter</w:t>
        </w:r>
        <w:r w:rsidR="0017042F">
          <w:rPr>
            <w:noProof/>
            <w:webHidden/>
          </w:rPr>
          <w:tab/>
        </w:r>
        <w:r w:rsidR="0017042F">
          <w:rPr>
            <w:noProof/>
            <w:webHidden/>
          </w:rPr>
          <w:fldChar w:fldCharType="begin"/>
        </w:r>
        <w:r w:rsidR="0017042F">
          <w:rPr>
            <w:noProof/>
            <w:webHidden/>
          </w:rPr>
          <w:instrText xml:space="preserve"> PAGEREF _Toc465022958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58B20C3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9" w:history="1">
        <w:r w:rsidR="0017042F" w:rsidRPr="00596918">
          <w:rPr>
            <w:rStyle w:val="Hyperlink"/>
            <w:noProof/>
          </w:rPr>
          <w:t>Figure 5</w:t>
        </w:r>
        <w:r w:rsidR="0017042F" w:rsidRPr="00596918">
          <w:rPr>
            <w:rStyle w:val="Hyperlink"/>
            <w:noProof/>
          </w:rPr>
          <w:noBreakHyphen/>
          <w:t>9: Spice analysis of 2nd order RC filter</w:t>
        </w:r>
        <w:r w:rsidR="0017042F">
          <w:rPr>
            <w:noProof/>
            <w:webHidden/>
          </w:rPr>
          <w:tab/>
        </w:r>
        <w:r w:rsidR="0017042F">
          <w:rPr>
            <w:noProof/>
            <w:webHidden/>
          </w:rPr>
          <w:fldChar w:fldCharType="begin"/>
        </w:r>
        <w:r w:rsidR="0017042F">
          <w:rPr>
            <w:noProof/>
            <w:webHidden/>
          </w:rPr>
          <w:instrText xml:space="preserve"> PAGEREF _Toc465022959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418B3CB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0" w:history="1">
        <w:r w:rsidR="0017042F" w:rsidRPr="00596918">
          <w:rPr>
            <w:rStyle w:val="Hyperlink"/>
            <w:noProof/>
          </w:rPr>
          <w:t>Figure 5</w:t>
        </w:r>
        <w:r w:rsidR="0017042F" w:rsidRPr="00596918">
          <w:rPr>
            <w:rStyle w:val="Hyperlink"/>
            <w:noProof/>
          </w:rPr>
          <w:noBreakHyphen/>
          <w:t>10: Switch to switch between pot and arduino</w:t>
        </w:r>
        <w:r w:rsidR="0017042F">
          <w:rPr>
            <w:noProof/>
            <w:webHidden/>
          </w:rPr>
          <w:tab/>
        </w:r>
        <w:r w:rsidR="0017042F">
          <w:rPr>
            <w:noProof/>
            <w:webHidden/>
          </w:rPr>
          <w:fldChar w:fldCharType="begin"/>
        </w:r>
        <w:r w:rsidR="0017042F">
          <w:rPr>
            <w:noProof/>
            <w:webHidden/>
          </w:rPr>
          <w:instrText xml:space="preserve"> PAGEREF _Toc465022960 \h </w:instrText>
        </w:r>
        <w:r w:rsidR="0017042F">
          <w:rPr>
            <w:noProof/>
            <w:webHidden/>
          </w:rPr>
        </w:r>
        <w:r w:rsidR="0017042F">
          <w:rPr>
            <w:noProof/>
            <w:webHidden/>
          </w:rPr>
          <w:fldChar w:fldCharType="separate"/>
        </w:r>
        <w:r w:rsidR="0017042F">
          <w:rPr>
            <w:noProof/>
            <w:webHidden/>
          </w:rPr>
          <w:t>5-21</w:t>
        </w:r>
        <w:r w:rsidR="0017042F">
          <w:rPr>
            <w:noProof/>
            <w:webHidden/>
          </w:rPr>
          <w:fldChar w:fldCharType="end"/>
        </w:r>
      </w:hyperlink>
    </w:p>
    <w:p w14:paraId="15A6500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1" w:history="1">
        <w:r w:rsidR="0017042F" w:rsidRPr="00596918">
          <w:rPr>
            <w:rStyle w:val="Hyperlink"/>
            <w:noProof/>
          </w:rPr>
          <w:t>Figure 5</w:t>
        </w:r>
        <w:r w:rsidR="0017042F" w:rsidRPr="00596918">
          <w:rPr>
            <w:rStyle w:val="Hyperlink"/>
            <w:noProof/>
          </w:rPr>
          <w:noBreakHyphen/>
          <w:t>11: Voltage measuring for Arduino</w:t>
        </w:r>
        <w:r w:rsidR="0017042F">
          <w:rPr>
            <w:noProof/>
            <w:webHidden/>
          </w:rPr>
          <w:tab/>
        </w:r>
        <w:r w:rsidR="0017042F">
          <w:rPr>
            <w:noProof/>
            <w:webHidden/>
          </w:rPr>
          <w:fldChar w:fldCharType="begin"/>
        </w:r>
        <w:r w:rsidR="0017042F">
          <w:rPr>
            <w:noProof/>
            <w:webHidden/>
          </w:rPr>
          <w:instrText xml:space="preserve"> PAGEREF _Toc465022961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2858811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2" w:history="1">
        <w:r w:rsidR="0017042F" w:rsidRPr="00596918">
          <w:rPr>
            <w:rStyle w:val="Hyperlink"/>
            <w:noProof/>
          </w:rPr>
          <w:t>Figure 5</w:t>
        </w:r>
        <w:r w:rsidR="0017042F" w:rsidRPr="00596918">
          <w:rPr>
            <w:rStyle w:val="Hyperlink"/>
            <w:noProof/>
          </w:rPr>
          <w:noBreakHyphen/>
          <w:t>12: Current measurement</w:t>
        </w:r>
        <w:r w:rsidR="0017042F">
          <w:rPr>
            <w:noProof/>
            <w:webHidden/>
          </w:rPr>
          <w:tab/>
        </w:r>
        <w:r w:rsidR="0017042F">
          <w:rPr>
            <w:noProof/>
            <w:webHidden/>
          </w:rPr>
          <w:fldChar w:fldCharType="begin"/>
        </w:r>
        <w:r w:rsidR="0017042F">
          <w:rPr>
            <w:noProof/>
            <w:webHidden/>
          </w:rPr>
          <w:instrText xml:space="preserve"> PAGEREF _Toc465022962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665E49AB"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3" w:history="1">
        <w:r w:rsidR="0017042F" w:rsidRPr="00596918">
          <w:rPr>
            <w:rStyle w:val="Hyperlink"/>
            <w:noProof/>
          </w:rPr>
          <w:t>Figure 5</w:t>
        </w:r>
        <w:r w:rsidR="0017042F" w:rsidRPr="00596918">
          <w:rPr>
            <w:rStyle w:val="Hyperlink"/>
            <w:noProof/>
          </w:rPr>
          <w:noBreakHyphen/>
          <w:t>13: Arduino protection</w:t>
        </w:r>
        <w:r w:rsidR="0017042F">
          <w:rPr>
            <w:noProof/>
            <w:webHidden/>
          </w:rPr>
          <w:tab/>
        </w:r>
        <w:r w:rsidR="0017042F">
          <w:rPr>
            <w:noProof/>
            <w:webHidden/>
          </w:rPr>
          <w:fldChar w:fldCharType="begin"/>
        </w:r>
        <w:r w:rsidR="0017042F">
          <w:rPr>
            <w:noProof/>
            <w:webHidden/>
          </w:rPr>
          <w:instrText xml:space="preserve"> PAGEREF _Toc465022963 \h </w:instrText>
        </w:r>
        <w:r w:rsidR="0017042F">
          <w:rPr>
            <w:noProof/>
            <w:webHidden/>
          </w:rPr>
        </w:r>
        <w:r w:rsidR="0017042F">
          <w:rPr>
            <w:noProof/>
            <w:webHidden/>
          </w:rPr>
          <w:fldChar w:fldCharType="separate"/>
        </w:r>
        <w:r w:rsidR="0017042F">
          <w:rPr>
            <w:noProof/>
            <w:webHidden/>
          </w:rPr>
          <w:t>5-23</w:t>
        </w:r>
        <w:r w:rsidR="0017042F">
          <w:rPr>
            <w:noProof/>
            <w:webHidden/>
          </w:rPr>
          <w:fldChar w:fldCharType="end"/>
        </w:r>
      </w:hyperlink>
    </w:p>
    <w:p w14:paraId="4A3D02E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r:id="rId55" w:anchor="_Toc465022964" w:history="1">
        <w:r w:rsidR="0017042F" w:rsidRPr="00596918">
          <w:rPr>
            <w:rStyle w:val="Hyperlink"/>
            <w:noProof/>
          </w:rPr>
          <w:t>Figure 9</w:t>
        </w:r>
        <w:r w:rsidR="0017042F" w:rsidRPr="00596918">
          <w:rPr>
            <w:rStyle w:val="Hyperlink"/>
            <w:noProof/>
          </w:rPr>
          <w:noBreakHyphen/>
          <w:t>1: PCB design before printing</w:t>
        </w:r>
        <w:r w:rsidR="0017042F">
          <w:rPr>
            <w:noProof/>
            <w:webHidden/>
          </w:rPr>
          <w:tab/>
        </w:r>
        <w:r w:rsidR="0017042F">
          <w:rPr>
            <w:noProof/>
            <w:webHidden/>
          </w:rPr>
          <w:fldChar w:fldCharType="begin"/>
        </w:r>
        <w:r w:rsidR="0017042F">
          <w:rPr>
            <w:noProof/>
            <w:webHidden/>
          </w:rPr>
          <w:instrText xml:space="preserve"> PAGEREF _Toc465022964 \h </w:instrText>
        </w:r>
        <w:r w:rsidR="0017042F">
          <w:rPr>
            <w:noProof/>
            <w:webHidden/>
          </w:rPr>
        </w:r>
        <w:r w:rsidR="0017042F">
          <w:rPr>
            <w:noProof/>
            <w:webHidden/>
          </w:rPr>
          <w:fldChar w:fldCharType="separate"/>
        </w:r>
        <w:r w:rsidR="0017042F">
          <w:rPr>
            <w:noProof/>
            <w:webHidden/>
          </w:rPr>
          <w:t>10-32</w:t>
        </w:r>
        <w:r w:rsidR="0017042F">
          <w:rPr>
            <w:noProof/>
            <w:webHidden/>
          </w:rPr>
          <w:fldChar w:fldCharType="end"/>
        </w:r>
      </w:hyperlink>
    </w:p>
    <w:p w14:paraId="21A64E3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5" w:history="1">
        <w:r w:rsidR="0017042F" w:rsidRPr="00596918">
          <w:rPr>
            <w:rStyle w:val="Hyperlink"/>
            <w:noProof/>
          </w:rPr>
          <w:t>Figure 12</w:t>
        </w:r>
        <w:r w:rsidR="0017042F" w:rsidRPr="00596918">
          <w:rPr>
            <w:rStyle w:val="Hyperlink"/>
            <w:noProof/>
          </w:rPr>
          <w:noBreakHyphen/>
          <w:t>1: 2nd order PWM filter</w:t>
        </w:r>
        <w:r w:rsidR="0017042F">
          <w:rPr>
            <w:noProof/>
            <w:webHidden/>
          </w:rPr>
          <w:tab/>
        </w:r>
        <w:r w:rsidR="0017042F">
          <w:rPr>
            <w:noProof/>
            <w:webHidden/>
          </w:rPr>
          <w:fldChar w:fldCharType="begin"/>
        </w:r>
        <w:r w:rsidR="0017042F">
          <w:rPr>
            <w:noProof/>
            <w:webHidden/>
          </w:rPr>
          <w:instrText xml:space="preserve"> PAGEREF _Toc465022965 \h </w:instrText>
        </w:r>
        <w:r w:rsidR="0017042F">
          <w:rPr>
            <w:noProof/>
            <w:webHidden/>
          </w:rPr>
        </w:r>
        <w:r w:rsidR="0017042F">
          <w:rPr>
            <w:noProof/>
            <w:webHidden/>
          </w:rPr>
          <w:fldChar w:fldCharType="separate"/>
        </w:r>
        <w:r w:rsidR="0017042F">
          <w:rPr>
            <w:noProof/>
            <w:webHidden/>
          </w:rPr>
          <w:t>12-34</w:t>
        </w:r>
        <w:r w:rsidR="0017042F">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10" w:name="_Toc465035101"/>
      <w:r>
        <w:lastRenderedPageBreak/>
        <w:t>Glossary</w:t>
      </w:r>
      <w:bookmarkEnd w:id="110"/>
    </w:p>
    <w:p w14:paraId="2EDDCE83" w14:textId="77777777" w:rsidR="00C76524" w:rsidRDefault="00C76524" w:rsidP="00C76524">
      <w:pPr>
        <w:pStyle w:val="Firstparagraph"/>
      </w:pPr>
      <w:r>
        <w:t xml:space="preserve">Transconductance.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r>
        <w:t>Index</w:t>
      </w:r>
    </w:p>
    <w:p w14:paraId="3CE3EA43" w14:textId="77777777" w:rsidR="00C34C56" w:rsidRDefault="00716870" w:rsidP="00EE5DED">
      <w:pPr>
        <w:rPr>
          <w:noProof/>
        </w:rPr>
        <w:sectPr w:rsidR="00C34C56" w:rsidSect="00C34C56">
          <w:footerReference w:type="even" r:id="rId56"/>
          <w:footerReference w:type="default" r:id="rId57"/>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0E9ECECE" w14:textId="77777777" w:rsidR="00C34C56" w:rsidRDefault="00C34C56">
      <w:pPr>
        <w:pStyle w:val="Index1"/>
        <w:tabs>
          <w:tab w:val="right" w:leader="dot" w:pos="3315"/>
        </w:tabs>
        <w:rPr>
          <w:noProof/>
        </w:rPr>
      </w:pPr>
      <w:r>
        <w:rPr>
          <w:noProof/>
        </w:rPr>
        <w:t>SMD mount, 11-41</w:t>
      </w:r>
    </w:p>
    <w:p w14:paraId="7D706CBB" w14:textId="77777777" w:rsidR="00C34C56" w:rsidRDefault="00C34C56">
      <w:pPr>
        <w:pStyle w:val="Index1"/>
        <w:tabs>
          <w:tab w:val="right" w:leader="dot" w:pos="3315"/>
        </w:tabs>
        <w:rPr>
          <w:noProof/>
        </w:rPr>
      </w:pPr>
      <w:r>
        <w:rPr>
          <w:noProof/>
        </w:rPr>
        <w:t>transconductance, 7-32</w:t>
      </w:r>
    </w:p>
    <w:p w14:paraId="5D082F1A" w14:textId="77777777" w:rsidR="00C34C56" w:rsidRDefault="00C34C56" w:rsidP="00EE5DED">
      <w:pPr>
        <w:rPr>
          <w:noProof/>
        </w:rPr>
        <w:sectPr w:rsidR="00C34C56" w:rsidSect="00C34C56">
          <w:type w:val="continuous"/>
          <w:pgSz w:w="11906" w:h="16838" w:code="9"/>
          <w:pgMar w:top="2211" w:right="2268" w:bottom="2211" w:left="2268" w:header="1701" w:footer="1701" w:gutter="0"/>
          <w:pgNumType w:chapStyle="1"/>
          <w:cols w:num="2" w:space="720"/>
          <w:titlePg/>
          <w:docGrid w:linePitch="360"/>
        </w:sectPr>
      </w:pPr>
    </w:p>
    <w:p w14:paraId="1E03EB50" w14:textId="77777777"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11" w:name="_Toc465035102"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11"/>
        </w:p>
        <w:sdt>
          <w:sdtPr>
            <w:id w:val="111145805"/>
            <w:bibliography/>
          </w:sdtPr>
          <w:sdtContent>
            <w:p w14:paraId="744502BF" w14:textId="77777777" w:rsidR="0017042F"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17042F" w14:paraId="361074D6" w14:textId="77777777">
                <w:trPr>
                  <w:divId w:val="957688046"/>
                  <w:tblCellSpacing w:w="15" w:type="dxa"/>
                </w:trPr>
                <w:tc>
                  <w:tcPr>
                    <w:tcW w:w="50" w:type="pct"/>
                    <w:hideMark/>
                  </w:tcPr>
                  <w:p w14:paraId="1687588B" w14:textId="77777777" w:rsidR="0017042F" w:rsidRDefault="0017042F">
                    <w:pPr>
                      <w:pStyle w:val="Bibliography"/>
                      <w:rPr>
                        <w:noProof/>
                        <w:sz w:val="24"/>
                      </w:rPr>
                    </w:pPr>
                    <w:r>
                      <w:rPr>
                        <w:noProof/>
                      </w:rPr>
                      <w:t xml:space="preserve">[1] </w:t>
                    </w:r>
                  </w:p>
                </w:tc>
                <w:tc>
                  <w:tcPr>
                    <w:tcW w:w="0" w:type="auto"/>
                    <w:hideMark/>
                  </w:tcPr>
                  <w:p w14:paraId="615C8969" w14:textId="77777777" w:rsidR="0017042F" w:rsidRDefault="0017042F">
                    <w:pPr>
                      <w:pStyle w:val="Bibliography"/>
                      <w:rPr>
                        <w:noProof/>
                      </w:rPr>
                    </w:pPr>
                    <w:r>
                      <w:rPr>
                        <w:noProof/>
                      </w:rPr>
                      <w:t>“LM358,” [Online]. Available: www.ti.com/lit/ds/symlink/lm158-n.pdf.</w:t>
                    </w:r>
                  </w:p>
                </w:tc>
              </w:tr>
              <w:tr w:rsidR="0017042F" w14:paraId="6B1FF879" w14:textId="77777777">
                <w:trPr>
                  <w:divId w:val="957688046"/>
                  <w:tblCellSpacing w:w="15" w:type="dxa"/>
                </w:trPr>
                <w:tc>
                  <w:tcPr>
                    <w:tcW w:w="50" w:type="pct"/>
                    <w:hideMark/>
                  </w:tcPr>
                  <w:p w14:paraId="305EFA9A" w14:textId="77777777" w:rsidR="0017042F" w:rsidRDefault="0017042F">
                    <w:pPr>
                      <w:pStyle w:val="Bibliography"/>
                      <w:rPr>
                        <w:noProof/>
                      </w:rPr>
                    </w:pPr>
                    <w:r>
                      <w:rPr>
                        <w:noProof/>
                      </w:rPr>
                      <w:t xml:space="preserve">[2] </w:t>
                    </w:r>
                  </w:p>
                </w:tc>
                <w:tc>
                  <w:tcPr>
                    <w:tcW w:w="0" w:type="auto"/>
                    <w:hideMark/>
                  </w:tcPr>
                  <w:p w14:paraId="46C0BD03" w14:textId="77777777" w:rsidR="0017042F" w:rsidRDefault="0017042F">
                    <w:pPr>
                      <w:pStyle w:val="Bibliography"/>
                      <w:rPr>
                        <w:noProof/>
                      </w:rPr>
                    </w:pPr>
                    <w:r>
                      <w:rPr>
                        <w:noProof/>
                      </w:rPr>
                      <w:t xml:space="preserve">“https://en.wikipedia.org/wiki/Sziklai_pair,” [Online]. </w:t>
                    </w:r>
                  </w:p>
                </w:tc>
              </w:tr>
              <w:tr w:rsidR="0017042F" w14:paraId="313BA025" w14:textId="77777777">
                <w:trPr>
                  <w:divId w:val="957688046"/>
                  <w:tblCellSpacing w:w="15" w:type="dxa"/>
                </w:trPr>
                <w:tc>
                  <w:tcPr>
                    <w:tcW w:w="50" w:type="pct"/>
                    <w:hideMark/>
                  </w:tcPr>
                  <w:p w14:paraId="448C38BC" w14:textId="77777777" w:rsidR="0017042F" w:rsidRDefault="0017042F">
                    <w:pPr>
                      <w:pStyle w:val="Bibliography"/>
                      <w:rPr>
                        <w:noProof/>
                      </w:rPr>
                    </w:pPr>
                    <w:r>
                      <w:rPr>
                        <w:noProof/>
                      </w:rPr>
                      <w:t xml:space="preserve">[3] </w:t>
                    </w:r>
                  </w:p>
                </w:tc>
                <w:tc>
                  <w:tcPr>
                    <w:tcW w:w="0" w:type="auto"/>
                    <w:hideMark/>
                  </w:tcPr>
                  <w:p w14:paraId="52696B06" w14:textId="77777777" w:rsidR="0017042F" w:rsidRDefault="0017042F">
                    <w:pPr>
                      <w:pStyle w:val="Bibliography"/>
                      <w:rPr>
                        <w:noProof/>
                      </w:rPr>
                    </w:pPr>
                    <w:r>
                      <w:rPr>
                        <w:noProof/>
                      </w:rPr>
                      <w:t xml:space="preserve">“https://en.wikipedia.org/wiki/2N3055,” [Online]. </w:t>
                    </w:r>
                  </w:p>
                </w:tc>
              </w:tr>
              <w:tr w:rsidR="0017042F" w14:paraId="5F2AF1BD" w14:textId="77777777">
                <w:trPr>
                  <w:divId w:val="957688046"/>
                  <w:tblCellSpacing w:w="15" w:type="dxa"/>
                </w:trPr>
                <w:tc>
                  <w:tcPr>
                    <w:tcW w:w="50" w:type="pct"/>
                    <w:hideMark/>
                  </w:tcPr>
                  <w:p w14:paraId="577B728C" w14:textId="77777777" w:rsidR="0017042F" w:rsidRDefault="0017042F">
                    <w:pPr>
                      <w:pStyle w:val="Bibliography"/>
                      <w:rPr>
                        <w:noProof/>
                      </w:rPr>
                    </w:pPr>
                    <w:r>
                      <w:rPr>
                        <w:noProof/>
                      </w:rPr>
                      <w:t xml:space="preserve">[4] </w:t>
                    </w:r>
                  </w:p>
                </w:tc>
                <w:tc>
                  <w:tcPr>
                    <w:tcW w:w="0" w:type="auto"/>
                    <w:hideMark/>
                  </w:tcPr>
                  <w:p w14:paraId="35E64D29" w14:textId="77777777" w:rsidR="0017042F" w:rsidRDefault="0017042F">
                    <w:pPr>
                      <w:pStyle w:val="Bibliography"/>
                      <w:rPr>
                        <w:noProof/>
                      </w:rPr>
                    </w:pPr>
                    <w:r>
                      <w:rPr>
                        <w:noProof/>
                      </w:rPr>
                      <w:t xml:space="preserve">“https://en.wikipedia.org/wiki/Thermal_runaway,” [Online]. </w:t>
                    </w:r>
                  </w:p>
                </w:tc>
              </w:tr>
              <w:tr w:rsidR="0017042F" w14:paraId="3BA9E20D" w14:textId="77777777">
                <w:trPr>
                  <w:divId w:val="957688046"/>
                  <w:tblCellSpacing w:w="15" w:type="dxa"/>
                </w:trPr>
                <w:tc>
                  <w:tcPr>
                    <w:tcW w:w="50" w:type="pct"/>
                    <w:hideMark/>
                  </w:tcPr>
                  <w:p w14:paraId="0D88C351" w14:textId="77777777" w:rsidR="0017042F" w:rsidRDefault="0017042F">
                    <w:pPr>
                      <w:pStyle w:val="Bibliography"/>
                      <w:rPr>
                        <w:noProof/>
                      </w:rPr>
                    </w:pPr>
                    <w:r>
                      <w:rPr>
                        <w:noProof/>
                      </w:rPr>
                      <w:t xml:space="preserve">[5] </w:t>
                    </w:r>
                  </w:p>
                </w:tc>
                <w:tc>
                  <w:tcPr>
                    <w:tcW w:w="0" w:type="auto"/>
                    <w:hideMark/>
                  </w:tcPr>
                  <w:p w14:paraId="52B9C43B" w14:textId="77777777" w:rsidR="0017042F" w:rsidRDefault="0017042F">
                    <w:pPr>
                      <w:pStyle w:val="Bibliography"/>
                      <w:rPr>
                        <w:noProof/>
                      </w:rPr>
                    </w:pPr>
                    <w:r>
                      <w:rPr>
                        <w:noProof/>
                      </w:rPr>
                      <w:t>D. Jones. [Online]. Available: https://youtu.be/tF2krfxYc68.</w:t>
                    </w:r>
                  </w:p>
                </w:tc>
              </w:tr>
            </w:tbl>
            <w:p w14:paraId="7F51E5A9" w14:textId="77777777" w:rsidR="0017042F" w:rsidRDefault="0017042F">
              <w:pPr>
                <w:divId w:val="957688046"/>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t>http://www.ti.com/lit/an/slyt183/slyt183.pdf</w:t>
      </w:r>
    </w:p>
    <w:p w14:paraId="668A5866" w14:textId="77777777" w:rsidR="000F49B3" w:rsidRDefault="000F49B3" w:rsidP="000F49B3">
      <w:pPr>
        <w:pStyle w:val="Firstparagraph"/>
      </w:pPr>
      <w:r>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77777777" w:rsidR="0036727C" w:rsidRPr="0036727C" w:rsidRDefault="000F49B3" w:rsidP="000F49B3">
      <w:pPr>
        <w:pStyle w:val="Firstparagraph"/>
      </w:pPr>
      <w:r>
        <w:t>http://www.ti.com/lit/ml/slyb194a/slyb194a.pdf</w:t>
      </w:r>
    </w:p>
    <w:sectPr w:rsidR="0036727C" w:rsidRPr="0036727C" w:rsidSect="00C34C56">
      <w:type w:val="continuous"/>
      <w:pgSz w:w="11906" w:h="16838" w:code="9"/>
      <w:pgMar w:top="2211" w:right="2268" w:bottom="2211" w:left="2268" w:header="1701" w:footer="1701"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Daniel Robinson" w:date="2016-10-24T16:19:00Z" w:initials="DR">
    <w:p w14:paraId="49216C11" w14:textId="02B95E7F" w:rsidR="00384E6C" w:rsidRDefault="00384E6C">
      <w:pPr>
        <w:pStyle w:val="CommentText"/>
      </w:pPr>
      <w:r>
        <w:rPr>
          <w:rStyle w:val="CommentReference"/>
        </w:rPr>
        <w:annotationRef/>
      </w:r>
      <w:r>
        <w:t>Do heatsink calculations</w:t>
      </w:r>
    </w:p>
  </w:comment>
  <w:comment w:id="91" w:author="Daniel Robinson" w:date="2016-10-24T16:14:00Z" w:initials="DR">
    <w:p w14:paraId="4089CD14" w14:textId="77777777" w:rsidR="001C1DB3" w:rsidRDefault="001C1DB3" w:rsidP="001C1DB3">
      <w:pPr>
        <w:pStyle w:val="CommentText"/>
      </w:pPr>
      <w:r>
        <w:rPr>
          <w:rStyle w:val="CommentReference"/>
        </w:rPr>
        <w:annotationRef/>
      </w:r>
      <w:r>
        <w:t>Add PCB top photo</w:t>
      </w:r>
    </w:p>
    <w:p w14:paraId="018D53E8" w14:textId="77777777" w:rsidR="001C1DB3" w:rsidRDefault="001C1DB3" w:rsidP="001C1DB3">
      <w:pPr>
        <w:pStyle w:val="CommentText"/>
      </w:pPr>
    </w:p>
  </w:comment>
  <w:comment w:id="92" w:author="Daniel Robinson" w:date="2016-10-24T16:14:00Z" w:initials="DR">
    <w:p w14:paraId="25D8A461" w14:textId="77777777" w:rsidR="001C1DB3" w:rsidRDefault="001C1DB3" w:rsidP="001C1DB3">
      <w:pPr>
        <w:pStyle w:val="CommentText"/>
        <w:ind w:firstLine="0"/>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216C11" w15:done="0"/>
  <w15:commentEx w15:paraId="018D53E8" w15:done="1"/>
  <w15:commentEx w15:paraId="25D8A461" w15:paraIdParent="018D53E8"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0E384" w14:textId="77777777" w:rsidR="004F71D2" w:rsidRDefault="004F71D2">
      <w:pPr>
        <w:spacing w:line="240" w:lineRule="auto"/>
      </w:pPr>
      <w:r>
        <w:separator/>
      </w:r>
    </w:p>
  </w:endnote>
  <w:endnote w:type="continuationSeparator" w:id="0">
    <w:p w14:paraId="7DDE93EF" w14:textId="77777777" w:rsidR="004F71D2" w:rsidRDefault="004F71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384E6C" w:rsidRDefault="00384E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384E6C" w:rsidRDefault="00384E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69B14915" w:rsidR="00384E6C" w:rsidRDefault="00384E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1DB3">
      <w:rPr>
        <w:rStyle w:val="PageNumber"/>
        <w:noProof/>
      </w:rPr>
      <w:t>12-47</w:t>
    </w:r>
    <w:r>
      <w:rPr>
        <w:rStyle w:val="PageNumber"/>
      </w:rPr>
      <w:fldChar w:fldCharType="end"/>
    </w:r>
  </w:p>
  <w:p w14:paraId="65DD6AF6" w14:textId="77777777" w:rsidR="00384E6C" w:rsidRDefault="00384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C7C86A" w14:textId="77777777" w:rsidR="004F71D2" w:rsidRDefault="004F71D2">
      <w:pPr>
        <w:spacing w:line="240" w:lineRule="auto"/>
      </w:pPr>
      <w:r>
        <w:separator/>
      </w:r>
    </w:p>
  </w:footnote>
  <w:footnote w:type="continuationSeparator" w:id="0">
    <w:p w14:paraId="5C4C611A" w14:textId="77777777" w:rsidR="004F71D2" w:rsidRDefault="004F71D2">
      <w:pPr>
        <w:spacing w:line="240" w:lineRule="auto"/>
      </w:pPr>
      <w:r>
        <w:continuationSeparator/>
      </w:r>
    </w:p>
  </w:footnote>
  <w:footnote w:id="1">
    <w:p w14:paraId="67C8AEA4" w14:textId="77777777" w:rsidR="00384E6C" w:rsidRPr="00775663" w:rsidRDefault="00384E6C">
      <w:pPr>
        <w:pStyle w:val="FootnoteText"/>
        <w:rPr>
          <w:lang w:val="en-ZA"/>
        </w:rPr>
      </w:pPr>
      <w:r>
        <w:rPr>
          <w:rStyle w:val="FootnoteReference"/>
        </w:rPr>
        <w:footnoteRef/>
      </w:r>
      <w:r>
        <w:t xml:space="preserve"> Single rail mode means a supply voltage of 0 to Vcc, not -Vcc/2 to Vcc/2</w:t>
      </w:r>
    </w:p>
  </w:footnote>
  <w:footnote w:id="2">
    <w:p w14:paraId="18E0C79C" w14:textId="77777777" w:rsidR="00384E6C" w:rsidRPr="00A40684" w:rsidRDefault="00384E6C" w:rsidP="00422F19">
      <w:pPr>
        <w:pStyle w:val="FootnoteText"/>
        <w:rPr>
          <w:lang w:val="en-ZA"/>
        </w:rPr>
      </w:pPr>
      <w:r>
        <w:rPr>
          <w:rStyle w:val="FootnoteReference"/>
        </w:rPr>
        <w:footnoteRef/>
      </w:r>
      <w:r>
        <w:t xml:space="preserve"> </w:t>
      </w:r>
      <w:r>
        <w:rPr>
          <w:lang w:val="en-ZA"/>
        </w:rPr>
        <w:t>See 1 List of Abbreviations</w:t>
      </w:r>
    </w:p>
  </w:footnote>
  <w:footnote w:id="3">
    <w:p w14:paraId="02567315" w14:textId="77777777" w:rsidR="00384E6C" w:rsidRPr="00EE5DED" w:rsidRDefault="00384E6C">
      <w:pPr>
        <w:pStyle w:val="FootnoteText"/>
        <w:rPr>
          <w:lang w:val="en-ZA"/>
        </w:rPr>
      </w:pPr>
      <w:r>
        <w:rPr>
          <w:rStyle w:val="FootnoteReference"/>
        </w:rPr>
        <w:footnoteRef/>
      </w:r>
      <w:r>
        <w:t xml:space="preserve"> </w:t>
      </w:r>
      <w:r>
        <w:rPr>
          <w:lang w:val="en-ZA"/>
        </w:rPr>
        <w:t>See Glossary</w:t>
      </w:r>
    </w:p>
  </w:footnote>
  <w:footnote w:id="4">
    <w:p w14:paraId="4989A413" w14:textId="77777777" w:rsidR="00384E6C" w:rsidRPr="00C34C56" w:rsidRDefault="00384E6C">
      <w:pPr>
        <w:pStyle w:val="FootnoteText"/>
        <w:rPr>
          <w:lang w:val="en-ZA"/>
        </w:rPr>
      </w:pPr>
      <w:r>
        <w:rPr>
          <w:rStyle w:val="FootnoteReference"/>
        </w:rPr>
        <w:footnoteRef/>
      </w:r>
      <w:r>
        <w:t xml:space="preserve"> </w:t>
      </w:r>
      <w:r>
        <w:rPr>
          <w:lang w:val="en-ZA"/>
        </w:rPr>
        <w:t>See 1 List of Abbreviations</w:t>
      </w:r>
    </w:p>
  </w:footnote>
  <w:footnote w:id="5">
    <w:p w14:paraId="406856A1" w14:textId="77777777" w:rsidR="00384E6C" w:rsidRPr="002D1595" w:rsidRDefault="00384E6C">
      <w:pPr>
        <w:pStyle w:val="FootnoteText"/>
        <w:rPr>
          <w:lang w:val="en-ZA"/>
        </w:rPr>
      </w:pPr>
      <w:r>
        <w:rPr>
          <w:rStyle w:val="FootnoteReference"/>
        </w:rPr>
        <w:footnoteRef/>
      </w:r>
      <w:r>
        <w:t xml:space="preserve"> </w:t>
      </w:r>
      <w:r>
        <w:rPr>
          <w:lang w:val="en-ZA"/>
        </w:rPr>
        <w:t>See 1 List of Abbreviations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Robinson">
    <w15:presenceInfo w15:providerId="Windows Live" w15:userId="71ed963fed621a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45DC9"/>
    <w:rsid w:val="000725E0"/>
    <w:rsid w:val="000811EF"/>
    <w:rsid w:val="000974E3"/>
    <w:rsid w:val="000A2B25"/>
    <w:rsid w:val="000F49B3"/>
    <w:rsid w:val="001364EB"/>
    <w:rsid w:val="0014641A"/>
    <w:rsid w:val="00161CBE"/>
    <w:rsid w:val="0017042F"/>
    <w:rsid w:val="00171207"/>
    <w:rsid w:val="001C1DB3"/>
    <w:rsid w:val="001C28FE"/>
    <w:rsid w:val="001C7990"/>
    <w:rsid w:val="001D0D60"/>
    <w:rsid w:val="001F3171"/>
    <w:rsid w:val="002169F5"/>
    <w:rsid w:val="00217366"/>
    <w:rsid w:val="0025393A"/>
    <w:rsid w:val="002A1F71"/>
    <w:rsid w:val="002A73ED"/>
    <w:rsid w:val="002B03F1"/>
    <w:rsid w:val="002D1595"/>
    <w:rsid w:val="003016EB"/>
    <w:rsid w:val="00331A90"/>
    <w:rsid w:val="00350B74"/>
    <w:rsid w:val="0035655F"/>
    <w:rsid w:val="0036727C"/>
    <w:rsid w:val="00374749"/>
    <w:rsid w:val="00384E6C"/>
    <w:rsid w:val="003B47BC"/>
    <w:rsid w:val="003D3656"/>
    <w:rsid w:val="003D5CD1"/>
    <w:rsid w:val="003E17C2"/>
    <w:rsid w:val="00404B03"/>
    <w:rsid w:val="00422F19"/>
    <w:rsid w:val="00472DC0"/>
    <w:rsid w:val="00481AE7"/>
    <w:rsid w:val="00481DD8"/>
    <w:rsid w:val="00483743"/>
    <w:rsid w:val="004A2BB0"/>
    <w:rsid w:val="004D0C8D"/>
    <w:rsid w:val="004F252D"/>
    <w:rsid w:val="004F71D2"/>
    <w:rsid w:val="0050499D"/>
    <w:rsid w:val="00514030"/>
    <w:rsid w:val="00541699"/>
    <w:rsid w:val="00552288"/>
    <w:rsid w:val="00556C59"/>
    <w:rsid w:val="005620AB"/>
    <w:rsid w:val="00576BE4"/>
    <w:rsid w:val="005A76BB"/>
    <w:rsid w:val="005B3561"/>
    <w:rsid w:val="005C0F8F"/>
    <w:rsid w:val="005E740E"/>
    <w:rsid w:val="00607392"/>
    <w:rsid w:val="00607E30"/>
    <w:rsid w:val="00631862"/>
    <w:rsid w:val="00641370"/>
    <w:rsid w:val="0065397B"/>
    <w:rsid w:val="00671D05"/>
    <w:rsid w:val="0067544E"/>
    <w:rsid w:val="00683CE7"/>
    <w:rsid w:val="00697172"/>
    <w:rsid w:val="006D6162"/>
    <w:rsid w:val="006E6324"/>
    <w:rsid w:val="00701203"/>
    <w:rsid w:val="00716870"/>
    <w:rsid w:val="00722DE4"/>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7109"/>
    <w:rsid w:val="008E1B04"/>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5E7C"/>
    <w:rsid w:val="009F72FE"/>
    <w:rsid w:val="00A275AE"/>
    <w:rsid w:val="00A30F57"/>
    <w:rsid w:val="00A36A76"/>
    <w:rsid w:val="00A40684"/>
    <w:rsid w:val="00AA4D40"/>
    <w:rsid w:val="00AA6262"/>
    <w:rsid w:val="00AB6454"/>
    <w:rsid w:val="00AB7683"/>
    <w:rsid w:val="00AC4FFE"/>
    <w:rsid w:val="00AE26B3"/>
    <w:rsid w:val="00AF4079"/>
    <w:rsid w:val="00B33281"/>
    <w:rsid w:val="00B46DC6"/>
    <w:rsid w:val="00B867DE"/>
    <w:rsid w:val="00BA1602"/>
    <w:rsid w:val="00BD557D"/>
    <w:rsid w:val="00BE1AFF"/>
    <w:rsid w:val="00BF0A6C"/>
    <w:rsid w:val="00C34C56"/>
    <w:rsid w:val="00C43354"/>
    <w:rsid w:val="00C51539"/>
    <w:rsid w:val="00C55CAB"/>
    <w:rsid w:val="00C561E9"/>
    <w:rsid w:val="00C566D6"/>
    <w:rsid w:val="00C7416A"/>
    <w:rsid w:val="00C75F17"/>
    <w:rsid w:val="00C76524"/>
    <w:rsid w:val="00CC0A05"/>
    <w:rsid w:val="00CD17DA"/>
    <w:rsid w:val="00CF754D"/>
    <w:rsid w:val="00D04853"/>
    <w:rsid w:val="00D2126C"/>
    <w:rsid w:val="00D45C29"/>
    <w:rsid w:val="00D46EC8"/>
    <w:rsid w:val="00D55788"/>
    <w:rsid w:val="00D809C3"/>
    <w:rsid w:val="00D94EC7"/>
    <w:rsid w:val="00DA6B13"/>
    <w:rsid w:val="00DA7982"/>
    <w:rsid w:val="00DB5472"/>
    <w:rsid w:val="00DE5DA4"/>
    <w:rsid w:val="00DE65E0"/>
    <w:rsid w:val="00DF7125"/>
    <w:rsid w:val="00E51FC5"/>
    <w:rsid w:val="00E53166"/>
    <w:rsid w:val="00E577AF"/>
    <w:rsid w:val="00E63326"/>
    <w:rsid w:val="00E64450"/>
    <w:rsid w:val="00E81D27"/>
    <w:rsid w:val="00E9147C"/>
    <w:rsid w:val="00E939A2"/>
    <w:rsid w:val="00EA0E0A"/>
    <w:rsid w:val="00EC5F99"/>
    <w:rsid w:val="00EE5DED"/>
    <w:rsid w:val="00EF0CD1"/>
    <w:rsid w:val="00EF55CE"/>
    <w:rsid w:val="00F20798"/>
    <w:rsid w:val="00F277E2"/>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file:///C:\GIT\digital-power-supply\wiki\Edesign344Project.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microsoft.com/office/2011/relationships/commentsExtended" Target="commentsExtended.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3</b:RefOrder>
  </b:Source>
  <b:Source>
    <b:Tag>sziklai</b:Tag>
    <b:SourceType>InternetSite</b:SourceType>
    <b:Guid>{2F2BF9BC-C4A0-40D3-8F44-555B533816AC}</b:Guid>
    <b:Title>https://en.wikipedia.org/wiki/Sziklai_pair</b:Title>
    <b:RefOrder>2</b:RefOrder>
  </b:Source>
  <b:Source>
    <b:Tag>LM358</b:Tag>
    <b:SourceType>InternetSite</b:SourceType>
    <b:Guid>{1507AE76-B4C2-4A55-9329-CD80CE0A3F07}</b:Guid>
    <b:Title>LM358</b:Title>
    <b:URL>www.ti.com/lit/ds/symlink/lm158-n.pdf</b:URL>
    <b:RefOrder>1</b:RefOrder>
  </b:Source>
  <b:Source>
    <b:Tag>Dav_PSU</b:Tag>
    <b:SourceType>InternetSite</b:SourceType>
    <b:Guid>{259C1EA7-8BDE-48AF-B665-16622BAE3908}</b:Guid>
    <b:Author>
      <b:Author>
        <b:NameList>
          <b:Person>
            <b:Last>Jones</b:Last>
            <b:First>Dave</b:First>
          </b:Person>
        </b:NameList>
      </b:Author>
    </b:Author>
    <b:URL>https://youtu.be/tF2krfxYc68</b:URL>
    <b:RefOrder>7</b:RefOrder>
  </b:Source>
  <b:Source>
    <b:Tag>thermalrunaway</b:Tag>
    <b:SourceType>InternetSite</b:SourceType>
    <b:Guid>{0F7071D6-8896-4F15-8863-6C00FF778881}</b:Guid>
    <b:Title>https://en.wikipedia.org/wiki/Thermal_runaway</b:Title>
    <b:RefOrder>4</b:RefOrder>
  </b:Source>
  <b:Source>
    <b:Tag>2N2222</b:Tag>
    <b:SourceType>InternetSite</b:SourceType>
    <b:Guid>{3C007E36-A9BE-4603-AD30-607C1E994DD0}</b:Guid>
    <b:Title>2N2222</b:Title>
    <b:URL>https://en.wikipedia.org/wiki/2N2222</b:URL>
    <b:RefOrder>5</b:RefOrder>
  </b:Source>
  <b:Source>
    <b:Tag>TIP41C</b:Tag>
    <b:SourceType>InternetSite</b:SourceType>
    <b:Guid>{7061B011-D862-4CE9-85E4-0DB513FC8FAF}</b:Guid>
    <b:Title>TIP41C</b:Title>
    <b:URL>www.st.com/resource/en/datasheet/CD00142950.pdf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E8833-B679-486E-81A9-9E2BEC524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0</TotalTime>
  <Pages>63</Pages>
  <Words>9346</Words>
  <Characters>53275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62497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dc:creator>
  <cp:keywords/>
  <dc:description/>
  <cp:lastModifiedBy>Daniel Robinson</cp:lastModifiedBy>
  <cp:revision>2</cp:revision>
  <cp:lastPrinted>2001-05-04T19:36:00Z</cp:lastPrinted>
  <dcterms:created xsi:type="dcterms:W3CDTF">2016-10-24T16:33:00Z</dcterms:created>
  <dcterms:modified xsi:type="dcterms:W3CDTF">2016-10-24T16:33:00Z</dcterms:modified>
</cp:coreProperties>
</file>