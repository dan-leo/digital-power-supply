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mr10" w:eastAsia="Times New Roman" w:hAnsi="cmr10" w:cs="Times New Roman"/>
          <w:sz w:val="21"/>
          <w:szCs w:val="24"/>
          <w:lang w:val="en-GB"/>
        </w:rPr>
        <w:id w:val="-1340535177"/>
        <w:docPartObj>
          <w:docPartGallery w:val="Cover Pages"/>
          <w:docPartUnique/>
        </w:docPartObj>
      </w:sdtPr>
      <w:sdtContent>
        <w:p w14:paraId="756DDC6F" w14:textId="3C6935B9" w:rsidR="0000011F" w:rsidRDefault="0000011F">
          <w:pPr>
            <w:pStyle w:val="NoSpacing"/>
          </w:pPr>
          <w:r>
            <w:rPr>
              <w:noProof/>
              <w:lang w:val="en-ZA" w:eastAsia="en-ZA"/>
            </w:rPr>
            <mc:AlternateContent>
              <mc:Choice Requires="wpg">
                <w:drawing>
                  <wp:anchor distT="0" distB="0" distL="114300" distR="114300" simplePos="0" relativeHeight="251659264" behindDoc="1" locked="0" layoutInCell="1" allowOverlap="1" wp14:anchorId="1DD6452F" wp14:editId="23488E5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E7236F" w:rsidRDefault="00E7236F">
                                      <w:pPr>
                                        <w:pStyle w:val="NoSpacing"/>
                                        <w:jc w:val="right"/>
                                        <w:rPr>
                                          <w:color w:val="FFFFFF" w:themeColor="background1"/>
                                          <w:sz w:val="28"/>
                                          <w:szCs w:val="28"/>
                                        </w:rPr>
                                      </w:pPr>
                                      <w:r>
                                        <w:rPr>
                                          <w:color w:val="FFFFFF" w:themeColor="background1"/>
                                          <w:sz w:val="28"/>
                                          <w:szCs w:val="28"/>
                                        </w:rPr>
                                        <w:t>10/1/2016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DD6452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E7236F" w:rsidRDefault="00E7236F">
                                <w:pPr>
                                  <w:pStyle w:val="NoSpacing"/>
                                  <w:jc w:val="right"/>
                                  <w:rPr>
                                    <w:color w:val="FFFFFF" w:themeColor="background1"/>
                                    <w:sz w:val="28"/>
                                    <w:szCs w:val="28"/>
                                  </w:rPr>
                                </w:pPr>
                                <w:r>
                                  <w:rPr>
                                    <w:color w:val="FFFFFF" w:themeColor="background1"/>
                                    <w:sz w:val="28"/>
                                    <w:szCs w:val="28"/>
                                  </w:rPr>
                                  <w:t>10/1/2016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ZA" w:eastAsia="en-ZA"/>
            </w:rPr>
            <mc:AlternateContent>
              <mc:Choice Requires="wps">
                <w:drawing>
                  <wp:anchor distT="0" distB="0" distL="114300" distR="114300" simplePos="0" relativeHeight="251661312" behindDoc="0" locked="0" layoutInCell="1" allowOverlap="1" wp14:anchorId="7C60DB58" wp14:editId="2ACBB19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30A4B" w14:textId="77777777" w:rsidR="00E7236F" w:rsidRDefault="00E7236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E7236F" w:rsidRDefault="00E7236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C60DB58"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22630A4B" w14:textId="77777777" w:rsidR="00E7236F" w:rsidRDefault="00E7236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E7236F" w:rsidRDefault="00E7236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v:textbox>
                    <w10:wrap anchorx="page" anchory="page"/>
                  </v:shape>
                </w:pict>
              </mc:Fallback>
            </mc:AlternateContent>
          </w:r>
          <w:r>
            <w:rPr>
              <w:noProof/>
              <w:lang w:val="en-ZA" w:eastAsia="en-ZA"/>
            </w:rPr>
            <mc:AlternateContent>
              <mc:Choice Requires="wps">
                <w:drawing>
                  <wp:anchor distT="0" distB="0" distL="114300" distR="114300" simplePos="0" relativeHeight="251660288" behindDoc="0" locked="0" layoutInCell="1" allowOverlap="1" wp14:anchorId="63698436" wp14:editId="620203F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0401B" w14:textId="77777777" w:rsidR="00E7236F" w:rsidRDefault="00E7236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E7236F" w:rsidRDefault="00E7236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3698436"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6030401B" w14:textId="77777777" w:rsidR="00E7236F" w:rsidRDefault="00E7236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E7236F" w:rsidRDefault="00E7236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v:textbox>
                    <w10:wrap anchorx="page" anchory="page"/>
                  </v:shape>
                </w:pict>
              </mc:Fallback>
            </mc:AlternateContent>
          </w:r>
        </w:p>
        <w:p w14:paraId="12AE7B6C" w14:textId="2B3ECCEE" w:rsidR="0000011F" w:rsidRDefault="00FE195F">
          <w:pPr>
            <w:spacing w:line="240" w:lineRule="auto"/>
            <w:ind w:firstLine="0"/>
            <w:jc w:val="left"/>
          </w:pPr>
          <w:r>
            <w:rPr>
              <w:noProof/>
              <w:lang w:val="en-ZA" w:eastAsia="en-ZA"/>
            </w:rPr>
            <w:drawing>
              <wp:anchor distT="0" distB="0" distL="114300" distR="114300" simplePos="0" relativeHeight="251670528" behindDoc="0" locked="0" layoutInCell="1" allowOverlap="1" wp14:anchorId="0B5D5004" wp14:editId="4528AF1A">
                <wp:simplePos x="0" y="0"/>
                <wp:positionH relativeFrom="column">
                  <wp:posOffset>-29693</wp:posOffset>
                </wp:positionH>
                <wp:positionV relativeFrom="paragraph">
                  <wp:posOffset>3123919</wp:posOffset>
                </wp:positionV>
                <wp:extent cx="5277485" cy="2966720"/>
                <wp:effectExtent l="0" t="0" r="0" b="5080"/>
                <wp:wrapSquare wrapText="bothSides"/>
                <wp:docPr id="77" name="Picture 77" descr="C:\Users\d7rob\3II\edes\20161024_15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7rob\3II\edes\20161024_15482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748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11F">
            <w:br w:type="page"/>
          </w:r>
        </w:p>
      </w:sdtContent>
    </w:sdt>
    <w:p w14:paraId="4AC1A3B1" w14:textId="2CA7742C" w:rsidR="00171207" w:rsidRDefault="00171207" w:rsidP="00171207">
      <w:pPr>
        <w:pStyle w:val="Heading1"/>
        <w:numPr>
          <w:ilvl w:val="0"/>
          <w:numId w:val="0"/>
        </w:numPr>
      </w:pPr>
      <w:bookmarkStart w:id="0" w:name="_Toc465035011"/>
      <w:r>
        <w:lastRenderedPageBreak/>
        <w:t>Declaration</w:t>
      </w:r>
      <w:bookmarkEnd w:id="0"/>
    </w:p>
    <w:p w14:paraId="01B1A5C1" w14:textId="77777777" w:rsidR="00171207" w:rsidRDefault="00171207" w:rsidP="00171207">
      <w:pPr>
        <w:ind w:firstLine="0"/>
      </w:pPr>
      <w:r>
        <w:t>I, the undersigned, hereby declare that the work contained in this report is my own original work and unless otherwise stated.</w:t>
      </w:r>
    </w:p>
    <w:p w14:paraId="17309889" w14:textId="77777777" w:rsidR="00171207" w:rsidRDefault="00171207" w:rsidP="00171207">
      <w:pPr>
        <w:ind w:firstLine="0"/>
      </w:pPr>
    </w:p>
    <w:p w14:paraId="3E5874D2" w14:textId="77777777" w:rsidR="00171207" w:rsidRDefault="00C55CAB" w:rsidP="00171207">
      <w:pPr>
        <w:spacing w:line="240" w:lineRule="auto"/>
        <w:ind w:firstLine="0"/>
        <w:jc w:val="left"/>
      </w:pPr>
      <w:r>
        <w:t>Signature: ...................................</w:t>
      </w:r>
      <w:r w:rsidR="00171207">
        <w:t xml:space="preserve"> </w:t>
      </w:r>
    </w:p>
    <w:p w14:paraId="62867DD8" w14:textId="77777777" w:rsidR="00171207" w:rsidRDefault="00171207" w:rsidP="00171207">
      <w:pPr>
        <w:spacing w:line="240" w:lineRule="auto"/>
        <w:ind w:firstLine="0"/>
        <w:jc w:val="left"/>
      </w:pPr>
    </w:p>
    <w:p w14:paraId="5C96B457" w14:textId="77777777" w:rsidR="00171207" w:rsidRDefault="00171207" w:rsidP="00171207">
      <w:pPr>
        <w:spacing w:line="240" w:lineRule="auto"/>
        <w:ind w:firstLine="0"/>
        <w:jc w:val="left"/>
      </w:pPr>
      <w:r>
        <w:t>D. Robinson</w:t>
      </w:r>
    </w:p>
    <w:p w14:paraId="1C914486" w14:textId="77777777" w:rsidR="00171207" w:rsidRDefault="00171207" w:rsidP="00171207">
      <w:pPr>
        <w:spacing w:line="240" w:lineRule="auto"/>
        <w:ind w:firstLine="0"/>
        <w:jc w:val="left"/>
      </w:pPr>
    </w:p>
    <w:p w14:paraId="0BFE9722" w14:textId="77777777" w:rsidR="00171207" w:rsidRDefault="00C55CAB" w:rsidP="00171207">
      <w:pPr>
        <w:spacing w:line="240" w:lineRule="auto"/>
        <w:ind w:firstLine="0"/>
        <w:jc w:val="left"/>
        <w:rPr>
          <w:rFonts w:ascii="cmbx12" w:hAnsi="cmbx12" w:cs="Arial"/>
          <w:bCs/>
          <w:sz w:val="28"/>
          <w:szCs w:val="32"/>
        </w:rPr>
      </w:pPr>
      <w:r>
        <w:t>Date: ...........................................</w:t>
      </w:r>
      <w:r w:rsidR="00171207">
        <w:t xml:space="preserve"> </w:t>
      </w:r>
      <w:r w:rsidR="00171207">
        <w:br w:type="page"/>
      </w:r>
    </w:p>
    <w:p w14:paraId="40F8ADA5" w14:textId="77777777" w:rsidR="0065397B" w:rsidRDefault="00171207" w:rsidP="0065397B">
      <w:pPr>
        <w:pStyle w:val="Heading1"/>
        <w:numPr>
          <w:ilvl w:val="0"/>
          <w:numId w:val="0"/>
        </w:numPr>
      </w:pPr>
      <w:bookmarkStart w:id="1" w:name="_Toc465035012"/>
      <w:r>
        <w:lastRenderedPageBreak/>
        <w:t>Abstract</w:t>
      </w:r>
      <w:bookmarkEnd w:id="1"/>
    </w:p>
    <w:p w14:paraId="1F2A78EC" w14:textId="77777777" w:rsidR="0065397B" w:rsidRDefault="0065397B" w:rsidP="00F277E2">
      <w:pPr>
        <w:rPr>
          <w:lang w:val="en-ZA" w:eastAsia="en-ZA"/>
        </w:rPr>
      </w:pPr>
      <w:r>
        <w:rPr>
          <w:lang w:val="en-ZA" w:eastAsia="en-ZA"/>
        </w:rPr>
        <w:t xml:space="preserve">This report will document the design, analysis, measurement and correlation between theoretical, simulated and measured values of a power supply which can be digitally interfaced, </w:t>
      </w:r>
      <w:r w:rsidR="00C55CAB">
        <w:rPr>
          <w:lang w:val="en-ZA" w:eastAsia="en-ZA"/>
        </w:rPr>
        <w:t>per</w:t>
      </w:r>
      <w:r>
        <w:rPr>
          <w:lang w:val="en-ZA" w:eastAsia="en-ZA"/>
        </w:rPr>
        <w:t xml:space="preserve"> desired specifications. Due to the limited time frame</w:t>
      </w:r>
      <w:r w:rsidR="005A76BB">
        <w:rPr>
          <w:lang w:val="en-ZA" w:eastAsia="en-ZA"/>
        </w:rPr>
        <w:t xml:space="preserve">, and the amateur experience, it is indeed a simple power supply; </w:t>
      </w:r>
      <w:r w:rsidR="00C55CAB">
        <w:rPr>
          <w:lang w:val="en-ZA" w:eastAsia="en-ZA"/>
        </w:rPr>
        <w:t>also,</w:t>
      </w:r>
      <w:r w:rsidR="005A76BB">
        <w:rPr>
          <w:lang w:val="en-ZA" w:eastAsia="en-ZA"/>
        </w:rPr>
        <w:t xml:space="preserve"> meant to educate the designer.</w:t>
      </w:r>
    </w:p>
    <w:p w14:paraId="3B6DB161" w14:textId="77777777" w:rsidR="005A76BB" w:rsidRDefault="005A76BB" w:rsidP="00F277E2">
      <w:pPr>
        <w:rPr>
          <w:lang w:val="en-ZA" w:eastAsia="en-ZA"/>
        </w:rPr>
      </w:pPr>
    </w:p>
    <w:p w14:paraId="7A3AA030" w14:textId="77777777" w:rsidR="00E53166" w:rsidRDefault="0065397B" w:rsidP="00F277E2">
      <w:pPr>
        <w:rPr>
          <w:lang w:val="en-ZA" w:eastAsia="en-ZA"/>
        </w:rPr>
      </w:pPr>
      <w:r>
        <w:rPr>
          <w:lang w:val="en-ZA" w:eastAsia="en-ZA"/>
        </w:rPr>
        <w:t>The report will document all the obstacles, errors and choices made</w:t>
      </w:r>
      <w:r w:rsidR="00CC0A05">
        <w:rPr>
          <w:lang w:val="en-ZA" w:eastAsia="en-ZA"/>
        </w:rPr>
        <w:t>, until a relatively stable conclusion is reached, throughout the</w:t>
      </w:r>
      <w:r w:rsidR="00E53166">
        <w:rPr>
          <w:lang w:val="en-ZA" w:eastAsia="en-ZA"/>
        </w:rPr>
        <w:t xml:space="preserve"> paper</w:t>
      </w:r>
      <w:r w:rsidR="00CC0A05">
        <w:rPr>
          <w:lang w:val="en-ZA" w:eastAsia="en-ZA"/>
        </w:rPr>
        <w:t>.</w:t>
      </w:r>
    </w:p>
    <w:p w14:paraId="36205C5B" w14:textId="77777777" w:rsidR="00E53166" w:rsidRDefault="00E53166">
      <w:pPr>
        <w:spacing w:line="240" w:lineRule="auto"/>
        <w:ind w:firstLine="0"/>
        <w:jc w:val="left"/>
        <w:rPr>
          <w:lang w:val="en-ZA" w:eastAsia="en-ZA"/>
        </w:rPr>
      </w:pPr>
      <w:r>
        <w:rPr>
          <w:lang w:val="en-ZA" w:eastAsia="en-ZA"/>
        </w:rPr>
        <w:br w:type="page"/>
      </w:r>
    </w:p>
    <w:p w14:paraId="1283DFE9" w14:textId="77777777" w:rsidR="00CC0A05" w:rsidRDefault="00E53166" w:rsidP="00E53166">
      <w:pPr>
        <w:pStyle w:val="Heading1"/>
        <w:numPr>
          <w:ilvl w:val="0"/>
          <w:numId w:val="0"/>
        </w:numPr>
        <w:rPr>
          <w:lang w:val="en-ZA" w:eastAsia="en-ZA"/>
        </w:rPr>
      </w:pPr>
      <w:bookmarkStart w:id="2" w:name="_Toc465035013"/>
      <w:r>
        <w:rPr>
          <w:lang w:val="en-ZA" w:eastAsia="en-ZA"/>
        </w:rPr>
        <w:lastRenderedPageBreak/>
        <w:t>Summary</w:t>
      </w:r>
      <w:bookmarkEnd w:id="2"/>
    </w:p>
    <w:p w14:paraId="6831A0BE" w14:textId="77777777" w:rsidR="00E53166" w:rsidRDefault="00E53166" w:rsidP="00E53166">
      <w:pPr>
        <w:pStyle w:val="Firstparagraph"/>
        <w:rPr>
          <w:lang w:val="en-ZA" w:eastAsia="en-ZA"/>
        </w:rPr>
      </w:pPr>
      <w:r>
        <w:rPr>
          <w:lang w:val="en-ZA" w:eastAsia="en-ZA"/>
        </w:rPr>
        <w:t xml:space="preserve">This project was built using a huge 160W transformer in </w:t>
      </w:r>
      <w:r w:rsidR="00C55CAB">
        <w:rPr>
          <w:lang w:val="en-ZA" w:eastAsia="en-ZA"/>
        </w:rPr>
        <w:t>mind, but</w:t>
      </w:r>
      <w:r>
        <w:rPr>
          <w:lang w:val="en-ZA" w:eastAsia="en-ZA"/>
        </w:rPr>
        <w:t xml:space="preserve"> due to the large currents it damaged the PCB beyond repair within the remaining time left for the project. In fact, it was the morning of the demo that it happened. A quick simple circuit was breadboarded and demonstrated later that day.</w:t>
      </w:r>
      <w:r w:rsidR="00D2126C">
        <w:rPr>
          <w:lang w:val="en-ZA" w:eastAsia="en-ZA"/>
        </w:rPr>
        <w:t xml:space="preserve"> Both designs will be discussed throughout the paper.</w:t>
      </w:r>
    </w:p>
    <w:p w14:paraId="52F09494" w14:textId="77777777" w:rsidR="00CF754D" w:rsidRDefault="00CF754D" w:rsidP="00CF754D">
      <w:pPr>
        <w:ind w:firstLine="0"/>
        <w:rPr>
          <w:lang w:val="en-ZA" w:eastAsia="en-ZA"/>
        </w:rPr>
      </w:pPr>
    </w:p>
    <w:p w14:paraId="7280DFC2" w14:textId="77777777" w:rsidR="00CF754D" w:rsidRPr="00CF754D" w:rsidRDefault="00CF754D" w:rsidP="00CF754D">
      <w:pPr>
        <w:ind w:firstLine="0"/>
        <w:rPr>
          <w:lang w:val="en-ZA" w:eastAsia="en-ZA"/>
        </w:rPr>
      </w:pPr>
      <w:r>
        <w:rPr>
          <w:lang w:val="en-ZA" w:eastAsia="en-ZA"/>
        </w:rPr>
        <w:t>One highlight was sourcing 19A through that 160W transformer</w:t>
      </w:r>
    </w:p>
    <w:p w14:paraId="55150831" w14:textId="77777777" w:rsidR="00CC0A05" w:rsidRDefault="00CC0A05" w:rsidP="00F277E2">
      <w:pPr>
        <w:rPr>
          <w:lang w:val="en-ZA" w:eastAsia="en-ZA"/>
        </w:rPr>
      </w:pPr>
      <w:r>
        <w:rPr>
          <w:lang w:val="en-ZA" w:eastAsia="en-ZA"/>
        </w:rPr>
        <w:br w:type="page"/>
      </w:r>
    </w:p>
    <w:p w14:paraId="22E81D3D" w14:textId="77777777" w:rsidR="00171207" w:rsidRPr="00CC0A05" w:rsidRDefault="00171207" w:rsidP="00CC0A05">
      <w:pPr>
        <w:autoSpaceDE w:val="0"/>
        <w:autoSpaceDN w:val="0"/>
        <w:adjustRightInd w:val="0"/>
        <w:spacing w:line="240" w:lineRule="auto"/>
        <w:ind w:firstLine="0"/>
        <w:jc w:val="left"/>
        <w:rPr>
          <w:rFonts w:cs="cmr10"/>
          <w:sz w:val="20"/>
          <w:szCs w:val="20"/>
          <w:lang w:val="en-ZA" w:eastAsia="en-ZA"/>
        </w:rPr>
      </w:pPr>
    </w:p>
    <w:sdt>
      <w:sdtPr>
        <w:rPr>
          <w:rFonts w:ascii="cmr10" w:eastAsia="Times New Roman" w:hAnsi="cmr10" w:cs="Times New Roman"/>
          <w:color w:val="auto"/>
          <w:sz w:val="21"/>
          <w:szCs w:val="24"/>
          <w:lang w:val="en-GB"/>
        </w:rPr>
        <w:id w:val="1442567387"/>
        <w:docPartObj>
          <w:docPartGallery w:val="Table of Contents"/>
          <w:docPartUnique/>
        </w:docPartObj>
      </w:sdtPr>
      <w:sdtEndPr>
        <w:rPr>
          <w:b/>
          <w:bCs/>
          <w:noProof/>
        </w:rPr>
      </w:sdtEndPr>
      <w:sdtContent>
        <w:p w14:paraId="3DB6740B" w14:textId="77777777" w:rsidR="0000011F" w:rsidRDefault="0000011F">
          <w:pPr>
            <w:pStyle w:val="TOCHeading"/>
          </w:pPr>
          <w:r>
            <w:t>Table of Contents</w:t>
          </w:r>
        </w:p>
        <w:p w14:paraId="1B8E9D65" w14:textId="77777777" w:rsidR="00A275AE" w:rsidRDefault="0000011F">
          <w:pPr>
            <w:pStyle w:val="TOC1"/>
            <w:tabs>
              <w:tab w:val="right" w:leader="dot" w:pos="7360"/>
            </w:tabs>
            <w:rPr>
              <w:rFonts w:asciiTheme="minorHAnsi" w:eastAsiaTheme="minorEastAsia" w:hAnsiTheme="minorHAnsi" w:cstheme="minorBidi"/>
              <w:noProof/>
              <w:sz w:val="22"/>
              <w:szCs w:val="22"/>
              <w:lang w:val="en-ZA" w:eastAsia="en-ZA"/>
            </w:rPr>
          </w:pPr>
          <w:r>
            <w:fldChar w:fldCharType="begin"/>
          </w:r>
          <w:r>
            <w:instrText xml:space="preserve"> TOC \o "1-3" \h \z \u </w:instrText>
          </w:r>
          <w:r>
            <w:fldChar w:fldCharType="separate"/>
          </w:r>
          <w:hyperlink w:anchor="_Toc465035011" w:history="1">
            <w:r w:rsidR="00A275AE" w:rsidRPr="00D15908">
              <w:rPr>
                <w:rStyle w:val="Hyperlink"/>
                <w:noProof/>
              </w:rPr>
              <w:t>Declaration</w:t>
            </w:r>
            <w:r w:rsidR="00A275AE">
              <w:rPr>
                <w:noProof/>
                <w:webHidden/>
              </w:rPr>
              <w:tab/>
            </w:r>
            <w:r w:rsidR="00A275AE">
              <w:rPr>
                <w:noProof/>
                <w:webHidden/>
              </w:rPr>
              <w:fldChar w:fldCharType="begin"/>
            </w:r>
            <w:r w:rsidR="00A275AE">
              <w:rPr>
                <w:noProof/>
                <w:webHidden/>
              </w:rPr>
              <w:instrText xml:space="preserve"> PAGEREF _Toc465035011 \h </w:instrText>
            </w:r>
            <w:r w:rsidR="00A275AE">
              <w:rPr>
                <w:noProof/>
                <w:webHidden/>
              </w:rPr>
            </w:r>
            <w:r w:rsidR="00A275AE">
              <w:rPr>
                <w:noProof/>
                <w:webHidden/>
              </w:rPr>
              <w:fldChar w:fldCharType="separate"/>
            </w:r>
            <w:r w:rsidR="00A275AE">
              <w:rPr>
                <w:noProof/>
                <w:webHidden/>
              </w:rPr>
              <w:t>1-1</w:t>
            </w:r>
            <w:r w:rsidR="00A275AE">
              <w:rPr>
                <w:noProof/>
                <w:webHidden/>
              </w:rPr>
              <w:fldChar w:fldCharType="end"/>
            </w:r>
          </w:hyperlink>
        </w:p>
        <w:p w14:paraId="4938E589" w14:textId="77777777" w:rsidR="00A275AE" w:rsidRDefault="0035655F">
          <w:pPr>
            <w:pStyle w:val="TOC1"/>
            <w:tabs>
              <w:tab w:val="right" w:leader="dot" w:pos="7360"/>
            </w:tabs>
            <w:rPr>
              <w:rFonts w:asciiTheme="minorHAnsi" w:eastAsiaTheme="minorEastAsia" w:hAnsiTheme="minorHAnsi" w:cstheme="minorBidi"/>
              <w:noProof/>
              <w:sz w:val="22"/>
              <w:szCs w:val="22"/>
              <w:lang w:val="en-ZA" w:eastAsia="en-ZA"/>
            </w:rPr>
          </w:pPr>
          <w:hyperlink w:anchor="_Toc465035012" w:history="1">
            <w:r w:rsidR="00A275AE" w:rsidRPr="00D15908">
              <w:rPr>
                <w:rStyle w:val="Hyperlink"/>
                <w:noProof/>
              </w:rPr>
              <w:t>Abstract</w:t>
            </w:r>
            <w:r w:rsidR="00A275AE">
              <w:rPr>
                <w:noProof/>
                <w:webHidden/>
              </w:rPr>
              <w:tab/>
            </w:r>
            <w:r w:rsidR="00A275AE">
              <w:rPr>
                <w:noProof/>
                <w:webHidden/>
              </w:rPr>
              <w:fldChar w:fldCharType="begin"/>
            </w:r>
            <w:r w:rsidR="00A275AE">
              <w:rPr>
                <w:noProof/>
                <w:webHidden/>
              </w:rPr>
              <w:instrText xml:space="preserve"> PAGEREF _Toc465035012 \h </w:instrText>
            </w:r>
            <w:r w:rsidR="00A275AE">
              <w:rPr>
                <w:noProof/>
                <w:webHidden/>
              </w:rPr>
            </w:r>
            <w:r w:rsidR="00A275AE">
              <w:rPr>
                <w:noProof/>
                <w:webHidden/>
              </w:rPr>
              <w:fldChar w:fldCharType="separate"/>
            </w:r>
            <w:r w:rsidR="00A275AE">
              <w:rPr>
                <w:noProof/>
                <w:webHidden/>
              </w:rPr>
              <w:t>1-2</w:t>
            </w:r>
            <w:r w:rsidR="00A275AE">
              <w:rPr>
                <w:noProof/>
                <w:webHidden/>
              </w:rPr>
              <w:fldChar w:fldCharType="end"/>
            </w:r>
          </w:hyperlink>
        </w:p>
        <w:p w14:paraId="26CA9B4D" w14:textId="77777777" w:rsidR="00A275AE" w:rsidRDefault="0035655F">
          <w:pPr>
            <w:pStyle w:val="TOC1"/>
            <w:tabs>
              <w:tab w:val="right" w:leader="dot" w:pos="7360"/>
            </w:tabs>
            <w:rPr>
              <w:rFonts w:asciiTheme="minorHAnsi" w:eastAsiaTheme="minorEastAsia" w:hAnsiTheme="minorHAnsi" w:cstheme="minorBidi"/>
              <w:noProof/>
              <w:sz w:val="22"/>
              <w:szCs w:val="22"/>
              <w:lang w:val="en-ZA" w:eastAsia="en-ZA"/>
            </w:rPr>
          </w:pPr>
          <w:hyperlink w:anchor="_Toc465035013" w:history="1">
            <w:r w:rsidR="00A275AE" w:rsidRPr="00D15908">
              <w:rPr>
                <w:rStyle w:val="Hyperlink"/>
                <w:noProof/>
                <w:lang w:val="en-ZA" w:eastAsia="en-ZA"/>
              </w:rPr>
              <w:t>Summary</w:t>
            </w:r>
            <w:r w:rsidR="00A275AE">
              <w:rPr>
                <w:noProof/>
                <w:webHidden/>
              </w:rPr>
              <w:tab/>
            </w:r>
            <w:r w:rsidR="00A275AE">
              <w:rPr>
                <w:noProof/>
                <w:webHidden/>
              </w:rPr>
              <w:fldChar w:fldCharType="begin"/>
            </w:r>
            <w:r w:rsidR="00A275AE">
              <w:rPr>
                <w:noProof/>
                <w:webHidden/>
              </w:rPr>
              <w:instrText xml:space="preserve"> PAGEREF _Toc465035013 \h </w:instrText>
            </w:r>
            <w:r w:rsidR="00A275AE">
              <w:rPr>
                <w:noProof/>
                <w:webHidden/>
              </w:rPr>
            </w:r>
            <w:r w:rsidR="00A275AE">
              <w:rPr>
                <w:noProof/>
                <w:webHidden/>
              </w:rPr>
              <w:fldChar w:fldCharType="separate"/>
            </w:r>
            <w:r w:rsidR="00A275AE">
              <w:rPr>
                <w:noProof/>
                <w:webHidden/>
              </w:rPr>
              <w:t>1-3</w:t>
            </w:r>
            <w:r w:rsidR="00A275AE">
              <w:rPr>
                <w:noProof/>
                <w:webHidden/>
              </w:rPr>
              <w:fldChar w:fldCharType="end"/>
            </w:r>
          </w:hyperlink>
        </w:p>
        <w:p w14:paraId="45B4AD58"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4" w:history="1">
            <w:r w:rsidR="00A275AE" w:rsidRPr="00D15908">
              <w:rPr>
                <w:rStyle w:val="Hyperlink"/>
                <w:noProof/>
              </w:rPr>
              <w:t>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List of Abbreviations</w:t>
            </w:r>
            <w:r w:rsidR="00A275AE">
              <w:rPr>
                <w:noProof/>
                <w:webHidden/>
              </w:rPr>
              <w:tab/>
            </w:r>
            <w:r w:rsidR="00A275AE">
              <w:rPr>
                <w:noProof/>
                <w:webHidden/>
              </w:rPr>
              <w:fldChar w:fldCharType="begin"/>
            </w:r>
            <w:r w:rsidR="00A275AE">
              <w:rPr>
                <w:noProof/>
                <w:webHidden/>
              </w:rPr>
              <w:instrText xml:space="preserve"> PAGEREF _Toc465035014 \h </w:instrText>
            </w:r>
            <w:r w:rsidR="00A275AE">
              <w:rPr>
                <w:noProof/>
                <w:webHidden/>
              </w:rPr>
            </w:r>
            <w:r w:rsidR="00A275AE">
              <w:rPr>
                <w:noProof/>
                <w:webHidden/>
              </w:rPr>
              <w:fldChar w:fldCharType="separate"/>
            </w:r>
            <w:r w:rsidR="00A275AE">
              <w:rPr>
                <w:noProof/>
                <w:webHidden/>
              </w:rPr>
              <w:t>1-8</w:t>
            </w:r>
            <w:r w:rsidR="00A275AE">
              <w:rPr>
                <w:noProof/>
                <w:webHidden/>
              </w:rPr>
              <w:fldChar w:fldCharType="end"/>
            </w:r>
          </w:hyperlink>
        </w:p>
        <w:p w14:paraId="3F6AD0AD"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5" w:history="1">
            <w:r w:rsidR="00A275AE" w:rsidRPr="00D15908">
              <w:rPr>
                <w:rStyle w:val="Hyperlink"/>
                <w:noProof/>
              </w:rPr>
              <w:t>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Introduction</w:t>
            </w:r>
            <w:r w:rsidR="00A275AE">
              <w:rPr>
                <w:noProof/>
                <w:webHidden/>
              </w:rPr>
              <w:tab/>
            </w:r>
            <w:r w:rsidR="00A275AE">
              <w:rPr>
                <w:noProof/>
                <w:webHidden/>
              </w:rPr>
              <w:fldChar w:fldCharType="begin"/>
            </w:r>
            <w:r w:rsidR="00A275AE">
              <w:rPr>
                <w:noProof/>
                <w:webHidden/>
              </w:rPr>
              <w:instrText xml:space="preserve"> PAGEREF _Toc465035015 \h </w:instrText>
            </w:r>
            <w:r w:rsidR="00A275AE">
              <w:rPr>
                <w:noProof/>
                <w:webHidden/>
              </w:rPr>
            </w:r>
            <w:r w:rsidR="00A275AE">
              <w:rPr>
                <w:noProof/>
                <w:webHidden/>
              </w:rPr>
              <w:fldChar w:fldCharType="separate"/>
            </w:r>
            <w:r w:rsidR="00A275AE">
              <w:rPr>
                <w:noProof/>
                <w:webHidden/>
              </w:rPr>
              <w:t>2-9</w:t>
            </w:r>
            <w:r w:rsidR="00A275AE">
              <w:rPr>
                <w:noProof/>
                <w:webHidden/>
              </w:rPr>
              <w:fldChar w:fldCharType="end"/>
            </w:r>
          </w:hyperlink>
        </w:p>
        <w:p w14:paraId="7FD4502A"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6" w:history="1">
            <w:r w:rsidR="00A275AE" w:rsidRPr="00D15908">
              <w:rPr>
                <w:rStyle w:val="Hyperlink"/>
                <w:noProof/>
              </w:rPr>
              <w:t>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Problem Statement</w:t>
            </w:r>
            <w:r w:rsidR="00A275AE">
              <w:rPr>
                <w:noProof/>
                <w:webHidden/>
              </w:rPr>
              <w:tab/>
            </w:r>
            <w:r w:rsidR="00A275AE">
              <w:rPr>
                <w:noProof/>
                <w:webHidden/>
              </w:rPr>
              <w:fldChar w:fldCharType="begin"/>
            </w:r>
            <w:r w:rsidR="00A275AE">
              <w:rPr>
                <w:noProof/>
                <w:webHidden/>
              </w:rPr>
              <w:instrText xml:space="preserve"> PAGEREF _Toc465035016 \h </w:instrText>
            </w:r>
            <w:r w:rsidR="00A275AE">
              <w:rPr>
                <w:noProof/>
                <w:webHidden/>
              </w:rPr>
            </w:r>
            <w:r w:rsidR="00A275AE">
              <w:rPr>
                <w:noProof/>
                <w:webHidden/>
              </w:rPr>
              <w:fldChar w:fldCharType="separate"/>
            </w:r>
            <w:r w:rsidR="00A275AE">
              <w:rPr>
                <w:noProof/>
                <w:webHidden/>
              </w:rPr>
              <w:t>3-10</w:t>
            </w:r>
            <w:r w:rsidR="00A275AE">
              <w:rPr>
                <w:noProof/>
                <w:webHidden/>
              </w:rPr>
              <w:fldChar w:fldCharType="end"/>
            </w:r>
          </w:hyperlink>
        </w:p>
        <w:p w14:paraId="0F145ADD"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7" w:history="1">
            <w:r w:rsidR="00A275AE" w:rsidRPr="00D15908">
              <w:rPr>
                <w:rStyle w:val="Hyperlink"/>
                <w:noProof/>
              </w:rPr>
              <w:t>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 System</w:t>
            </w:r>
            <w:r w:rsidR="00A275AE">
              <w:rPr>
                <w:noProof/>
                <w:webHidden/>
              </w:rPr>
              <w:tab/>
            </w:r>
            <w:r w:rsidR="00A275AE">
              <w:rPr>
                <w:noProof/>
                <w:webHidden/>
              </w:rPr>
              <w:fldChar w:fldCharType="begin"/>
            </w:r>
            <w:r w:rsidR="00A275AE">
              <w:rPr>
                <w:noProof/>
                <w:webHidden/>
              </w:rPr>
              <w:instrText xml:space="preserve"> PAGEREF _Toc465035017 \h </w:instrText>
            </w:r>
            <w:r w:rsidR="00A275AE">
              <w:rPr>
                <w:noProof/>
                <w:webHidden/>
              </w:rPr>
            </w:r>
            <w:r w:rsidR="00A275AE">
              <w:rPr>
                <w:noProof/>
                <w:webHidden/>
              </w:rPr>
              <w:fldChar w:fldCharType="separate"/>
            </w:r>
            <w:r w:rsidR="00A275AE">
              <w:rPr>
                <w:noProof/>
                <w:webHidden/>
              </w:rPr>
              <w:t>4-11</w:t>
            </w:r>
            <w:r w:rsidR="00A275AE">
              <w:rPr>
                <w:noProof/>
                <w:webHidden/>
              </w:rPr>
              <w:fldChar w:fldCharType="end"/>
            </w:r>
          </w:hyperlink>
        </w:p>
        <w:p w14:paraId="1AEE90A7"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18" w:history="1">
            <w:r w:rsidR="00A275AE" w:rsidRPr="00D15908">
              <w:rPr>
                <w:rStyle w:val="Hyperlink"/>
                <w:noProof/>
              </w:rPr>
              <w:t>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System Design</w:t>
            </w:r>
            <w:r w:rsidR="00A275AE">
              <w:rPr>
                <w:noProof/>
                <w:webHidden/>
              </w:rPr>
              <w:tab/>
            </w:r>
            <w:r w:rsidR="00A275AE">
              <w:rPr>
                <w:noProof/>
                <w:webHidden/>
              </w:rPr>
              <w:fldChar w:fldCharType="begin"/>
            </w:r>
            <w:r w:rsidR="00A275AE">
              <w:rPr>
                <w:noProof/>
                <w:webHidden/>
              </w:rPr>
              <w:instrText xml:space="preserve"> PAGEREF _Toc465035018 \h </w:instrText>
            </w:r>
            <w:r w:rsidR="00A275AE">
              <w:rPr>
                <w:noProof/>
                <w:webHidden/>
              </w:rPr>
            </w:r>
            <w:r w:rsidR="00A275AE">
              <w:rPr>
                <w:noProof/>
                <w:webHidden/>
              </w:rPr>
              <w:fldChar w:fldCharType="separate"/>
            </w:r>
            <w:r w:rsidR="00A275AE">
              <w:rPr>
                <w:noProof/>
                <w:webHidden/>
              </w:rPr>
              <w:t>5-11</w:t>
            </w:r>
            <w:r w:rsidR="00A275AE">
              <w:rPr>
                <w:noProof/>
                <w:webHidden/>
              </w:rPr>
              <w:fldChar w:fldCharType="end"/>
            </w:r>
          </w:hyperlink>
        </w:p>
        <w:p w14:paraId="4D300B44"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19" w:history="1">
            <w:r w:rsidR="00A275AE" w:rsidRPr="00D15908">
              <w:rPr>
                <w:rStyle w:val="Hyperlink"/>
                <w:noProof/>
              </w:rPr>
              <w:t>5.1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Transformers</w:t>
            </w:r>
            <w:r w:rsidR="00A275AE">
              <w:rPr>
                <w:noProof/>
                <w:webHidden/>
              </w:rPr>
              <w:tab/>
            </w:r>
            <w:r w:rsidR="00A275AE">
              <w:rPr>
                <w:noProof/>
                <w:webHidden/>
              </w:rPr>
              <w:fldChar w:fldCharType="begin"/>
            </w:r>
            <w:r w:rsidR="00A275AE">
              <w:rPr>
                <w:noProof/>
                <w:webHidden/>
              </w:rPr>
              <w:instrText xml:space="preserve"> PAGEREF _Toc465035019 \h </w:instrText>
            </w:r>
            <w:r w:rsidR="00A275AE">
              <w:rPr>
                <w:noProof/>
                <w:webHidden/>
              </w:rPr>
            </w:r>
            <w:r w:rsidR="00A275AE">
              <w:rPr>
                <w:noProof/>
                <w:webHidden/>
              </w:rPr>
              <w:fldChar w:fldCharType="separate"/>
            </w:r>
            <w:r w:rsidR="00A275AE">
              <w:rPr>
                <w:noProof/>
                <w:webHidden/>
              </w:rPr>
              <w:t>5-11</w:t>
            </w:r>
            <w:r w:rsidR="00A275AE">
              <w:rPr>
                <w:noProof/>
                <w:webHidden/>
              </w:rPr>
              <w:fldChar w:fldCharType="end"/>
            </w:r>
          </w:hyperlink>
        </w:p>
        <w:p w14:paraId="472D1D2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0" w:history="1">
            <w:r w:rsidR="00A275AE" w:rsidRPr="00D15908">
              <w:rPr>
                <w:rStyle w:val="Hyperlink"/>
                <w:noProof/>
              </w:rPr>
              <w:t>5.1.1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_Toc465035020 \h </w:instrText>
            </w:r>
            <w:r w:rsidR="00A275AE">
              <w:rPr>
                <w:noProof/>
                <w:webHidden/>
              </w:rPr>
            </w:r>
            <w:r w:rsidR="00A275AE">
              <w:rPr>
                <w:noProof/>
                <w:webHidden/>
              </w:rPr>
              <w:fldChar w:fldCharType="separate"/>
            </w:r>
            <w:r w:rsidR="00A275AE">
              <w:rPr>
                <w:noProof/>
                <w:webHidden/>
              </w:rPr>
              <w:t>5-11</w:t>
            </w:r>
            <w:r w:rsidR="00A275AE">
              <w:rPr>
                <w:noProof/>
                <w:webHidden/>
              </w:rPr>
              <w:fldChar w:fldCharType="end"/>
            </w:r>
          </w:hyperlink>
        </w:p>
        <w:p w14:paraId="28C50949"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1" w:history="1">
            <w:r w:rsidR="00A275AE" w:rsidRPr="00D15908">
              <w:rPr>
                <w:rStyle w:val="Hyperlink"/>
                <w:noProof/>
              </w:rPr>
              <w:t>5.1.2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_Toc465035021 \h </w:instrText>
            </w:r>
            <w:r w:rsidR="00A275AE">
              <w:rPr>
                <w:noProof/>
                <w:webHidden/>
              </w:rPr>
            </w:r>
            <w:r w:rsidR="00A275AE">
              <w:rPr>
                <w:noProof/>
                <w:webHidden/>
              </w:rPr>
              <w:fldChar w:fldCharType="separate"/>
            </w:r>
            <w:r w:rsidR="00A275AE">
              <w:rPr>
                <w:noProof/>
                <w:webHidden/>
              </w:rPr>
              <w:t>5-11</w:t>
            </w:r>
            <w:r w:rsidR="00A275AE">
              <w:rPr>
                <w:noProof/>
                <w:webHidden/>
              </w:rPr>
              <w:fldChar w:fldCharType="end"/>
            </w:r>
          </w:hyperlink>
        </w:p>
        <w:p w14:paraId="2A02095E"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2" w:history="1">
            <w:r w:rsidR="00A275AE" w:rsidRPr="00D15908">
              <w:rPr>
                <w:rStyle w:val="Hyperlink"/>
                <w:noProof/>
              </w:rPr>
              <w:t>5.1.3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_Toc465035022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2B2E1871"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3" w:history="1">
            <w:r w:rsidR="00A275AE" w:rsidRPr="00D15908">
              <w:rPr>
                <w:rStyle w:val="Hyperlink"/>
                <w:noProof/>
              </w:rPr>
              <w:t>5.1.4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_Toc465035023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226C70DB"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4" w:history="1">
            <w:r w:rsidR="00A275AE" w:rsidRPr="00D15908">
              <w:rPr>
                <w:rStyle w:val="Hyperlink"/>
                <w:noProof/>
              </w:rPr>
              <w:t>5.1.5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_Toc465035024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3532582D"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5" w:history="1">
            <w:r w:rsidR="00A275AE" w:rsidRPr="00D15908">
              <w:rPr>
                <w:rStyle w:val="Hyperlink"/>
                <w:noProof/>
              </w:rPr>
              <w:t>5.1.6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_Toc465035025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676D8F49"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6" w:history="1">
            <w:r w:rsidR="00A275AE" w:rsidRPr="00D15908">
              <w:rPr>
                <w:rStyle w:val="Hyperlink"/>
                <w:noProof/>
              </w:rPr>
              <w:t>5.1.7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recommendations</w:t>
            </w:r>
            <w:r w:rsidR="00A275AE">
              <w:rPr>
                <w:noProof/>
                <w:webHidden/>
              </w:rPr>
              <w:tab/>
            </w:r>
            <w:r w:rsidR="00A275AE">
              <w:rPr>
                <w:noProof/>
                <w:webHidden/>
              </w:rPr>
              <w:fldChar w:fldCharType="begin"/>
            </w:r>
            <w:r w:rsidR="00A275AE">
              <w:rPr>
                <w:noProof/>
                <w:webHidden/>
              </w:rPr>
              <w:instrText xml:space="preserve"> PAGEREF _Toc465035026 \h </w:instrText>
            </w:r>
            <w:r w:rsidR="00A275AE">
              <w:rPr>
                <w:noProof/>
                <w:webHidden/>
              </w:rPr>
            </w:r>
            <w:r w:rsidR="00A275AE">
              <w:rPr>
                <w:noProof/>
                <w:webHidden/>
              </w:rPr>
              <w:fldChar w:fldCharType="separate"/>
            </w:r>
            <w:r w:rsidR="00A275AE">
              <w:rPr>
                <w:noProof/>
                <w:webHidden/>
              </w:rPr>
              <w:t>5-12</w:t>
            </w:r>
            <w:r w:rsidR="00A275AE">
              <w:rPr>
                <w:noProof/>
                <w:webHidden/>
              </w:rPr>
              <w:fldChar w:fldCharType="end"/>
            </w:r>
          </w:hyperlink>
        </w:p>
        <w:p w14:paraId="711ED4A9"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27" w:history="1">
            <w:r w:rsidR="00A275AE" w:rsidRPr="00D15908">
              <w:rPr>
                <w:rStyle w:val="Hyperlink"/>
                <w:noProof/>
              </w:rPr>
              <w:t>5.2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Rectifiers &amp; Capacitor Banks</w:t>
            </w:r>
            <w:r w:rsidR="00A275AE">
              <w:rPr>
                <w:noProof/>
                <w:webHidden/>
              </w:rPr>
              <w:tab/>
            </w:r>
            <w:r w:rsidR="00A275AE">
              <w:rPr>
                <w:noProof/>
                <w:webHidden/>
              </w:rPr>
              <w:fldChar w:fldCharType="begin"/>
            </w:r>
            <w:r w:rsidR="00A275AE">
              <w:rPr>
                <w:noProof/>
                <w:webHidden/>
              </w:rPr>
              <w:instrText xml:space="preserve"> PAGEREF _Toc465035027 \h </w:instrText>
            </w:r>
            <w:r w:rsidR="00A275AE">
              <w:rPr>
                <w:noProof/>
                <w:webHidden/>
              </w:rPr>
            </w:r>
            <w:r w:rsidR="00A275AE">
              <w:rPr>
                <w:noProof/>
                <w:webHidden/>
              </w:rPr>
              <w:fldChar w:fldCharType="separate"/>
            </w:r>
            <w:r w:rsidR="00A275AE">
              <w:rPr>
                <w:noProof/>
                <w:webHidden/>
              </w:rPr>
              <w:t>5-13</w:t>
            </w:r>
            <w:r w:rsidR="00A275AE">
              <w:rPr>
                <w:noProof/>
                <w:webHidden/>
              </w:rPr>
              <w:fldChar w:fldCharType="end"/>
            </w:r>
          </w:hyperlink>
        </w:p>
        <w:p w14:paraId="46D13BE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8" w:history="1">
            <w:r w:rsidR="00A275AE" w:rsidRPr="00D15908">
              <w:rPr>
                <w:rStyle w:val="Hyperlink"/>
                <w:noProof/>
              </w:rPr>
              <w:t>5.2.1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_Toc465035028 \h </w:instrText>
            </w:r>
            <w:r w:rsidR="00A275AE">
              <w:rPr>
                <w:noProof/>
                <w:webHidden/>
              </w:rPr>
            </w:r>
            <w:r w:rsidR="00A275AE">
              <w:rPr>
                <w:noProof/>
                <w:webHidden/>
              </w:rPr>
              <w:fldChar w:fldCharType="separate"/>
            </w:r>
            <w:r w:rsidR="00A275AE">
              <w:rPr>
                <w:noProof/>
                <w:webHidden/>
              </w:rPr>
              <w:t>5-13</w:t>
            </w:r>
            <w:r w:rsidR="00A275AE">
              <w:rPr>
                <w:noProof/>
                <w:webHidden/>
              </w:rPr>
              <w:fldChar w:fldCharType="end"/>
            </w:r>
          </w:hyperlink>
        </w:p>
        <w:p w14:paraId="63F2CA2D"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29" w:history="1">
            <w:r w:rsidR="00A275AE" w:rsidRPr="00D15908">
              <w:rPr>
                <w:rStyle w:val="Hyperlink"/>
                <w:noProof/>
              </w:rPr>
              <w:t>5.2.2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_Toc465035029 \h </w:instrText>
            </w:r>
            <w:r w:rsidR="00A275AE">
              <w:rPr>
                <w:noProof/>
                <w:webHidden/>
              </w:rPr>
            </w:r>
            <w:r w:rsidR="00A275AE">
              <w:rPr>
                <w:noProof/>
                <w:webHidden/>
              </w:rPr>
              <w:fldChar w:fldCharType="separate"/>
            </w:r>
            <w:r w:rsidR="00A275AE">
              <w:rPr>
                <w:noProof/>
                <w:webHidden/>
              </w:rPr>
              <w:t>5-13</w:t>
            </w:r>
            <w:r w:rsidR="00A275AE">
              <w:rPr>
                <w:noProof/>
                <w:webHidden/>
              </w:rPr>
              <w:fldChar w:fldCharType="end"/>
            </w:r>
          </w:hyperlink>
        </w:p>
        <w:p w14:paraId="74431D53"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0" w:history="1">
            <w:r w:rsidR="00A275AE" w:rsidRPr="00D15908">
              <w:rPr>
                <w:rStyle w:val="Hyperlink"/>
                <w:noProof/>
              </w:rPr>
              <w:t>5.2.3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_Toc465035030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4DC8F87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1" w:history="1">
            <w:r w:rsidR="00A275AE" w:rsidRPr="00D15908">
              <w:rPr>
                <w:rStyle w:val="Hyperlink"/>
                <w:noProof/>
              </w:rPr>
              <w:t>5.2.4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_Toc465035031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31F06B5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2" w:history="1">
            <w:r w:rsidR="00A275AE" w:rsidRPr="00D15908">
              <w:rPr>
                <w:rStyle w:val="Hyperlink"/>
                <w:noProof/>
              </w:rPr>
              <w:t>5.2.5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_Toc465035032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6F536D81"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3" w:history="1">
            <w:r w:rsidR="00A275AE" w:rsidRPr="00D15908">
              <w:rPr>
                <w:rStyle w:val="Hyperlink"/>
                <w:noProof/>
              </w:rPr>
              <w:t>5.2.6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_Toc465035033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6E9CD9D5"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4" w:history="1">
            <w:r w:rsidR="00A275AE" w:rsidRPr="00D15908">
              <w:rPr>
                <w:rStyle w:val="Hyperlink"/>
                <w:noProof/>
              </w:rPr>
              <w:t>5.2.7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_Toc465035034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125DB6D8"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35" w:history="1">
            <w:r w:rsidR="00A275AE" w:rsidRPr="00D15908">
              <w:rPr>
                <w:rStyle w:val="Hyperlink"/>
                <w:noProof/>
              </w:rPr>
              <w:t>5.3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Zener Constant-Voltage Reference</w:t>
            </w:r>
            <w:r w:rsidR="00A275AE">
              <w:rPr>
                <w:noProof/>
                <w:webHidden/>
              </w:rPr>
              <w:tab/>
            </w:r>
            <w:r w:rsidR="00A275AE">
              <w:rPr>
                <w:noProof/>
                <w:webHidden/>
              </w:rPr>
              <w:fldChar w:fldCharType="begin"/>
            </w:r>
            <w:r w:rsidR="00A275AE">
              <w:rPr>
                <w:noProof/>
                <w:webHidden/>
              </w:rPr>
              <w:instrText xml:space="preserve"> PAGEREF _Toc465035035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303C36B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6" w:history="1">
            <w:r w:rsidR="00A275AE" w:rsidRPr="00D15908">
              <w:rPr>
                <w:rStyle w:val="Hyperlink"/>
                <w:noProof/>
              </w:rPr>
              <w:t>5.3.1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_Toc465035036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110ADCF3"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7" w:history="1">
            <w:r w:rsidR="00A275AE" w:rsidRPr="00D15908">
              <w:rPr>
                <w:rStyle w:val="Hyperlink"/>
                <w:noProof/>
              </w:rPr>
              <w:t>5.3.2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_Toc465035037 \h </w:instrText>
            </w:r>
            <w:r w:rsidR="00A275AE">
              <w:rPr>
                <w:noProof/>
                <w:webHidden/>
              </w:rPr>
            </w:r>
            <w:r w:rsidR="00A275AE">
              <w:rPr>
                <w:noProof/>
                <w:webHidden/>
              </w:rPr>
              <w:fldChar w:fldCharType="separate"/>
            </w:r>
            <w:r w:rsidR="00A275AE">
              <w:rPr>
                <w:noProof/>
                <w:webHidden/>
              </w:rPr>
              <w:t>5-14</w:t>
            </w:r>
            <w:r w:rsidR="00A275AE">
              <w:rPr>
                <w:noProof/>
                <w:webHidden/>
              </w:rPr>
              <w:fldChar w:fldCharType="end"/>
            </w:r>
          </w:hyperlink>
        </w:p>
        <w:p w14:paraId="68CB160A"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8" w:history="1">
            <w:r w:rsidR="00A275AE" w:rsidRPr="00D15908">
              <w:rPr>
                <w:rStyle w:val="Hyperlink"/>
                <w:noProof/>
              </w:rPr>
              <w:t>5.3.3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_Toc465035038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52196D93"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39" w:history="1">
            <w:r w:rsidR="00A275AE" w:rsidRPr="00D15908">
              <w:rPr>
                <w:rStyle w:val="Hyperlink"/>
                <w:noProof/>
              </w:rPr>
              <w:t>5.3.4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_Toc465035039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348D887B"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0" w:history="1">
            <w:r w:rsidR="00A275AE" w:rsidRPr="00D15908">
              <w:rPr>
                <w:rStyle w:val="Hyperlink"/>
                <w:noProof/>
              </w:rPr>
              <w:t>5.3.5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_Toc465035040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34B995A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1" w:history="1">
            <w:r w:rsidR="00A275AE" w:rsidRPr="00D15908">
              <w:rPr>
                <w:rStyle w:val="Hyperlink"/>
                <w:noProof/>
              </w:rPr>
              <w:t>5.3.6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_Toc465035041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4EADE4C7"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2" w:history="1">
            <w:r w:rsidR="00A275AE" w:rsidRPr="00D15908">
              <w:rPr>
                <w:rStyle w:val="Hyperlink"/>
                <w:noProof/>
              </w:rPr>
              <w:t>5.3.7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_Toc465035042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002E9557" w14:textId="77777777" w:rsidR="00A275AE" w:rsidRDefault="0035655F">
          <w:pPr>
            <w:pStyle w:val="TOC3"/>
            <w:tabs>
              <w:tab w:val="right" w:leader="dot" w:pos="7360"/>
            </w:tabs>
            <w:rPr>
              <w:rFonts w:asciiTheme="minorHAnsi" w:eastAsiaTheme="minorEastAsia" w:hAnsiTheme="minorHAnsi" w:cstheme="minorBidi"/>
              <w:noProof/>
              <w:sz w:val="22"/>
              <w:szCs w:val="22"/>
              <w:lang w:val="en-ZA" w:eastAsia="en-ZA"/>
            </w:rPr>
          </w:pPr>
          <w:hyperlink w:anchor="_Toc465035043" w:history="1">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_Toc465035043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1623E56D"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44" w:history="1">
            <w:r w:rsidR="00A275AE" w:rsidRPr="00D15908">
              <w:rPr>
                <w:rStyle w:val="Hyperlink"/>
                <w:noProof/>
              </w:rPr>
              <w:t>5.4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Outboard Pass transistor stage</w:t>
            </w:r>
            <w:r w:rsidR="00A275AE">
              <w:rPr>
                <w:noProof/>
                <w:webHidden/>
              </w:rPr>
              <w:tab/>
            </w:r>
            <w:r w:rsidR="00A275AE">
              <w:rPr>
                <w:noProof/>
                <w:webHidden/>
              </w:rPr>
              <w:fldChar w:fldCharType="begin"/>
            </w:r>
            <w:r w:rsidR="00A275AE">
              <w:rPr>
                <w:noProof/>
                <w:webHidden/>
              </w:rPr>
              <w:instrText xml:space="preserve"> PAGEREF _Toc465035044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7A2550A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5" w:history="1">
            <w:r w:rsidR="00A275AE" w:rsidRPr="00D15908">
              <w:rPr>
                <w:rStyle w:val="Hyperlink"/>
                <w:noProof/>
              </w:rPr>
              <w:t>5.4.1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_Toc465035045 \h </w:instrText>
            </w:r>
            <w:r w:rsidR="00A275AE">
              <w:rPr>
                <w:noProof/>
                <w:webHidden/>
              </w:rPr>
            </w:r>
            <w:r w:rsidR="00A275AE">
              <w:rPr>
                <w:noProof/>
                <w:webHidden/>
              </w:rPr>
              <w:fldChar w:fldCharType="separate"/>
            </w:r>
            <w:r w:rsidR="00A275AE">
              <w:rPr>
                <w:noProof/>
                <w:webHidden/>
              </w:rPr>
              <w:t>5-15</w:t>
            </w:r>
            <w:r w:rsidR="00A275AE">
              <w:rPr>
                <w:noProof/>
                <w:webHidden/>
              </w:rPr>
              <w:fldChar w:fldCharType="end"/>
            </w:r>
          </w:hyperlink>
        </w:p>
        <w:p w14:paraId="04930405"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6" w:history="1">
            <w:r w:rsidR="00A275AE" w:rsidRPr="00D15908">
              <w:rPr>
                <w:rStyle w:val="Hyperlink"/>
                <w:noProof/>
              </w:rPr>
              <w:t>5.4.2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_Toc465035046 \h </w:instrText>
            </w:r>
            <w:r w:rsidR="00A275AE">
              <w:rPr>
                <w:noProof/>
                <w:webHidden/>
              </w:rPr>
            </w:r>
            <w:r w:rsidR="00A275AE">
              <w:rPr>
                <w:noProof/>
                <w:webHidden/>
              </w:rPr>
              <w:fldChar w:fldCharType="separate"/>
            </w:r>
            <w:r w:rsidR="00A275AE">
              <w:rPr>
                <w:noProof/>
                <w:webHidden/>
              </w:rPr>
              <w:t>5-16</w:t>
            </w:r>
            <w:r w:rsidR="00A275AE">
              <w:rPr>
                <w:noProof/>
                <w:webHidden/>
              </w:rPr>
              <w:fldChar w:fldCharType="end"/>
            </w:r>
          </w:hyperlink>
        </w:p>
        <w:p w14:paraId="170DDD1B"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7" w:history="1">
            <w:r w:rsidR="00A275AE" w:rsidRPr="00D15908">
              <w:rPr>
                <w:rStyle w:val="Hyperlink"/>
                <w:noProof/>
              </w:rPr>
              <w:t>5.4.3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_Toc465035047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09E80B83"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8" w:history="1">
            <w:r w:rsidR="00A275AE" w:rsidRPr="00D15908">
              <w:rPr>
                <w:rStyle w:val="Hyperlink"/>
                <w:noProof/>
              </w:rPr>
              <w:t>5.4.4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_Toc465035048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260E44A2"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49" w:history="1">
            <w:r w:rsidR="00A275AE" w:rsidRPr="00D15908">
              <w:rPr>
                <w:rStyle w:val="Hyperlink"/>
                <w:noProof/>
              </w:rPr>
              <w:t>5.4.5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_Toc465035049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0C6BBC7E"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0" w:history="1">
            <w:r w:rsidR="00A275AE" w:rsidRPr="00D15908">
              <w:rPr>
                <w:rStyle w:val="Hyperlink"/>
                <w:noProof/>
              </w:rPr>
              <w:t>5.4.6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_Toc465035050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1C2AE5BF"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1" w:history="1">
            <w:r w:rsidR="00A275AE" w:rsidRPr="00D15908">
              <w:rPr>
                <w:rStyle w:val="Hyperlink"/>
                <w:noProof/>
              </w:rPr>
              <w:t>5.4.7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_Toc465035051 \h </w:instrText>
            </w:r>
            <w:r w:rsidR="00A275AE">
              <w:rPr>
                <w:noProof/>
                <w:webHidden/>
              </w:rPr>
            </w:r>
            <w:r w:rsidR="00A275AE">
              <w:rPr>
                <w:noProof/>
                <w:webHidden/>
              </w:rPr>
              <w:fldChar w:fldCharType="separate"/>
            </w:r>
            <w:r w:rsidR="00A275AE">
              <w:rPr>
                <w:noProof/>
                <w:webHidden/>
              </w:rPr>
              <w:t>5-18</w:t>
            </w:r>
            <w:r w:rsidR="00A275AE">
              <w:rPr>
                <w:noProof/>
                <w:webHidden/>
              </w:rPr>
              <w:fldChar w:fldCharType="end"/>
            </w:r>
          </w:hyperlink>
        </w:p>
        <w:p w14:paraId="34BC9E2A"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52" w:history="1">
            <w:r w:rsidR="00A275AE" w:rsidRPr="00D15908">
              <w:rPr>
                <w:rStyle w:val="Hyperlink"/>
                <w:noProof/>
              </w:rPr>
              <w:t>5.5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Voltage Regulator</w:t>
            </w:r>
            <w:r w:rsidR="00A275AE">
              <w:rPr>
                <w:noProof/>
                <w:webHidden/>
              </w:rPr>
              <w:tab/>
            </w:r>
            <w:r w:rsidR="00A275AE">
              <w:rPr>
                <w:noProof/>
                <w:webHidden/>
              </w:rPr>
              <w:fldChar w:fldCharType="begin"/>
            </w:r>
            <w:r w:rsidR="00A275AE">
              <w:rPr>
                <w:noProof/>
                <w:webHidden/>
              </w:rPr>
              <w:instrText xml:space="preserve"> PAGEREF _Toc465035052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430C7990"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3" w:history="1">
            <w:r w:rsidR="00A275AE" w:rsidRPr="00D15908">
              <w:rPr>
                <w:rStyle w:val="Hyperlink"/>
                <w:noProof/>
              </w:rPr>
              <w:t>5.5.1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_Toc465035053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50A06E0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4" w:history="1">
            <w:r w:rsidR="00A275AE" w:rsidRPr="00D15908">
              <w:rPr>
                <w:rStyle w:val="Hyperlink"/>
                <w:noProof/>
              </w:rPr>
              <w:t>5.5.2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_Toc465035054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35A96E17"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5" w:history="1">
            <w:r w:rsidR="00A275AE" w:rsidRPr="00D15908">
              <w:rPr>
                <w:rStyle w:val="Hyperlink"/>
                <w:noProof/>
              </w:rPr>
              <w:t>5.5.3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_Toc465035055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3FF12BA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6" w:history="1">
            <w:r w:rsidR="00A275AE" w:rsidRPr="00D15908">
              <w:rPr>
                <w:rStyle w:val="Hyperlink"/>
                <w:noProof/>
              </w:rPr>
              <w:t>5.5.4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_Toc465035056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222410C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7" w:history="1">
            <w:r w:rsidR="00A275AE" w:rsidRPr="00D15908">
              <w:rPr>
                <w:rStyle w:val="Hyperlink"/>
                <w:noProof/>
              </w:rPr>
              <w:t>5.5.5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_Toc465035057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5CA3EF0A"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8" w:history="1">
            <w:r w:rsidR="00A275AE" w:rsidRPr="00D15908">
              <w:rPr>
                <w:rStyle w:val="Hyperlink"/>
                <w:noProof/>
              </w:rPr>
              <w:t>5.5.6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_Toc465035058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1816498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59" w:history="1">
            <w:r w:rsidR="00A275AE" w:rsidRPr="00D15908">
              <w:rPr>
                <w:rStyle w:val="Hyperlink"/>
                <w:noProof/>
              </w:rPr>
              <w:t>5.5.7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_Toc465035059 \h </w:instrText>
            </w:r>
            <w:r w:rsidR="00A275AE">
              <w:rPr>
                <w:noProof/>
                <w:webHidden/>
              </w:rPr>
            </w:r>
            <w:r w:rsidR="00A275AE">
              <w:rPr>
                <w:noProof/>
                <w:webHidden/>
              </w:rPr>
              <w:fldChar w:fldCharType="separate"/>
            </w:r>
            <w:r w:rsidR="00A275AE">
              <w:rPr>
                <w:noProof/>
                <w:webHidden/>
              </w:rPr>
              <w:t>5-19</w:t>
            </w:r>
            <w:r w:rsidR="00A275AE">
              <w:rPr>
                <w:noProof/>
                <w:webHidden/>
              </w:rPr>
              <w:fldChar w:fldCharType="end"/>
            </w:r>
          </w:hyperlink>
        </w:p>
        <w:p w14:paraId="2A103D74"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60" w:history="1">
            <w:r w:rsidR="00A275AE" w:rsidRPr="00D15908">
              <w:rPr>
                <w:rStyle w:val="Hyperlink"/>
                <w:noProof/>
              </w:rPr>
              <w:t>5.6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Current limiter</w:t>
            </w:r>
            <w:r w:rsidR="00A275AE">
              <w:rPr>
                <w:noProof/>
                <w:webHidden/>
              </w:rPr>
              <w:tab/>
            </w:r>
            <w:r w:rsidR="00A275AE">
              <w:rPr>
                <w:noProof/>
                <w:webHidden/>
              </w:rPr>
              <w:fldChar w:fldCharType="begin"/>
            </w:r>
            <w:r w:rsidR="00A275AE">
              <w:rPr>
                <w:noProof/>
                <w:webHidden/>
              </w:rPr>
              <w:instrText xml:space="preserve"> PAGEREF _Toc465035060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4C124A7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1" w:history="1">
            <w:r w:rsidR="00A275AE" w:rsidRPr="00D15908">
              <w:rPr>
                <w:rStyle w:val="Hyperlink"/>
                <w:noProof/>
              </w:rPr>
              <w:t>5.6.1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Literature Study</w:t>
            </w:r>
            <w:r w:rsidR="00A275AE">
              <w:rPr>
                <w:noProof/>
                <w:webHidden/>
              </w:rPr>
              <w:tab/>
            </w:r>
            <w:r w:rsidR="00A275AE">
              <w:rPr>
                <w:noProof/>
                <w:webHidden/>
              </w:rPr>
              <w:fldChar w:fldCharType="begin"/>
            </w:r>
            <w:r w:rsidR="00A275AE">
              <w:rPr>
                <w:noProof/>
                <w:webHidden/>
              </w:rPr>
              <w:instrText xml:space="preserve"> PAGEREF _Toc465035061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74BF30A2"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2" w:history="1">
            <w:r w:rsidR="00A275AE" w:rsidRPr="00D15908">
              <w:rPr>
                <w:rStyle w:val="Hyperlink"/>
                <w:noProof/>
              </w:rPr>
              <w:t>5.6.2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Design</w:t>
            </w:r>
            <w:r w:rsidR="00A275AE">
              <w:rPr>
                <w:noProof/>
                <w:webHidden/>
              </w:rPr>
              <w:tab/>
            </w:r>
            <w:r w:rsidR="00A275AE">
              <w:rPr>
                <w:noProof/>
                <w:webHidden/>
              </w:rPr>
              <w:fldChar w:fldCharType="begin"/>
            </w:r>
            <w:r w:rsidR="00A275AE">
              <w:rPr>
                <w:noProof/>
                <w:webHidden/>
              </w:rPr>
              <w:instrText xml:space="preserve"> PAGEREF _Toc465035062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65B9B7A7"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3" w:history="1">
            <w:r w:rsidR="00A275AE" w:rsidRPr="00D15908">
              <w:rPr>
                <w:rStyle w:val="Hyperlink"/>
                <w:noProof/>
              </w:rPr>
              <w:t>5.6.3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Analysis</w:t>
            </w:r>
            <w:r w:rsidR="00A275AE">
              <w:rPr>
                <w:noProof/>
                <w:webHidden/>
              </w:rPr>
              <w:tab/>
            </w:r>
            <w:r w:rsidR="00A275AE">
              <w:rPr>
                <w:noProof/>
                <w:webHidden/>
              </w:rPr>
              <w:fldChar w:fldCharType="begin"/>
            </w:r>
            <w:r w:rsidR="00A275AE">
              <w:rPr>
                <w:noProof/>
                <w:webHidden/>
              </w:rPr>
              <w:instrText xml:space="preserve"> PAGEREF _Toc465035063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20C764CD"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4" w:history="1">
            <w:r w:rsidR="00A275AE" w:rsidRPr="00D15908">
              <w:rPr>
                <w:rStyle w:val="Hyperlink"/>
                <w:noProof/>
              </w:rPr>
              <w:t>5.6.4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Building the circuit</w:t>
            </w:r>
            <w:r w:rsidR="00A275AE">
              <w:rPr>
                <w:noProof/>
                <w:webHidden/>
              </w:rPr>
              <w:tab/>
            </w:r>
            <w:r w:rsidR="00A275AE">
              <w:rPr>
                <w:noProof/>
                <w:webHidden/>
              </w:rPr>
              <w:fldChar w:fldCharType="begin"/>
            </w:r>
            <w:r w:rsidR="00A275AE">
              <w:rPr>
                <w:noProof/>
                <w:webHidden/>
              </w:rPr>
              <w:instrText xml:space="preserve"> PAGEREF _Toc465035064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1C72CBDD"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5" w:history="1">
            <w:r w:rsidR="00A275AE" w:rsidRPr="00D15908">
              <w:rPr>
                <w:rStyle w:val="Hyperlink"/>
                <w:noProof/>
              </w:rPr>
              <w:t>5.6.5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Measurements</w:t>
            </w:r>
            <w:r w:rsidR="00A275AE">
              <w:rPr>
                <w:noProof/>
                <w:webHidden/>
              </w:rPr>
              <w:tab/>
            </w:r>
            <w:r w:rsidR="00A275AE">
              <w:rPr>
                <w:noProof/>
                <w:webHidden/>
              </w:rPr>
              <w:fldChar w:fldCharType="begin"/>
            </w:r>
            <w:r w:rsidR="00A275AE">
              <w:rPr>
                <w:noProof/>
                <w:webHidden/>
              </w:rPr>
              <w:instrText xml:space="preserve"> PAGEREF _Toc465035065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7B03AA62"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6" w:history="1">
            <w:r w:rsidR="00A275AE" w:rsidRPr="00D15908">
              <w:rPr>
                <w:rStyle w:val="Hyperlink"/>
                <w:noProof/>
              </w:rPr>
              <w:t>5.6.6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Comparison of theoretical and measured values</w:t>
            </w:r>
            <w:r w:rsidR="00A275AE">
              <w:rPr>
                <w:noProof/>
                <w:webHidden/>
              </w:rPr>
              <w:tab/>
            </w:r>
            <w:r w:rsidR="00A275AE">
              <w:rPr>
                <w:noProof/>
                <w:webHidden/>
              </w:rPr>
              <w:fldChar w:fldCharType="begin"/>
            </w:r>
            <w:r w:rsidR="00A275AE">
              <w:rPr>
                <w:noProof/>
                <w:webHidden/>
              </w:rPr>
              <w:instrText xml:space="preserve"> PAGEREF _Toc465035066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56AC6E48"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67" w:history="1">
            <w:r w:rsidR="00A275AE" w:rsidRPr="00D15908">
              <w:rPr>
                <w:rStyle w:val="Hyperlink"/>
                <w:noProof/>
              </w:rPr>
              <w:t>5.6.7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Conclusion and recommendation</w:t>
            </w:r>
            <w:r w:rsidR="00A275AE">
              <w:rPr>
                <w:noProof/>
                <w:webHidden/>
              </w:rPr>
              <w:tab/>
            </w:r>
            <w:r w:rsidR="00A275AE">
              <w:rPr>
                <w:noProof/>
                <w:webHidden/>
              </w:rPr>
              <w:fldChar w:fldCharType="begin"/>
            </w:r>
            <w:r w:rsidR="00A275AE">
              <w:rPr>
                <w:noProof/>
                <w:webHidden/>
              </w:rPr>
              <w:instrText xml:space="preserve"> PAGEREF _Toc465035067 \h </w:instrText>
            </w:r>
            <w:r w:rsidR="00A275AE">
              <w:rPr>
                <w:noProof/>
                <w:webHidden/>
              </w:rPr>
            </w:r>
            <w:r w:rsidR="00A275AE">
              <w:rPr>
                <w:noProof/>
                <w:webHidden/>
              </w:rPr>
              <w:fldChar w:fldCharType="separate"/>
            </w:r>
            <w:r w:rsidR="00A275AE">
              <w:rPr>
                <w:noProof/>
                <w:webHidden/>
              </w:rPr>
              <w:t>5-20</w:t>
            </w:r>
            <w:r w:rsidR="00A275AE">
              <w:rPr>
                <w:noProof/>
                <w:webHidden/>
              </w:rPr>
              <w:fldChar w:fldCharType="end"/>
            </w:r>
          </w:hyperlink>
        </w:p>
        <w:p w14:paraId="300FA396"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68" w:history="1">
            <w:r w:rsidR="00A275AE" w:rsidRPr="00D15908">
              <w:rPr>
                <w:rStyle w:val="Hyperlink"/>
                <w:noProof/>
              </w:rPr>
              <w:t>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Circuit Integration (Analogue)</w:t>
            </w:r>
            <w:r w:rsidR="00A275AE">
              <w:rPr>
                <w:noProof/>
                <w:webHidden/>
              </w:rPr>
              <w:tab/>
            </w:r>
            <w:r w:rsidR="00A275AE">
              <w:rPr>
                <w:noProof/>
                <w:webHidden/>
              </w:rPr>
              <w:fldChar w:fldCharType="begin"/>
            </w:r>
            <w:r w:rsidR="00A275AE">
              <w:rPr>
                <w:noProof/>
                <w:webHidden/>
              </w:rPr>
              <w:instrText xml:space="preserve"> PAGEREF _Toc465035068 \h </w:instrText>
            </w:r>
            <w:r w:rsidR="00A275AE">
              <w:rPr>
                <w:noProof/>
                <w:webHidden/>
              </w:rPr>
            </w:r>
            <w:r w:rsidR="00A275AE">
              <w:rPr>
                <w:noProof/>
                <w:webHidden/>
              </w:rPr>
              <w:fldChar w:fldCharType="separate"/>
            </w:r>
            <w:r w:rsidR="00A275AE">
              <w:rPr>
                <w:noProof/>
                <w:webHidden/>
              </w:rPr>
              <w:t>6-21</w:t>
            </w:r>
            <w:r w:rsidR="00A275AE">
              <w:rPr>
                <w:noProof/>
                <w:webHidden/>
              </w:rPr>
              <w:fldChar w:fldCharType="end"/>
            </w:r>
          </w:hyperlink>
        </w:p>
        <w:p w14:paraId="63038CC1"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69" w:history="1">
            <w:r w:rsidR="00A275AE" w:rsidRPr="00D15908">
              <w:rPr>
                <w:rStyle w:val="Hyperlink"/>
                <w:noProof/>
              </w:rPr>
              <w:t>6.1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Final System Measurements</w:t>
            </w:r>
            <w:r w:rsidR="00A275AE">
              <w:rPr>
                <w:noProof/>
                <w:webHidden/>
              </w:rPr>
              <w:tab/>
            </w:r>
            <w:r w:rsidR="00A275AE">
              <w:rPr>
                <w:noProof/>
                <w:webHidden/>
              </w:rPr>
              <w:fldChar w:fldCharType="begin"/>
            </w:r>
            <w:r w:rsidR="00A275AE">
              <w:rPr>
                <w:noProof/>
                <w:webHidden/>
              </w:rPr>
              <w:instrText xml:space="preserve"> PAGEREF _Toc465035069 \h </w:instrText>
            </w:r>
            <w:r w:rsidR="00A275AE">
              <w:rPr>
                <w:noProof/>
                <w:webHidden/>
              </w:rPr>
            </w:r>
            <w:r w:rsidR="00A275AE">
              <w:rPr>
                <w:noProof/>
                <w:webHidden/>
              </w:rPr>
              <w:fldChar w:fldCharType="separate"/>
            </w:r>
            <w:r w:rsidR="00A275AE">
              <w:rPr>
                <w:noProof/>
                <w:webHidden/>
              </w:rPr>
              <w:t>6-21</w:t>
            </w:r>
            <w:r w:rsidR="00A275AE">
              <w:rPr>
                <w:noProof/>
                <w:webHidden/>
              </w:rPr>
              <w:fldChar w:fldCharType="end"/>
            </w:r>
          </w:hyperlink>
        </w:p>
        <w:p w14:paraId="1A3BAB19"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0" w:history="1">
            <w:r w:rsidR="00A275AE" w:rsidRPr="00D15908">
              <w:rPr>
                <w:rStyle w:val="Hyperlink"/>
                <w:noProof/>
              </w:rPr>
              <w:t>6.2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Interpretation of Results</w:t>
            </w:r>
            <w:r w:rsidR="00A275AE">
              <w:rPr>
                <w:noProof/>
                <w:webHidden/>
              </w:rPr>
              <w:tab/>
            </w:r>
            <w:r w:rsidR="00A275AE">
              <w:rPr>
                <w:noProof/>
                <w:webHidden/>
              </w:rPr>
              <w:fldChar w:fldCharType="begin"/>
            </w:r>
            <w:r w:rsidR="00A275AE">
              <w:rPr>
                <w:noProof/>
                <w:webHidden/>
              </w:rPr>
              <w:instrText xml:space="preserve"> PAGEREF _Toc465035070 \h </w:instrText>
            </w:r>
            <w:r w:rsidR="00A275AE">
              <w:rPr>
                <w:noProof/>
                <w:webHidden/>
              </w:rPr>
            </w:r>
            <w:r w:rsidR="00A275AE">
              <w:rPr>
                <w:noProof/>
                <w:webHidden/>
              </w:rPr>
              <w:fldChar w:fldCharType="separate"/>
            </w:r>
            <w:r w:rsidR="00A275AE">
              <w:rPr>
                <w:noProof/>
                <w:webHidden/>
              </w:rPr>
              <w:t>6-21</w:t>
            </w:r>
            <w:r w:rsidR="00A275AE">
              <w:rPr>
                <w:noProof/>
                <w:webHidden/>
              </w:rPr>
              <w:fldChar w:fldCharType="end"/>
            </w:r>
          </w:hyperlink>
        </w:p>
        <w:p w14:paraId="7E1F8F88"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71" w:history="1">
            <w:r w:rsidR="00A275AE" w:rsidRPr="00D15908">
              <w:rPr>
                <w:rStyle w:val="Hyperlink"/>
                <w:noProof/>
              </w:rPr>
              <w:t>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Software Design</w:t>
            </w:r>
            <w:r w:rsidR="00A275AE">
              <w:rPr>
                <w:noProof/>
                <w:webHidden/>
              </w:rPr>
              <w:tab/>
            </w:r>
            <w:r w:rsidR="00A275AE">
              <w:rPr>
                <w:noProof/>
                <w:webHidden/>
              </w:rPr>
              <w:fldChar w:fldCharType="begin"/>
            </w:r>
            <w:r w:rsidR="00A275AE">
              <w:rPr>
                <w:noProof/>
                <w:webHidden/>
              </w:rPr>
              <w:instrText xml:space="preserve"> PAGEREF _Toc465035071 \h </w:instrText>
            </w:r>
            <w:r w:rsidR="00A275AE">
              <w:rPr>
                <w:noProof/>
                <w:webHidden/>
              </w:rPr>
            </w:r>
            <w:r w:rsidR="00A275AE">
              <w:rPr>
                <w:noProof/>
                <w:webHidden/>
              </w:rPr>
              <w:fldChar w:fldCharType="separate"/>
            </w:r>
            <w:r w:rsidR="00A275AE">
              <w:rPr>
                <w:noProof/>
                <w:webHidden/>
              </w:rPr>
              <w:t>7-22</w:t>
            </w:r>
            <w:r w:rsidR="00A275AE">
              <w:rPr>
                <w:noProof/>
                <w:webHidden/>
              </w:rPr>
              <w:fldChar w:fldCharType="end"/>
            </w:r>
          </w:hyperlink>
        </w:p>
        <w:p w14:paraId="1BD2501E"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2" w:history="1">
            <w:r w:rsidR="00A275AE" w:rsidRPr="00D15908">
              <w:rPr>
                <w:rStyle w:val="Hyperlink"/>
                <w:noProof/>
              </w:rPr>
              <w:t>7.1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Purpose &amp; Requirement</w:t>
            </w:r>
            <w:r w:rsidR="00A275AE">
              <w:rPr>
                <w:noProof/>
                <w:webHidden/>
              </w:rPr>
              <w:tab/>
            </w:r>
            <w:r w:rsidR="00A275AE">
              <w:rPr>
                <w:noProof/>
                <w:webHidden/>
              </w:rPr>
              <w:fldChar w:fldCharType="begin"/>
            </w:r>
            <w:r w:rsidR="00A275AE">
              <w:rPr>
                <w:noProof/>
                <w:webHidden/>
              </w:rPr>
              <w:instrText xml:space="preserve"> PAGEREF _Toc465035072 \h </w:instrText>
            </w:r>
            <w:r w:rsidR="00A275AE">
              <w:rPr>
                <w:noProof/>
                <w:webHidden/>
              </w:rPr>
            </w:r>
            <w:r w:rsidR="00A275AE">
              <w:rPr>
                <w:noProof/>
                <w:webHidden/>
              </w:rPr>
              <w:fldChar w:fldCharType="separate"/>
            </w:r>
            <w:r w:rsidR="00A275AE">
              <w:rPr>
                <w:noProof/>
                <w:webHidden/>
              </w:rPr>
              <w:t>7-22</w:t>
            </w:r>
            <w:r w:rsidR="00A275AE">
              <w:rPr>
                <w:noProof/>
                <w:webHidden/>
              </w:rPr>
              <w:fldChar w:fldCharType="end"/>
            </w:r>
          </w:hyperlink>
        </w:p>
        <w:p w14:paraId="6E583E2D"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3" w:history="1">
            <w:r w:rsidR="00A275AE" w:rsidRPr="00D15908">
              <w:rPr>
                <w:rStyle w:val="Hyperlink"/>
                <w:noProof/>
              </w:rPr>
              <w:t>7.2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Software Literature</w:t>
            </w:r>
            <w:r w:rsidR="00A275AE">
              <w:rPr>
                <w:noProof/>
                <w:webHidden/>
              </w:rPr>
              <w:tab/>
            </w:r>
            <w:r w:rsidR="00A275AE">
              <w:rPr>
                <w:noProof/>
                <w:webHidden/>
              </w:rPr>
              <w:fldChar w:fldCharType="begin"/>
            </w:r>
            <w:r w:rsidR="00A275AE">
              <w:rPr>
                <w:noProof/>
                <w:webHidden/>
              </w:rPr>
              <w:instrText xml:space="preserve"> PAGEREF _Toc465035073 \h </w:instrText>
            </w:r>
            <w:r w:rsidR="00A275AE">
              <w:rPr>
                <w:noProof/>
                <w:webHidden/>
              </w:rPr>
            </w:r>
            <w:r w:rsidR="00A275AE">
              <w:rPr>
                <w:noProof/>
                <w:webHidden/>
              </w:rPr>
              <w:fldChar w:fldCharType="separate"/>
            </w:r>
            <w:r w:rsidR="00A275AE">
              <w:rPr>
                <w:noProof/>
                <w:webHidden/>
              </w:rPr>
              <w:t>7-22</w:t>
            </w:r>
            <w:r w:rsidR="00A275AE">
              <w:rPr>
                <w:noProof/>
                <w:webHidden/>
              </w:rPr>
              <w:fldChar w:fldCharType="end"/>
            </w:r>
          </w:hyperlink>
        </w:p>
        <w:p w14:paraId="4A5635CA"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4" w:history="1">
            <w:r w:rsidR="00A275AE" w:rsidRPr="00D15908">
              <w:rPr>
                <w:rStyle w:val="Hyperlink"/>
                <w:noProof/>
              </w:rPr>
              <w:t>7.3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Software Extras</w:t>
            </w:r>
            <w:r w:rsidR="00A275AE">
              <w:rPr>
                <w:noProof/>
                <w:webHidden/>
              </w:rPr>
              <w:tab/>
            </w:r>
            <w:r w:rsidR="00A275AE">
              <w:rPr>
                <w:noProof/>
                <w:webHidden/>
              </w:rPr>
              <w:fldChar w:fldCharType="begin"/>
            </w:r>
            <w:r w:rsidR="00A275AE">
              <w:rPr>
                <w:noProof/>
                <w:webHidden/>
              </w:rPr>
              <w:instrText xml:space="preserve"> PAGEREF _Toc465035074 \h </w:instrText>
            </w:r>
            <w:r w:rsidR="00A275AE">
              <w:rPr>
                <w:noProof/>
                <w:webHidden/>
              </w:rPr>
            </w:r>
            <w:r w:rsidR="00A275AE">
              <w:rPr>
                <w:noProof/>
                <w:webHidden/>
              </w:rPr>
              <w:fldChar w:fldCharType="separate"/>
            </w:r>
            <w:r w:rsidR="00A275AE">
              <w:rPr>
                <w:noProof/>
                <w:webHidden/>
              </w:rPr>
              <w:t>7-23</w:t>
            </w:r>
            <w:r w:rsidR="00A275AE">
              <w:rPr>
                <w:noProof/>
                <w:webHidden/>
              </w:rPr>
              <w:fldChar w:fldCharType="end"/>
            </w:r>
          </w:hyperlink>
        </w:p>
        <w:p w14:paraId="685A6085"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75" w:history="1">
            <w:r w:rsidR="00A275AE" w:rsidRPr="00D15908">
              <w:rPr>
                <w:rStyle w:val="Hyperlink"/>
                <w:noProof/>
              </w:rPr>
              <w:t>7.3.1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Control System</w:t>
            </w:r>
            <w:r w:rsidR="00A275AE">
              <w:rPr>
                <w:noProof/>
                <w:webHidden/>
              </w:rPr>
              <w:tab/>
            </w:r>
            <w:r w:rsidR="00A275AE">
              <w:rPr>
                <w:noProof/>
                <w:webHidden/>
              </w:rPr>
              <w:fldChar w:fldCharType="begin"/>
            </w:r>
            <w:r w:rsidR="00A275AE">
              <w:rPr>
                <w:noProof/>
                <w:webHidden/>
              </w:rPr>
              <w:instrText xml:space="preserve"> PAGEREF _Toc465035075 \h </w:instrText>
            </w:r>
            <w:r w:rsidR="00A275AE">
              <w:rPr>
                <w:noProof/>
                <w:webHidden/>
              </w:rPr>
            </w:r>
            <w:r w:rsidR="00A275AE">
              <w:rPr>
                <w:noProof/>
                <w:webHidden/>
              </w:rPr>
              <w:fldChar w:fldCharType="separate"/>
            </w:r>
            <w:r w:rsidR="00A275AE">
              <w:rPr>
                <w:noProof/>
                <w:webHidden/>
              </w:rPr>
              <w:t>7-23</w:t>
            </w:r>
            <w:r w:rsidR="00A275AE">
              <w:rPr>
                <w:noProof/>
                <w:webHidden/>
              </w:rPr>
              <w:fldChar w:fldCharType="end"/>
            </w:r>
          </w:hyperlink>
        </w:p>
        <w:p w14:paraId="6E35BBD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76" w:history="1">
            <w:r w:rsidR="00A275AE" w:rsidRPr="00D15908">
              <w:rPr>
                <w:rStyle w:val="Hyperlink"/>
                <w:noProof/>
              </w:rPr>
              <w:t>7.3.2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Battery charging profiles</w:t>
            </w:r>
            <w:r w:rsidR="00A275AE">
              <w:rPr>
                <w:noProof/>
                <w:webHidden/>
              </w:rPr>
              <w:tab/>
            </w:r>
            <w:r w:rsidR="00A275AE">
              <w:rPr>
                <w:noProof/>
                <w:webHidden/>
              </w:rPr>
              <w:fldChar w:fldCharType="begin"/>
            </w:r>
            <w:r w:rsidR="00A275AE">
              <w:rPr>
                <w:noProof/>
                <w:webHidden/>
              </w:rPr>
              <w:instrText xml:space="preserve"> PAGEREF _Toc465035076 \h </w:instrText>
            </w:r>
            <w:r w:rsidR="00A275AE">
              <w:rPr>
                <w:noProof/>
                <w:webHidden/>
              </w:rPr>
            </w:r>
            <w:r w:rsidR="00A275AE">
              <w:rPr>
                <w:noProof/>
                <w:webHidden/>
              </w:rPr>
              <w:fldChar w:fldCharType="separate"/>
            </w:r>
            <w:r w:rsidR="00A275AE">
              <w:rPr>
                <w:noProof/>
                <w:webHidden/>
              </w:rPr>
              <w:t>7-24</w:t>
            </w:r>
            <w:r w:rsidR="00A275AE">
              <w:rPr>
                <w:noProof/>
                <w:webHidden/>
              </w:rPr>
              <w:fldChar w:fldCharType="end"/>
            </w:r>
          </w:hyperlink>
        </w:p>
        <w:p w14:paraId="1E74D631"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77" w:history="1">
            <w:r w:rsidR="00A275AE" w:rsidRPr="00D15908">
              <w:rPr>
                <w:rStyle w:val="Hyperlink"/>
                <w:noProof/>
              </w:rPr>
              <w:t>7.3.3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Cellular connectivity</w:t>
            </w:r>
            <w:r w:rsidR="00A275AE">
              <w:rPr>
                <w:noProof/>
                <w:webHidden/>
              </w:rPr>
              <w:tab/>
            </w:r>
            <w:r w:rsidR="00A275AE">
              <w:rPr>
                <w:noProof/>
                <w:webHidden/>
              </w:rPr>
              <w:fldChar w:fldCharType="begin"/>
            </w:r>
            <w:r w:rsidR="00A275AE">
              <w:rPr>
                <w:noProof/>
                <w:webHidden/>
              </w:rPr>
              <w:instrText xml:space="preserve"> PAGEREF _Toc465035077 \h </w:instrText>
            </w:r>
            <w:r w:rsidR="00A275AE">
              <w:rPr>
                <w:noProof/>
                <w:webHidden/>
              </w:rPr>
            </w:r>
            <w:r w:rsidR="00A275AE">
              <w:rPr>
                <w:noProof/>
                <w:webHidden/>
              </w:rPr>
              <w:fldChar w:fldCharType="separate"/>
            </w:r>
            <w:r w:rsidR="00A275AE">
              <w:rPr>
                <w:noProof/>
                <w:webHidden/>
              </w:rPr>
              <w:t>7-25</w:t>
            </w:r>
            <w:r w:rsidR="00A275AE">
              <w:rPr>
                <w:noProof/>
                <w:webHidden/>
              </w:rPr>
              <w:fldChar w:fldCharType="end"/>
            </w:r>
          </w:hyperlink>
        </w:p>
        <w:p w14:paraId="0349E59A" w14:textId="77777777" w:rsidR="00A275AE" w:rsidRDefault="0035655F">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035078" w:history="1">
            <w:r w:rsidR="00A275AE" w:rsidRPr="00D15908">
              <w:rPr>
                <w:rStyle w:val="Hyperlink"/>
                <w:noProof/>
              </w:rPr>
              <w:t>7.4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Arduino Interface</w:t>
            </w:r>
            <w:r w:rsidR="00A275AE">
              <w:rPr>
                <w:noProof/>
                <w:webHidden/>
              </w:rPr>
              <w:tab/>
            </w:r>
            <w:r w:rsidR="00A275AE">
              <w:rPr>
                <w:noProof/>
                <w:webHidden/>
              </w:rPr>
              <w:fldChar w:fldCharType="begin"/>
            </w:r>
            <w:r w:rsidR="00A275AE">
              <w:rPr>
                <w:noProof/>
                <w:webHidden/>
              </w:rPr>
              <w:instrText xml:space="preserve"> PAGEREF _Toc465035078 \h </w:instrText>
            </w:r>
            <w:r w:rsidR="00A275AE">
              <w:rPr>
                <w:noProof/>
                <w:webHidden/>
              </w:rPr>
            </w:r>
            <w:r w:rsidR="00A275AE">
              <w:rPr>
                <w:noProof/>
                <w:webHidden/>
              </w:rPr>
              <w:fldChar w:fldCharType="separate"/>
            </w:r>
            <w:r w:rsidR="00A275AE">
              <w:rPr>
                <w:noProof/>
                <w:webHidden/>
              </w:rPr>
              <w:t>7-25</w:t>
            </w:r>
            <w:r w:rsidR="00A275AE">
              <w:rPr>
                <w:noProof/>
                <w:webHidden/>
              </w:rPr>
              <w:fldChar w:fldCharType="end"/>
            </w:r>
          </w:hyperlink>
        </w:p>
        <w:p w14:paraId="44FA0994"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79" w:history="1">
            <w:r w:rsidR="00A275AE" w:rsidRPr="00D15908">
              <w:rPr>
                <w:rStyle w:val="Hyperlink"/>
                <w:noProof/>
              </w:rPr>
              <w:t>7.4.1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Inputs (PWM RC filters)</w:t>
            </w:r>
            <w:r w:rsidR="00A275AE">
              <w:rPr>
                <w:noProof/>
                <w:webHidden/>
              </w:rPr>
              <w:tab/>
            </w:r>
            <w:r w:rsidR="00A275AE">
              <w:rPr>
                <w:noProof/>
                <w:webHidden/>
              </w:rPr>
              <w:fldChar w:fldCharType="begin"/>
            </w:r>
            <w:r w:rsidR="00A275AE">
              <w:rPr>
                <w:noProof/>
                <w:webHidden/>
              </w:rPr>
              <w:instrText xml:space="preserve"> PAGEREF _Toc465035079 \h </w:instrText>
            </w:r>
            <w:r w:rsidR="00A275AE">
              <w:rPr>
                <w:noProof/>
                <w:webHidden/>
              </w:rPr>
            </w:r>
            <w:r w:rsidR="00A275AE">
              <w:rPr>
                <w:noProof/>
                <w:webHidden/>
              </w:rPr>
              <w:fldChar w:fldCharType="separate"/>
            </w:r>
            <w:r w:rsidR="00A275AE">
              <w:rPr>
                <w:noProof/>
                <w:webHidden/>
              </w:rPr>
              <w:t>7-25</w:t>
            </w:r>
            <w:r w:rsidR="00A275AE">
              <w:rPr>
                <w:noProof/>
                <w:webHidden/>
              </w:rPr>
              <w:fldChar w:fldCharType="end"/>
            </w:r>
          </w:hyperlink>
        </w:p>
        <w:p w14:paraId="474E5B4B"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80" w:history="1">
            <w:r w:rsidR="00A275AE" w:rsidRPr="00D15908">
              <w:rPr>
                <w:rStyle w:val="Hyperlink"/>
                <w:noProof/>
              </w:rPr>
              <w:t>7.4.2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Outputs</w:t>
            </w:r>
            <w:r w:rsidR="00A275AE">
              <w:rPr>
                <w:noProof/>
                <w:webHidden/>
              </w:rPr>
              <w:tab/>
            </w:r>
            <w:r w:rsidR="00A275AE">
              <w:rPr>
                <w:noProof/>
                <w:webHidden/>
              </w:rPr>
              <w:fldChar w:fldCharType="begin"/>
            </w:r>
            <w:r w:rsidR="00A275AE">
              <w:rPr>
                <w:noProof/>
                <w:webHidden/>
              </w:rPr>
              <w:instrText xml:space="preserve"> PAGEREF _Toc465035080 \h </w:instrText>
            </w:r>
            <w:r w:rsidR="00A275AE">
              <w:rPr>
                <w:noProof/>
                <w:webHidden/>
              </w:rPr>
            </w:r>
            <w:r w:rsidR="00A275AE">
              <w:rPr>
                <w:noProof/>
                <w:webHidden/>
              </w:rPr>
              <w:fldChar w:fldCharType="separate"/>
            </w:r>
            <w:r w:rsidR="00A275AE">
              <w:rPr>
                <w:noProof/>
                <w:webHidden/>
              </w:rPr>
              <w:t>7-27</w:t>
            </w:r>
            <w:r w:rsidR="00A275AE">
              <w:rPr>
                <w:noProof/>
                <w:webHidden/>
              </w:rPr>
              <w:fldChar w:fldCharType="end"/>
            </w:r>
          </w:hyperlink>
        </w:p>
        <w:p w14:paraId="241125A3"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1" w:history="1">
            <w:r w:rsidR="00A275AE" w:rsidRPr="00D15908">
              <w:rPr>
                <w:rStyle w:val="Hyperlink"/>
                <w:noProof/>
              </w:rPr>
              <w:t>8</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A: Measured Demonstration Results</w:t>
            </w:r>
            <w:r w:rsidR="00A275AE">
              <w:rPr>
                <w:noProof/>
                <w:webHidden/>
              </w:rPr>
              <w:tab/>
            </w:r>
            <w:r w:rsidR="00A275AE">
              <w:rPr>
                <w:noProof/>
                <w:webHidden/>
              </w:rPr>
              <w:fldChar w:fldCharType="begin"/>
            </w:r>
            <w:r w:rsidR="00A275AE">
              <w:rPr>
                <w:noProof/>
                <w:webHidden/>
              </w:rPr>
              <w:instrText xml:space="preserve"> PAGEREF _Toc465035081 \h </w:instrText>
            </w:r>
            <w:r w:rsidR="00A275AE">
              <w:rPr>
                <w:noProof/>
                <w:webHidden/>
              </w:rPr>
            </w:r>
            <w:r w:rsidR="00A275AE">
              <w:rPr>
                <w:noProof/>
                <w:webHidden/>
              </w:rPr>
              <w:fldChar w:fldCharType="separate"/>
            </w:r>
            <w:r w:rsidR="00A275AE">
              <w:rPr>
                <w:noProof/>
                <w:webHidden/>
              </w:rPr>
              <w:t>8-29</w:t>
            </w:r>
            <w:r w:rsidR="00A275AE">
              <w:rPr>
                <w:noProof/>
                <w:webHidden/>
              </w:rPr>
              <w:fldChar w:fldCharType="end"/>
            </w:r>
          </w:hyperlink>
        </w:p>
        <w:p w14:paraId="40DDAC71"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2" w:history="1">
            <w:r w:rsidR="00A275AE" w:rsidRPr="00D15908">
              <w:rPr>
                <w:rStyle w:val="Hyperlink"/>
                <w:noProof/>
              </w:rPr>
              <w:t>9</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B: Circuit Diagram</w:t>
            </w:r>
            <w:r w:rsidR="00A275AE">
              <w:rPr>
                <w:noProof/>
                <w:webHidden/>
              </w:rPr>
              <w:tab/>
            </w:r>
            <w:r w:rsidR="00A275AE">
              <w:rPr>
                <w:noProof/>
                <w:webHidden/>
              </w:rPr>
              <w:fldChar w:fldCharType="begin"/>
            </w:r>
            <w:r w:rsidR="00A275AE">
              <w:rPr>
                <w:noProof/>
                <w:webHidden/>
              </w:rPr>
              <w:instrText xml:space="preserve"> PAGEREF _Toc465035082 \h </w:instrText>
            </w:r>
            <w:r w:rsidR="00A275AE">
              <w:rPr>
                <w:noProof/>
                <w:webHidden/>
              </w:rPr>
            </w:r>
            <w:r w:rsidR="00A275AE">
              <w:rPr>
                <w:noProof/>
                <w:webHidden/>
              </w:rPr>
              <w:fldChar w:fldCharType="separate"/>
            </w:r>
            <w:r w:rsidR="00A275AE">
              <w:rPr>
                <w:noProof/>
                <w:webHidden/>
              </w:rPr>
              <w:t>9-30</w:t>
            </w:r>
            <w:r w:rsidR="00A275AE">
              <w:rPr>
                <w:noProof/>
                <w:webHidden/>
              </w:rPr>
              <w:fldChar w:fldCharType="end"/>
            </w:r>
          </w:hyperlink>
        </w:p>
        <w:p w14:paraId="132D36CE"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3" w:history="1">
            <w:r w:rsidR="00A275AE" w:rsidRPr="00D15908">
              <w:rPr>
                <w:rStyle w:val="Hyperlink"/>
                <w:noProof/>
              </w:rPr>
              <w:t>10</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C: PCB Layout</w:t>
            </w:r>
            <w:r w:rsidR="00A275AE">
              <w:rPr>
                <w:noProof/>
                <w:webHidden/>
              </w:rPr>
              <w:tab/>
            </w:r>
            <w:r w:rsidR="00A275AE">
              <w:rPr>
                <w:noProof/>
                <w:webHidden/>
              </w:rPr>
              <w:fldChar w:fldCharType="begin"/>
            </w:r>
            <w:r w:rsidR="00A275AE">
              <w:rPr>
                <w:noProof/>
                <w:webHidden/>
              </w:rPr>
              <w:instrText xml:space="preserve"> PAGEREF _Toc465035083 \h </w:instrText>
            </w:r>
            <w:r w:rsidR="00A275AE">
              <w:rPr>
                <w:noProof/>
                <w:webHidden/>
              </w:rPr>
            </w:r>
            <w:r w:rsidR="00A275AE">
              <w:rPr>
                <w:noProof/>
                <w:webHidden/>
              </w:rPr>
              <w:fldChar w:fldCharType="separate"/>
            </w:r>
            <w:r w:rsidR="00A275AE">
              <w:rPr>
                <w:noProof/>
                <w:webHidden/>
              </w:rPr>
              <w:t>10-31</w:t>
            </w:r>
            <w:r w:rsidR="00A275AE">
              <w:rPr>
                <w:noProof/>
                <w:webHidden/>
              </w:rPr>
              <w:fldChar w:fldCharType="end"/>
            </w:r>
          </w:hyperlink>
        </w:p>
        <w:p w14:paraId="489C48D0"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4" w:history="1">
            <w:r w:rsidR="00A275AE" w:rsidRPr="00D15908">
              <w:rPr>
                <w:rStyle w:val="Hyperlink"/>
                <w:noProof/>
              </w:rPr>
              <w:t>11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D: Photo of Circuit</w:t>
            </w:r>
            <w:r w:rsidR="00A275AE">
              <w:rPr>
                <w:noProof/>
                <w:webHidden/>
              </w:rPr>
              <w:tab/>
            </w:r>
            <w:r w:rsidR="00A275AE">
              <w:rPr>
                <w:noProof/>
                <w:webHidden/>
              </w:rPr>
              <w:fldChar w:fldCharType="begin"/>
            </w:r>
            <w:r w:rsidR="00A275AE">
              <w:rPr>
                <w:noProof/>
                <w:webHidden/>
              </w:rPr>
              <w:instrText xml:space="preserve"> PAGEREF _Toc465035084 \h </w:instrText>
            </w:r>
            <w:r w:rsidR="00A275AE">
              <w:rPr>
                <w:noProof/>
                <w:webHidden/>
              </w:rPr>
            </w:r>
            <w:r w:rsidR="00A275AE">
              <w:rPr>
                <w:noProof/>
                <w:webHidden/>
              </w:rPr>
              <w:fldChar w:fldCharType="separate"/>
            </w:r>
            <w:r w:rsidR="00A275AE">
              <w:rPr>
                <w:noProof/>
                <w:webHidden/>
              </w:rPr>
              <w:t>11-32</w:t>
            </w:r>
            <w:r w:rsidR="00A275AE">
              <w:rPr>
                <w:noProof/>
                <w:webHidden/>
              </w:rPr>
              <w:fldChar w:fldCharType="end"/>
            </w:r>
          </w:hyperlink>
        </w:p>
        <w:p w14:paraId="2EA23472"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85" w:history="1">
            <w:r w:rsidR="00A275AE" w:rsidRPr="00D15908">
              <w:rPr>
                <w:rStyle w:val="Hyperlink"/>
                <w:noProof/>
              </w:rPr>
              <w:t>12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 Calculations</w:t>
            </w:r>
            <w:r w:rsidR="00A275AE">
              <w:rPr>
                <w:noProof/>
                <w:webHidden/>
              </w:rPr>
              <w:tab/>
            </w:r>
            <w:r w:rsidR="00A275AE">
              <w:rPr>
                <w:noProof/>
                <w:webHidden/>
              </w:rPr>
              <w:fldChar w:fldCharType="begin"/>
            </w:r>
            <w:r w:rsidR="00A275AE">
              <w:rPr>
                <w:noProof/>
                <w:webHidden/>
              </w:rPr>
              <w:instrText xml:space="preserve"> PAGEREF _Toc465035085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1FC2CDEF"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86" w:history="1">
            <w:r w:rsidR="00A275AE" w:rsidRPr="00D15908">
              <w:rPr>
                <w:rStyle w:val="Hyperlink"/>
                <w:noProof/>
              </w:rPr>
              <w:t>12.1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E.1:  Transformers</w:t>
            </w:r>
            <w:r w:rsidR="00A275AE">
              <w:rPr>
                <w:noProof/>
                <w:webHidden/>
              </w:rPr>
              <w:tab/>
            </w:r>
            <w:r w:rsidR="00A275AE">
              <w:rPr>
                <w:noProof/>
                <w:webHidden/>
              </w:rPr>
              <w:fldChar w:fldCharType="begin"/>
            </w:r>
            <w:r w:rsidR="00A275AE">
              <w:rPr>
                <w:noProof/>
                <w:webHidden/>
              </w:rPr>
              <w:instrText xml:space="preserve"> PAGEREF _Toc465035086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0F631F78"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87" w:history="1">
            <w:r w:rsidR="00A275AE" w:rsidRPr="00D15908">
              <w:rPr>
                <w:rStyle w:val="Hyperlink"/>
                <w:noProof/>
              </w:rPr>
              <w:t>12.2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E.2: Rectifiers &amp; Capacitor Banks</w:t>
            </w:r>
            <w:r w:rsidR="00A275AE">
              <w:rPr>
                <w:noProof/>
                <w:webHidden/>
              </w:rPr>
              <w:tab/>
            </w:r>
            <w:r w:rsidR="00A275AE">
              <w:rPr>
                <w:noProof/>
                <w:webHidden/>
              </w:rPr>
              <w:fldChar w:fldCharType="begin"/>
            </w:r>
            <w:r w:rsidR="00A275AE">
              <w:rPr>
                <w:noProof/>
                <w:webHidden/>
              </w:rPr>
              <w:instrText xml:space="preserve"> PAGEREF _Toc465035087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68BB09AB"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88" w:history="1">
            <w:r w:rsidR="00A275AE" w:rsidRPr="00D15908">
              <w:rPr>
                <w:rStyle w:val="Hyperlink"/>
                <w:noProof/>
              </w:rPr>
              <w:t>12.3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E.3: Zener Constant Voltage Reference</w:t>
            </w:r>
            <w:r w:rsidR="00A275AE">
              <w:rPr>
                <w:noProof/>
                <w:webHidden/>
              </w:rPr>
              <w:tab/>
            </w:r>
            <w:r w:rsidR="00A275AE">
              <w:rPr>
                <w:noProof/>
                <w:webHidden/>
              </w:rPr>
              <w:fldChar w:fldCharType="begin"/>
            </w:r>
            <w:r w:rsidR="00A275AE">
              <w:rPr>
                <w:noProof/>
                <w:webHidden/>
              </w:rPr>
              <w:instrText xml:space="preserve"> PAGEREF _Toc465035088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6A6EE579"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89" w:history="1">
            <w:r w:rsidR="00A275AE" w:rsidRPr="00D15908">
              <w:rPr>
                <w:rStyle w:val="Hyperlink"/>
                <w:noProof/>
              </w:rPr>
              <w:t>12.4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E.4: Pass Output Stage</w:t>
            </w:r>
            <w:r w:rsidR="00A275AE">
              <w:rPr>
                <w:noProof/>
                <w:webHidden/>
              </w:rPr>
              <w:tab/>
            </w:r>
            <w:r w:rsidR="00A275AE">
              <w:rPr>
                <w:noProof/>
                <w:webHidden/>
              </w:rPr>
              <w:fldChar w:fldCharType="begin"/>
            </w:r>
            <w:r w:rsidR="00A275AE">
              <w:rPr>
                <w:noProof/>
                <w:webHidden/>
              </w:rPr>
              <w:instrText xml:space="preserve"> PAGEREF _Toc465035089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3B663291"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0" w:history="1">
            <w:r w:rsidR="00A275AE" w:rsidRPr="00D15908">
              <w:rPr>
                <w:rStyle w:val="Hyperlink"/>
                <w:noProof/>
              </w:rPr>
              <w:t>12.5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E.5: Voltage Regulator</w:t>
            </w:r>
            <w:r w:rsidR="00A275AE">
              <w:rPr>
                <w:noProof/>
                <w:webHidden/>
              </w:rPr>
              <w:tab/>
            </w:r>
            <w:r w:rsidR="00A275AE">
              <w:rPr>
                <w:noProof/>
                <w:webHidden/>
              </w:rPr>
              <w:fldChar w:fldCharType="begin"/>
            </w:r>
            <w:r w:rsidR="00A275AE">
              <w:rPr>
                <w:noProof/>
                <w:webHidden/>
              </w:rPr>
              <w:instrText xml:space="preserve"> PAGEREF _Toc465035090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5AAEB5D2"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1" w:history="1">
            <w:r w:rsidR="00A275AE" w:rsidRPr="00D15908">
              <w:rPr>
                <w:rStyle w:val="Hyperlink"/>
                <w:noProof/>
              </w:rPr>
              <w:t>12.6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E.6: Current Limiter</w:t>
            </w:r>
            <w:r w:rsidR="00A275AE">
              <w:rPr>
                <w:noProof/>
                <w:webHidden/>
              </w:rPr>
              <w:tab/>
            </w:r>
            <w:r w:rsidR="00A275AE">
              <w:rPr>
                <w:noProof/>
                <w:webHidden/>
              </w:rPr>
              <w:fldChar w:fldCharType="begin"/>
            </w:r>
            <w:r w:rsidR="00A275AE">
              <w:rPr>
                <w:noProof/>
                <w:webHidden/>
              </w:rPr>
              <w:instrText xml:space="preserve"> PAGEREF _Toc465035091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7B822EA0"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2" w:history="1">
            <w:r w:rsidR="00A275AE" w:rsidRPr="00D15908">
              <w:rPr>
                <w:rStyle w:val="Hyperlink"/>
                <w:noProof/>
              </w:rPr>
              <w:t>12.7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E.7: Arduino Interface</w:t>
            </w:r>
            <w:r w:rsidR="00A275AE">
              <w:rPr>
                <w:noProof/>
                <w:webHidden/>
              </w:rPr>
              <w:tab/>
            </w:r>
            <w:r w:rsidR="00A275AE">
              <w:rPr>
                <w:noProof/>
                <w:webHidden/>
              </w:rPr>
              <w:fldChar w:fldCharType="begin"/>
            </w:r>
            <w:r w:rsidR="00A275AE">
              <w:rPr>
                <w:noProof/>
                <w:webHidden/>
              </w:rPr>
              <w:instrText xml:space="preserve"> PAGEREF _Toc465035092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4C439B32"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93" w:history="1">
            <w:r w:rsidR="00A275AE" w:rsidRPr="00D15908">
              <w:rPr>
                <w:rStyle w:val="Hyperlink"/>
                <w:noProof/>
              </w:rPr>
              <w:t>12.7.1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PWM filter</w:t>
            </w:r>
            <w:r w:rsidR="00A275AE">
              <w:rPr>
                <w:noProof/>
                <w:webHidden/>
              </w:rPr>
              <w:tab/>
            </w:r>
            <w:r w:rsidR="00A275AE">
              <w:rPr>
                <w:noProof/>
                <w:webHidden/>
              </w:rPr>
              <w:fldChar w:fldCharType="begin"/>
            </w:r>
            <w:r w:rsidR="00A275AE">
              <w:rPr>
                <w:noProof/>
                <w:webHidden/>
              </w:rPr>
              <w:instrText xml:space="preserve"> PAGEREF _Toc465035093 \h </w:instrText>
            </w:r>
            <w:r w:rsidR="00A275AE">
              <w:rPr>
                <w:noProof/>
                <w:webHidden/>
              </w:rPr>
            </w:r>
            <w:r w:rsidR="00A275AE">
              <w:rPr>
                <w:noProof/>
                <w:webHidden/>
              </w:rPr>
              <w:fldChar w:fldCharType="separate"/>
            </w:r>
            <w:r w:rsidR="00A275AE">
              <w:rPr>
                <w:noProof/>
                <w:webHidden/>
              </w:rPr>
              <w:t>12-33</w:t>
            </w:r>
            <w:r w:rsidR="00A275AE">
              <w:rPr>
                <w:noProof/>
                <w:webHidden/>
              </w:rPr>
              <w:fldChar w:fldCharType="end"/>
            </w:r>
          </w:hyperlink>
        </w:p>
        <w:p w14:paraId="58A5BCBB"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94" w:history="1">
            <w:r w:rsidR="00A275AE" w:rsidRPr="00D15908">
              <w:rPr>
                <w:rStyle w:val="Hyperlink"/>
                <w:noProof/>
              </w:rPr>
              <w:t>13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F: Source code</w:t>
            </w:r>
            <w:r w:rsidR="00A275AE">
              <w:rPr>
                <w:noProof/>
                <w:webHidden/>
              </w:rPr>
              <w:tab/>
            </w:r>
            <w:r w:rsidR="00A275AE">
              <w:rPr>
                <w:noProof/>
                <w:webHidden/>
              </w:rPr>
              <w:fldChar w:fldCharType="begin"/>
            </w:r>
            <w:r w:rsidR="00A275AE">
              <w:rPr>
                <w:noProof/>
                <w:webHidden/>
              </w:rPr>
              <w:instrText xml:space="preserve"> PAGEREF _Toc465035094 \h </w:instrText>
            </w:r>
            <w:r w:rsidR="00A275AE">
              <w:rPr>
                <w:noProof/>
                <w:webHidden/>
              </w:rPr>
            </w:r>
            <w:r w:rsidR="00A275AE">
              <w:rPr>
                <w:noProof/>
                <w:webHidden/>
              </w:rPr>
              <w:fldChar w:fldCharType="separate"/>
            </w:r>
            <w:r w:rsidR="00A275AE">
              <w:rPr>
                <w:noProof/>
                <w:webHidden/>
              </w:rPr>
              <w:t>13-35</w:t>
            </w:r>
            <w:r w:rsidR="00A275AE">
              <w:rPr>
                <w:noProof/>
                <w:webHidden/>
              </w:rPr>
              <w:fldChar w:fldCharType="end"/>
            </w:r>
          </w:hyperlink>
        </w:p>
        <w:p w14:paraId="69463D87"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095" w:history="1">
            <w:r w:rsidR="00A275AE" w:rsidRPr="00D15908">
              <w:rPr>
                <w:rStyle w:val="Hyperlink"/>
                <w:noProof/>
              </w:rPr>
              <w:t>14</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Appendix G: Extra information</w:t>
            </w:r>
            <w:r w:rsidR="00A275AE">
              <w:rPr>
                <w:noProof/>
                <w:webHidden/>
              </w:rPr>
              <w:tab/>
            </w:r>
            <w:r w:rsidR="00A275AE">
              <w:rPr>
                <w:noProof/>
                <w:webHidden/>
              </w:rPr>
              <w:fldChar w:fldCharType="begin"/>
            </w:r>
            <w:r w:rsidR="00A275AE">
              <w:rPr>
                <w:noProof/>
                <w:webHidden/>
              </w:rPr>
              <w:instrText xml:space="preserve"> PAGEREF _Toc465035095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46B35DF4"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6" w:history="1">
            <w:r w:rsidR="00A275AE" w:rsidRPr="00D15908">
              <w:rPr>
                <w:rStyle w:val="Hyperlink"/>
                <w:noProof/>
              </w:rPr>
              <w:t>14.1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Voltage Gain</w:t>
            </w:r>
            <w:r w:rsidR="00A275AE">
              <w:rPr>
                <w:noProof/>
                <w:webHidden/>
              </w:rPr>
              <w:tab/>
            </w:r>
            <w:r w:rsidR="00A275AE">
              <w:rPr>
                <w:noProof/>
                <w:webHidden/>
              </w:rPr>
              <w:fldChar w:fldCharType="begin"/>
            </w:r>
            <w:r w:rsidR="00A275AE">
              <w:rPr>
                <w:noProof/>
                <w:webHidden/>
              </w:rPr>
              <w:instrText xml:space="preserve"> PAGEREF _Toc465035096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6A28216B"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7" w:history="1">
            <w:r w:rsidR="00A275AE" w:rsidRPr="00D15908">
              <w:rPr>
                <w:rStyle w:val="Hyperlink"/>
                <w:noProof/>
              </w:rPr>
              <w:t>14.2</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Current Gain (transconductance)</w:t>
            </w:r>
            <w:r w:rsidR="00A275AE">
              <w:rPr>
                <w:noProof/>
                <w:webHidden/>
              </w:rPr>
              <w:tab/>
            </w:r>
            <w:r w:rsidR="00A275AE">
              <w:rPr>
                <w:noProof/>
                <w:webHidden/>
              </w:rPr>
              <w:fldChar w:fldCharType="begin"/>
            </w:r>
            <w:r w:rsidR="00A275AE">
              <w:rPr>
                <w:noProof/>
                <w:webHidden/>
              </w:rPr>
              <w:instrText xml:space="preserve"> PAGEREF _Toc465035097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20970686" w14:textId="77777777" w:rsidR="00A275AE" w:rsidRDefault="0035655F">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035098" w:history="1">
            <w:r w:rsidR="00A275AE" w:rsidRPr="00D15908">
              <w:rPr>
                <w:rStyle w:val="Hyperlink"/>
                <w:noProof/>
              </w:rPr>
              <w:t>14.3</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Extra Hardware Features</w:t>
            </w:r>
            <w:r w:rsidR="00A275AE">
              <w:rPr>
                <w:noProof/>
                <w:webHidden/>
              </w:rPr>
              <w:tab/>
            </w:r>
            <w:r w:rsidR="00A275AE">
              <w:rPr>
                <w:noProof/>
                <w:webHidden/>
              </w:rPr>
              <w:fldChar w:fldCharType="begin"/>
            </w:r>
            <w:r w:rsidR="00A275AE">
              <w:rPr>
                <w:noProof/>
                <w:webHidden/>
              </w:rPr>
              <w:instrText xml:space="preserve"> PAGEREF _Toc465035098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5CE217CC" w14:textId="77777777" w:rsidR="00A275AE" w:rsidRDefault="0035655F">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035099" w:history="1">
            <w:r w:rsidR="00A275AE" w:rsidRPr="00D15908">
              <w:rPr>
                <w:rStyle w:val="Hyperlink"/>
                <w:noProof/>
              </w:rPr>
              <w:t>14.3.1</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Battery charging profiles</w:t>
            </w:r>
            <w:r w:rsidR="00A275AE">
              <w:rPr>
                <w:noProof/>
                <w:webHidden/>
              </w:rPr>
              <w:tab/>
            </w:r>
            <w:r w:rsidR="00A275AE">
              <w:rPr>
                <w:noProof/>
                <w:webHidden/>
              </w:rPr>
              <w:fldChar w:fldCharType="begin"/>
            </w:r>
            <w:r w:rsidR="00A275AE">
              <w:rPr>
                <w:noProof/>
                <w:webHidden/>
              </w:rPr>
              <w:instrText xml:space="preserve"> PAGEREF _Toc465035099 \h </w:instrText>
            </w:r>
            <w:r w:rsidR="00A275AE">
              <w:rPr>
                <w:noProof/>
                <w:webHidden/>
              </w:rPr>
            </w:r>
            <w:r w:rsidR="00A275AE">
              <w:rPr>
                <w:noProof/>
                <w:webHidden/>
              </w:rPr>
              <w:fldChar w:fldCharType="separate"/>
            </w:r>
            <w:r w:rsidR="00A275AE">
              <w:rPr>
                <w:noProof/>
                <w:webHidden/>
              </w:rPr>
              <w:t>14-47</w:t>
            </w:r>
            <w:r w:rsidR="00A275AE">
              <w:rPr>
                <w:noProof/>
                <w:webHidden/>
              </w:rPr>
              <w:fldChar w:fldCharType="end"/>
            </w:r>
          </w:hyperlink>
        </w:p>
        <w:p w14:paraId="68B7D422"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100" w:history="1">
            <w:r w:rsidR="00A275AE" w:rsidRPr="00D15908">
              <w:rPr>
                <w:rStyle w:val="Hyperlink"/>
                <w:noProof/>
              </w:rPr>
              <w:t>15</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Figures</w:t>
            </w:r>
            <w:r w:rsidR="00A275AE">
              <w:rPr>
                <w:noProof/>
                <w:webHidden/>
              </w:rPr>
              <w:tab/>
            </w:r>
            <w:r w:rsidR="00A275AE">
              <w:rPr>
                <w:noProof/>
                <w:webHidden/>
              </w:rPr>
              <w:fldChar w:fldCharType="begin"/>
            </w:r>
            <w:r w:rsidR="00A275AE">
              <w:rPr>
                <w:noProof/>
                <w:webHidden/>
              </w:rPr>
              <w:instrText xml:space="preserve"> PAGEREF _Toc465035100 \h </w:instrText>
            </w:r>
            <w:r w:rsidR="00A275AE">
              <w:rPr>
                <w:noProof/>
                <w:webHidden/>
              </w:rPr>
            </w:r>
            <w:r w:rsidR="00A275AE">
              <w:rPr>
                <w:noProof/>
                <w:webHidden/>
              </w:rPr>
              <w:fldChar w:fldCharType="separate"/>
            </w:r>
            <w:r w:rsidR="00A275AE">
              <w:rPr>
                <w:noProof/>
                <w:webHidden/>
              </w:rPr>
              <w:t>15-47</w:t>
            </w:r>
            <w:r w:rsidR="00A275AE">
              <w:rPr>
                <w:noProof/>
                <w:webHidden/>
              </w:rPr>
              <w:fldChar w:fldCharType="end"/>
            </w:r>
          </w:hyperlink>
        </w:p>
        <w:p w14:paraId="6F52132F"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101" w:history="1">
            <w:r w:rsidR="00A275AE" w:rsidRPr="00D15908">
              <w:rPr>
                <w:rStyle w:val="Hyperlink"/>
                <w:noProof/>
              </w:rPr>
              <w:t>16</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Glossary</w:t>
            </w:r>
            <w:r w:rsidR="00A275AE">
              <w:rPr>
                <w:noProof/>
                <w:webHidden/>
              </w:rPr>
              <w:tab/>
            </w:r>
            <w:r w:rsidR="00A275AE">
              <w:rPr>
                <w:noProof/>
                <w:webHidden/>
              </w:rPr>
              <w:fldChar w:fldCharType="begin"/>
            </w:r>
            <w:r w:rsidR="00A275AE">
              <w:rPr>
                <w:noProof/>
                <w:webHidden/>
              </w:rPr>
              <w:instrText xml:space="preserve"> PAGEREF _Toc465035101 \h </w:instrText>
            </w:r>
            <w:r w:rsidR="00A275AE">
              <w:rPr>
                <w:noProof/>
                <w:webHidden/>
              </w:rPr>
            </w:r>
            <w:r w:rsidR="00A275AE">
              <w:rPr>
                <w:noProof/>
                <w:webHidden/>
              </w:rPr>
              <w:fldChar w:fldCharType="separate"/>
            </w:r>
            <w:r w:rsidR="00A275AE">
              <w:rPr>
                <w:noProof/>
                <w:webHidden/>
              </w:rPr>
              <w:t>16-49</w:t>
            </w:r>
            <w:r w:rsidR="00A275AE">
              <w:rPr>
                <w:noProof/>
                <w:webHidden/>
              </w:rPr>
              <w:fldChar w:fldCharType="end"/>
            </w:r>
          </w:hyperlink>
        </w:p>
        <w:p w14:paraId="3AB6F56D" w14:textId="77777777" w:rsidR="00A275AE" w:rsidRDefault="0035655F">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035102" w:history="1">
            <w:r w:rsidR="00A275AE" w:rsidRPr="00D15908">
              <w:rPr>
                <w:rStyle w:val="Hyperlink"/>
                <w:noProof/>
              </w:rPr>
              <w:t>17</w:t>
            </w:r>
            <w:r w:rsidR="00A275AE">
              <w:rPr>
                <w:rFonts w:asciiTheme="minorHAnsi" w:eastAsiaTheme="minorEastAsia" w:hAnsiTheme="minorHAnsi" w:cstheme="minorBidi"/>
                <w:noProof/>
                <w:sz w:val="22"/>
                <w:szCs w:val="22"/>
                <w:lang w:val="en-ZA" w:eastAsia="en-ZA"/>
              </w:rPr>
              <w:tab/>
            </w:r>
            <w:r w:rsidR="00A275AE" w:rsidRPr="00D15908">
              <w:rPr>
                <w:rStyle w:val="Hyperlink"/>
                <w:noProof/>
              </w:rPr>
              <w:t>Bibliography</w:t>
            </w:r>
            <w:r w:rsidR="00A275AE">
              <w:rPr>
                <w:noProof/>
                <w:webHidden/>
              </w:rPr>
              <w:tab/>
            </w:r>
            <w:r w:rsidR="00A275AE">
              <w:rPr>
                <w:noProof/>
                <w:webHidden/>
              </w:rPr>
              <w:fldChar w:fldCharType="begin"/>
            </w:r>
            <w:r w:rsidR="00A275AE">
              <w:rPr>
                <w:noProof/>
                <w:webHidden/>
              </w:rPr>
              <w:instrText xml:space="preserve"> PAGEREF _Toc465035102 \h </w:instrText>
            </w:r>
            <w:r w:rsidR="00A275AE">
              <w:rPr>
                <w:noProof/>
                <w:webHidden/>
              </w:rPr>
            </w:r>
            <w:r w:rsidR="00A275AE">
              <w:rPr>
                <w:noProof/>
                <w:webHidden/>
              </w:rPr>
              <w:fldChar w:fldCharType="separate"/>
            </w:r>
            <w:r w:rsidR="00A275AE">
              <w:rPr>
                <w:noProof/>
                <w:webHidden/>
              </w:rPr>
              <w:t>17-50</w:t>
            </w:r>
            <w:r w:rsidR="00A275AE">
              <w:rPr>
                <w:noProof/>
                <w:webHidden/>
              </w:rPr>
              <w:fldChar w:fldCharType="end"/>
            </w:r>
          </w:hyperlink>
        </w:p>
        <w:p w14:paraId="17F21A1C" w14:textId="77777777" w:rsidR="0000011F" w:rsidRPr="00171207" w:rsidRDefault="0000011F" w:rsidP="00171207">
          <w:pPr>
            <w:rPr>
              <w:b/>
              <w:bCs/>
              <w:noProof/>
            </w:rPr>
          </w:pPr>
          <w:r>
            <w:rPr>
              <w:b/>
              <w:bCs/>
              <w:noProof/>
            </w:rPr>
            <w:fldChar w:fldCharType="end"/>
          </w:r>
        </w:p>
      </w:sdtContent>
    </w:sdt>
    <w:p w14:paraId="3DE070E6" w14:textId="77777777" w:rsidR="00793D25" w:rsidRDefault="00793D25">
      <w:pPr>
        <w:spacing w:line="240" w:lineRule="auto"/>
        <w:ind w:firstLine="0"/>
        <w:jc w:val="left"/>
        <w:rPr>
          <w:rFonts w:ascii="cmbx12" w:hAnsi="cmbx12" w:cs="Arial"/>
          <w:bCs/>
          <w:sz w:val="28"/>
          <w:szCs w:val="32"/>
        </w:rPr>
      </w:pPr>
      <w:r>
        <w:br w:type="page"/>
      </w:r>
    </w:p>
    <w:p w14:paraId="66580164" w14:textId="77777777" w:rsidR="00925F2D" w:rsidRDefault="00925F2D" w:rsidP="0000011F">
      <w:pPr>
        <w:pStyle w:val="Heading1"/>
      </w:pPr>
      <w:bookmarkStart w:id="3" w:name="_Toc465035014"/>
      <w:r>
        <w:lastRenderedPageBreak/>
        <w:t xml:space="preserve">List of </w:t>
      </w:r>
      <w:r w:rsidRPr="00793D25">
        <w:t>Abbreviations</w:t>
      </w:r>
      <w:bookmarkEnd w:id="3"/>
    </w:p>
    <w:p w14:paraId="593A515D" w14:textId="77777777" w:rsidR="00331A90" w:rsidRDefault="00331A90" w:rsidP="00331A90">
      <w:pPr>
        <w:pStyle w:val="ListParagraph"/>
        <w:numPr>
          <w:ilvl w:val="0"/>
          <w:numId w:val="15"/>
        </w:numPr>
        <w:spacing w:line="240" w:lineRule="auto"/>
        <w:jc w:val="left"/>
      </w:pPr>
      <w:r>
        <w:t>PCB – Printed Circuit Board</w:t>
      </w:r>
    </w:p>
    <w:p w14:paraId="2D50362D" w14:textId="77777777" w:rsidR="00641370" w:rsidRDefault="00641370" w:rsidP="00331A90">
      <w:pPr>
        <w:pStyle w:val="ListParagraph"/>
        <w:numPr>
          <w:ilvl w:val="0"/>
          <w:numId w:val="15"/>
        </w:numPr>
        <w:spacing w:line="240" w:lineRule="auto"/>
        <w:jc w:val="left"/>
      </w:pPr>
      <w:r>
        <w:t>SMPS – Switched Mode Power Supplies</w:t>
      </w:r>
    </w:p>
    <w:p w14:paraId="793B2A92" w14:textId="77777777" w:rsidR="00A40684" w:rsidRDefault="00A40684" w:rsidP="00331A90">
      <w:pPr>
        <w:pStyle w:val="ListParagraph"/>
        <w:numPr>
          <w:ilvl w:val="0"/>
          <w:numId w:val="15"/>
        </w:numPr>
        <w:spacing w:line="240" w:lineRule="auto"/>
        <w:jc w:val="left"/>
      </w:pPr>
      <w:r>
        <w:t>NiMH – Nickel-Metal Hydride</w:t>
      </w:r>
    </w:p>
    <w:p w14:paraId="6DDD1527" w14:textId="77777777" w:rsidR="00A40684" w:rsidRDefault="00A40684" w:rsidP="00331A90">
      <w:pPr>
        <w:pStyle w:val="ListParagraph"/>
        <w:numPr>
          <w:ilvl w:val="0"/>
          <w:numId w:val="15"/>
        </w:numPr>
        <w:spacing w:line="240" w:lineRule="auto"/>
        <w:jc w:val="left"/>
      </w:pPr>
      <w:r>
        <w:t>Pb – Lead</w:t>
      </w:r>
    </w:p>
    <w:p w14:paraId="55816B95" w14:textId="77777777" w:rsidR="00A40684" w:rsidRDefault="00A40684" w:rsidP="00331A90">
      <w:pPr>
        <w:pStyle w:val="ListParagraph"/>
        <w:numPr>
          <w:ilvl w:val="0"/>
          <w:numId w:val="15"/>
        </w:numPr>
        <w:spacing w:line="240" w:lineRule="auto"/>
        <w:jc w:val="left"/>
      </w:pPr>
      <w:r>
        <w:t xml:space="preserve">Li </w:t>
      </w:r>
      <w:r w:rsidR="002D1595">
        <w:t>–</w:t>
      </w:r>
      <w:r>
        <w:t xml:space="preserve"> Lithium</w:t>
      </w:r>
    </w:p>
    <w:p w14:paraId="61091B0E" w14:textId="77777777" w:rsidR="002D1595" w:rsidRDefault="002D1595" w:rsidP="00331A90">
      <w:pPr>
        <w:pStyle w:val="ListParagraph"/>
        <w:numPr>
          <w:ilvl w:val="0"/>
          <w:numId w:val="15"/>
        </w:numPr>
        <w:spacing w:line="240" w:lineRule="auto"/>
        <w:jc w:val="left"/>
      </w:pPr>
      <w:r>
        <w:t>RC – Resistor Capacitor</w:t>
      </w:r>
    </w:p>
    <w:p w14:paraId="355FBF74" w14:textId="77777777" w:rsidR="002D1595" w:rsidRDefault="002D1595" w:rsidP="00331A90">
      <w:pPr>
        <w:pStyle w:val="ListParagraph"/>
        <w:numPr>
          <w:ilvl w:val="0"/>
          <w:numId w:val="15"/>
        </w:numPr>
        <w:spacing w:line="240" w:lineRule="auto"/>
        <w:jc w:val="left"/>
      </w:pPr>
      <w:r>
        <w:t>LPF – Low Pass Filters</w:t>
      </w:r>
    </w:p>
    <w:p w14:paraId="3540970A" w14:textId="77777777" w:rsidR="00331A90" w:rsidRDefault="00331A90" w:rsidP="00331A90">
      <w:pPr>
        <w:spacing w:line="240" w:lineRule="auto"/>
        <w:ind w:firstLine="0"/>
        <w:jc w:val="left"/>
      </w:pPr>
      <w:r>
        <w:br w:type="page"/>
      </w:r>
    </w:p>
    <w:p w14:paraId="09EF2291" w14:textId="77777777" w:rsidR="00331A90" w:rsidRDefault="00331A90">
      <w:pPr>
        <w:spacing w:line="240" w:lineRule="auto"/>
        <w:ind w:firstLine="0"/>
        <w:jc w:val="left"/>
        <w:rPr>
          <w:rFonts w:ascii="cmbx12" w:hAnsi="cmbx12" w:cs="Arial"/>
          <w:bCs/>
          <w:sz w:val="28"/>
          <w:szCs w:val="32"/>
        </w:rPr>
      </w:pPr>
    </w:p>
    <w:p w14:paraId="360DD68A" w14:textId="77777777" w:rsidR="00925F2D" w:rsidRDefault="00925F2D" w:rsidP="0000011F">
      <w:pPr>
        <w:pStyle w:val="Heading1"/>
      </w:pPr>
      <w:bookmarkStart w:id="4" w:name="_Toc465035015"/>
      <w:r>
        <w:t>Introduction</w:t>
      </w:r>
      <w:bookmarkEnd w:id="4"/>
    </w:p>
    <w:p w14:paraId="4BEC3902" w14:textId="77777777" w:rsidR="0036727C" w:rsidRDefault="0036727C" w:rsidP="00F277E2">
      <w:r>
        <w:t>The aim of this project is to build a power supply to satisfy a client’s requirements. It must have minimal ripple, as well as constant voltage a</w:t>
      </w:r>
      <w:r w:rsidR="00BE1AFF">
        <w:t>nd</w:t>
      </w:r>
      <w:r>
        <w:t xml:space="preserve"> current mode.</w:t>
      </w:r>
      <w:r w:rsidR="00BE1AFF">
        <w:t xml:space="preserve"> It must also be built using analogue components such as op amps, but not ICs such as voltage regulators (</w:t>
      </w:r>
      <w:r w:rsidR="00C55CAB">
        <w:t>e.g.</w:t>
      </w:r>
      <w:r w:rsidR="00BE1AFF">
        <w:t xml:space="preserve"> LM317). There are components</w:t>
      </w:r>
      <w:r w:rsidR="007734D2">
        <w:t xml:space="preserve"> provided</w:t>
      </w:r>
      <w:r w:rsidR="00BE1AFF">
        <w:t>, but it is up to the designer what they use. They may use components provided by the Stellenbosch University store room, or source their own.</w:t>
      </w:r>
    </w:p>
    <w:p w14:paraId="4053E981" w14:textId="77777777" w:rsidR="00BE1AFF" w:rsidRDefault="00BE1AFF" w:rsidP="00F277E2"/>
    <w:p w14:paraId="6E31C34A" w14:textId="77777777" w:rsidR="00BE1AFF" w:rsidRDefault="00BE1AFF" w:rsidP="00F277E2">
      <w:r>
        <w:t xml:space="preserve">The power supply is the heart of all electronic devices. An understanding is crucial in understanding the non-linear effects, responses and ways a power supply can affect a product. Power supply design is very broad, and two directions which benefit relatively equally, albeit differently, from a project like this, are either ultra-low powered, or high powered applications. </w:t>
      </w:r>
    </w:p>
    <w:p w14:paraId="061DEE64" w14:textId="77777777" w:rsidR="00697172" w:rsidRDefault="00697172" w:rsidP="00F277E2"/>
    <w:p w14:paraId="454F1339" w14:textId="77777777" w:rsidR="00697172" w:rsidRDefault="00697172" w:rsidP="00F277E2">
      <w:r>
        <w:t xml:space="preserve">Lastly, there will be a limited time frame to complete this project, which simulates industry conditions, and is mostly meant to educate the designer him/herself, by overcoming pitfalls the designer is mostly unprepared for. Such pitfalls one really only overcomes through experience, and it is a good </w:t>
      </w:r>
      <w:r w:rsidR="00641370">
        <w:t>precursor to a future in the industrial or academic world.</w:t>
      </w:r>
    </w:p>
    <w:p w14:paraId="05A14196" w14:textId="77777777" w:rsidR="00697172" w:rsidRDefault="00697172" w:rsidP="00BE1AFF">
      <w:pPr>
        <w:spacing w:line="240" w:lineRule="auto"/>
        <w:ind w:firstLine="0"/>
        <w:jc w:val="left"/>
      </w:pPr>
    </w:p>
    <w:p w14:paraId="165DBCBC" w14:textId="77777777" w:rsidR="00697172" w:rsidRPr="00697172" w:rsidRDefault="00697172" w:rsidP="00697172">
      <w:pPr>
        <w:spacing w:line="240" w:lineRule="auto"/>
        <w:ind w:firstLine="0"/>
        <w:jc w:val="center"/>
        <w:rPr>
          <w:color w:val="FF0000"/>
        </w:rPr>
      </w:pPr>
      <w:r w:rsidRPr="00697172">
        <w:rPr>
          <w:color w:val="FF0000"/>
        </w:rPr>
        <w:t>[insert flow diagram here]</w:t>
      </w:r>
    </w:p>
    <w:p w14:paraId="251E3657" w14:textId="77777777" w:rsidR="00697172" w:rsidRDefault="00697172">
      <w:pPr>
        <w:spacing w:line="240" w:lineRule="auto"/>
        <w:ind w:firstLine="0"/>
        <w:jc w:val="left"/>
      </w:pPr>
    </w:p>
    <w:p w14:paraId="13176A5F" w14:textId="77777777" w:rsidR="00631862" w:rsidRDefault="00631862">
      <w:pPr>
        <w:spacing w:line="240" w:lineRule="auto"/>
        <w:ind w:firstLine="0"/>
        <w:jc w:val="left"/>
        <w:rPr>
          <w:rFonts w:ascii="cmbx12" w:hAnsi="cmbx12" w:cs="Arial"/>
          <w:bCs/>
          <w:sz w:val="28"/>
          <w:szCs w:val="32"/>
        </w:rPr>
      </w:pPr>
      <w:r>
        <w:br w:type="page"/>
      </w:r>
    </w:p>
    <w:p w14:paraId="04586BEC" w14:textId="77777777" w:rsidR="00697172" w:rsidRDefault="00697172" w:rsidP="00697172">
      <w:pPr>
        <w:pStyle w:val="Heading1"/>
      </w:pPr>
      <w:bookmarkStart w:id="5" w:name="_Toc465035016"/>
      <w:r>
        <w:lastRenderedPageBreak/>
        <w:t>Problem Statement</w:t>
      </w:r>
      <w:bookmarkEnd w:id="5"/>
    </w:p>
    <w:p w14:paraId="4F30F30F" w14:textId="77777777" w:rsidR="00697172" w:rsidRDefault="00697172" w:rsidP="00697172">
      <w:pPr>
        <w:pStyle w:val="Firstparagraph"/>
      </w:pPr>
      <w:r>
        <w:t>The design of the power supply will overcome the following problems:</w:t>
      </w:r>
    </w:p>
    <w:p w14:paraId="23E95460" w14:textId="77777777" w:rsidR="00697172" w:rsidRDefault="00697172" w:rsidP="00697172">
      <w:pPr>
        <w:pStyle w:val="ListParagraph"/>
        <w:numPr>
          <w:ilvl w:val="0"/>
          <w:numId w:val="16"/>
        </w:numPr>
      </w:pPr>
      <w:r>
        <w:t>Low ripple</w:t>
      </w:r>
    </w:p>
    <w:p w14:paraId="4956BD1E" w14:textId="77777777" w:rsidR="00697172" w:rsidRDefault="00697172" w:rsidP="00697172">
      <w:pPr>
        <w:pStyle w:val="ListParagraph"/>
        <w:numPr>
          <w:ilvl w:val="0"/>
          <w:numId w:val="16"/>
        </w:numPr>
        <w:spacing w:line="240" w:lineRule="auto"/>
        <w:jc w:val="left"/>
      </w:pPr>
      <w:r>
        <w:t>It is required to provide 1A at 12V</w:t>
      </w:r>
    </w:p>
    <w:p w14:paraId="1FA2045D" w14:textId="77777777" w:rsidR="00697172" w:rsidRDefault="00697172" w:rsidP="00697172">
      <w:pPr>
        <w:pStyle w:val="ListParagraph"/>
        <w:numPr>
          <w:ilvl w:val="0"/>
          <w:numId w:val="16"/>
        </w:numPr>
        <w:spacing w:line="240" w:lineRule="auto"/>
        <w:jc w:val="left"/>
      </w:pPr>
      <w:r>
        <w:t>It is required to provide 500mA at 14V</w:t>
      </w:r>
    </w:p>
    <w:p w14:paraId="258E1CCF" w14:textId="77777777" w:rsidR="00697172" w:rsidRDefault="00697172" w:rsidP="00697172">
      <w:pPr>
        <w:pStyle w:val="ListParagraph"/>
        <w:numPr>
          <w:ilvl w:val="0"/>
          <w:numId w:val="16"/>
        </w:numPr>
        <w:spacing w:line="240" w:lineRule="auto"/>
        <w:jc w:val="left"/>
      </w:pPr>
      <w:r>
        <w:t xml:space="preserve">It is required to measure and set </w:t>
      </w:r>
      <w:r w:rsidR="00716870">
        <w:t>voltages</w:t>
      </w:r>
      <w:r>
        <w:t>/currents via a PC.</w:t>
      </w:r>
    </w:p>
    <w:p w14:paraId="57F3ED71" w14:textId="77777777" w:rsidR="00641370" w:rsidRDefault="00697172" w:rsidP="00641370">
      <w:pPr>
        <w:pStyle w:val="ListParagraph"/>
        <w:numPr>
          <w:ilvl w:val="0"/>
          <w:numId w:val="16"/>
        </w:numPr>
      </w:pPr>
      <w:r>
        <w:t>(Optional) Charge NiH and Pb batteries using software profiles</w:t>
      </w:r>
    </w:p>
    <w:p w14:paraId="43E8E363" w14:textId="77777777" w:rsidR="00641370" w:rsidRDefault="00641370" w:rsidP="00641370">
      <w:pPr>
        <w:pStyle w:val="ListParagraph"/>
        <w:numPr>
          <w:ilvl w:val="0"/>
          <w:numId w:val="16"/>
        </w:numPr>
      </w:pPr>
      <w:r>
        <w:t>The op amps can output max Vcc – 1.5V</w:t>
      </w:r>
    </w:p>
    <w:p w14:paraId="586836EA" w14:textId="77777777" w:rsidR="00641370" w:rsidRDefault="00641370" w:rsidP="00641370">
      <w:pPr>
        <w:pStyle w:val="ListParagraph"/>
        <w:numPr>
          <w:ilvl w:val="0"/>
          <w:numId w:val="16"/>
        </w:numPr>
      </w:pPr>
      <w:r>
        <w:t>The output stage pass transistors have a voltage drop across them (perhaps 1V).</w:t>
      </w:r>
    </w:p>
    <w:p w14:paraId="310F82B4" w14:textId="77777777" w:rsidR="00641370" w:rsidRDefault="00641370" w:rsidP="00641370">
      <w:pPr>
        <w:pStyle w:val="ListParagraph"/>
        <w:numPr>
          <w:ilvl w:val="0"/>
          <w:numId w:val="16"/>
        </w:numPr>
      </w:pPr>
      <w:r>
        <w:t xml:space="preserve">All in all, there is about a 2-3V drop to regulate unregulated </w:t>
      </w:r>
      <w:r w:rsidR="00716870">
        <w:t>voltage</w:t>
      </w:r>
      <w:r>
        <w:t xml:space="preserve"> after the diode bridge.</w:t>
      </w:r>
    </w:p>
    <w:p w14:paraId="3B16091C" w14:textId="77777777" w:rsidR="00641370" w:rsidRDefault="00641370" w:rsidP="00641370">
      <w:pPr>
        <w:pStyle w:val="ListParagraph"/>
        <w:numPr>
          <w:ilvl w:val="0"/>
          <w:numId w:val="16"/>
        </w:numPr>
      </w:pPr>
      <w:r>
        <w:t>Non-linear ef</w:t>
      </w:r>
      <w:r w:rsidR="00716870">
        <w:t>fects of op amps, transistors, Z</w:t>
      </w:r>
      <w:r>
        <w:t xml:space="preserve">eners </w:t>
      </w:r>
      <w:r w:rsidR="00716870">
        <w:t>etc.</w:t>
      </w:r>
      <w:r>
        <w:t xml:space="preserve"> </w:t>
      </w:r>
      <w:r w:rsidR="00716870">
        <w:t>must</w:t>
      </w:r>
      <w:r>
        <w:t xml:space="preserve"> be </w:t>
      </w:r>
      <w:r w:rsidR="00716870">
        <w:t>considered</w:t>
      </w:r>
    </w:p>
    <w:p w14:paraId="57684938" w14:textId="77777777" w:rsidR="00697172" w:rsidRDefault="00641370" w:rsidP="00641370">
      <w:pPr>
        <w:spacing w:line="240" w:lineRule="auto"/>
        <w:ind w:firstLine="0"/>
        <w:jc w:val="left"/>
      </w:pPr>
      <w:r>
        <w:br w:type="page"/>
      </w:r>
    </w:p>
    <w:p w14:paraId="56CDBF36" w14:textId="77777777" w:rsidR="00697172" w:rsidRDefault="00697172" w:rsidP="00697172">
      <w:pPr>
        <w:pStyle w:val="Heading1"/>
      </w:pPr>
      <w:bookmarkStart w:id="6" w:name="_Toc465035017"/>
      <w:r>
        <w:lastRenderedPageBreak/>
        <w:t>Literature Study: System</w:t>
      </w:r>
      <w:bookmarkEnd w:id="6"/>
    </w:p>
    <w:p w14:paraId="2E2D5A9A" w14:textId="77777777" w:rsidR="00697172" w:rsidRDefault="00641370" w:rsidP="00F277E2">
      <w:r>
        <w:t>Power supplies are used all over the world. There are many different kinds. Besides varying power ratings, they are divided into mainly two fields: linear and switched mode power supplies, with the latter being m</w:t>
      </w:r>
      <w:r w:rsidR="003D3656">
        <w:t>ore complicated. A note on SMPS: due to its frequency selective behaviour in choosing output current for an arbitrary load, it is quite efficient, and requires much smaller transformers as opposed to linear power supplies.</w:t>
      </w:r>
    </w:p>
    <w:p w14:paraId="1CF99393" w14:textId="77777777" w:rsidR="00DF7125" w:rsidRDefault="00DF7125" w:rsidP="00F277E2"/>
    <w:p w14:paraId="2D9F28C6" w14:textId="77777777" w:rsidR="00DF7125" w:rsidRDefault="00DF7125" w:rsidP="00F277E2">
      <w:r>
        <w:t>On the other hand, SMPS are very noisy in radio applications, and rather require linear power supplies.</w:t>
      </w:r>
    </w:p>
    <w:p w14:paraId="4DEBFA83" w14:textId="77777777" w:rsidR="00DF7125" w:rsidRDefault="00DF7125" w:rsidP="00DF7125">
      <w:pPr>
        <w:ind w:firstLine="0"/>
      </w:pPr>
    </w:p>
    <w:p w14:paraId="70F65179" w14:textId="77777777" w:rsidR="00DF7125" w:rsidRPr="00DF7125" w:rsidRDefault="00DF7125" w:rsidP="00DF7125">
      <w:pPr>
        <w:ind w:firstLine="0"/>
        <w:jc w:val="center"/>
        <w:rPr>
          <w:color w:val="FF0000"/>
        </w:rPr>
      </w:pPr>
      <w:r w:rsidRPr="00DF7125">
        <w:rPr>
          <w:color w:val="FF0000"/>
        </w:rPr>
        <w:t>[Insert table of compar</w:t>
      </w:r>
      <w:r w:rsidR="008440B0">
        <w:rPr>
          <w:color w:val="FF0000"/>
        </w:rPr>
        <w:t>i</w:t>
      </w:r>
      <w:r w:rsidRPr="00DF7125">
        <w:rPr>
          <w:color w:val="FF0000"/>
        </w:rPr>
        <w:t>sons]</w:t>
      </w:r>
    </w:p>
    <w:p w14:paraId="34A07FA6" w14:textId="77777777" w:rsidR="00D04853" w:rsidRDefault="00925F2D" w:rsidP="0000011F">
      <w:pPr>
        <w:pStyle w:val="Heading1"/>
      </w:pPr>
      <w:bookmarkStart w:id="7" w:name="_Toc465035018"/>
      <w:r>
        <w:t>System Design</w:t>
      </w:r>
      <w:bookmarkEnd w:id="7"/>
    </w:p>
    <w:p w14:paraId="3BB6ABA5" w14:textId="45CEFB55" w:rsidR="00C51539" w:rsidRPr="00D55788" w:rsidRDefault="00D55788" w:rsidP="00C51539">
      <w:r>
        <w:t>This will include</w:t>
      </w:r>
      <w:r w:rsidR="00607392">
        <w:t xml:space="preserve"> the design, an</w:t>
      </w:r>
      <w:r w:rsidR="00716870">
        <w:t>alysis, measurements and comparisons</w:t>
      </w:r>
      <w:r w:rsidR="00607392">
        <w:t xml:space="preserve"> of theory and results</w:t>
      </w:r>
      <w:r w:rsidR="00C51539">
        <w:t xml:space="preserve"> as well as an introductory literature study</w:t>
      </w:r>
      <w:r w:rsidR="00607392">
        <w:t>.</w:t>
      </w:r>
    </w:p>
    <w:p w14:paraId="233D99B3" w14:textId="77777777" w:rsidR="00925F2D" w:rsidRDefault="00925F2D" w:rsidP="00925F2D">
      <w:pPr>
        <w:pStyle w:val="Heading2"/>
      </w:pPr>
      <w:bookmarkStart w:id="8" w:name="_Toc465035019"/>
      <w:r>
        <w:t>Transformers</w:t>
      </w:r>
      <w:bookmarkEnd w:id="8"/>
    </w:p>
    <w:p w14:paraId="0D3E356F" w14:textId="77777777" w:rsidR="00631862" w:rsidRDefault="00631862" w:rsidP="00631862">
      <w:pPr>
        <w:pStyle w:val="Heading3"/>
      </w:pPr>
      <w:bookmarkStart w:id="9" w:name="_Toc465035020"/>
      <w:r>
        <w:t>Literature Study</w:t>
      </w:r>
      <w:bookmarkEnd w:id="9"/>
    </w:p>
    <w:p w14:paraId="269488CA" w14:textId="77777777" w:rsidR="00631862" w:rsidRPr="00E64450" w:rsidRDefault="00E64450" w:rsidP="00631862">
      <w:pPr>
        <w:pStyle w:val="Firstparagraph"/>
        <w:rPr>
          <w:i/>
        </w:rPr>
      </w:pPr>
      <w:r w:rsidRPr="00E64450">
        <w:rPr>
          <w:i/>
        </w:rPr>
        <w:t>“</w:t>
      </w:r>
      <w:r w:rsidR="00607E30" w:rsidRPr="00E64450">
        <w:rPr>
          <w:i/>
        </w:rPr>
        <w:t xml:space="preserve">Michael Bay invented transformers in 1903. </w:t>
      </w:r>
      <w:r w:rsidRPr="00E64450">
        <w:rPr>
          <w:i/>
        </w:rPr>
        <w:t>“</w:t>
      </w:r>
    </w:p>
    <w:p w14:paraId="2B508054" w14:textId="77777777" w:rsidR="00631862" w:rsidRPr="00631862" w:rsidRDefault="00631862" w:rsidP="00631862">
      <w:pPr>
        <w:pStyle w:val="Heading3"/>
      </w:pPr>
      <w:bookmarkStart w:id="10" w:name="_Toc465035021"/>
      <w:r>
        <w:t>Design</w:t>
      </w:r>
      <w:bookmarkEnd w:id="10"/>
    </w:p>
    <w:p w14:paraId="4A57F347" w14:textId="77777777" w:rsidR="00925F2D" w:rsidRDefault="00DF7125" w:rsidP="00775663">
      <w:r>
        <w:t>There are two transformers provided: a 230V primary to 15V 1A secondary transformer, as well as a dual secondary 9V</w:t>
      </w:r>
      <w:r w:rsidR="00775663">
        <w:t xml:space="preserve"> 400mA</w:t>
      </w:r>
      <w:r>
        <w:t xml:space="preserve"> transformer. There are another two </w:t>
      </w:r>
      <w:r w:rsidR="00716870">
        <w:t>transformers</w:t>
      </w:r>
      <w:r>
        <w:t xml:space="preserve"> </w:t>
      </w:r>
      <w:r w:rsidR="00E64450">
        <w:t>that the designer had available:</w:t>
      </w:r>
      <w:r>
        <w:t xml:space="preserve"> a 16V dual secondary</w:t>
      </w:r>
      <w:r w:rsidR="00F277E2">
        <w:t xml:space="preserve"> (unknown current rating)</w:t>
      </w:r>
      <w:r>
        <w:t>, and a 20V 8A secondary transformer.</w:t>
      </w:r>
    </w:p>
    <w:p w14:paraId="2B1CBFB0" w14:textId="77777777" w:rsidR="007734D2" w:rsidRDefault="007734D2" w:rsidP="00775663"/>
    <w:p w14:paraId="08F29510" w14:textId="77777777" w:rsidR="007734D2" w:rsidRDefault="007734D2" w:rsidP="007734D2">
      <w:pPr>
        <w:keepNext/>
        <w:ind w:firstLine="0"/>
      </w:pPr>
      <w:r>
        <w:rPr>
          <w:noProof/>
          <w:lang w:val="en-ZA" w:eastAsia="en-ZA"/>
        </w:rPr>
        <w:lastRenderedPageBreak/>
        <w:drawing>
          <wp:inline distT="0" distB="0" distL="0" distR="0" wp14:anchorId="025E768B" wp14:editId="7CF6703C">
            <wp:extent cx="4676775" cy="2628900"/>
            <wp:effectExtent l="0" t="0" r="9525" b="0"/>
            <wp:docPr id="64" name="Picture 64" descr="C:\Users\d7rob\3II\edes\20161024_153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7rob\3II\edes\20161024_1532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D4D3D49" w14:textId="382637E5" w:rsidR="007734D2" w:rsidRDefault="007734D2" w:rsidP="007734D2">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w:t>
      </w:r>
      <w:r w:rsidR="000217ED">
        <w:fldChar w:fldCharType="end"/>
      </w:r>
      <w:r>
        <w:t>: 15V transformer secured</w:t>
      </w:r>
    </w:p>
    <w:p w14:paraId="7734F561" w14:textId="77777777" w:rsidR="00F277E2" w:rsidRDefault="00F277E2" w:rsidP="00775663"/>
    <w:p w14:paraId="45B67E9A" w14:textId="77777777" w:rsidR="00F277E2" w:rsidRDefault="00DF7125" w:rsidP="00775663">
      <w:pPr>
        <w:rPr>
          <w:szCs w:val="21"/>
        </w:rPr>
      </w:pPr>
      <w:r>
        <w:t xml:space="preserve">The 15V is supposed to provide the power, whilst the 9V is supposed to provide a </w:t>
      </w:r>
      <w:r w:rsidR="00F277E2">
        <w:t xml:space="preserve">stable </w:t>
      </w:r>
      <w:r>
        <w:t>differential</w:t>
      </w:r>
      <w:r w:rsidR="00F277E2">
        <w:t xml:space="preserve"> input to the op amps.</w:t>
      </w:r>
      <w:r w:rsidR="00775663">
        <w:t xml:space="preserve"> </w:t>
      </w:r>
      <w:r w:rsidR="00F277E2">
        <w:t xml:space="preserve">The reason why it might be suggested that the op amps have a differential supply is that it is specified in </w:t>
      </w:r>
      <w:r w:rsidR="00F277E2" w:rsidRPr="00F277E2">
        <w:rPr>
          <w:color w:val="FF0000"/>
        </w:rPr>
        <w:t>[insert TL081 datasheet reference]</w:t>
      </w:r>
      <w:r w:rsidR="00775663">
        <w:rPr>
          <w:color w:val="FF0000"/>
        </w:rPr>
        <w:t xml:space="preserve"> </w:t>
      </w:r>
      <w:r w:rsidR="00775663" w:rsidRPr="00775663">
        <w:t>op amps</w:t>
      </w:r>
      <w:r w:rsidR="00775663">
        <w:rPr>
          <w:color w:val="FF0000"/>
        </w:rPr>
        <w:t xml:space="preserve"> </w:t>
      </w:r>
      <w:r w:rsidR="00E64450">
        <w:t>made available to the Design 344 students</w:t>
      </w:r>
      <w:r w:rsidR="00F277E2">
        <w:rPr>
          <w:color w:val="FF0000"/>
        </w:rPr>
        <w:t xml:space="preserve"> </w:t>
      </w:r>
      <w:r w:rsidR="00F277E2">
        <w:t>that the output voltage is 1.5V from the rails.</w:t>
      </w:r>
      <w:r w:rsidR="002A73ED">
        <w:t xml:space="preserve"> If one uses ground for the negative V</w:t>
      </w:r>
      <w:r w:rsidR="002A73ED">
        <w:rPr>
          <w:vertAlign w:val="superscript"/>
        </w:rPr>
        <w:t>-</w:t>
      </w:r>
      <w:r w:rsidR="002A73ED" w:rsidRPr="002A73ED">
        <w:rPr>
          <w:vertAlign w:val="superscript"/>
        </w:rPr>
        <w:t xml:space="preserve"> </w:t>
      </w:r>
      <w:r w:rsidR="002A73ED" w:rsidRPr="002A73ED">
        <w:rPr>
          <w:szCs w:val="21"/>
        </w:rPr>
        <w:t>supply of the op amp, then</w:t>
      </w:r>
      <w:r w:rsidR="002A73ED">
        <w:rPr>
          <w:szCs w:val="21"/>
        </w:rPr>
        <w:t xml:space="preserve"> the minimum output voltage is 1.5V. </w:t>
      </w:r>
    </w:p>
    <w:p w14:paraId="0523B73C" w14:textId="77777777" w:rsidR="00C34C56" w:rsidRDefault="00C34C56" w:rsidP="00C34C56">
      <w:pPr>
        <w:pStyle w:val="Caption"/>
        <w:keepNext/>
        <w:ind w:firstLine="0"/>
      </w:pPr>
      <w:r>
        <w:rPr>
          <w:noProof/>
          <w:lang w:val="en-ZA" w:eastAsia="en-ZA"/>
        </w:rPr>
        <w:drawing>
          <wp:inline distT="0" distB="0" distL="0" distR="0" wp14:anchorId="153CA16B" wp14:editId="52093467">
            <wp:extent cx="4676775" cy="2628900"/>
            <wp:effectExtent l="0" t="0" r="9525" b="0"/>
            <wp:docPr id="65" name="Picture 65" descr="C:\Users\d7rob\3II\edes\20161024_15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7rob\3II\edes\20161024_15331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463931BE" w14:textId="01581E10" w:rsidR="00C34C56" w:rsidRDefault="00C34C56" w:rsidP="00C34C56">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w:t>
      </w:r>
      <w:r w:rsidR="000217ED">
        <w:fldChar w:fldCharType="end"/>
      </w:r>
      <w:r>
        <w:t>: 9V dual transformer and two diode bridges (right)</w:t>
      </w:r>
    </w:p>
    <w:p w14:paraId="1B3621AA" w14:textId="77777777" w:rsidR="00C34C56" w:rsidRPr="002A73ED" w:rsidRDefault="00C34C56" w:rsidP="00775663">
      <w:pPr>
        <w:rPr>
          <w:vertAlign w:val="subscript"/>
        </w:rPr>
      </w:pPr>
    </w:p>
    <w:p w14:paraId="23EA1C8B" w14:textId="77777777" w:rsidR="00C51539" w:rsidRDefault="00DF7125" w:rsidP="00F277E2">
      <w:r>
        <w:lastRenderedPageBreak/>
        <w:t xml:space="preserve">The 16V dual secondary </w:t>
      </w:r>
      <w:r w:rsidR="00F277E2">
        <w:t xml:space="preserve">seemed like a nice bet, and due to the </w:t>
      </w:r>
      <w:r w:rsidR="00716870">
        <w:t>size,</w:t>
      </w:r>
      <w:r w:rsidR="00F277E2">
        <w:t xml:space="preserve"> it was estimated that the current rating is about 2 to 3 Amps.</w:t>
      </w:r>
    </w:p>
    <w:p w14:paraId="2FBE6388" w14:textId="77777777" w:rsidR="00C51539" w:rsidRDefault="00C51539" w:rsidP="00C51539">
      <w:pPr>
        <w:keepNext/>
      </w:pPr>
      <w:r>
        <w:rPr>
          <w:noProof/>
          <w:lang w:val="en-ZA" w:eastAsia="en-ZA"/>
        </w:rPr>
        <w:drawing>
          <wp:inline distT="0" distB="0" distL="0" distR="0" wp14:anchorId="4C32AE99" wp14:editId="5D228AA2">
            <wp:extent cx="4676775" cy="2628900"/>
            <wp:effectExtent l="0" t="0" r="9525" b="0"/>
            <wp:docPr id="72" name="Picture 72" descr="C:\Users\d7rob\3II\edes\20161024_155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7rob\3II\edes\20161024_1551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06B62FDB" w14:textId="2D1C25C4" w:rsidR="00DF7125" w:rsidRDefault="00C51539" w:rsidP="00C51539">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3</w:t>
      </w:r>
      <w:r w:rsidR="000217ED">
        <w:fldChar w:fldCharType="end"/>
      </w:r>
      <w:r>
        <w:t>: The dual 16V transformer</w:t>
      </w:r>
    </w:p>
    <w:p w14:paraId="1656A7C6" w14:textId="77777777" w:rsidR="00C34C56" w:rsidRDefault="00C34C56" w:rsidP="00F277E2"/>
    <w:p w14:paraId="156F07C9" w14:textId="77777777" w:rsidR="00775663" w:rsidRDefault="00F277E2" w:rsidP="00775663">
      <w:r>
        <w:t>However, the greatest one of them all is the 20V 8A one.</w:t>
      </w:r>
      <w:r w:rsidR="00775663">
        <w:t xml:space="preserve"> In </w:t>
      </w:r>
      <w:r w:rsidR="00716870">
        <w:t>future,</w:t>
      </w:r>
      <w:r w:rsidR="00775663">
        <w:t xml:space="preserve"> it will be referred to as the 160W transformer. </w:t>
      </w:r>
    </w:p>
    <w:p w14:paraId="5F8A6DFA" w14:textId="77777777" w:rsidR="00C34C56" w:rsidRDefault="00C34C56" w:rsidP="00C34C56">
      <w:pPr>
        <w:keepNext/>
      </w:pPr>
      <w:r>
        <w:rPr>
          <w:noProof/>
          <w:lang w:val="en-ZA" w:eastAsia="en-ZA"/>
        </w:rPr>
        <w:drawing>
          <wp:inline distT="0" distB="0" distL="0" distR="0" wp14:anchorId="462C258A" wp14:editId="26A8FBF9">
            <wp:extent cx="4676775" cy="2628900"/>
            <wp:effectExtent l="0" t="0" r="9525" b="0"/>
            <wp:docPr id="66" name="Picture 66" descr="C:\Users\d7rob\3II\edes\20161024_15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7rob\3II\edes\20161024_1531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CAA065B" w14:textId="3A7249E4" w:rsidR="00C34C56" w:rsidRDefault="00C34C56" w:rsidP="00C34C56">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4</w:t>
      </w:r>
      <w:r w:rsidR="000217ED">
        <w:fldChar w:fldCharType="end"/>
      </w:r>
      <w:r>
        <w:t>: 160W transformer</w:t>
      </w:r>
    </w:p>
    <w:p w14:paraId="01C2B88A" w14:textId="77777777" w:rsidR="00775663" w:rsidRDefault="00775663" w:rsidP="00775663"/>
    <w:p w14:paraId="262E33B1" w14:textId="12989C78" w:rsidR="00775663" w:rsidRDefault="00631862" w:rsidP="00775663">
      <w:r>
        <w:lastRenderedPageBreak/>
        <w:t xml:space="preserve">It was planned that </w:t>
      </w:r>
      <w:r w:rsidR="00775663">
        <w:t xml:space="preserve">dual LM358 op amps </w:t>
      </w:r>
      <w:r>
        <w:t xml:space="preserve">would be used </w:t>
      </w:r>
      <w:r w:rsidR="00775663">
        <w:t>since a bountiful supply</w:t>
      </w:r>
      <w:r>
        <w:t xml:space="preserve"> was available</w:t>
      </w:r>
      <w:r w:rsidR="00775663">
        <w:t xml:space="preserve">, and they could output 0V in single rail mode </w:t>
      </w:r>
      <w:r w:rsidR="00775663">
        <w:rPr>
          <w:rStyle w:val="FootnoteReference"/>
        </w:rPr>
        <w:footnoteReference w:id="1"/>
      </w:r>
      <w:r w:rsidR="00775663">
        <w:t xml:space="preserve"> when sinking low currents. The goal is just to design a power supply that </w:t>
      </w:r>
      <w:r w:rsidR="00716870">
        <w:t>requires</w:t>
      </w:r>
      <w:r w:rsidR="0088627E">
        <w:t xml:space="preserve"> only 1 rail to fully make use of the extra voltage overhead.</w:t>
      </w:r>
      <w:r w:rsidR="002A73ED">
        <w:t xml:space="preserve"> Then one also only needs one transformer in the end.</w:t>
      </w:r>
    </w:p>
    <w:p w14:paraId="4BD9CA4E" w14:textId="77777777" w:rsidR="00C51539" w:rsidRDefault="00C51539" w:rsidP="00C51539">
      <w:pPr>
        <w:keepNext/>
        <w:jc w:val="center"/>
      </w:pPr>
      <w:r>
        <w:rPr>
          <w:noProof/>
          <w:lang w:val="en-ZA" w:eastAsia="en-ZA"/>
        </w:rPr>
        <w:drawing>
          <wp:inline distT="0" distB="0" distL="0" distR="0" wp14:anchorId="0A0AEDEA" wp14:editId="55239F5D">
            <wp:extent cx="3810000" cy="2141670"/>
            <wp:effectExtent l="0" t="0" r="0" b="0"/>
            <wp:docPr id="73" name="Picture 73" descr="C:\Users\d7rob\3II\edes\20161024_16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7rob\3II\edes\20161024_16015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13799" cy="2143805"/>
                    </a:xfrm>
                    <a:prstGeom prst="rect">
                      <a:avLst/>
                    </a:prstGeom>
                    <a:noFill/>
                    <a:ln>
                      <a:noFill/>
                    </a:ln>
                  </pic:spPr>
                </pic:pic>
              </a:graphicData>
            </a:graphic>
          </wp:inline>
        </w:drawing>
      </w:r>
    </w:p>
    <w:p w14:paraId="03B75082" w14:textId="0D4B1785" w:rsidR="00C51539" w:rsidRDefault="00C51539" w:rsidP="00C51539">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5</w:t>
      </w:r>
      <w:r w:rsidR="000217ED">
        <w:fldChar w:fldCharType="end"/>
      </w:r>
      <w:r>
        <w:t>: Couple of dual LM358s</w:t>
      </w:r>
    </w:p>
    <w:p w14:paraId="5581D190" w14:textId="77777777" w:rsidR="00F4785A" w:rsidRDefault="00F4785A" w:rsidP="00775663"/>
    <w:p w14:paraId="70515DFF" w14:textId="77777777" w:rsidR="009F5E7C" w:rsidRDefault="00F4785A" w:rsidP="009F5E7C">
      <w:pPr>
        <w:pStyle w:val="Heading3"/>
      </w:pPr>
      <w:bookmarkStart w:id="11" w:name="_Toc465035022"/>
      <w:r>
        <w:t>Analysi</w:t>
      </w:r>
      <w:r w:rsidR="009F5E7C">
        <w:t>s</w:t>
      </w:r>
      <w:bookmarkEnd w:id="11"/>
    </w:p>
    <w:p w14:paraId="7C8FF3EC" w14:textId="77777777" w:rsidR="008E6C3D" w:rsidRDefault="008E6C3D" w:rsidP="008E6C3D">
      <w:pPr>
        <w:ind w:firstLine="0"/>
        <w:rPr>
          <w:i/>
        </w:rPr>
      </w:pPr>
      <w:r>
        <w:t xml:space="preserve">When the 15V transformer voltages were measured under load, it was discovered that Rseries was about 2.86 ohms. </w:t>
      </w:r>
      <w:r w:rsidRPr="008E6C3D">
        <w:rPr>
          <w:i/>
        </w:rPr>
        <w:t xml:space="preserve">See </w:t>
      </w:r>
      <w:r w:rsidRPr="002A73ED">
        <w:rPr>
          <w:i/>
        </w:rPr>
        <w:t>Appendix E.1</w:t>
      </w:r>
    </w:p>
    <w:p w14:paraId="398DA157" w14:textId="2D283F21" w:rsidR="00766B50" w:rsidRDefault="00766B50" w:rsidP="008E6C3D">
      <w:pPr>
        <w:ind w:firstLine="0"/>
      </w:pPr>
      <w:r>
        <w:t>Using this information, a spice model was built to see what kind o</w:t>
      </w:r>
      <w:r w:rsidR="00C51539">
        <w:t>f voltages to expect under 1 Amp</w:t>
      </w:r>
      <w:r>
        <w:t xml:space="preserve"> load.</w:t>
      </w:r>
    </w:p>
    <w:p w14:paraId="0936DD63" w14:textId="77777777" w:rsidR="008F4136" w:rsidRDefault="008F4136" w:rsidP="008F4136">
      <w:pPr>
        <w:keepNext/>
        <w:ind w:firstLine="0"/>
        <w:jc w:val="center"/>
      </w:pPr>
      <w:r>
        <w:rPr>
          <w:noProof/>
          <w:lang w:val="en-ZA" w:eastAsia="en-ZA"/>
        </w:rPr>
        <w:drawing>
          <wp:inline distT="0" distB="0" distL="0" distR="0" wp14:anchorId="7B643BD5" wp14:editId="4F5859AE">
            <wp:extent cx="3171825" cy="2105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1825" cy="2105025"/>
                    </a:xfrm>
                    <a:prstGeom prst="rect">
                      <a:avLst/>
                    </a:prstGeom>
                  </pic:spPr>
                </pic:pic>
              </a:graphicData>
            </a:graphic>
          </wp:inline>
        </w:drawing>
      </w:r>
    </w:p>
    <w:p w14:paraId="7C0A969F" w14:textId="14171D27" w:rsidR="008F4136" w:rsidRDefault="008F4136" w:rsidP="008F4136">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6</w:t>
      </w:r>
      <w:r w:rsidR="000217ED">
        <w:fldChar w:fldCharType="end"/>
      </w:r>
      <w:r>
        <w:t>: simple thevinin equivalent 15V transformer</w:t>
      </w:r>
      <w:r>
        <w:rPr>
          <w:noProof/>
        </w:rPr>
        <w:t xml:space="preserve"> model.</w:t>
      </w:r>
    </w:p>
    <w:p w14:paraId="1F7CC88F" w14:textId="77777777" w:rsidR="008F4136" w:rsidRDefault="008F4136" w:rsidP="008F4136">
      <w:pPr>
        <w:keepNext/>
        <w:ind w:firstLine="0"/>
      </w:pPr>
      <w:r>
        <w:rPr>
          <w:noProof/>
          <w:lang w:val="en-ZA" w:eastAsia="en-ZA"/>
        </w:rPr>
        <w:lastRenderedPageBreak/>
        <w:drawing>
          <wp:inline distT="0" distB="0" distL="0" distR="0" wp14:anchorId="548F1F40" wp14:editId="11AECCD2">
            <wp:extent cx="4572000" cy="2457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2457450"/>
                    </a:xfrm>
                    <a:prstGeom prst="rect">
                      <a:avLst/>
                    </a:prstGeom>
                  </pic:spPr>
                </pic:pic>
              </a:graphicData>
            </a:graphic>
          </wp:inline>
        </w:drawing>
      </w:r>
    </w:p>
    <w:p w14:paraId="4D7596DD" w14:textId="3830958C" w:rsidR="008F4136" w:rsidRDefault="008F4136" w:rsidP="008F4136">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7</w:t>
      </w:r>
      <w:r w:rsidR="000217ED">
        <w:fldChar w:fldCharType="end"/>
      </w:r>
      <w:r>
        <w:t>: voltage drop after series resistance (blue), current (red)</w:t>
      </w:r>
    </w:p>
    <w:p w14:paraId="7610FBF3" w14:textId="2537CA4C" w:rsidR="008F4136" w:rsidRPr="008F4136" w:rsidRDefault="008F4136" w:rsidP="008F4136">
      <w:pPr>
        <w:ind w:firstLine="0"/>
      </w:pPr>
      <w:r>
        <w:t>With an average current of 1A, we can see here that the peak voltage only drops about</w:t>
      </w:r>
      <w:r w:rsidR="000811EF">
        <w:t xml:space="preserve"> 5V. </w:t>
      </w:r>
      <w:r w:rsidR="002169F5">
        <w:t>Unfortunately this is not very helpful without the capacitive load as well, since one does not yet know by how much the voltage will drop in the end.</w:t>
      </w:r>
    </w:p>
    <w:p w14:paraId="09736325" w14:textId="77777777" w:rsidR="00F4785A" w:rsidRDefault="00F4785A" w:rsidP="00F4785A">
      <w:pPr>
        <w:pStyle w:val="Heading3"/>
      </w:pPr>
      <w:bookmarkStart w:id="12" w:name="_Toc465035023"/>
      <w:r>
        <w:t>Building the circuit</w:t>
      </w:r>
      <w:bookmarkEnd w:id="12"/>
    </w:p>
    <w:p w14:paraId="2AAF426F" w14:textId="77777777" w:rsidR="008E6C3D" w:rsidRPr="008E6C3D" w:rsidRDefault="00C566D6" w:rsidP="008E6C3D">
      <w:pPr>
        <w:pStyle w:val="Firstparagraph"/>
        <w:rPr>
          <w:color w:val="FF0000"/>
        </w:rPr>
      </w:pPr>
      <w:r w:rsidRPr="00C566D6">
        <w:rPr>
          <w:color w:val="FF0000"/>
        </w:rPr>
        <w:t>Insert pictures of crimp connectors</w:t>
      </w:r>
      <w:r>
        <w:rPr>
          <w:color w:val="FF0000"/>
        </w:rPr>
        <w:t xml:space="preserve">. </w:t>
      </w:r>
    </w:p>
    <w:p w14:paraId="20945473" w14:textId="77777777" w:rsidR="00F4785A" w:rsidRDefault="00F4785A" w:rsidP="00F4785A">
      <w:pPr>
        <w:pStyle w:val="Heading3"/>
      </w:pPr>
      <w:bookmarkStart w:id="13" w:name="_Toc465035024"/>
      <w:r>
        <w:t>Measurements</w:t>
      </w:r>
      <w:bookmarkEnd w:id="13"/>
    </w:p>
    <w:p w14:paraId="05DD5F41" w14:textId="77777777" w:rsidR="008E6C3D" w:rsidRDefault="008E6C3D" w:rsidP="003016EB">
      <w:pPr>
        <w:pStyle w:val="Firstparagraph"/>
        <w:keepNext/>
      </w:pPr>
      <w:r>
        <w:rPr>
          <w:noProof/>
          <w:lang w:val="en-ZA" w:eastAsia="en-ZA"/>
        </w:rPr>
        <w:drawing>
          <wp:inline distT="0" distB="0" distL="0" distR="0" wp14:anchorId="3BD734F5" wp14:editId="4A176901">
            <wp:extent cx="4679950" cy="2807970"/>
            <wp:effectExtent l="0" t="0" r="6350" b="0"/>
            <wp:docPr id="53" name="Picture 53" descr="C:\Users\d7rob\AppData\Local\Microsoft\Windows\INetCacheContent.Word\15V un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7rob\AppData\Local\Microsoft\Windows\INetCacheContent.Word\15V unloaded.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189BF8D0" w14:textId="5FDCA86C" w:rsidR="008E6C3D" w:rsidRDefault="008E6C3D" w:rsidP="008E6C3D">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8</w:t>
      </w:r>
      <w:r w:rsidR="000217ED">
        <w:fldChar w:fldCharType="end"/>
      </w:r>
      <w:r>
        <w:t>: 15V transformer open circuited</w:t>
      </w:r>
    </w:p>
    <w:p w14:paraId="32A4FFE2" w14:textId="77777777" w:rsidR="008E6C3D" w:rsidRDefault="008E6C3D" w:rsidP="003016EB">
      <w:pPr>
        <w:keepNext/>
        <w:ind w:firstLine="0"/>
        <w:jc w:val="center"/>
      </w:pPr>
      <w:r>
        <w:rPr>
          <w:noProof/>
          <w:lang w:val="en-ZA" w:eastAsia="en-ZA"/>
        </w:rPr>
        <w:lastRenderedPageBreak/>
        <w:drawing>
          <wp:inline distT="0" distB="0" distL="0" distR="0" wp14:anchorId="7F242892" wp14:editId="293567BF">
            <wp:extent cx="4679950" cy="2807970"/>
            <wp:effectExtent l="0" t="0" r="6350" b="0"/>
            <wp:docPr id="54" name="Picture 54" descr="C:\Users\d7rob\AppData\Local\Microsoft\Windows\INetCacheContent.Word\15V 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7rob\AppData\Local\Microsoft\Windows\INetCacheContent.Word\15V loaded.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7EF93D0A" w14:textId="459DED79" w:rsidR="008E6C3D" w:rsidRDefault="008E6C3D" w:rsidP="003016EB">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9</w:t>
      </w:r>
      <w:r w:rsidR="000217ED">
        <w:fldChar w:fldCharType="end"/>
      </w:r>
      <w:r>
        <w:t>: 15V transformer loaded with 20 ohms</w:t>
      </w:r>
    </w:p>
    <w:p w14:paraId="3AA7B4D3" w14:textId="77777777" w:rsidR="008E6C3D" w:rsidRDefault="008E6C3D" w:rsidP="008E6C3D">
      <w:pPr>
        <w:rPr>
          <w:i/>
        </w:rPr>
      </w:pPr>
      <w:r w:rsidRPr="002A73ED">
        <w:rPr>
          <w:i/>
        </w:rPr>
        <w:t>See Appendix E.1 for calculations.</w:t>
      </w:r>
    </w:p>
    <w:p w14:paraId="4ED0D6CC" w14:textId="77777777" w:rsidR="008E6C3D" w:rsidRPr="008E6C3D" w:rsidRDefault="008E6C3D" w:rsidP="008E6C3D">
      <w:r>
        <w:t>Rseries = 2.86 ohms</w:t>
      </w:r>
    </w:p>
    <w:p w14:paraId="3CCD2946" w14:textId="77777777" w:rsidR="008E6C3D" w:rsidRDefault="008E6C3D" w:rsidP="008E6C3D">
      <w:pPr>
        <w:ind w:firstLine="0"/>
      </w:pPr>
    </w:p>
    <w:p w14:paraId="25B5421D" w14:textId="77777777" w:rsidR="00F4785A" w:rsidRDefault="00F4785A" w:rsidP="00F4785A">
      <w:pPr>
        <w:pStyle w:val="Heading3"/>
      </w:pPr>
      <w:bookmarkStart w:id="14" w:name="_Toc465035025"/>
      <w:r>
        <w:t>Comparison of theoretical and measured values</w:t>
      </w:r>
      <w:bookmarkEnd w:id="14"/>
    </w:p>
    <w:p w14:paraId="35B62AA7" w14:textId="77777777" w:rsidR="00F4785A" w:rsidRPr="00F4785A" w:rsidRDefault="00F4785A" w:rsidP="00F4785A">
      <w:pPr>
        <w:pStyle w:val="Heading3"/>
      </w:pPr>
      <w:bookmarkStart w:id="15" w:name="_Toc465035026"/>
      <w:r>
        <w:t>Conclusion and recommendations</w:t>
      </w:r>
      <w:bookmarkEnd w:id="15"/>
    </w:p>
    <w:p w14:paraId="288F1386" w14:textId="77777777" w:rsidR="00F4785A" w:rsidRPr="00F4785A" w:rsidRDefault="00F4785A" w:rsidP="00F4785A">
      <w:pPr>
        <w:pStyle w:val="Firstparagraph"/>
      </w:pPr>
    </w:p>
    <w:p w14:paraId="13ECC0C4" w14:textId="77777777" w:rsidR="00775663" w:rsidRDefault="00775663" w:rsidP="00775663"/>
    <w:p w14:paraId="7CABE4CF" w14:textId="77777777" w:rsidR="00775663" w:rsidRPr="00DF7125" w:rsidRDefault="003B47BC" w:rsidP="003B47BC">
      <w:pPr>
        <w:spacing w:line="240" w:lineRule="auto"/>
        <w:ind w:firstLine="0"/>
        <w:jc w:val="left"/>
      </w:pPr>
      <w:r>
        <w:br w:type="page"/>
      </w:r>
    </w:p>
    <w:p w14:paraId="6975CF95" w14:textId="77777777" w:rsidR="00925F2D" w:rsidRDefault="00925F2D" w:rsidP="00925F2D">
      <w:pPr>
        <w:pStyle w:val="Heading2"/>
      </w:pPr>
      <w:bookmarkStart w:id="16" w:name="_Toc465035027"/>
      <w:r>
        <w:lastRenderedPageBreak/>
        <w:t>Rectifiers &amp; Capacitor Banks</w:t>
      </w:r>
      <w:bookmarkEnd w:id="16"/>
    </w:p>
    <w:p w14:paraId="67A98708" w14:textId="77777777" w:rsidR="00F4785A" w:rsidRDefault="00F4785A" w:rsidP="00F4785A">
      <w:pPr>
        <w:pStyle w:val="Heading3"/>
      </w:pPr>
      <w:bookmarkStart w:id="17" w:name="_Toc465035028"/>
      <w:r>
        <w:t>Literature Study</w:t>
      </w:r>
      <w:bookmarkEnd w:id="17"/>
    </w:p>
    <w:p w14:paraId="6DAE1A11" w14:textId="77777777" w:rsidR="00481DD8" w:rsidRPr="00E64450" w:rsidRDefault="00E64450" w:rsidP="00481DD8">
      <w:pPr>
        <w:pStyle w:val="Firstparagraph"/>
        <w:rPr>
          <w:i/>
        </w:rPr>
      </w:pPr>
      <w:r w:rsidRPr="00E64450">
        <w:rPr>
          <w:i/>
        </w:rPr>
        <w:t>“</w:t>
      </w:r>
      <w:r w:rsidR="00481DD8" w:rsidRPr="00E64450">
        <w:rPr>
          <w:i/>
        </w:rPr>
        <w:t>Today, tomorrow, together</w:t>
      </w:r>
      <w:r w:rsidRPr="00E64450">
        <w:rPr>
          <w:i/>
        </w:rPr>
        <w:t xml:space="preserve"> we’ll open a capacitor bank</w:t>
      </w:r>
      <w:r w:rsidR="00481DD8" w:rsidRPr="00E64450">
        <w:rPr>
          <w:i/>
        </w:rPr>
        <w:t>.</w:t>
      </w:r>
      <w:r w:rsidRPr="00E64450">
        <w:rPr>
          <w:i/>
        </w:rPr>
        <w:t>”</w:t>
      </w:r>
    </w:p>
    <w:p w14:paraId="4B2AE80D" w14:textId="77777777" w:rsidR="00F4785A" w:rsidRDefault="00F4785A" w:rsidP="00F4785A">
      <w:pPr>
        <w:pStyle w:val="Heading3"/>
      </w:pPr>
      <w:bookmarkStart w:id="18" w:name="_Toc465035029"/>
      <w:r>
        <w:t>Design</w:t>
      </w:r>
      <w:bookmarkEnd w:id="18"/>
    </w:p>
    <w:p w14:paraId="48150786" w14:textId="77777777" w:rsidR="003B47BC" w:rsidRPr="003B47BC" w:rsidRDefault="003B47BC" w:rsidP="003B47BC">
      <w:pPr>
        <w:pStyle w:val="Firstparagraph"/>
      </w:pPr>
      <w:r>
        <w:t xml:space="preserve">The </w:t>
      </w:r>
      <w:r w:rsidR="00716870">
        <w:t>Taylor</w:t>
      </w:r>
      <w:r>
        <w:t xml:space="preserve"> series approximated ripple equation gives the voltage ripple over the capacitors when the max current is flowing through the diode bridge and depends on the frequency of the mains, and the capacitance used.</w:t>
      </w:r>
    </w:p>
    <w:p w14:paraId="69CE807C" w14:textId="77777777" w:rsidR="00481DD8" w:rsidRPr="00481DD8" w:rsidRDefault="0035655F" w:rsidP="00481DD8">
      <w:pPr>
        <w:pStyle w:val="Firstparagraph"/>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2∙f∙C</m:t>
              </m:r>
            </m:den>
          </m:f>
        </m:oMath>
      </m:oMathPara>
    </w:p>
    <w:p w14:paraId="322408F6" w14:textId="77777777" w:rsidR="003B47BC" w:rsidRDefault="003B47BC">
      <w:pPr>
        <w:spacing w:line="240" w:lineRule="auto"/>
        <w:ind w:firstLine="0"/>
        <w:jc w:val="left"/>
      </w:pPr>
      <w:r>
        <w:t>Two 10mF 35V capacitors were available. With Imax = 1A, f = 50Hz and C = 20mF.</w:t>
      </w:r>
    </w:p>
    <w:p w14:paraId="2B789F22" w14:textId="77777777" w:rsidR="003B47BC" w:rsidRPr="00E63326" w:rsidRDefault="0035655F" w:rsidP="003B47BC">
      <w:pPr>
        <w:spacing w:line="240" w:lineRule="auto"/>
        <w:ind w:firstLine="0"/>
        <w:jc w:val="center"/>
        <w:rPr>
          <w:bCs/>
          <w:iCs/>
          <w:sz w:val="24"/>
          <w:szCs w:val="28"/>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cs="Arial"/>
              <w:sz w:val="24"/>
              <w:szCs w:val="28"/>
            </w:rPr>
            <m:t>=500mV</m:t>
          </m:r>
        </m:oMath>
      </m:oMathPara>
    </w:p>
    <w:p w14:paraId="4D7DA60E" w14:textId="77777777" w:rsidR="00E63326" w:rsidRDefault="00E63326" w:rsidP="00E63326">
      <w:pPr>
        <w:spacing w:line="240" w:lineRule="auto"/>
        <w:ind w:firstLine="0"/>
        <w:rPr>
          <w:bCs/>
          <w:iCs/>
          <w:szCs w:val="21"/>
        </w:rPr>
      </w:pPr>
    </w:p>
    <w:p w14:paraId="68584498" w14:textId="77777777" w:rsidR="00E63326" w:rsidRDefault="00E63326" w:rsidP="00E63326">
      <w:pPr>
        <w:keepNext/>
        <w:spacing w:line="240" w:lineRule="auto"/>
        <w:ind w:firstLine="0"/>
      </w:pPr>
      <w:r>
        <w:rPr>
          <w:noProof/>
          <w:lang w:val="en-ZA" w:eastAsia="en-ZA"/>
        </w:rPr>
        <w:drawing>
          <wp:inline distT="0" distB="0" distL="0" distR="0" wp14:anchorId="00D9C3DC" wp14:editId="3D3B8E9D">
            <wp:extent cx="4679950" cy="1804035"/>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9950" cy="1804035"/>
                    </a:xfrm>
                    <a:prstGeom prst="rect">
                      <a:avLst/>
                    </a:prstGeom>
                  </pic:spPr>
                </pic:pic>
              </a:graphicData>
            </a:graphic>
          </wp:inline>
        </w:drawing>
      </w:r>
    </w:p>
    <w:p w14:paraId="1D4C6F6F" w14:textId="2A5FFED8" w:rsidR="00E63326" w:rsidRDefault="00E63326" w:rsidP="00E63326">
      <w:pPr>
        <w:pStyle w:val="Caption"/>
        <w:jc w:val="center"/>
      </w:pPr>
      <w:bookmarkStart w:id="19" w:name="_Toc465022951"/>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10</w:t>
      </w:r>
      <w:r w:rsidR="000217ED">
        <w:fldChar w:fldCharType="end"/>
      </w:r>
      <w:r>
        <w:t>: Bridge and capacitors</w:t>
      </w:r>
      <w:bookmarkEnd w:id="19"/>
    </w:p>
    <w:p w14:paraId="185BC49A" w14:textId="77777777" w:rsidR="00E63326" w:rsidRDefault="00E63326" w:rsidP="00E63326">
      <w:pPr>
        <w:ind w:firstLine="0"/>
      </w:pPr>
      <w:r>
        <w:t>A steadier voltage reference was used to supply power to everything except the pass transistor. With the estimated power usage to be about 100mA, the steadier voltage supply would have about 50mV of ripple.</w:t>
      </w:r>
      <w:r w:rsidR="00722DE4">
        <w:t xml:space="preserve"> Besides current not being able to escape through the blocking diode, i</w:t>
      </w:r>
      <w:r>
        <w:t xml:space="preserve">t is steadier because less current discharges out of the capacitors, and </w:t>
      </w:r>
      <w:r w:rsidR="00722DE4">
        <w:t>relates to the equation:</w:t>
      </w:r>
    </w:p>
    <w:p w14:paraId="1392022B" w14:textId="77777777" w:rsidR="00722DE4" w:rsidRPr="00722DE4" w:rsidRDefault="0035655F" w:rsidP="00E63326">
      <w:pPr>
        <w:ind w:firstLine="0"/>
      </w:pPr>
      <m:oMathPara>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type m:val="skw"/>
              <m:ctrlPr>
                <w:rPr>
                  <w:rFonts w:ascii="Cambria Math" w:hAnsi="Cambria Math"/>
                  <w:i/>
                </w:rPr>
              </m:ctrlPr>
            </m:fPr>
            <m:num>
              <m:r>
                <w:rPr>
                  <w:rFonts w:ascii="Cambria Math" w:hAnsi="Cambria Math"/>
                </w:rPr>
                <m:t>i</m:t>
              </m:r>
            </m:num>
            <m:den>
              <m:r>
                <w:rPr>
                  <w:rFonts w:ascii="Cambria Math" w:hAnsi="Cambria Math"/>
                </w:rPr>
                <m:t>C</m:t>
              </m:r>
            </m:den>
          </m:f>
        </m:oMath>
      </m:oMathPara>
    </w:p>
    <w:p w14:paraId="6369E444" w14:textId="77777777" w:rsidR="00722DE4" w:rsidRDefault="00722DE4" w:rsidP="00E63326">
      <w:pPr>
        <w:ind w:firstLine="0"/>
      </w:pPr>
      <w:r>
        <w:t>With less current, and more capacitance, the change in voltage is less.</w:t>
      </w:r>
    </w:p>
    <w:p w14:paraId="7066EAD4" w14:textId="77777777" w:rsidR="00722DE4" w:rsidRPr="00E63326" w:rsidRDefault="00722DE4" w:rsidP="00E63326">
      <w:pPr>
        <w:ind w:firstLine="0"/>
      </w:pPr>
    </w:p>
    <w:p w14:paraId="374BB6F6" w14:textId="77777777" w:rsidR="00E63326" w:rsidRDefault="00E63326" w:rsidP="00E63326">
      <w:pPr>
        <w:spacing w:line="240" w:lineRule="auto"/>
        <w:ind w:firstLine="0"/>
        <w:rPr>
          <w:bCs/>
          <w:iCs/>
          <w:szCs w:val="21"/>
        </w:rPr>
      </w:pPr>
      <w:r>
        <w:rPr>
          <w:bCs/>
          <w:iCs/>
          <w:szCs w:val="21"/>
        </w:rPr>
        <w:t xml:space="preserve">Luckily, the whole purpose of a voltage regulator is to regulate the input. Therefore, the op amp can compensate for this lesser ripple by having a stable </w:t>
      </w:r>
      <w:r w:rsidR="00716870">
        <w:rPr>
          <w:bCs/>
          <w:iCs/>
          <w:szCs w:val="21"/>
        </w:rPr>
        <w:t>Zener</w:t>
      </w:r>
      <w:r>
        <w:rPr>
          <w:bCs/>
          <w:iCs/>
          <w:szCs w:val="21"/>
        </w:rPr>
        <w:t xml:space="preserve"> reference.</w:t>
      </w:r>
    </w:p>
    <w:p w14:paraId="6EB6BD3A" w14:textId="77777777" w:rsidR="00E64450" w:rsidRDefault="00E64450" w:rsidP="00E64450">
      <w:pPr>
        <w:pStyle w:val="Heading3"/>
      </w:pPr>
      <w:bookmarkStart w:id="20" w:name="_Toc465035030"/>
      <w:r>
        <w:lastRenderedPageBreak/>
        <w:t>Analysis</w:t>
      </w:r>
      <w:bookmarkEnd w:id="20"/>
    </w:p>
    <w:p w14:paraId="73864D4F" w14:textId="77777777" w:rsidR="00576BE4" w:rsidRDefault="00576BE4" w:rsidP="003016EB">
      <w:pPr>
        <w:pStyle w:val="Firstparagraph"/>
        <w:keepNext/>
      </w:pPr>
    </w:p>
    <w:p w14:paraId="0250B7A1" w14:textId="77777777" w:rsidR="00576BE4" w:rsidRDefault="00576BE4" w:rsidP="003016EB">
      <w:pPr>
        <w:pStyle w:val="Firstparagraph"/>
        <w:keepNext/>
      </w:pPr>
      <w:r>
        <w:t>Here is a circuit to display the two different voltages that will be used to power the circuit.</w:t>
      </w:r>
    </w:p>
    <w:p w14:paraId="6DA14C90" w14:textId="77777777" w:rsidR="00576BE4" w:rsidRDefault="00576BE4" w:rsidP="00576BE4">
      <w:pPr>
        <w:keepNext/>
        <w:ind w:firstLine="0"/>
      </w:pPr>
      <w:r>
        <w:rPr>
          <w:noProof/>
          <w:lang w:val="en-ZA" w:eastAsia="en-ZA"/>
        </w:rPr>
        <w:drawing>
          <wp:inline distT="0" distB="0" distL="0" distR="0" wp14:anchorId="30DADFA6" wp14:editId="57C2B49A">
            <wp:extent cx="4679950" cy="180848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9950" cy="1808480"/>
                    </a:xfrm>
                    <a:prstGeom prst="rect">
                      <a:avLst/>
                    </a:prstGeom>
                  </pic:spPr>
                </pic:pic>
              </a:graphicData>
            </a:graphic>
          </wp:inline>
        </w:drawing>
      </w:r>
    </w:p>
    <w:p w14:paraId="60032F8B" w14:textId="2B65BD02" w:rsidR="00576BE4" w:rsidRPr="00576BE4" w:rsidRDefault="00576BE4" w:rsidP="00576BE4">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11</w:t>
      </w:r>
      <w:r w:rsidR="000217ED">
        <w:fldChar w:fldCharType="end"/>
      </w:r>
      <w:r>
        <w:t>: 15 ohm load, and 1k represents the load of the rest of circuit</w:t>
      </w:r>
    </w:p>
    <w:p w14:paraId="7543C262" w14:textId="77777777" w:rsidR="00576BE4" w:rsidRPr="00576BE4" w:rsidRDefault="00576BE4" w:rsidP="00576BE4"/>
    <w:p w14:paraId="4385101B" w14:textId="77777777" w:rsidR="00576BE4" w:rsidRDefault="00576BE4" w:rsidP="003016EB">
      <w:pPr>
        <w:pStyle w:val="Firstparagraph"/>
        <w:keepNext/>
      </w:pPr>
    </w:p>
    <w:p w14:paraId="62C7A1DD" w14:textId="77777777" w:rsidR="003016EB" w:rsidRDefault="003016EB" w:rsidP="003016EB">
      <w:pPr>
        <w:pStyle w:val="Firstparagraph"/>
        <w:keepNext/>
      </w:pPr>
      <w:r>
        <w:rPr>
          <w:noProof/>
          <w:lang w:val="en-ZA" w:eastAsia="en-ZA"/>
        </w:rPr>
        <w:drawing>
          <wp:inline distT="0" distB="0" distL="0" distR="0" wp14:anchorId="639754DB" wp14:editId="3F9F3864">
            <wp:extent cx="4679950" cy="2111375"/>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950" cy="2111375"/>
                    </a:xfrm>
                    <a:prstGeom prst="rect">
                      <a:avLst/>
                    </a:prstGeom>
                  </pic:spPr>
                </pic:pic>
              </a:graphicData>
            </a:graphic>
          </wp:inline>
        </w:drawing>
      </w:r>
    </w:p>
    <w:p w14:paraId="1F99951F" w14:textId="432377C2" w:rsidR="003016EB" w:rsidRDefault="003016EB" w:rsidP="003016EB">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12</w:t>
      </w:r>
      <w:r w:rsidR="000217ED">
        <w:fldChar w:fldCharType="end"/>
      </w:r>
      <w:r>
        <w:t>: Diode + capacitor bank under load.</w:t>
      </w:r>
    </w:p>
    <w:p w14:paraId="61FA8713" w14:textId="77777777" w:rsidR="003016EB" w:rsidRPr="003016EB" w:rsidRDefault="003016EB" w:rsidP="003016EB">
      <w:pPr>
        <w:ind w:firstLine="0"/>
      </w:pPr>
      <w:r>
        <w:t>It appears to be a neat trick</w:t>
      </w:r>
      <w:r w:rsidR="00FA5A21">
        <w:t xml:space="preserve">. The voltage tapped off before the diode bridge seems to be much higher than the voltage used to power the load. </w:t>
      </w:r>
    </w:p>
    <w:p w14:paraId="631CC24F" w14:textId="1D69D620" w:rsidR="00E64450" w:rsidRDefault="00E64450" w:rsidP="00E64450">
      <w:pPr>
        <w:pStyle w:val="Heading3"/>
      </w:pPr>
      <w:bookmarkStart w:id="21" w:name="_Toc465035031"/>
      <w:r>
        <w:t>Building the circuit</w:t>
      </w:r>
      <w:bookmarkEnd w:id="21"/>
    </w:p>
    <w:p w14:paraId="0048438C" w14:textId="16CEDA72" w:rsidR="00AA4D40" w:rsidRPr="00AA4D40" w:rsidRDefault="00AA4D40" w:rsidP="00AA4D40">
      <w:pPr>
        <w:pStyle w:val="Firstparagraph"/>
      </w:pPr>
      <w:r>
        <w:t>The circuit was built with a diode bridge which accepts crimp connectors. This means that hotswapping a transformer is very quick, easy, and requires no soldering.</w:t>
      </w:r>
    </w:p>
    <w:p w14:paraId="61574BCE" w14:textId="77777777" w:rsidR="00045DC9" w:rsidRDefault="00045DC9" w:rsidP="00045DC9">
      <w:pPr>
        <w:pStyle w:val="Firstparagraph"/>
        <w:keepNext/>
      </w:pPr>
      <w:r>
        <w:rPr>
          <w:noProof/>
          <w:lang w:val="en-ZA" w:eastAsia="en-ZA"/>
        </w:rPr>
        <w:lastRenderedPageBreak/>
        <w:drawing>
          <wp:inline distT="0" distB="0" distL="0" distR="0" wp14:anchorId="5A431E35" wp14:editId="5BEAB4D7">
            <wp:extent cx="4676775" cy="2628900"/>
            <wp:effectExtent l="0" t="0" r="9525" b="0"/>
            <wp:docPr id="63" name="Picture 63" descr="C:\Users\d7rob\3II\edes\20161024_151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7rob\3II\edes\20161024_15173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6D040862" w14:textId="0602FB9A" w:rsidR="00045DC9" w:rsidRPr="00045DC9" w:rsidRDefault="00045DC9" w:rsidP="00045DC9">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13</w:t>
      </w:r>
      <w:r w:rsidR="000217ED">
        <w:fldChar w:fldCharType="end"/>
      </w:r>
      <w:r>
        <w:t>: Old diode bridge</w:t>
      </w:r>
    </w:p>
    <w:p w14:paraId="4EC27CAE" w14:textId="77777777" w:rsidR="00045DC9" w:rsidRDefault="00045DC9" w:rsidP="00045DC9">
      <w:pPr>
        <w:pStyle w:val="Firstparagraph"/>
        <w:keepNext/>
      </w:pPr>
      <w:r>
        <w:rPr>
          <w:noProof/>
          <w:lang w:val="en-ZA" w:eastAsia="en-ZA"/>
        </w:rPr>
        <w:drawing>
          <wp:inline distT="0" distB="0" distL="0" distR="0" wp14:anchorId="562870EC" wp14:editId="6880FF40">
            <wp:extent cx="4676775" cy="2628900"/>
            <wp:effectExtent l="0" t="0" r="9525" b="0"/>
            <wp:docPr id="61" name="Picture 61" descr="C:\Users\d7rob\3II\edes\20161024_152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24_15205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635FA67" w14:textId="742CF093" w:rsidR="00045DC9" w:rsidRDefault="00045DC9" w:rsidP="00045DC9">
      <w:pPr>
        <w:pStyle w:val="Caption"/>
        <w:jc w:val="center"/>
        <w:rPr>
          <w:noProof/>
        </w:rP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14</w:t>
      </w:r>
      <w:r w:rsidR="000217ED">
        <w:fldChar w:fldCharType="end"/>
      </w:r>
      <w:r>
        <w:t>: New diode bridge with crimp connectors</w:t>
      </w:r>
      <w:r>
        <w:rPr>
          <w:noProof/>
        </w:rPr>
        <w:t xml:space="preserve"> secured</w:t>
      </w:r>
    </w:p>
    <w:p w14:paraId="2FD3F711" w14:textId="77777777" w:rsidR="00045DC9" w:rsidRDefault="00045DC9" w:rsidP="00045DC9">
      <w:pPr>
        <w:keepNext/>
        <w:ind w:firstLine="0"/>
      </w:pPr>
      <w:r>
        <w:rPr>
          <w:noProof/>
          <w:lang w:val="en-ZA" w:eastAsia="en-ZA"/>
        </w:rPr>
        <w:lastRenderedPageBreak/>
        <w:drawing>
          <wp:inline distT="0" distB="0" distL="0" distR="0" wp14:anchorId="37CD1B35" wp14:editId="52999BBE">
            <wp:extent cx="4676775" cy="2628900"/>
            <wp:effectExtent l="0" t="0" r="9525" b="0"/>
            <wp:docPr id="62" name="Picture 62" descr="C:\Users\d7rob\3II\edes\20161024_15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7rob\3II\edes\20161024_15191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71BA231C" w14:textId="3F6AC918" w:rsidR="00045DC9" w:rsidRPr="00045DC9" w:rsidRDefault="00045DC9" w:rsidP="00045DC9">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15</w:t>
      </w:r>
      <w:r w:rsidR="000217ED">
        <w:fldChar w:fldCharType="end"/>
      </w:r>
      <w:r>
        <w:t>: 10 mF capacitor</w:t>
      </w:r>
      <w:r>
        <w:rPr>
          <w:noProof/>
        </w:rPr>
        <w:t xml:space="preserve"> bank</w:t>
      </w:r>
    </w:p>
    <w:p w14:paraId="0CE1E482" w14:textId="77777777" w:rsidR="00576BE4" w:rsidRPr="00576BE4" w:rsidRDefault="00576BE4" w:rsidP="00576BE4">
      <w:pPr>
        <w:pStyle w:val="Firstparagraph"/>
      </w:pPr>
    </w:p>
    <w:p w14:paraId="5108021A" w14:textId="051AD6B4" w:rsidR="00E64450" w:rsidRDefault="00E64450" w:rsidP="00E64450">
      <w:pPr>
        <w:pStyle w:val="Heading3"/>
      </w:pPr>
      <w:bookmarkStart w:id="22" w:name="_Toc465035032"/>
      <w:r>
        <w:t>Measurements</w:t>
      </w:r>
      <w:bookmarkEnd w:id="22"/>
    </w:p>
    <w:p w14:paraId="0B26B20C" w14:textId="77777777" w:rsidR="0067544E" w:rsidRDefault="0067544E" w:rsidP="0067544E">
      <w:pPr>
        <w:pStyle w:val="Firstparagraph"/>
      </w:pPr>
      <w:r>
        <w:t xml:space="preserve">The 160W transformer drops about 1V per 1A that is drawn. It is 30V unloaded, and fits within the max power supply rating for the LM358 </w:t>
      </w:r>
      <w:sdt>
        <w:sdtPr>
          <w:id w:val="-103271898"/>
          <w:citation/>
        </w:sdtPr>
        <w:sdtContent>
          <w:r>
            <w:fldChar w:fldCharType="begin"/>
          </w:r>
          <w:r>
            <w:rPr>
              <w:lang w:val="en-ZA"/>
            </w:rPr>
            <w:instrText xml:space="preserve">CITATION LM358 \l 7177 </w:instrText>
          </w:r>
          <w:r>
            <w:fldChar w:fldCharType="separate"/>
          </w:r>
          <w:r w:rsidRPr="0017042F">
            <w:rPr>
              <w:noProof/>
              <w:lang w:val="en-ZA"/>
            </w:rPr>
            <w:t>[1]</w:t>
          </w:r>
          <w:r>
            <w:fldChar w:fldCharType="end"/>
          </w:r>
        </w:sdtContent>
      </w:sdt>
      <w:r>
        <w:t xml:space="preserve"> being 32V. Rseries was also calculated to be below 0.1 ohm.</w:t>
      </w:r>
    </w:p>
    <w:p w14:paraId="71AB7534" w14:textId="23C1AB32" w:rsidR="0067544E" w:rsidRPr="0067544E" w:rsidRDefault="0067544E" w:rsidP="0067544E">
      <w:pPr>
        <w:pStyle w:val="Firstparagraph"/>
      </w:pPr>
    </w:p>
    <w:p w14:paraId="3B458619" w14:textId="6C284055" w:rsidR="00FA5A21" w:rsidRDefault="00FA5A21" w:rsidP="00FA5A21">
      <w:pPr>
        <w:pStyle w:val="Firstparagraph"/>
      </w:pPr>
      <w:r>
        <w:t xml:space="preserve">Under 1Amp load, the Vsteady is 13.7V and Vcc is 13.0V. </w:t>
      </w:r>
    </w:p>
    <w:p w14:paraId="0ACE29D7" w14:textId="30C6CC37" w:rsidR="005620AB" w:rsidRPr="005620AB" w:rsidRDefault="00E64450" w:rsidP="005620AB">
      <w:pPr>
        <w:pStyle w:val="Heading3"/>
      </w:pPr>
      <w:bookmarkStart w:id="23" w:name="_Toc465035033"/>
      <w:r>
        <w:t>Comparison of theoretical and measured values</w:t>
      </w:r>
      <w:bookmarkEnd w:id="23"/>
    </w:p>
    <w:p w14:paraId="3D6B677E" w14:textId="5B52E9B8" w:rsidR="00FA5A21" w:rsidRDefault="005620AB" w:rsidP="00FA5A21">
      <w:pPr>
        <w:pStyle w:val="Firstparagraph"/>
      </w:pPr>
      <w:r>
        <w:t>With Vcc being 13V and Vsteady being 13.7V, t</w:t>
      </w:r>
      <w:r w:rsidR="00FA5A21">
        <w:t xml:space="preserve">he neat trick in 5.2.3 does not appear to work. This is because the ‘steady’ voltage eventually discharges. </w:t>
      </w:r>
    </w:p>
    <w:p w14:paraId="5C6E34B3" w14:textId="77777777" w:rsidR="00FA5A21" w:rsidRDefault="00FA5A21" w:rsidP="00FA5A21">
      <w:pPr>
        <w:keepNext/>
        <w:ind w:firstLine="0"/>
        <w:jc w:val="center"/>
      </w:pPr>
      <w:r>
        <w:rPr>
          <w:noProof/>
          <w:lang w:val="en-ZA" w:eastAsia="en-ZA"/>
        </w:rPr>
        <w:lastRenderedPageBreak/>
        <w:drawing>
          <wp:inline distT="0" distB="0" distL="0" distR="0" wp14:anchorId="69F8998B" wp14:editId="01275B51">
            <wp:extent cx="4679950" cy="23672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50" cy="2367280"/>
                    </a:xfrm>
                    <a:prstGeom prst="rect">
                      <a:avLst/>
                    </a:prstGeom>
                  </pic:spPr>
                </pic:pic>
              </a:graphicData>
            </a:graphic>
          </wp:inline>
        </w:drawing>
      </w:r>
    </w:p>
    <w:p w14:paraId="0AE88E66" w14:textId="2D108176" w:rsidR="00FA5A21" w:rsidRDefault="00FA5A21" w:rsidP="00FA5A21">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16</w:t>
      </w:r>
      <w:r w:rsidR="000217ED">
        <w:fldChar w:fldCharType="end"/>
      </w:r>
      <w:r>
        <w:t>: steady voltage over time</w:t>
      </w:r>
    </w:p>
    <w:p w14:paraId="16AB8A97" w14:textId="3E807ABD" w:rsidR="00FA5A21" w:rsidRDefault="00FA5A21" w:rsidP="00FA5A21">
      <w:pPr>
        <w:ind w:firstLine="0"/>
      </w:pPr>
      <w:r>
        <w:t>See how Vsteady and Vcc end up being 0.7V apart. This was the voltage used for the demo, and would explain a few discrepancies which will be mentioned later on.</w:t>
      </w:r>
    </w:p>
    <w:p w14:paraId="4DF08AC9" w14:textId="77777777" w:rsidR="00E64450" w:rsidRDefault="00E64450" w:rsidP="00E64450">
      <w:pPr>
        <w:pStyle w:val="Heading3"/>
      </w:pPr>
      <w:bookmarkStart w:id="24" w:name="_Toc465035034"/>
      <w:r>
        <w:t>Conclusion and recommendation</w:t>
      </w:r>
      <w:bookmarkEnd w:id="24"/>
    </w:p>
    <w:p w14:paraId="2009293F" w14:textId="77777777" w:rsidR="00FA5A21" w:rsidRPr="00FA5A21" w:rsidRDefault="00FA5A21" w:rsidP="00FA5A21">
      <w:pPr>
        <w:pStyle w:val="Firstparagraph"/>
      </w:pPr>
      <w:r>
        <w:t>A separate transformer would indeed have kept Vsteady much higher. One solution would be to use one of the 9V transformers as a voltage doubler, and to use an 18V Zener (with transistor) to power the op amps and the rest of the circuit.</w:t>
      </w:r>
    </w:p>
    <w:p w14:paraId="1A8022C4" w14:textId="77777777" w:rsidR="00E64450" w:rsidRPr="00E63326" w:rsidRDefault="00E64450" w:rsidP="00E63326">
      <w:pPr>
        <w:spacing w:line="240" w:lineRule="auto"/>
        <w:ind w:firstLine="0"/>
        <w:rPr>
          <w:szCs w:val="21"/>
        </w:rPr>
      </w:pPr>
    </w:p>
    <w:p w14:paraId="40C27A9E" w14:textId="77777777" w:rsidR="00925F2D" w:rsidRDefault="00925F2D" w:rsidP="00925F2D">
      <w:pPr>
        <w:pStyle w:val="Heading2"/>
      </w:pPr>
      <w:bookmarkStart w:id="25" w:name="_Toc465035035"/>
      <w:r>
        <w:t>Zener Constant-Voltage Reference</w:t>
      </w:r>
      <w:bookmarkEnd w:id="25"/>
    </w:p>
    <w:p w14:paraId="7FE6C8D3" w14:textId="77777777" w:rsidR="002A1F71" w:rsidRDefault="002A1F71" w:rsidP="002A1F71">
      <w:pPr>
        <w:pStyle w:val="Heading3"/>
      </w:pPr>
      <w:bookmarkStart w:id="26" w:name="_Toc465035036"/>
      <w:r>
        <w:t>Literature Study</w:t>
      </w:r>
      <w:bookmarkEnd w:id="26"/>
    </w:p>
    <w:p w14:paraId="53B34727" w14:textId="77777777" w:rsidR="00D46EC8" w:rsidRPr="00AF4079" w:rsidRDefault="00AF4079" w:rsidP="00D46EC8">
      <w:pPr>
        <w:pStyle w:val="Firstparagraph"/>
        <w:rPr>
          <w:i/>
        </w:rPr>
      </w:pPr>
      <w:r w:rsidRPr="00AF4079">
        <w:rPr>
          <w:i/>
        </w:rPr>
        <w:t>“</w:t>
      </w:r>
      <w:r w:rsidR="00D46EC8" w:rsidRPr="00AF4079">
        <w:rPr>
          <w:i/>
        </w:rPr>
        <w:t>Zeners make great fireworks.</w:t>
      </w:r>
      <w:r w:rsidRPr="00AF4079">
        <w:rPr>
          <w:i/>
        </w:rPr>
        <w:t>”</w:t>
      </w:r>
    </w:p>
    <w:p w14:paraId="1FBD90CA" w14:textId="77777777" w:rsidR="002A1F71" w:rsidRDefault="002A1F71" w:rsidP="002A1F71">
      <w:pPr>
        <w:pStyle w:val="Heading3"/>
      </w:pPr>
      <w:bookmarkStart w:id="27" w:name="_Toc465035037"/>
      <w:r>
        <w:lastRenderedPageBreak/>
        <w:t>Design</w:t>
      </w:r>
      <w:bookmarkEnd w:id="27"/>
    </w:p>
    <w:p w14:paraId="46686542" w14:textId="77777777" w:rsidR="007C2004" w:rsidRDefault="002A1F71" w:rsidP="007C2004">
      <w:pPr>
        <w:pStyle w:val="Firstparagraph"/>
        <w:keepNext/>
      </w:pPr>
      <w:r>
        <w:rPr>
          <w:noProof/>
          <w:lang w:val="en-ZA" w:eastAsia="en-ZA"/>
        </w:rPr>
        <w:drawing>
          <wp:inline distT="0" distB="0" distL="0" distR="0" wp14:anchorId="5DE6E287" wp14:editId="7D8D4668">
            <wp:extent cx="4679950" cy="2646045"/>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9950" cy="2646045"/>
                    </a:xfrm>
                    <a:prstGeom prst="rect">
                      <a:avLst/>
                    </a:prstGeom>
                  </pic:spPr>
                </pic:pic>
              </a:graphicData>
            </a:graphic>
          </wp:inline>
        </w:drawing>
      </w:r>
    </w:p>
    <w:p w14:paraId="2E016095" w14:textId="49C34BF4" w:rsidR="002A1F71" w:rsidRDefault="007C2004" w:rsidP="007C2004">
      <w:pPr>
        <w:pStyle w:val="Caption"/>
        <w:jc w:val="center"/>
      </w:pPr>
      <w:bookmarkStart w:id="28" w:name="_Toc465022952"/>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17</w:t>
      </w:r>
      <w:r w:rsidR="000217ED">
        <w:fldChar w:fldCharType="end"/>
      </w:r>
      <w:r>
        <w:t>: Zener reference circuit</w:t>
      </w:r>
      <w:bookmarkEnd w:id="28"/>
    </w:p>
    <w:p w14:paraId="05E2F22C" w14:textId="77777777" w:rsidR="007C2004" w:rsidRPr="00D46EC8" w:rsidRDefault="007C2004" w:rsidP="007C2004">
      <w:pPr>
        <w:ind w:firstLine="0"/>
      </w:pPr>
      <w:r>
        <w:t xml:space="preserve">The </w:t>
      </w:r>
      <w:r w:rsidR="00716870">
        <w:t>Zener</w:t>
      </w:r>
      <w:r>
        <w:t xml:space="preserve"> is biased in the linear region. See appendix for </w:t>
      </w:r>
      <w:r w:rsidRPr="007C2004">
        <w:rPr>
          <w:color w:val="FF0000"/>
        </w:rPr>
        <w:t>Calculations</w:t>
      </w:r>
      <w:r>
        <w:rPr>
          <w:color w:val="FF0000"/>
        </w:rPr>
        <w:t>.</w:t>
      </w:r>
      <w:r>
        <w:t xml:space="preserve"> </w:t>
      </w:r>
      <w:r w:rsidR="00AF4079">
        <w:t>C6</w:t>
      </w:r>
      <w:r>
        <w:t xml:space="preserve"> is used to stabilise the </w:t>
      </w:r>
      <w:r w:rsidR="00716870">
        <w:t>Zener</w:t>
      </w:r>
      <w:r>
        <w:t xml:space="preserve"> reference somewhat.</w:t>
      </w:r>
      <w:r w:rsidR="00D46EC8">
        <w:t xml:space="preserve"> Since the transistor draws much less current </w:t>
      </w:r>
      <w:r w:rsidR="00AF4079">
        <w:t>than the trim pot, it avoids additional</w:t>
      </w:r>
      <w:r w:rsidR="00D46EC8">
        <w:t xml:space="preserve"> potentiometers drawing too much current from the Zener biasing resistor, </w:t>
      </w:r>
      <w:r w:rsidR="00716870">
        <w:t>which, by</w:t>
      </w:r>
      <w:r w:rsidR="00D46EC8">
        <w:t xml:space="preserve"> creating too great a voltage drop across it, would extend under the operating voltage of the Zener, and thus create a mere voltage divider. The </w:t>
      </w:r>
      <w:r w:rsidR="00716870">
        <w:t>trim pot</w:t>
      </w:r>
      <w:r w:rsidR="00D46EC8">
        <w:t xml:space="preserve"> is tweaked to obtain an exact 5V reference. By doing so, one matches with the domain of the Arduino, and thus simplifies relevant calculations. Details are documented in Appendix </w:t>
      </w:r>
      <w:r w:rsidR="00AF4079">
        <w:rPr>
          <w:color w:val="FF0000"/>
        </w:rPr>
        <w:t>G</w:t>
      </w:r>
      <w:r w:rsidR="00D46EC8">
        <w:rPr>
          <w:color w:val="FF0000"/>
        </w:rPr>
        <w:t xml:space="preserve">. </w:t>
      </w:r>
    </w:p>
    <w:p w14:paraId="6E7144BE" w14:textId="77777777" w:rsidR="002A1F71" w:rsidRDefault="002A1F71" w:rsidP="002A1F71">
      <w:pPr>
        <w:pStyle w:val="Heading3"/>
      </w:pPr>
      <w:bookmarkStart w:id="29" w:name="_Toc465035038"/>
      <w:r>
        <w:t>Analysis</w:t>
      </w:r>
      <w:bookmarkEnd w:id="29"/>
    </w:p>
    <w:p w14:paraId="7D954034" w14:textId="77777777" w:rsidR="00E577AF" w:rsidRDefault="00E577AF" w:rsidP="00E577AF">
      <w:pPr>
        <w:pStyle w:val="Firstparagraph"/>
        <w:keepNext/>
        <w:jc w:val="center"/>
      </w:pPr>
      <w:r>
        <w:rPr>
          <w:noProof/>
          <w:lang w:val="en-ZA" w:eastAsia="en-ZA"/>
        </w:rPr>
        <w:drawing>
          <wp:inline distT="0" distB="0" distL="0" distR="0" wp14:anchorId="56A0F5F1" wp14:editId="5487847C">
            <wp:extent cx="4679950" cy="2110105"/>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9950" cy="2110105"/>
                    </a:xfrm>
                    <a:prstGeom prst="rect">
                      <a:avLst/>
                    </a:prstGeom>
                  </pic:spPr>
                </pic:pic>
              </a:graphicData>
            </a:graphic>
          </wp:inline>
        </w:drawing>
      </w:r>
    </w:p>
    <w:p w14:paraId="0A672729" w14:textId="4E388E10" w:rsidR="00982ED8" w:rsidRDefault="00E577AF" w:rsidP="00E577AF">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18</w:t>
      </w:r>
      <w:r w:rsidR="000217ED">
        <w:fldChar w:fldCharType="end"/>
      </w:r>
      <w:r>
        <w:t>: Zener circuit tuned output</w:t>
      </w:r>
    </w:p>
    <w:p w14:paraId="53A37B1F" w14:textId="0FDA2D74" w:rsidR="00E577AF" w:rsidRPr="00E577AF" w:rsidRDefault="00E577AF" w:rsidP="00E577AF">
      <w:pPr>
        <w:ind w:firstLine="0"/>
      </w:pPr>
      <w:r>
        <w:lastRenderedPageBreak/>
        <w:t>The ripple, according to spice, is 187uV.</w:t>
      </w:r>
    </w:p>
    <w:p w14:paraId="3256065E" w14:textId="77777777" w:rsidR="002A1F71" w:rsidRDefault="002A1F71" w:rsidP="002A1F71">
      <w:pPr>
        <w:pStyle w:val="Heading3"/>
      </w:pPr>
      <w:bookmarkStart w:id="30" w:name="_Toc465035039"/>
      <w:r>
        <w:t>Building the circuit</w:t>
      </w:r>
      <w:bookmarkEnd w:id="30"/>
    </w:p>
    <w:p w14:paraId="293F2003" w14:textId="04E8C453" w:rsidR="002A1F71" w:rsidRDefault="002A1F71" w:rsidP="002A1F71">
      <w:pPr>
        <w:pStyle w:val="Heading3"/>
      </w:pPr>
      <w:bookmarkStart w:id="31" w:name="_Toc465035040"/>
      <w:r>
        <w:t>Measurements</w:t>
      </w:r>
      <w:bookmarkEnd w:id="31"/>
    </w:p>
    <w:p w14:paraId="70C054C7" w14:textId="7B3AC76E" w:rsidR="00E577AF" w:rsidRPr="00E577AF" w:rsidRDefault="00E577AF" w:rsidP="00E577AF">
      <w:pPr>
        <w:pStyle w:val="Firstparagraph"/>
      </w:pPr>
      <w:r>
        <w:t>The tuned Zener output is exactly 5V.</w:t>
      </w:r>
      <w:r w:rsidR="001364EB">
        <w:t xml:space="preserve"> The ripple is too small to measure on a scope, even on 2mV per division.</w:t>
      </w:r>
    </w:p>
    <w:p w14:paraId="75BBE116" w14:textId="07531208" w:rsidR="002A1F71" w:rsidRDefault="002A1F71" w:rsidP="002A1F71">
      <w:pPr>
        <w:pStyle w:val="Heading3"/>
      </w:pPr>
      <w:bookmarkStart w:id="32" w:name="_Toc465035041"/>
      <w:r>
        <w:t>Comparison of theoretical and measured values</w:t>
      </w:r>
      <w:bookmarkEnd w:id="32"/>
    </w:p>
    <w:p w14:paraId="18E77854" w14:textId="57F8887D" w:rsidR="00E577AF" w:rsidRPr="00E577AF" w:rsidRDefault="00E577AF" w:rsidP="00E577AF">
      <w:pPr>
        <w:pStyle w:val="Firstparagraph"/>
      </w:pPr>
      <w:r>
        <w:t xml:space="preserve">There is </w:t>
      </w:r>
      <w:r w:rsidR="001364EB">
        <w:t>negligible difference.</w:t>
      </w:r>
    </w:p>
    <w:p w14:paraId="43B70C91" w14:textId="71BF78C8" w:rsidR="002A1F71" w:rsidRDefault="002A1F71" w:rsidP="002A1F71">
      <w:pPr>
        <w:pStyle w:val="Heading3"/>
      </w:pPr>
      <w:bookmarkStart w:id="33" w:name="_Toc465035042"/>
      <w:r>
        <w:t>Conclusion and recommendation</w:t>
      </w:r>
      <w:bookmarkEnd w:id="33"/>
    </w:p>
    <w:p w14:paraId="59898CE3" w14:textId="098084B9" w:rsidR="00E577AF" w:rsidRDefault="00E577AF" w:rsidP="00E577AF">
      <w:pPr>
        <w:pStyle w:val="Firstparagraph"/>
      </w:pPr>
      <w:r>
        <w:t xml:space="preserve">The Zener </w:t>
      </w:r>
      <w:r w:rsidR="001364EB">
        <w:t>reference is easy to build, especially since it can be tweaked.</w:t>
      </w:r>
    </w:p>
    <w:p w14:paraId="009A8F0A" w14:textId="77777777" w:rsidR="00E577AF" w:rsidRPr="00E577AF" w:rsidRDefault="00E577AF" w:rsidP="00E577AF"/>
    <w:p w14:paraId="6069EF04" w14:textId="77777777" w:rsidR="00AB6454" w:rsidRPr="00AB6454" w:rsidRDefault="00AB6454" w:rsidP="00AB6454">
      <w:pPr>
        <w:pStyle w:val="Firstparagraph"/>
      </w:pPr>
      <w:r>
        <w:t xml:space="preserve">There exists an internal 1.1V Zener reference, which should allow </w:t>
      </w:r>
      <w:r w:rsidR="00716870">
        <w:t>more</w:t>
      </w:r>
      <w:r>
        <w:t xml:space="preserve"> accuracy should it be accounted for in the design of the system. </w:t>
      </w:r>
      <w:r w:rsidR="008A0280">
        <w:t>Although</w:t>
      </w:r>
      <w:r>
        <w:t xml:space="preserve"> it requires two extra op amps to scale the 5V compatible ADC readings down to 1.1V</w:t>
      </w:r>
      <w:r w:rsidR="008A0280">
        <w:t>, it means that there does not need to be an 8-12V external supply to the Arduino to power the 5V</w:t>
      </w:r>
      <w:r w:rsidR="00716870">
        <w:t xml:space="preserve"> Zener</w:t>
      </w:r>
      <w:r w:rsidR="008A0280">
        <w:t>, which satisfies this design</w:t>
      </w:r>
      <w:r>
        <w:t>.</w:t>
      </w:r>
      <w:r w:rsidR="008A0280">
        <w:t xml:space="preserve"> In the end, powering the 5V Zener is inevitable, since the platform is easily scalable, one might want to add extra features requiring processing power from the microcontroller. See extra features in Appendix G.</w:t>
      </w:r>
    </w:p>
    <w:p w14:paraId="5B034C36" w14:textId="77777777" w:rsidR="002A1F71" w:rsidRPr="002A1F71" w:rsidRDefault="002A1F71" w:rsidP="002A1F71">
      <w:pPr>
        <w:pStyle w:val="Firstparagraph"/>
      </w:pPr>
    </w:p>
    <w:p w14:paraId="78272BB1" w14:textId="663E5B56" w:rsidR="00925F2D" w:rsidRDefault="002A1F71" w:rsidP="00C51539">
      <w:pPr>
        <w:pStyle w:val="Heading3"/>
        <w:numPr>
          <w:ilvl w:val="0"/>
          <w:numId w:val="0"/>
        </w:numPr>
      </w:pPr>
      <w:bookmarkStart w:id="34" w:name="_Toc465035043"/>
      <w:r>
        <w:t>Literature Study</w:t>
      </w:r>
      <w:bookmarkEnd w:id="34"/>
    </w:p>
    <w:p w14:paraId="11C428BA" w14:textId="77777777" w:rsidR="00E63326" w:rsidRDefault="00E63326">
      <w:pPr>
        <w:spacing w:line="240" w:lineRule="auto"/>
        <w:ind w:firstLine="0"/>
        <w:jc w:val="left"/>
        <w:rPr>
          <w:rFonts w:ascii="cmbx12" w:hAnsi="cmbx12" w:cs="Arial"/>
          <w:bCs/>
          <w:iCs/>
          <w:sz w:val="24"/>
          <w:szCs w:val="28"/>
        </w:rPr>
      </w:pPr>
    </w:p>
    <w:p w14:paraId="2D5B3220" w14:textId="77777777" w:rsidR="00925F2D" w:rsidRDefault="00B46DC6" w:rsidP="00925F2D">
      <w:pPr>
        <w:pStyle w:val="Heading2"/>
      </w:pPr>
      <w:bookmarkStart w:id="35" w:name="_Toc465035044"/>
      <w:r>
        <w:t>Outboard Pass transistor s</w:t>
      </w:r>
      <w:r w:rsidR="00925F2D">
        <w:t>tage</w:t>
      </w:r>
      <w:bookmarkEnd w:id="35"/>
    </w:p>
    <w:p w14:paraId="1E9EC534" w14:textId="77777777" w:rsidR="00EF0CD1" w:rsidRDefault="00EF0CD1" w:rsidP="00EF0CD1">
      <w:pPr>
        <w:pStyle w:val="Heading3"/>
      </w:pPr>
      <w:bookmarkStart w:id="36" w:name="_Toc465035045"/>
      <w:r>
        <w:t>Literature Study</w:t>
      </w:r>
      <w:bookmarkEnd w:id="36"/>
    </w:p>
    <w:p w14:paraId="4C000B9F" w14:textId="77777777" w:rsidR="009F5E7C" w:rsidRDefault="009F5E7C" w:rsidP="009F5E7C">
      <w:pPr>
        <w:pStyle w:val="Firstparagraph"/>
        <w:rPr>
          <w:i/>
        </w:rPr>
      </w:pPr>
      <w:r w:rsidRPr="009F5E7C">
        <w:rPr>
          <w:i/>
        </w:rPr>
        <w:t>“Passing engineering is mandatory”</w:t>
      </w:r>
      <w:r w:rsidR="007F636D">
        <w:rPr>
          <w:i/>
        </w:rPr>
        <w:t>.</w:t>
      </w:r>
    </w:p>
    <w:p w14:paraId="38CAA14A" w14:textId="77777777" w:rsidR="009B082E" w:rsidRDefault="009B082E" w:rsidP="009B082E">
      <w:pPr>
        <w:keepNext/>
        <w:jc w:val="center"/>
      </w:pPr>
      <w:r>
        <w:rPr>
          <w:noProof/>
          <w:lang w:val="en-ZA" w:eastAsia="en-ZA"/>
        </w:rPr>
        <w:lastRenderedPageBreak/>
        <w:drawing>
          <wp:inline distT="0" distB="0" distL="0" distR="0" wp14:anchorId="2FD308A1" wp14:editId="4DFEE446">
            <wp:extent cx="2095500" cy="2238375"/>
            <wp:effectExtent l="0" t="0" r="0" b="0"/>
            <wp:docPr id="51" name="Picture 51" descr="https://upload.wikimedia.org/wikipedia/commons/thumb/6/64/Compound_trans.svg/220px-Compound_tra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6/64/Compound_trans.svg/220px-Compound_trans.sv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2238375"/>
                    </a:xfrm>
                    <a:prstGeom prst="rect">
                      <a:avLst/>
                    </a:prstGeom>
                    <a:noFill/>
                    <a:ln>
                      <a:noFill/>
                    </a:ln>
                  </pic:spPr>
                </pic:pic>
              </a:graphicData>
            </a:graphic>
          </wp:inline>
        </w:drawing>
      </w:r>
    </w:p>
    <w:p w14:paraId="509A5525" w14:textId="5BE85FF1" w:rsidR="009B082E" w:rsidRDefault="009B082E" w:rsidP="009B082E">
      <w:pPr>
        <w:pStyle w:val="Caption"/>
        <w:jc w:val="center"/>
      </w:pPr>
      <w:bookmarkStart w:id="37" w:name="_Toc465022953"/>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19</w:t>
      </w:r>
      <w:r w:rsidR="000217ED">
        <w:fldChar w:fldCharType="end"/>
      </w:r>
      <w:r>
        <w:t>: Sziklai pair</w:t>
      </w:r>
      <w:bookmarkEnd w:id="37"/>
    </w:p>
    <w:p w14:paraId="4BC14E4C" w14:textId="77777777" w:rsidR="009B082E" w:rsidRPr="00984E88" w:rsidRDefault="009B082E" w:rsidP="009B082E">
      <w:pPr>
        <w:ind w:firstLine="0"/>
      </w:pPr>
      <w:r>
        <w:t>The Sziklai pair</w:t>
      </w:r>
      <w:sdt>
        <w:sdtPr>
          <w:id w:val="488219187"/>
          <w:citation/>
        </w:sdtPr>
        <w:sdtContent>
          <w:r>
            <w:fldChar w:fldCharType="begin"/>
          </w:r>
          <w:r>
            <w:rPr>
              <w:lang w:val="en-US"/>
            </w:rPr>
            <w:instrText xml:space="preserve"> CITATION sziklai \l 1033 </w:instrText>
          </w:r>
          <w:r>
            <w:fldChar w:fldCharType="separate"/>
          </w:r>
          <w:r w:rsidR="0017042F">
            <w:rPr>
              <w:noProof/>
              <w:lang w:val="en-US"/>
            </w:rPr>
            <w:t xml:space="preserve"> </w:t>
          </w:r>
          <w:r w:rsidR="0017042F" w:rsidRPr="0017042F">
            <w:rPr>
              <w:noProof/>
              <w:lang w:val="en-US"/>
            </w:rPr>
            <w:t>[2]</w:t>
          </w:r>
          <w:r>
            <w:fldChar w:fldCharType="end"/>
          </w:r>
        </w:sdtContent>
      </w:sdt>
      <w:r>
        <w:t xml:space="preserve"> was considered, however not used since the op amps could only output up to V</w:t>
      </w:r>
      <w:r>
        <w:rPr>
          <w:vertAlign w:val="superscript"/>
        </w:rPr>
        <w:t>+</w:t>
      </w:r>
      <w:r>
        <w:t xml:space="preserve"> – 1.5. To turn off the transistors completely, one needs to match the</w:t>
      </w:r>
      <w:r w:rsidR="00DE5DA4">
        <w:t xml:space="preserve"> voltage of the</w:t>
      </w:r>
      <w:r>
        <w:t xml:space="preserve"> base of Q1 in Figure 5-4</w:t>
      </w:r>
      <w:r w:rsidR="00DE5DA4">
        <w:t xml:space="preserve"> to the collector of Q2.</w:t>
      </w:r>
      <w:r w:rsidR="000F49B3">
        <w:t xml:space="preserve"> In the ideal sense, it would have a lower Vce drop as opposed to the Darlington pair.</w:t>
      </w:r>
    </w:p>
    <w:p w14:paraId="51E59BFD" w14:textId="77777777" w:rsidR="009B082E" w:rsidRPr="00CF754D" w:rsidRDefault="009B082E" w:rsidP="009B082E">
      <w:pPr>
        <w:rPr>
          <w:lang w:val="en-ZA"/>
        </w:rPr>
      </w:pPr>
    </w:p>
    <w:p w14:paraId="709E25B4" w14:textId="77777777" w:rsidR="00B33281" w:rsidRDefault="00B33281" w:rsidP="00B33281">
      <w:pPr>
        <w:keepNext/>
        <w:jc w:val="center"/>
      </w:pPr>
      <w:r>
        <w:rPr>
          <w:noProof/>
          <w:lang w:val="en-ZA" w:eastAsia="en-ZA"/>
        </w:rPr>
        <w:drawing>
          <wp:inline distT="0" distB="0" distL="0" distR="0" wp14:anchorId="46883ED3" wp14:editId="73DF05FB">
            <wp:extent cx="1762125" cy="2623314"/>
            <wp:effectExtent l="0" t="0" r="0" b="5715"/>
            <wp:docPr id="52" name="Picture 52" descr="https://upload.wikimedia.org/wikipedia/commons/thumb/7/78/Darlington_pair_diagram.svg/133px-Darlington_pair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7/78/Darlington_pair_diagram.svg/133px-Darlington_pair_diagram.sv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71220" cy="2636855"/>
                    </a:xfrm>
                    <a:prstGeom prst="rect">
                      <a:avLst/>
                    </a:prstGeom>
                    <a:noFill/>
                    <a:ln>
                      <a:noFill/>
                    </a:ln>
                  </pic:spPr>
                </pic:pic>
              </a:graphicData>
            </a:graphic>
          </wp:inline>
        </w:drawing>
      </w:r>
    </w:p>
    <w:p w14:paraId="7E1960B3" w14:textId="3744076F" w:rsidR="00B33281" w:rsidRDefault="00B33281" w:rsidP="00B33281">
      <w:pPr>
        <w:pStyle w:val="Caption"/>
        <w:jc w:val="center"/>
      </w:pPr>
      <w:bookmarkStart w:id="38" w:name="_Toc465022954"/>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20</w:t>
      </w:r>
      <w:r w:rsidR="000217ED">
        <w:fldChar w:fldCharType="end"/>
      </w:r>
      <w:r>
        <w:t>: Darlington pair</w:t>
      </w:r>
      <w:bookmarkEnd w:id="38"/>
    </w:p>
    <w:p w14:paraId="2E9FAC0A" w14:textId="77777777" w:rsidR="00DE5DA4" w:rsidRPr="00DE5DA4" w:rsidRDefault="00DE5DA4" w:rsidP="00DE5DA4">
      <w:pPr>
        <w:ind w:firstLine="0"/>
      </w:pPr>
      <w:r>
        <w:t>The Darlington pair was considered since it can be fully turned off.</w:t>
      </w:r>
      <w:r w:rsidR="000F49B3">
        <w:t xml:space="preserve"> It has a larger collector-emitter voltage drop, however.</w:t>
      </w:r>
    </w:p>
    <w:p w14:paraId="3E97BC99" w14:textId="77777777" w:rsidR="00EF0CD1" w:rsidRDefault="00EF0CD1" w:rsidP="00EF0CD1">
      <w:pPr>
        <w:pStyle w:val="Heading3"/>
      </w:pPr>
      <w:bookmarkStart w:id="39" w:name="_Toc465035046"/>
      <w:r>
        <w:t>Design</w:t>
      </w:r>
      <w:bookmarkEnd w:id="39"/>
    </w:p>
    <w:p w14:paraId="5E2AFF90" w14:textId="77777777" w:rsidR="0025393A" w:rsidRDefault="00B33281" w:rsidP="0025393A">
      <w:pPr>
        <w:pStyle w:val="Firstparagraph"/>
      </w:pPr>
      <w:r>
        <w:t>It was decided to use 2N3055 power transistors</w:t>
      </w:r>
      <w:sdt>
        <w:sdtPr>
          <w:id w:val="-1650896032"/>
          <w:citation/>
        </w:sdtPr>
        <w:sdtContent>
          <w:r w:rsidR="008440B0">
            <w:fldChar w:fldCharType="begin"/>
          </w:r>
          <w:r w:rsidR="008440B0">
            <w:rPr>
              <w:lang w:val="en-US"/>
            </w:rPr>
            <w:instrText xml:space="preserve"> CITATION 2N3055 \l 1033 </w:instrText>
          </w:r>
          <w:r w:rsidR="008440B0">
            <w:fldChar w:fldCharType="separate"/>
          </w:r>
          <w:r w:rsidR="0017042F">
            <w:rPr>
              <w:noProof/>
              <w:lang w:val="en-US"/>
            </w:rPr>
            <w:t xml:space="preserve"> </w:t>
          </w:r>
          <w:r w:rsidR="0017042F" w:rsidRPr="0017042F">
            <w:rPr>
              <w:noProof/>
              <w:lang w:val="en-US"/>
            </w:rPr>
            <w:t>[3]</w:t>
          </w:r>
          <w:r w:rsidR="008440B0">
            <w:fldChar w:fldCharType="end"/>
          </w:r>
        </w:sdtContent>
      </w:sdt>
      <w:r w:rsidR="0025393A">
        <w:t xml:space="preserve"> as they are more easily mounted on a heatsink</w:t>
      </w:r>
      <w:r w:rsidR="008440B0">
        <w:t>, compared to the TO-220</w:t>
      </w:r>
      <w:r w:rsidR="0025393A">
        <w:t xml:space="preserve">. Besides </w:t>
      </w:r>
      <w:r w:rsidR="00716870">
        <w:t>that,</w:t>
      </w:r>
      <w:r w:rsidR="0025393A">
        <w:t xml:space="preserve"> they absorb more heat.</w:t>
      </w:r>
    </w:p>
    <w:p w14:paraId="329B2A2E" w14:textId="77777777" w:rsidR="00B33281" w:rsidRDefault="00B33281" w:rsidP="00B33281">
      <w:pPr>
        <w:keepNext/>
        <w:jc w:val="center"/>
      </w:pPr>
      <w:r>
        <w:rPr>
          <w:noProof/>
          <w:lang w:val="en-ZA" w:eastAsia="en-ZA"/>
        </w:rPr>
        <w:lastRenderedPageBreak/>
        <w:drawing>
          <wp:inline distT="0" distB="0" distL="0" distR="0" wp14:anchorId="4DF56C83" wp14:editId="5B50C105">
            <wp:extent cx="2095500" cy="2114550"/>
            <wp:effectExtent l="0" t="0" r="0" b="0"/>
            <wp:docPr id="50" name="Picture 50" descr="https://upload.wikimedia.org/wikipedia/commons/thumb/0/0a/2N3055_NPN_Transistor.jpg/220px-2N3055_NPN_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0/0a/2N3055_NPN_Transistor.jpg/220px-2N3055_NPN_Transisto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500" cy="2114550"/>
                    </a:xfrm>
                    <a:prstGeom prst="rect">
                      <a:avLst/>
                    </a:prstGeom>
                    <a:noFill/>
                    <a:ln>
                      <a:noFill/>
                    </a:ln>
                  </pic:spPr>
                </pic:pic>
              </a:graphicData>
            </a:graphic>
          </wp:inline>
        </w:drawing>
      </w:r>
    </w:p>
    <w:p w14:paraId="05ADEBA6" w14:textId="776607DD" w:rsidR="00B33281" w:rsidRDefault="00B33281" w:rsidP="00B33281">
      <w:pPr>
        <w:pStyle w:val="Caption"/>
        <w:jc w:val="center"/>
        <w:rPr>
          <w:noProof/>
        </w:rPr>
      </w:pPr>
      <w:bookmarkStart w:id="40" w:name="_Toc465022955"/>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21</w:t>
      </w:r>
      <w:r w:rsidR="000217ED">
        <w:fldChar w:fldCharType="end"/>
      </w:r>
      <w:r>
        <w:t>: 2N3055</w:t>
      </w:r>
      <w:r>
        <w:rPr>
          <w:noProof/>
        </w:rPr>
        <w:t xml:space="preserve"> transistor</w:t>
      </w:r>
      <w:bookmarkEnd w:id="40"/>
    </w:p>
    <w:p w14:paraId="7C35F6F9" w14:textId="77777777" w:rsidR="00B33281" w:rsidRPr="00B33281" w:rsidRDefault="000F49B3" w:rsidP="00B33281">
      <w:r>
        <w:t xml:space="preserve">Lastly, it was decided that the whole circuit be powered by a steady voltage source, and that most of the power for the load would be provided </w:t>
      </w:r>
      <w:r w:rsidR="00716870">
        <w:t>solely</w:t>
      </w:r>
      <w:r>
        <w:t xml:space="preserve"> to the collector of the Darlington pair. This way the system would work in true regulator fashion.</w:t>
      </w:r>
    </w:p>
    <w:p w14:paraId="3D50AD16" w14:textId="77777777" w:rsidR="009F5E7C" w:rsidRDefault="009F5E7C" w:rsidP="009F5E7C">
      <w:pPr>
        <w:pStyle w:val="Firstparagraph"/>
        <w:keepNext/>
        <w:jc w:val="center"/>
      </w:pPr>
      <w:r>
        <w:rPr>
          <w:noProof/>
          <w:lang w:val="en-ZA" w:eastAsia="en-ZA"/>
        </w:rPr>
        <w:drawing>
          <wp:inline distT="0" distB="0" distL="0" distR="0" wp14:anchorId="4409B814" wp14:editId="43E7BA3F">
            <wp:extent cx="1914525" cy="1524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4525" cy="1524000"/>
                    </a:xfrm>
                    <a:prstGeom prst="rect">
                      <a:avLst/>
                    </a:prstGeom>
                  </pic:spPr>
                </pic:pic>
              </a:graphicData>
            </a:graphic>
          </wp:inline>
        </w:drawing>
      </w:r>
    </w:p>
    <w:p w14:paraId="5B0CFDEE" w14:textId="20E828E7" w:rsidR="009F5E7C" w:rsidRDefault="009F5E7C" w:rsidP="009F5E7C">
      <w:pPr>
        <w:pStyle w:val="Caption"/>
        <w:jc w:val="center"/>
      </w:pPr>
      <w:bookmarkStart w:id="41" w:name="_Toc465022956"/>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22</w:t>
      </w:r>
      <w:r w:rsidR="000217ED">
        <w:fldChar w:fldCharType="end"/>
      </w:r>
      <w:r>
        <w:t xml:space="preserve">: </w:t>
      </w:r>
      <w:r w:rsidR="00E81D27">
        <w:t>Final</w:t>
      </w:r>
      <w:r>
        <w:t xml:space="preserve"> pass transistor output stage</w:t>
      </w:r>
      <w:r w:rsidR="00B33281">
        <w:t xml:space="preserve"> design</w:t>
      </w:r>
      <w:bookmarkEnd w:id="41"/>
    </w:p>
    <w:p w14:paraId="1C76849B" w14:textId="77777777" w:rsidR="000F49B3" w:rsidRPr="000F49B3" w:rsidRDefault="000F49B3" w:rsidP="000F49B3">
      <w:r>
        <w:t>As shown in Fig 5-6, the collector is powered separately to the rest of the circuit.</w:t>
      </w:r>
    </w:p>
    <w:p w14:paraId="09C9EC6E" w14:textId="77777777" w:rsidR="0025393A" w:rsidRDefault="0025393A" w:rsidP="0025393A">
      <w:pPr>
        <w:keepNext/>
        <w:jc w:val="center"/>
      </w:pPr>
      <w:r>
        <w:rPr>
          <w:noProof/>
          <w:lang w:val="en-ZA" w:eastAsia="en-ZA"/>
        </w:rPr>
        <w:lastRenderedPageBreak/>
        <w:drawing>
          <wp:inline distT="0" distB="0" distL="0" distR="0" wp14:anchorId="2BE0DAB4" wp14:editId="6C3300BB">
            <wp:extent cx="3314700" cy="281163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3592" cy="2819179"/>
                    </a:xfrm>
                    <a:prstGeom prst="rect">
                      <a:avLst/>
                    </a:prstGeom>
                  </pic:spPr>
                </pic:pic>
              </a:graphicData>
            </a:graphic>
          </wp:inline>
        </w:drawing>
      </w:r>
    </w:p>
    <w:p w14:paraId="227FDB54" w14:textId="642CD8FB" w:rsidR="0025393A" w:rsidRDefault="0025393A" w:rsidP="0025393A">
      <w:pPr>
        <w:pStyle w:val="Caption"/>
        <w:jc w:val="center"/>
      </w:pPr>
      <w:bookmarkStart w:id="42" w:name="_Toc465022957"/>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23</w:t>
      </w:r>
      <w:r w:rsidR="000217ED">
        <w:fldChar w:fldCharType="end"/>
      </w:r>
      <w:r>
        <w:t xml:space="preserve">: Three </w:t>
      </w:r>
      <w:r w:rsidR="00B33281">
        <w:t xml:space="preserve">outboard </w:t>
      </w:r>
      <w:r>
        <w:t>pass transistor output stage</w:t>
      </w:r>
      <w:bookmarkEnd w:id="42"/>
    </w:p>
    <w:p w14:paraId="1E0DF52B" w14:textId="77777777" w:rsidR="000F49B3" w:rsidRDefault="000F49B3" w:rsidP="000F49B3">
      <w:r>
        <w:t xml:space="preserve">Outboard pass transistors are easily scalable, and one can add as many transistors as deemed necessary to dissipate heat. The emitter resistor is required to </w:t>
      </w:r>
      <w:r w:rsidR="0017042F">
        <w:t>prevent thermal runaway</w:t>
      </w:r>
      <w:sdt>
        <w:sdtPr>
          <w:id w:val="2001847985"/>
          <w:citation/>
        </w:sdtPr>
        <w:sdtContent>
          <w:r w:rsidR="0017042F">
            <w:fldChar w:fldCharType="begin"/>
          </w:r>
          <w:r w:rsidR="0017042F">
            <w:rPr>
              <w:lang w:val="en-ZA"/>
            </w:rPr>
            <w:instrText xml:space="preserve"> CITATION thermalrunaway \l 7177 </w:instrText>
          </w:r>
          <w:r w:rsidR="0017042F">
            <w:fldChar w:fldCharType="separate"/>
          </w:r>
          <w:r w:rsidR="0017042F">
            <w:rPr>
              <w:noProof/>
              <w:lang w:val="en-ZA"/>
            </w:rPr>
            <w:t xml:space="preserve"> </w:t>
          </w:r>
          <w:r w:rsidR="0017042F" w:rsidRPr="0017042F">
            <w:rPr>
              <w:noProof/>
              <w:lang w:val="en-ZA"/>
            </w:rPr>
            <w:t>[4]</w:t>
          </w:r>
          <w:r w:rsidR="0017042F">
            <w:fldChar w:fldCharType="end"/>
          </w:r>
        </w:sdtContent>
      </w:sdt>
      <w:r w:rsidR="0017042F">
        <w:t>.</w:t>
      </w:r>
    </w:p>
    <w:p w14:paraId="18832952" w14:textId="77777777" w:rsidR="009473F8" w:rsidRDefault="009473F8" w:rsidP="009473F8">
      <w:pPr>
        <w:ind w:firstLine="0"/>
      </w:pPr>
    </w:p>
    <w:p w14:paraId="7AD4F931" w14:textId="77777777" w:rsidR="009473F8" w:rsidRDefault="009473F8" w:rsidP="009473F8">
      <w:pPr>
        <w:keepNext/>
        <w:ind w:firstLine="0"/>
      </w:pPr>
      <w:r>
        <w:rPr>
          <w:noProof/>
          <w:lang w:val="en-ZA" w:eastAsia="en-ZA"/>
        </w:rPr>
        <w:drawing>
          <wp:inline distT="0" distB="0" distL="0" distR="0" wp14:anchorId="166DCA0B" wp14:editId="0CECC00C">
            <wp:extent cx="4676775" cy="2628900"/>
            <wp:effectExtent l="0" t="0" r="9525" b="0"/>
            <wp:docPr id="70" name="Picture 70" descr="C:\Users\d7rob\3II\edes\20161024_153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7rob\3II\edes\20161024_15351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768B4CD" w14:textId="1669ED82" w:rsidR="009473F8" w:rsidRPr="000F49B3" w:rsidRDefault="009473F8" w:rsidP="009473F8">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24</w:t>
      </w:r>
      <w:r w:rsidR="000217ED">
        <w:fldChar w:fldCharType="end"/>
      </w:r>
      <w:r>
        <w:t>: Outboard pass transistors to be used in design</w:t>
      </w:r>
    </w:p>
    <w:p w14:paraId="66ECFACE" w14:textId="77777777" w:rsidR="00EF0CD1" w:rsidRDefault="00EF0CD1" w:rsidP="00EF0CD1">
      <w:pPr>
        <w:pStyle w:val="Heading3"/>
      </w:pPr>
      <w:bookmarkStart w:id="43" w:name="_Toc465035047"/>
      <w:r>
        <w:t>Analysis</w:t>
      </w:r>
      <w:bookmarkEnd w:id="43"/>
    </w:p>
    <w:p w14:paraId="2C5EA4FA" w14:textId="77777777" w:rsidR="0017042F" w:rsidRDefault="0017042F" w:rsidP="0017042F">
      <w:pPr>
        <w:pStyle w:val="Firstparagraph"/>
      </w:pPr>
      <w:r>
        <w:t xml:space="preserve">The biggest question here is whether the op amp will be able to supply enough current to the Darlington pair. </w:t>
      </w:r>
    </w:p>
    <w:p w14:paraId="45EBD320" w14:textId="77777777" w:rsidR="00472DC0" w:rsidRDefault="00472DC0" w:rsidP="00472DC0">
      <w:pPr>
        <w:ind w:firstLine="0"/>
      </w:pPr>
    </w:p>
    <w:p w14:paraId="030F5755" w14:textId="77777777" w:rsidR="00472DC0" w:rsidRDefault="00472DC0" w:rsidP="00472DC0">
      <w:pPr>
        <w:ind w:firstLine="0"/>
      </w:pPr>
      <w:r>
        <w:lastRenderedPageBreak/>
        <w:t>Assuming 1A flowing through the 2N3055, and with a beta or h</w:t>
      </w:r>
      <w:r>
        <w:rPr>
          <w:vertAlign w:val="subscript"/>
        </w:rPr>
        <w:t>fe</w:t>
      </w:r>
      <w:r>
        <w:t xml:space="preserve"> between 20 and 70</w:t>
      </w:r>
      <w:sdt>
        <w:sdtPr>
          <w:id w:val="-756743571"/>
          <w:citation/>
        </w:sdtPr>
        <w:sdtContent>
          <w:r>
            <w:fldChar w:fldCharType="begin"/>
          </w:r>
          <w:r>
            <w:rPr>
              <w:lang w:val="en-ZA"/>
            </w:rPr>
            <w:instrText xml:space="preserve"> CITATION 2N3055 \l 7177 </w:instrText>
          </w:r>
          <w:r>
            <w:fldChar w:fldCharType="separate"/>
          </w:r>
          <w:r>
            <w:rPr>
              <w:noProof/>
              <w:lang w:val="en-ZA"/>
            </w:rPr>
            <w:t xml:space="preserve"> </w:t>
          </w:r>
          <w:r w:rsidRPr="00472DC0">
            <w:rPr>
              <w:noProof/>
              <w:lang w:val="en-ZA"/>
            </w:rPr>
            <w:t>[3]</w:t>
          </w:r>
          <w:r>
            <w:fldChar w:fldCharType="end"/>
          </w:r>
        </w:sdtContent>
      </w:sdt>
      <w:r>
        <w:t xml:space="preserve"> we can assume it is about 50. That means a base current of 20mA. The pre-driver should be more than capable of providing that. </w:t>
      </w:r>
      <w:r w:rsidR="00716870">
        <w:t>Per</w:t>
      </w:r>
      <w:r>
        <w:t xml:space="preserve"> the 2N2222 datasheet</w:t>
      </w:r>
      <w:sdt>
        <w:sdtPr>
          <w:id w:val="-522864017"/>
          <w:citation/>
        </w:sdtPr>
        <w:sdtContent>
          <w:r>
            <w:fldChar w:fldCharType="begin"/>
          </w:r>
          <w:r>
            <w:rPr>
              <w:lang w:val="en-ZA"/>
            </w:rPr>
            <w:instrText xml:space="preserve"> CITATION 2N2222 \l 7177 </w:instrText>
          </w:r>
          <w:r>
            <w:fldChar w:fldCharType="separate"/>
          </w:r>
          <w:r>
            <w:rPr>
              <w:noProof/>
              <w:lang w:val="en-ZA"/>
            </w:rPr>
            <w:t xml:space="preserve"> </w:t>
          </w:r>
          <w:r w:rsidRPr="00472DC0">
            <w:rPr>
              <w:noProof/>
              <w:lang w:val="en-ZA"/>
            </w:rPr>
            <w:t>[5]</w:t>
          </w:r>
          <w:r>
            <w:fldChar w:fldCharType="end"/>
          </w:r>
        </w:sdtContent>
      </w:sdt>
      <w:r>
        <w:t xml:space="preserve">, it has a beta value of about 100 under optimal conditions. </w:t>
      </w:r>
      <w:r w:rsidR="00716870">
        <w:t>Therefore,</w:t>
      </w:r>
      <w:r w:rsidR="009E6D11">
        <w:t xml:space="preserve"> the base current is 200uA.</w:t>
      </w:r>
      <w:r w:rsidR="005C0F8F">
        <w:t xml:space="preserve"> The op amp </w:t>
      </w:r>
      <w:r w:rsidR="00C55CAB">
        <w:t>can provide typically 40mA, therefore the requirement is more than satisfied. Calculating currents when adding multiple outboard pass transistors is simple: merely divide the base and collector currents by the number of such transistors.</w:t>
      </w:r>
    </w:p>
    <w:p w14:paraId="7E961026" w14:textId="77777777" w:rsidR="009473F8" w:rsidRDefault="009473F8" w:rsidP="00472DC0">
      <w:pPr>
        <w:ind w:firstLine="0"/>
      </w:pPr>
    </w:p>
    <w:p w14:paraId="5DF66B74" w14:textId="558368E4" w:rsidR="009473F8" w:rsidRDefault="009473F8" w:rsidP="00472DC0">
      <w:pPr>
        <w:ind w:firstLine="0"/>
        <w:rPr>
          <w:i/>
        </w:rPr>
      </w:pPr>
      <w:r>
        <w:t xml:space="preserve">Next question is whether the heatsink will handle the current. </w:t>
      </w:r>
      <w:commentRangeStart w:id="44"/>
      <w:r>
        <w:rPr>
          <w:i/>
        </w:rPr>
        <w:t xml:space="preserve">See Appendix E.4 for calculations. </w:t>
      </w:r>
      <w:commentRangeEnd w:id="44"/>
      <w:r w:rsidR="00784FEF">
        <w:rPr>
          <w:rStyle w:val="CommentReference"/>
        </w:rPr>
        <w:commentReference w:id="44"/>
      </w:r>
    </w:p>
    <w:p w14:paraId="2D5BD6EF" w14:textId="6452EEE4" w:rsidR="00AA4D40" w:rsidRPr="00AA4D40" w:rsidRDefault="00AA4D40" w:rsidP="00472DC0">
      <w:pPr>
        <w:ind w:firstLine="0"/>
        <w:rPr>
          <w:lang w:val="en-ZA"/>
        </w:rPr>
      </w:pPr>
      <w:r>
        <w:t>The heatsink can handle x power, which is more than 12W or 160W from either transformer.</w:t>
      </w:r>
    </w:p>
    <w:p w14:paraId="51853667" w14:textId="77777777" w:rsidR="00EF0CD1" w:rsidRDefault="00EF0CD1" w:rsidP="00EF0CD1">
      <w:pPr>
        <w:pStyle w:val="Heading3"/>
      </w:pPr>
      <w:bookmarkStart w:id="45" w:name="_Toc465035048"/>
      <w:r>
        <w:t>Building the circuit</w:t>
      </w:r>
      <w:bookmarkEnd w:id="45"/>
    </w:p>
    <w:p w14:paraId="7E84F185" w14:textId="77777777" w:rsidR="0099643A" w:rsidRDefault="00A36A76" w:rsidP="00A36A76">
      <w:pPr>
        <w:pStyle w:val="Firstparagraph"/>
      </w:pPr>
      <w:r>
        <w:t xml:space="preserve">When the heatsink was built for the </w:t>
      </w:r>
      <w:r w:rsidR="0099643A">
        <w:t>160W transformer, a TIP41C</w:t>
      </w:r>
      <w:sdt>
        <w:sdtPr>
          <w:id w:val="439576324"/>
          <w:citation/>
        </w:sdtPr>
        <w:sdtContent>
          <w:r w:rsidR="0099643A">
            <w:fldChar w:fldCharType="begin"/>
          </w:r>
          <w:r w:rsidR="0099643A">
            <w:rPr>
              <w:lang w:val="en-ZA"/>
            </w:rPr>
            <w:instrText xml:space="preserve"> CITATION TIP41C \l 7177 </w:instrText>
          </w:r>
          <w:r w:rsidR="0099643A">
            <w:fldChar w:fldCharType="separate"/>
          </w:r>
          <w:r w:rsidR="0099643A">
            <w:rPr>
              <w:noProof/>
              <w:lang w:val="en-ZA"/>
            </w:rPr>
            <w:t xml:space="preserve"> </w:t>
          </w:r>
          <w:r w:rsidR="0099643A" w:rsidRPr="0099643A">
            <w:rPr>
              <w:noProof/>
              <w:lang w:val="en-ZA"/>
            </w:rPr>
            <w:t>[6]</w:t>
          </w:r>
          <w:r w:rsidR="0099643A">
            <w:fldChar w:fldCharType="end"/>
          </w:r>
        </w:sdtContent>
      </w:sdt>
      <w:r w:rsidR="0099643A">
        <w:t xml:space="preserve"> was also used to power the three 2N3055s. </w:t>
      </w:r>
    </w:p>
    <w:p w14:paraId="4D326EEE" w14:textId="77777777" w:rsidR="0099643A" w:rsidRDefault="0099643A" w:rsidP="0099643A">
      <w:pPr>
        <w:pStyle w:val="Firstparagraph"/>
        <w:keepNext/>
      </w:pPr>
      <w:r>
        <w:rPr>
          <w:noProof/>
          <w:lang w:val="en-ZA" w:eastAsia="en-ZA"/>
        </w:rPr>
        <w:drawing>
          <wp:inline distT="0" distB="0" distL="0" distR="0" wp14:anchorId="71903ABD" wp14:editId="452A4F35">
            <wp:extent cx="4676775" cy="2628900"/>
            <wp:effectExtent l="0" t="0" r="9525" b="0"/>
            <wp:docPr id="11" name="Picture 11" descr="C:\Users\d7rob\3II\edes\20161018_144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18_14410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2D684CB" w14:textId="2368E019" w:rsidR="00A36A76" w:rsidRDefault="0099643A" w:rsidP="0099643A">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25</w:t>
      </w:r>
      <w:r w:rsidR="000217ED">
        <w:fldChar w:fldCharType="end"/>
      </w:r>
      <w:r>
        <w:t>: 2N3055 Heatsink</w:t>
      </w:r>
    </w:p>
    <w:p w14:paraId="1AB11B8B" w14:textId="77777777" w:rsidR="0099643A" w:rsidRDefault="0099643A" w:rsidP="0099643A">
      <w:pPr>
        <w:ind w:firstLine="0"/>
      </w:pPr>
      <w:r>
        <w:t>Notice the thermal runaway protection resistors connected to each emitter (</w:t>
      </w:r>
      <w:r w:rsidR="00EF55CE">
        <w:t>white).</w:t>
      </w:r>
    </w:p>
    <w:p w14:paraId="177A5507" w14:textId="77777777" w:rsidR="00EF55CE" w:rsidRDefault="00EF55CE" w:rsidP="0099643A">
      <w:pPr>
        <w:ind w:firstLine="0"/>
      </w:pPr>
    </w:p>
    <w:p w14:paraId="4B1CA37E" w14:textId="77777777" w:rsidR="00EF55CE" w:rsidRPr="0099643A" w:rsidRDefault="00EF55CE" w:rsidP="0099643A">
      <w:pPr>
        <w:ind w:firstLine="0"/>
      </w:pPr>
      <w:r>
        <w:t>The TIP41C ensured that, especially in the case of drawing 19A, that it would source 19/50 = 380mA, and the 2N2222 would draw 3.8mA.</w:t>
      </w:r>
      <w:r w:rsidR="00C561E9">
        <w:t xml:space="preserve"> The base current of that 2N2222 is now 38uA. It may be thought that this is overkill, but the 2N2222 would get a bit hot if it drew 380mA.</w:t>
      </w:r>
      <w:r>
        <w:t xml:space="preserve"> This is assuming a beta of 50 for both the TIP41C and the 2N3055, </w:t>
      </w:r>
      <w:r>
        <w:lastRenderedPageBreak/>
        <w:t>and 100 for the 2N2222.</w:t>
      </w:r>
      <w:r w:rsidR="0035655F">
        <w:t xml:space="preserve"> But for the purposes of this paper, it need not be mentioned any further.</w:t>
      </w:r>
    </w:p>
    <w:p w14:paraId="24B8EA39" w14:textId="2D5DD9A4" w:rsidR="00EF0CD1" w:rsidRDefault="00EF0CD1" w:rsidP="00EF0CD1">
      <w:pPr>
        <w:pStyle w:val="Heading3"/>
      </w:pPr>
      <w:bookmarkStart w:id="46" w:name="_Toc465035049"/>
      <w:r>
        <w:t>Measurements</w:t>
      </w:r>
      <w:bookmarkEnd w:id="46"/>
    </w:p>
    <w:p w14:paraId="16CD0727" w14:textId="77777777" w:rsidR="00384E6C" w:rsidRDefault="00384E6C" w:rsidP="00384E6C">
      <w:pPr>
        <w:pStyle w:val="Firstparagraph"/>
      </w:pPr>
      <w:r>
        <w:t xml:space="preserve">Under 1Amp load, the Vsteady is 13.7V and Vcc is 13.0V. </w:t>
      </w:r>
    </w:p>
    <w:p w14:paraId="04733083" w14:textId="0E082444" w:rsidR="00384E6C" w:rsidRPr="00384E6C" w:rsidRDefault="00384E6C" w:rsidP="00384E6C">
      <w:pPr>
        <w:ind w:firstLine="0"/>
      </w:pPr>
      <w:r>
        <w:t>The base of the 2N3055 is 10.900V, the collector matches Vcc and the emitter is 10.1V. The base of the pre-driver 2N2222 is 11.5V. The voltage across the 1k protection resistor is 87mV. That means</w:t>
      </w:r>
      <w:r w:rsidR="000A2B25">
        <w:t xml:space="preserve"> 87uA is going into the base of the pre-driver.</w:t>
      </w:r>
    </w:p>
    <w:p w14:paraId="64FE5131" w14:textId="46E76650" w:rsidR="00EF0CD1" w:rsidRDefault="00EF0CD1" w:rsidP="00EF0CD1">
      <w:pPr>
        <w:pStyle w:val="Heading3"/>
      </w:pPr>
      <w:bookmarkStart w:id="47" w:name="_Toc465035050"/>
      <w:r>
        <w:t>Comparison of theoretical and measured values</w:t>
      </w:r>
      <w:bookmarkEnd w:id="47"/>
    </w:p>
    <w:p w14:paraId="364CD551" w14:textId="2B5B4942" w:rsidR="000A2B25" w:rsidRPr="000A2B25" w:rsidRDefault="000A2B25" w:rsidP="000A2B25">
      <w:pPr>
        <w:pStyle w:val="Firstparagraph"/>
      </w:pPr>
      <w:r>
        <w:t>In the previous section we found out that the base is using 87uA, which is within the range estimated in 5.4.3 being between 38uA and 200uA. 87uA is also very tiny compared to the amount that the op amp can supply, being typically 40mA</w:t>
      </w:r>
      <w:sdt>
        <w:sdtPr>
          <w:id w:val="-1800218161"/>
          <w:citation/>
        </w:sdtPr>
        <w:sdtContent>
          <w:r>
            <w:fldChar w:fldCharType="begin"/>
          </w:r>
          <w:r>
            <w:rPr>
              <w:lang w:val="en-ZA"/>
            </w:rPr>
            <w:instrText xml:space="preserve"> CITATION LM358 \l 7177 </w:instrText>
          </w:r>
          <w:r>
            <w:fldChar w:fldCharType="separate"/>
          </w:r>
          <w:r>
            <w:rPr>
              <w:noProof/>
              <w:lang w:val="en-ZA"/>
            </w:rPr>
            <w:t xml:space="preserve"> </w:t>
          </w:r>
          <w:r w:rsidRPr="000A2B25">
            <w:rPr>
              <w:noProof/>
              <w:lang w:val="en-ZA"/>
            </w:rPr>
            <w:t>[1]</w:t>
          </w:r>
          <w:r>
            <w:fldChar w:fldCharType="end"/>
          </w:r>
        </w:sdtContent>
      </w:sdt>
      <w:r>
        <w:t>.</w:t>
      </w:r>
    </w:p>
    <w:p w14:paraId="0B7D9F65" w14:textId="77777777" w:rsidR="00EF0CD1" w:rsidRPr="002A1F71" w:rsidRDefault="00EF0CD1" w:rsidP="00EF0CD1">
      <w:pPr>
        <w:pStyle w:val="Heading3"/>
      </w:pPr>
      <w:bookmarkStart w:id="48" w:name="_Toc465035051"/>
      <w:r>
        <w:t>Conclusion and recommendation</w:t>
      </w:r>
      <w:bookmarkEnd w:id="48"/>
    </w:p>
    <w:p w14:paraId="78B1528B" w14:textId="3E962E14" w:rsidR="00925F2D" w:rsidRDefault="000A2B25">
      <w:pPr>
        <w:spacing w:line="240" w:lineRule="auto"/>
        <w:ind w:firstLine="0"/>
        <w:jc w:val="left"/>
        <w:rPr>
          <w:rFonts w:ascii="cmbx12" w:hAnsi="cmbx12" w:cs="Arial"/>
          <w:bCs/>
          <w:iCs/>
          <w:sz w:val="24"/>
          <w:szCs w:val="28"/>
        </w:rPr>
      </w:pPr>
      <w:r>
        <w:t>The outboard pass transistors are satisfactory.</w:t>
      </w:r>
    </w:p>
    <w:p w14:paraId="45B896E8" w14:textId="77777777" w:rsidR="00925F2D" w:rsidRDefault="00925F2D" w:rsidP="00925F2D">
      <w:pPr>
        <w:pStyle w:val="Heading2"/>
      </w:pPr>
      <w:bookmarkStart w:id="49" w:name="_Toc465035052"/>
      <w:r>
        <w:t>Voltage Regulator</w:t>
      </w:r>
      <w:bookmarkEnd w:id="49"/>
    </w:p>
    <w:p w14:paraId="55821839" w14:textId="77777777" w:rsidR="00EF0CD1" w:rsidRDefault="00EF0CD1" w:rsidP="00EF0CD1">
      <w:pPr>
        <w:pStyle w:val="Heading3"/>
      </w:pPr>
      <w:bookmarkStart w:id="50" w:name="_Toc465035053"/>
      <w:r>
        <w:t>Literature Study</w:t>
      </w:r>
      <w:bookmarkEnd w:id="50"/>
    </w:p>
    <w:p w14:paraId="7AE829A8" w14:textId="77777777" w:rsidR="0035655F" w:rsidRDefault="0035655F" w:rsidP="0035655F">
      <w:pPr>
        <w:pStyle w:val="Firstparagraph"/>
        <w:rPr>
          <w:i/>
        </w:rPr>
      </w:pPr>
      <w:r w:rsidRPr="0035655F">
        <w:rPr>
          <w:i/>
        </w:rPr>
        <w:t>“Regulations are a chore.”</w:t>
      </w:r>
    </w:p>
    <w:p w14:paraId="379301E6" w14:textId="77777777" w:rsidR="0035655F" w:rsidRPr="0035655F" w:rsidRDefault="00C561E9" w:rsidP="0035655F">
      <w:pPr>
        <w:ind w:firstLine="0"/>
      </w:pPr>
      <w:r>
        <w:t>Voltage regulators are used in many applications, from power generation, automotive, aerospace down to micro-electronics. It provides a steady power source for sensitive electronics; especially since smoothing capacitors are bulky and expensive, it does not make sense to put such things on small PCBs.</w:t>
      </w:r>
    </w:p>
    <w:p w14:paraId="1DBCB5BD" w14:textId="643F346A" w:rsidR="00C561E9" w:rsidRDefault="00EF0CD1" w:rsidP="00C561E9">
      <w:pPr>
        <w:pStyle w:val="Heading3"/>
      </w:pPr>
      <w:bookmarkStart w:id="51" w:name="_Toc465035054"/>
      <w:r>
        <w:lastRenderedPageBreak/>
        <w:t>Design</w:t>
      </w:r>
      <w:bookmarkEnd w:id="51"/>
      <w:r w:rsidR="00C561E9">
        <w:br/>
      </w:r>
      <w:r w:rsidR="001C1DB3">
        <w:rPr>
          <w:noProof/>
          <w:lang w:val="en-ZA" w:eastAsia="en-ZA"/>
        </w:rPr>
        <w:drawing>
          <wp:inline distT="0" distB="0" distL="0" distR="0" wp14:anchorId="67CAA7FD" wp14:editId="16FAD600">
            <wp:extent cx="4679950" cy="246316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9950" cy="2463165"/>
                    </a:xfrm>
                    <a:prstGeom prst="rect">
                      <a:avLst/>
                    </a:prstGeom>
                  </pic:spPr>
                </pic:pic>
              </a:graphicData>
            </a:graphic>
          </wp:inline>
        </w:drawing>
      </w:r>
    </w:p>
    <w:p w14:paraId="6B94DDB0" w14:textId="1CA6B346" w:rsidR="00EF0CD1" w:rsidRDefault="00C561E9" w:rsidP="00C561E9">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26</w:t>
      </w:r>
      <w:r w:rsidR="000217ED">
        <w:fldChar w:fldCharType="end"/>
      </w:r>
      <w:r>
        <w:t>: Voltage regulator</w:t>
      </w:r>
    </w:p>
    <w:p w14:paraId="49099476" w14:textId="7062C813" w:rsidR="00C561E9" w:rsidRDefault="00C561E9" w:rsidP="00C561E9">
      <w:pPr>
        <w:ind w:firstLine="0"/>
      </w:pPr>
      <w:r>
        <w:t>Here is the voltage regulator. Since we know that the base current of the pre-driver is about 38 to 200uA, the voltage drop across R1 is about 3.8 to 200mV. This means that in the worst case scenario, the maximum output voltage is as follows:</w:t>
      </w:r>
    </w:p>
    <w:p w14:paraId="0F913F86" w14:textId="77777777" w:rsidR="00C561E9" w:rsidRDefault="00C561E9" w:rsidP="00C561E9">
      <w:pPr>
        <w:ind w:firstLine="0"/>
      </w:pPr>
      <w:r>
        <w:t>Since the transformer drops to about 16V under a 1A load</w:t>
      </w:r>
      <w:r w:rsidR="00EA0E0A">
        <w:t xml:space="preserve"> (including capacitors), the op amp can output a max of Vsteady-1.5V. </w:t>
      </w:r>
      <w:r w:rsidR="00EA0E0A" w:rsidRPr="00EA0E0A">
        <w:rPr>
          <w:i/>
        </w:rPr>
        <w:t>Assuming that Vsteady and Vcc is the same.</w:t>
      </w:r>
      <w:r w:rsidR="00EA0E0A">
        <w:rPr>
          <w:i/>
        </w:rPr>
        <w:t xml:space="preserve"> </w:t>
      </w:r>
      <w:r w:rsidR="00EA0E0A">
        <w:t>Therefore, the op amp outputs about 14.5V. With a further drop of 200mV, it is 14.3V at the base of the pre-driver. Assuming a drop of 0.6V across Vbe of the pre-driver, and 0.7V across the pass transistor(s), we finally have a max output voltage of 14.3-0.6-0.7=12V. This satisfies the minimum requirements.</w:t>
      </w:r>
    </w:p>
    <w:p w14:paraId="523EA430" w14:textId="77777777" w:rsidR="00EA0E0A" w:rsidRPr="00EA0E0A" w:rsidRDefault="00EA0E0A" w:rsidP="00C561E9">
      <w:pPr>
        <w:ind w:firstLine="0"/>
      </w:pPr>
      <w:r>
        <w:t xml:space="preserve">R2 and R3 are for more stability due to the differing capacitances in the different driver stages. </w:t>
      </w:r>
    </w:p>
    <w:p w14:paraId="482D9B3B" w14:textId="1774D339" w:rsidR="00EF0CD1" w:rsidRDefault="00EF0CD1" w:rsidP="00EF0CD1">
      <w:pPr>
        <w:pStyle w:val="Heading3"/>
      </w:pPr>
      <w:bookmarkStart w:id="52" w:name="_Toc465035055"/>
      <w:r>
        <w:lastRenderedPageBreak/>
        <w:t>Analysis</w:t>
      </w:r>
      <w:bookmarkEnd w:id="52"/>
    </w:p>
    <w:p w14:paraId="79098E0B" w14:textId="77777777" w:rsidR="00BF2202" w:rsidRDefault="00BF2202" w:rsidP="00BF2202">
      <w:pPr>
        <w:pStyle w:val="Firstparagraph"/>
        <w:keepNext/>
        <w:jc w:val="center"/>
      </w:pPr>
      <w:r>
        <w:rPr>
          <w:noProof/>
          <w:lang w:val="en-ZA" w:eastAsia="en-ZA"/>
        </w:rPr>
        <w:drawing>
          <wp:inline distT="0" distB="0" distL="0" distR="0" wp14:anchorId="7D3A8B5F" wp14:editId="38404150">
            <wp:extent cx="4679950" cy="2245360"/>
            <wp:effectExtent l="0" t="0" r="635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9950" cy="2245360"/>
                    </a:xfrm>
                    <a:prstGeom prst="rect">
                      <a:avLst/>
                    </a:prstGeom>
                  </pic:spPr>
                </pic:pic>
              </a:graphicData>
            </a:graphic>
          </wp:inline>
        </w:drawing>
      </w:r>
    </w:p>
    <w:p w14:paraId="77D7EB53" w14:textId="21197178" w:rsidR="00BF2202" w:rsidRDefault="00BF2202" w:rsidP="00BF2202">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27</w:t>
      </w:r>
      <w:r w:rsidR="000217ED">
        <w:fldChar w:fldCharType="end"/>
      </w:r>
      <w:r>
        <w:t>: Output voltage at 12V (blue), op amp steadies at 16V</w:t>
      </w:r>
    </w:p>
    <w:p w14:paraId="08591CFD" w14:textId="46FB44D1" w:rsidR="00BF2202" w:rsidRPr="00BF2202" w:rsidRDefault="00BF2202" w:rsidP="00BF2202">
      <w:r>
        <w:t>In this picture, a 12 ohm load was connected to the output. Even though the Vsteady smoothing capacitors discharged from 24V to about 16V, the output still maintained 12V.</w:t>
      </w:r>
    </w:p>
    <w:p w14:paraId="18A8FF73" w14:textId="77777777" w:rsidR="00EF0CD1" w:rsidRDefault="00EF0CD1" w:rsidP="00EF0CD1">
      <w:pPr>
        <w:pStyle w:val="Heading3"/>
      </w:pPr>
      <w:bookmarkStart w:id="53" w:name="_Toc465035056"/>
      <w:r>
        <w:t>Building the circuit</w:t>
      </w:r>
      <w:bookmarkEnd w:id="53"/>
    </w:p>
    <w:p w14:paraId="265CB087" w14:textId="77777777" w:rsidR="009F72FE" w:rsidRPr="009F72FE" w:rsidRDefault="009F72FE" w:rsidP="009F72FE">
      <w:pPr>
        <w:pStyle w:val="Firstparagraph"/>
      </w:pPr>
      <w:r>
        <w:t>Originally R4 and R5 had much larger values. We’re talking 27k and 135k. Although it is also a gain of about 6, the current through it was not sufficient to actually output any voltage. Lowering the values (keeping the ratio) fixed the problem.</w:t>
      </w:r>
    </w:p>
    <w:p w14:paraId="4CECE509" w14:textId="76FA89F5" w:rsidR="00EF0CD1" w:rsidRDefault="00EF0CD1" w:rsidP="00EF0CD1">
      <w:pPr>
        <w:pStyle w:val="Heading3"/>
      </w:pPr>
      <w:bookmarkStart w:id="54" w:name="_Toc465035057"/>
      <w:r>
        <w:t>Measurements</w:t>
      </w:r>
      <w:bookmarkEnd w:id="54"/>
    </w:p>
    <w:p w14:paraId="56AF4B19" w14:textId="08254FAB" w:rsidR="000A2B25" w:rsidRDefault="000A2B25" w:rsidP="000A2B25">
      <w:pPr>
        <w:pStyle w:val="Firstparagraph"/>
      </w:pPr>
      <w:r>
        <w:t xml:space="preserve">Under 1Amp load, the Vsteady is 13.7V and Vcc is 13.0V. </w:t>
      </w:r>
      <w:r w:rsidR="00BF2202">
        <w:t>The reason for this is probably due to a non-linear internal resistance</w:t>
      </w:r>
      <w:r w:rsidR="000467EE">
        <w:t xml:space="preserve"> (affected by temperature as well as current)</w:t>
      </w:r>
      <w:r w:rsidR="00BF2202">
        <w:t>.</w:t>
      </w:r>
    </w:p>
    <w:p w14:paraId="048B7CA9" w14:textId="3167C122" w:rsidR="000A2B25" w:rsidRDefault="000A2B25" w:rsidP="000A2B25">
      <w:pPr>
        <w:ind w:firstLine="0"/>
      </w:pPr>
      <w:r>
        <w:t xml:space="preserve">The base of the 2N3055 is 10.900V, the collector matches Vcc and the emitter is 10.1V. The base of the pre-driver 2N2222 is 11.5V. The voltage across the 1k protection resistor is 87mV. That means 87uA is going into the base of the pre-driver. This was also found out in 5.4.5. </w:t>
      </w:r>
    </w:p>
    <w:p w14:paraId="371B7ABD" w14:textId="5D7E42CD" w:rsidR="00EF0CD1" w:rsidRDefault="000A2B25" w:rsidP="005620AB">
      <w:pPr>
        <w:ind w:firstLine="0"/>
      </w:pPr>
      <w:r>
        <w:t xml:space="preserve">This means that the op amp is outputting roughly 11.5V. </w:t>
      </w:r>
    </w:p>
    <w:p w14:paraId="1779D990" w14:textId="77777777" w:rsidR="000217ED" w:rsidRDefault="000217ED" w:rsidP="000217ED">
      <w:pPr>
        <w:keepNext/>
        <w:ind w:firstLine="0"/>
      </w:pPr>
      <w:r>
        <w:rPr>
          <w:noProof/>
          <w:lang w:val="en-ZA" w:eastAsia="en-ZA"/>
        </w:rPr>
        <w:lastRenderedPageBreak/>
        <w:drawing>
          <wp:inline distT="0" distB="0" distL="0" distR="0" wp14:anchorId="4CCAD58B" wp14:editId="078E87B6">
            <wp:extent cx="4678045" cy="2806700"/>
            <wp:effectExtent l="0" t="0" r="8255" b="0"/>
            <wp:docPr id="86" name="Picture 86" descr="C:\Users\d7rob\AppData\Local\Microsoft\Windows\INetCacheContent.Word\pic_106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7rob\AppData\Local\Microsoft\Windows\INetCacheContent.Word\pic_106_1.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8045" cy="2806700"/>
                    </a:xfrm>
                    <a:prstGeom prst="rect">
                      <a:avLst/>
                    </a:prstGeom>
                    <a:noFill/>
                    <a:ln>
                      <a:noFill/>
                    </a:ln>
                  </pic:spPr>
                </pic:pic>
              </a:graphicData>
            </a:graphic>
          </wp:inline>
        </w:drawing>
      </w:r>
    </w:p>
    <w:p w14:paraId="4FD5A9FC" w14:textId="15898083" w:rsidR="000217ED" w:rsidRDefault="000217ED" w:rsidP="000217ED">
      <w:pPr>
        <w:pStyle w:val="Caption"/>
        <w:jc w:val="cente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28</w:t>
      </w:r>
      <w:r>
        <w:fldChar w:fldCharType="end"/>
      </w:r>
      <w:r>
        <w:t>: 10 ohm load, constant voltage, ripple negligible</w:t>
      </w:r>
    </w:p>
    <w:p w14:paraId="5713D90A" w14:textId="6ECA59FB" w:rsidR="000217ED" w:rsidRPr="000217ED" w:rsidRDefault="000217ED" w:rsidP="000217ED">
      <w:pPr>
        <w:ind w:firstLine="0"/>
      </w:pPr>
      <w:r>
        <w:t>In the previous figure we can see that ripple is non-existant, and that the voltage is steady. This includes the voltage over Rsense (0.1V), and it seems that at this resolution and voltage, it shows voltages in steps of 0.2V.</w:t>
      </w:r>
    </w:p>
    <w:p w14:paraId="450FAD8E" w14:textId="5C179431" w:rsidR="005620AB" w:rsidRDefault="005620AB" w:rsidP="00EF0CD1">
      <w:pPr>
        <w:pStyle w:val="Heading3"/>
      </w:pPr>
      <w:bookmarkStart w:id="55" w:name="_Toc465035059"/>
      <w:r>
        <w:t>Comparison of theoretical and measured values.</w:t>
      </w:r>
    </w:p>
    <w:p w14:paraId="0F9CF7A1" w14:textId="11374A2B" w:rsidR="005620AB" w:rsidRPr="005620AB" w:rsidRDefault="005620AB" w:rsidP="005620AB">
      <w:pPr>
        <w:pStyle w:val="Firstparagraph"/>
      </w:pPr>
      <w:r>
        <w:t>If we had an 18V supply for the op amps, then the max voltage would seem to be, according to measured values, 18 – V</w:t>
      </w:r>
      <w:r>
        <w:rPr>
          <w:vertAlign w:val="subscript"/>
        </w:rPr>
        <w:t>rail-limit</w:t>
      </w:r>
      <w:r>
        <w:t xml:space="preserve"> </w:t>
      </w:r>
      <w:r w:rsidR="00E577AF">
        <w:t>–</w:t>
      </w:r>
      <w:r>
        <w:t xml:space="preserve"> V</w:t>
      </w:r>
      <w:r w:rsidR="00E577AF">
        <w:rPr>
          <w:vertAlign w:val="subscript"/>
        </w:rPr>
        <w:t>BE_driver</w:t>
      </w:r>
      <w:r w:rsidR="00E577AF">
        <w:t xml:space="preserve"> – V</w:t>
      </w:r>
      <w:r w:rsidR="00E577AF">
        <w:rPr>
          <w:vertAlign w:val="subscript"/>
        </w:rPr>
        <w:t>BE_pre-driver</w:t>
      </w:r>
      <w:r w:rsidR="00E577AF">
        <w:t xml:space="preserve"> – V</w:t>
      </w:r>
      <w:r w:rsidR="00E577AF">
        <w:rPr>
          <w:vertAlign w:val="subscript"/>
        </w:rPr>
        <w:t>R_sense</w:t>
      </w:r>
      <w:r w:rsidR="00E577AF">
        <w:t xml:space="preserve"> =</w:t>
      </w:r>
      <w:r>
        <w:t xml:space="preserve"> 18 – 1.5 – 0.8 – 0.6 - 0.1= </w:t>
      </w:r>
      <w:r w:rsidR="00E577AF">
        <w:t>14V</w:t>
      </w:r>
    </w:p>
    <w:p w14:paraId="344070CA" w14:textId="1106985C" w:rsidR="00EF0CD1" w:rsidRDefault="00EF0CD1" w:rsidP="00EF0CD1">
      <w:pPr>
        <w:pStyle w:val="Heading3"/>
      </w:pPr>
      <w:r>
        <w:t>Conclusion and recommendation</w:t>
      </w:r>
      <w:bookmarkEnd w:id="55"/>
    </w:p>
    <w:p w14:paraId="33172FD0" w14:textId="4DBE8F3E" w:rsidR="005620AB" w:rsidRDefault="005620AB" w:rsidP="005620AB">
      <w:pPr>
        <w:ind w:firstLine="0"/>
      </w:pPr>
      <w:r>
        <w:t>The op amp output, being 11.5V, is 2.2V under 13.7V, which means there is still headroom for more voltage, but not enough that the output voltage will reach 12V under a 1A load. This can easily be rectified, as mentioned in 5.2.7 by having a voltage doubler and a second transformer. In fact, it may even be rectified using the same transformer, but it will need to be investigated.</w:t>
      </w:r>
    </w:p>
    <w:p w14:paraId="228A121F" w14:textId="77777777" w:rsidR="000217ED" w:rsidRDefault="000217ED" w:rsidP="005620AB">
      <w:pPr>
        <w:ind w:firstLine="0"/>
      </w:pPr>
    </w:p>
    <w:p w14:paraId="44868EE8" w14:textId="18C44FFC" w:rsidR="000217ED" w:rsidRPr="00FA5A21" w:rsidRDefault="000217ED" w:rsidP="005620AB">
      <w:pPr>
        <w:ind w:firstLine="0"/>
      </w:pPr>
      <w:r>
        <w:t>All in all, with such negligible ripple, the designer is satisfied that the Zener is indeed stable enough that the op amp compensates for the 50Hz ripple that the smoothing capacitors cannot fully straighten out.</w:t>
      </w:r>
    </w:p>
    <w:p w14:paraId="6162B1EC" w14:textId="77777777" w:rsidR="005620AB" w:rsidRPr="005620AB" w:rsidRDefault="005620AB" w:rsidP="005620AB">
      <w:pPr>
        <w:pStyle w:val="Firstparagraph"/>
      </w:pPr>
    </w:p>
    <w:p w14:paraId="2733BDD7" w14:textId="77777777" w:rsidR="00EF0CD1" w:rsidRPr="00EF0CD1" w:rsidRDefault="00EF0CD1" w:rsidP="00EF0CD1">
      <w:pPr>
        <w:pStyle w:val="Firstparagraph"/>
      </w:pPr>
    </w:p>
    <w:p w14:paraId="0706AD63" w14:textId="77777777" w:rsidR="00925F2D" w:rsidRDefault="00925F2D">
      <w:pPr>
        <w:spacing w:line="240" w:lineRule="auto"/>
        <w:ind w:firstLine="0"/>
        <w:jc w:val="left"/>
        <w:rPr>
          <w:rFonts w:ascii="cmbx12" w:hAnsi="cmbx12" w:cs="Arial"/>
          <w:bCs/>
          <w:iCs/>
          <w:sz w:val="24"/>
          <w:szCs w:val="28"/>
        </w:rPr>
      </w:pPr>
      <w:r>
        <w:br w:type="page"/>
      </w:r>
    </w:p>
    <w:p w14:paraId="26365EFF" w14:textId="77777777" w:rsidR="00925F2D" w:rsidRDefault="00925F2D" w:rsidP="00925F2D">
      <w:pPr>
        <w:pStyle w:val="Heading2"/>
      </w:pPr>
      <w:bookmarkStart w:id="56" w:name="_Toc465035060"/>
      <w:r>
        <w:lastRenderedPageBreak/>
        <w:t>Current limiter</w:t>
      </w:r>
      <w:bookmarkEnd w:id="56"/>
    </w:p>
    <w:p w14:paraId="0EE720AD" w14:textId="77777777" w:rsidR="00EF0CD1" w:rsidRDefault="00EF0CD1" w:rsidP="00EF0CD1">
      <w:pPr>
        <w:pStyle w:val="Heading3"/>
      </w:pPr>
      <w:bookmarkStart w:id="57" w:name="_Toc465035061"/>
      <w:r>
        <w:t>Literature Study</w:t>
      </w:r>
      <w:bookmarkEnd w:id="57"/>
    </w:p>
    <w:p w14:paraId="53DD3DA0" w14:textId="77777777" w:rsidR="00EA0E0A" w:rsidRDefault="00EA0E0A" w:rsidP="00EA0E0A">
      <w:pPr>
        <w:pStyle w:val="Firstparagraph"/>
        <w:rPr>
          <w:i/>
        </w:rPr>
      </w:pPr>
      <w:r>
        <w:rPr>
          <w:i/>
        </w:rPr>
        <w:t>“Limiting ones imagination is never a good idea”.</w:t>
      </w:r>
    </w:p>
    <w:p w14:paraId="6992067A" w14:textId="77777777" w:rsidR="00EA0E0A" w:rsidRPr="00EA0E0A" w:rsidRDefault="00EA0E0A" w:rsidP="00EA0E0A">
      <w:pPr>
        <w:ind w:firstLine="0"/>
      </w:pPr>
      <w:r>
        <w:t>Current limiters are handy to protect external circuits from current surges, shorts, or merely too much current.</w:t>
      </w:r>
      <w:r w:rsidR="009F72FE">
        <w:t xml:space="preserve"> They protect the power supply as well.</w:t>
      </w:r>
    </w:p>
    <w:p w14:paraId="220F70FB" w14:textId="77777777" w:rsidR="00EF0CD1" w:rsidRDefault="00EF0CD1" w:rsidP="00EF0CD1">
      <w:pPr>
        <w:pStyle w:val="Heading3"/>
      </w:pPr>
      <w:bookmarkStart w:id="58" w:name="_Toc465035062"/>
      <w:r>
        <w:t>Design</w:t>
      </w:r>
      <w:bookmarkEnd w:id="58"/>
    </w:p>
    <w:p w14:paraId="456E0DEC" w14:textId="77777777" w:rsidR="009F72FE" w:rsidRDefault="009F72FE" w:rsidP="009F72FE">
      <w:pPr>
        <w:pStyle w:val="Firstparagraph"/>
        <w:keepNext/>
        <w:jc w:val="center"/>
      </w:pPr>
      <w:r>
        <w:rPr>
          <w:noProof/>
          <w:lang w:val="en-ZA" w:eastAsia="en-ZA"/>
        </w:rPr>
        <w:drawing>
          <wp:inline distT="0" distB="0" distL="0" distR="0" wp14:anchorId="705B2519" wp14:editId="73AB27E1">
            <wp:extent cx="3371850" cy="4181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1850" cy="4181475"/>
                    </a:xfrm>
                    <a:prstGeom prst="rect">
                      <a:avLst/>
                    </a:prstGeom>
                  </pic:spPr>
                </pic:pic>
              </a:graphicData>
            </a:graphic>
          </wp:inline>
        </w:drawing>
      </w:r>
    </w:p>
    <w:p w14:paraId="2A18EE2D" w14:textId="55B11945" w:rsidR="009F72FE" w:rsidRDefault="009F72FE" w:rsidP="009F72FE">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29</w:t>
      </w:r>
      <w:r w:rsidR="000217ED">
        <w:fldChar w:fldCharType="end"/>
      </w:r>
      <w:r>
        <w:t>: current comparitor and me</w:t>
      </w:r>
      <w:r>
        <w:rPr>
          <w:noProof/>
        </w:rPr>
        <w:t>asurement</w:t>
      </w:r>
    </w:p>
    <w:p w14:paraId="19760D37" w14:textId="77777777" w:rsidR="009F72FE" w:rsidRDefault="009F72FE" w:rsidP="009F72FE">
      <w:r>
        <w:t>The current controlling consists of pulling the base voltage of the Darlington pair down to ground. This controls the voltage, which ultimately controls the current.</w:t>
      </w:r>
    </w:p>
    <w:p w14:paraId="60E5BACA" w14:textId="4B6438D9" w:rsidR="009F72FE" w:rsidRDefault="009F72FE" w:rsidP="009F72FE">
      <w:r>
        <w:t>It was noticed that the comparator could not output a voltage lower than about 3V, so a 3.6V Zener was used to turn off Q4, otherwise the circuit was in current limiting mode when it was suppose to be in constant voltage mode.</w:t>
      </w:r>
    </w:p>
    <w:p w14:paraId="683BBFFB" w14:textId="77777777" w:rsidR="00404B03" w:rsidRDefault="009F72FE" w:rsidP="00404B03">
      <w:pPr>
        <w:keepNext/>
        <w:jc w:val="center"/>
      </w:pPr>
      <w:r>
        <w:lastRenderedPageBreak/>
        <w:t xml:space="preserve">This fact can be verified when looking in the datasheet </w:t>
      </w:r>
      <w:sdt>
        <w:sdtPr>
          <w:id w:val="-511225727"/>
          <w:citation/>
        </w:sdtPr>
        <w:sdtContent>
          <w:r>
            <w:fldChar w:fldCharType="begin"/>
          </w:r>
          <w:r>
            <w:rPr>
              <w:lang w:val="en-ZA"/>
            </w:rPr>
            <w:instrText xml:space="preserve"> CITATION LM358 \l 7177 </w:instrText>
          </w:r>
          <w:r>
            <w:fldChar w:fldCharType="separate"/>
          </w:r>
          <w:r w:rsidRPr="009F72FE">
            <w:rPr>
              <w:noProof/>
              <w:lang w:val="en-ZA"/>
            </w:rPr>
            <w:t>[1]</w:t>
          </w:r>
          <w:r>
            <w:fldChar w:fldCharType="end"/>
          </w:r>
        </w:sdtContent>
      </w:sdt>
      <w:r w:rsidR="00404B03">
        <w:t xml:space="preserve">, </w:t>
      </w:r>
      <w:r w:rsidR="00404B03">
        <w:rPr>
          <w:noProof/>
          <w:lang w:val="en-ZA" w:eastAsia="en-ZA"/>
        </w:rPr>
        <w:drawing>
          <wp:inline distT="0" distB="0" distL="0" distR="0" wp14:anchorId="0825E4BE" wp14:editId="30C50632">
            <wp:extent cx="2828925" cy="2247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8925" cy="2247900"/>
                    </a:xfrm>
                    <a:prstGeom prst="rect">
                      <a:avLst/>
                    </a:prstGeom>
                  </pic:spPr>
                </pic:pic>
              </a:graphicData>
            </a:graphic>
          </wp:inline>
        </w:drawing>
      </w:r>
    </w:p>
    <w:p w14:paraId="5740EFE7" w14:textId="2181FAAE" w:rsidR="009F72FE" w:rsidRDefault="00404B03" w:rsidP="00404B03">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30</w:t>
      </w:r>
      <w:r w:rsidR="000217ED">
        <w:fldChar w:fldCharType="end"/>
      </w:r>
      <w:r>
        <w:t>: Output characteristics of LM358</w:t>
      </w:r>
    </w:p>
    <w:p w14:paraId="71404416" w14:textId="77777777" w:rsidR="00404B03" w:rsidRDefault="00404B03" w:rsidP="00404B03">
      <w:r>
        <w:t>That sourcing about 30mA would in fact mean that indeed the lowest output voltage is about 3V. The large current can be attributed to the large capacitive load that it also has to drive.</w:t>
      </w:r>
    </w:p>
    <w:p w14:paraId="4980F1A8" w14:textId="77777777" w:rsidR="00C75F17" w:rsidRDefault="00C75F17" w:rsidP="00C75F17">
      <w:pPr>
        <w:ind w:firstLine="0"/>
      </w:pPr>
    </w:p>
    <w:p w14:paraId="72C3A8FF" w14:textId="40C83DC5" w:rsidR="00C75F17" w:rsidRDefault="001C1DB3" w:rsidP="00C75F17">
      <w:pPr>
        <w:ind w:firstLine="0"/>
      </w:pPr>
      <w:r>
        <w:t>The large value of C7, 220uF, i</w:t>
      </w:r>
      <w:r w:rsidR="00C75F17">
        <w:t xml:space="preserve">s used to slow the comparator down. It is basically a large integrator. This means that the steady state error is very low, however, there is overshoot on unit steps such as connecting a load. It also removed oscillations. At least, for functional demonstration purposes, it was satisfactory. </w:t>
      </w:r>
    </w:p>
    <w:p w14:paraId="57373F36" w14:textId="77777777" w:rsidR="00C75F17" w:rsidRDefault="00C75F17" w:rsidP="00C75F17">
      <w:pPr>
        <w:ind w:firstLine="0"/>
      </w:pPr>
    </w:p>
    <w:p w14:paraId="7D80EF21" w14:textId="018B2E64" w:rsidR="00C75F17" w:rsidRDefault="00C75F17" w:rsidP="00C75F17">
      <w:pPr>
        <w:ind w:firstLine="0"/>
      </w:pPr>
      <w:r>
        <w:t>As mentioned in 7.4.2, the measurement op amp merely provides a gain of 40 to the voltage across Rsense. The max voltage across Rsense is 100mV. Therefore, the max voltage that the measurement op amp will provide is 4V. This is within the 5V specifications.</w:t>
      </w:r>
    </w:p>
    <w:p w14:paraId="537F577E" w14:textId="08C89292" w:rsidR="00E7236F" w:rsidRDefault="00E7236F" w:rsidP="00C75F17">
      <w:pPr>
        <w:ind w:firstLine="0"/>
      </w:pPr>
    </w:p>
    <w:p w14:paraId="11ABACC1" w14:textId="7ACA5D1A" w:rsidR="00E7236F" w:rsidRPr="00E7236F" w:rsidRDefault="00E7236F" w:rsidP="00C75F17">
      <w:pPr>
        <w:ind w:firstLine="0"/>
      </w:pPr>
      <w:r>
        <w:t>The transconductance of the comparator is theoretically 0.25, since 4V is equal to 1A, then 0.25*V</w:t>
      </w:r>
      <w:r>
        <w:rPr>
          <w:vertAlign w:val="subscript"/>
        </w:rPr>
        <w:t xml:space="preserve">pot_base </w:t>
      </w:r>
      <w:r>
        <w:t>= 1A.</w:t>
      </w:r>
    </w:p>
    <w:p w14:paraId="5662B022" w14:textId="0C156004" w:rsidR="00EF0CD1" w:rsidRDefault="00EF0CD1" w:rsidP="00EF0CD1">
      <w:pPr>
        <w:pStyle w:val="Heading3"/>
      </w:pPr>
      <w:bookmarkStart w:id="59" w:name="_Toc465035063"/>
      <w:r>
        <w:lastRenderedPageBreak/>
        <w:t>Analysis</w:t>
      </w:r>
      <w:bookmarkEnd w:id="59"/>
    </w:p>
    <w:p w14:paraId="107EB9CA" w14:textId="77777777" w:rsidR="00693F0F" w:rsidRDefault="00693F0F" w:rsidP="00693F0F">
      <w:pPr>
        <w:pStyle w:val="Firstparagraph"/>
        <w:keepNext/>
        <w:jc w:val="center"/>
      </w:pPr>
      <w:r>
        <w:rPr>
          <w:noProof/>
          <w:lang w:val="en-ZA" w:eastAsia="en-ZA"/>
        </w:rPr>
        <w:drawing>
          <wp:inline distT="0" distB="0" distL="0" distR="0" wp14:anchorId="74994A0F" wp14:editId="37BB0601">
            <wp:extent cx="3133725" cy="19145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3725" cy="1914525"/>
                    </a:xfrm>
                    <a:prstGeom prst="rect">
                      <a:avLst/>
                    </a:prstGeom>
                  </pic:spPr>
                </pic:pic>
              </a:graphicData>
            </a:graphic>
          </wp:inline>
        </w:drawing>
      </w:r>
    </w:p>
    <w:p w14:paraId="2B112DFB" w14:textId="329DCAFB" w:rsidR="00693F0F" w:rsidRPr="00693F0F" w:rsidRDefault="00693F0F" w:rsidP="00693F0F">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31</w:t>
      </w:r>
      <w:r w:rsidR="000217ED">
        <w:fldChar w:fldCharType="end"/>
      </w:r>
      <w:r>
        <w:t>: Current limiter set up to limit 100mA</w:t>
      </w:r>
    </w:p>
    <w:p w14:paraId="5F7EE805" w14:textId="77777777" w:rsidR="00693F0F" w:rsidRDefault="00693F0F" w:rsidP="00693F0F">
      <w:pPr>
        <w:pStyle w:val="Firstparagraph"/>
        <w:keepNext/>
        <w:jc w:val="center"/>
      </w:pPr>
      <w:r>
        <w:rPr>
          <w:noProof/>
          <w:lang w:val="en-ZA" w:eastAsia="en-ZA"/>
        </w:rPr>
        <w:drawing>
          <wp:inline distT="0" distB="0" distL="0" distR="0" wp14:anchorId="6D204E57" wp14:editId="7CDB008C">
            <wp:extent cx="4679950" cy="2201545"/>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9950" cy="2201545"/>
                    </a:xfrm>
                    <a:prstGeom prst="rect">
                      <a:avLst/>
                    </a:prstGeom>
                  </pic:spPr>
                </pic:pic>
              </a:graphicData>
            </a:graphic>
          </wp:inline>
        </w:drawing>
      </w:r>
    </w:p>
    <w:p w14:paraId="15FC72CF" w14:textId="28DF58C9" w:rsidR="00322D49" w:rsidRPr="00322D49" w:rsidRDefault="00693F0F" w:rsidP="00693F0F">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32</w:t>
      </w:r>
      <w:r w:rsidR="000217ED">
        <w:fldChar w:fldCharType="end"/>
      </w:r>
      <w:r>
        <w:t>: Current limiter in action limiting 100mA (red)</w:t>
      </w:r>
    </w:p>
    <w:p w14:paraId="230BFEF7" w14:textId="3AC07B50" w:rsidR="00EF0CD1" w:rsidRDefault="00EF0CD1" w:rsidP="00EF0CD1">
      <w:pPr>
        <w:pStyle w:val="Heading3"/>
      </w:pPr>
      <w:bookmarkStart w:id="60" w:name="_Toc465035064"/>
      <w:r>
        <w:t>Building the circuit</w:t>
      </w:r>
      <w:bookmarkEnd w:id="60"/>
    </w:p>
    <w:p w14:paraId="054774D2" w14:textId="009D64F0" w:rsidR="00693F0F" w:rsidRDefault="00693F0F" w:rsidP="00693F0F">
      <w:pPr>
        <w:pStyle w:val="Firstparagraph"/>
      </w:pPr>
      <w:r>
        <w:t>Much trouble with oscillations was found until less than a week before the final demonstration.</w:t>
      </w:r>
      <w:r w:rsidR="00063A2C">
        <w:t xml:space="preserve"> A large component of time was spent solving the problem in spice.</w:t>
      </w:r>
      <w:r>
        <w:t xml:space="preserve"> </w:t>
      </w:r>
      <w:r w:rsidR="00063A2C">
        <w:t>Spice broke easily, however, and became a tradeoff between s</w:t>
      </w:r>
      <w:r w:rsidR="007424B2">
        <w:t>peed and accuracy. The solution</w:t>
      </w:r>
      <w:r w:rsidR="00063A2C">
        <w:t>, well, at least a solution, was discovered almost by accident</w:t>
      </w:r>
      <w:r w:rsidR="007424B2">
        <w:t>. B</w:t>
      </w:r>
      <w:r w:rsidR="00063A2C">
        <w:t>y placing capacitors in differen</w:t>
      </w:r>
      <w:r w:rsidR="007424B2">
        <w:t xml:space="preserve">t places on the actual circuit, it was discovered that </w:t>
      </w:r>
      <w:r w:rsidR="00D613CD">
        <w:t>the large capacitor attached to the output of the comparator solved most of the problems.</w:t>
      </w:r>
      <w:r w:rsidR="007424B2">
        <w:t xml:space="preserve"> Besides the experience garnered from spice, the idea of creating variations of integrators, and LPFs was in mind when solving the problem. Its not a final solution, however. Yes it may be stable, however, there is overshoot when attaching a load, and that would need to be fixed in future.</w:t>
      </w:r>
    </w:p>
    <w:p w14:paraId="3135FA0E" w14:textId="12B159D9" w:rsidR="008D7AD7" w:rsidRDefault="008D7AD7" w:rsidP="008D7AD7"/>
    <w:p w14:paraId="38D0A24A" w14:textId="7432CA6D" w:rsidR="008D7AD7" w:rsidRPr="008D7AD7" w:rsidRDefault="008D7AD7" w:rsidP="008D7AD7">
      <w:r>
        <w:lastRenderedPageBreak/>
        <w:t>Lastly, the 39k was replaced with an 18k while building, since the gain was too much otherwise. It is something to be investigated in future.</w:t>
      </w:r>
    </w:p>
    <w:p w14:paraId="1E4111D0" w14:textId="1957D973" w:rsidR="00EF0CD1" w:rsidRDefault="00EF0CD1" w:rsidP="00EF0CD1">
      <w:pPr>
        <w:pStyle w:val="Heading3"/>
      </w:pPr>
      <w:bookmarkStart w:id="61" w:name="_Toc465035065"/>
      <w:r>
        <w:t>Measurements</w:t>
      </w:r>
      <w:bookmarkEnd w:id="61"/>
    </w:p>
    <w:p w14:paraId="40C1C6F1" w14:textId="2201BD3A" w:rsidR="00063A2C" w:rsidRDefault="00063A2C" w:rsidP="00063A2C">
      <w:pPr>
        <w:pStyle w:val="Firstparagraph"/>
        <w:keepNext/>
      </w:pPr>
      <w:r>
        <w:rPr>
          <w:noProof/>
          <w:lang w:val="en-ZA" w:eastAsia="en-ZA"/>
        </w:rPr>
        <w:pict w14:anchorId="21A0FA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68.35pt;height:221pt">
            <v:imagedata r:id="rId44" o:title="pic_106_3"/>
          </v:shape>
        </w:pict>
      </w:r>
    </w:p>
    <w:p w14:paraId="5A3DC18E" w14:textId="75EA69D8" w:rsidR="00063A2C" w:rsidRDefault="00063A2C" w:rsidP="00063A2C">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5</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33</w:t>
      </w:r>
      <w:r w:rsidR="000217ED">
        <w:fldChar w:fldCharType="end"/>
      </w:r>
      <w:r>
        <w:t>: Current limiting at 100mA, 30mVp-p</w:t>
      </w:r>
    </w:p>
    <w:p w14:paraId="360A0174" w14:textId="0F32657A" w:rsidR="007424B2" w:rsidRDefault="007424B2" w:rsidP="007424B2">
      <w:pPr>
        <w:ind w:firstLine="0"/>
      </w:pPr>
      <w:r>
        <w:t>Current limiting seems to work, with satisfaction.</w:t>
      </w:r>
    </w:p>
    <w:p w14:paraId="1B6BC0A8" w14:textId="338504CD" w:rsidR="008D7AD7" w:rsidRDefault="008D7AD7" w:rsidP="007424B2">
      <w:pPr>
        <w:ind w:firstLine="0"/>
      </w:pPr>
    </w:p>
    <w:p w14:paraId="111607BD" w14:textId="754D8C46" w:rsidR="008D7AD7" w:rsidRPr="007424B2" w:rsidRDefault="008D7AD7" w:rsidP="007424B2">
      <w:pPr>
        <w:ind w:firstLine="0"/>
      </w:pPr>
      <w:r>
        <w:t>The value at the base of the current adjust potentiometer is 167mV. This means a ratio of exactly 0.6</w:t>
      </w:r>
      <w:r>
        <w:rPr>
          <w:rStyle w:val="FootnoteReference"/>
        </w:rPr>
        <w:footnoteReference w:id="2"/>
      </w:r>
      <w:r>
        <w:t xml:space="preserve">.  </w:t>
      </w:r>
    </w:p>
    <w:p w14:paraId="4155285D" w14:textId="620FCD68" w:rsidR="00EF0CD1" w:rsidRDefault="00EF0CD1" w:rsidP="00EF0CD1">
      <w:pPr>
        <w:pStyle w:val="Heading3"/>
      </w:pPr>
      <w:bookmarkStart w:id="62" w:name="_Toc465035066"/>
      <w:r>
        <w:t>Comparison of theoretical and measured values</w:t>
      </w:r>
      <w:bookmarkEnd w:id="62"/>
    </w:p>
    <w:p w14:paraId="1347F2D0" w14:textId="749F9922" w:rsidR="008D7AD7" w:rsidRPr="008D7AD7" w:rsidRDefault="00E7236F" w:rsidP="008D7AD7">
      <w:pPr>
        <w:pStyle w:val="Firstparagraph"/>
      </w:pPr>
      <w:r>
        <w:t>The gain of the current op amp is about 19, instead of 40. If it were 40, then the transconductance would be 0.25, as mentioned in 5.6.2. Since it is now 19, the transconductance is roughly double that, being 0.5, or to be precise 0.53. This is relatively close to 0.6 in reality, and can be put down to tolerances and non-linear effects of the op amp.</w:t>
      </w:r>
    </w:p>
    <w:p w14:paraId="0582BE6D" w14:textId="77777777" w:rsidR="008D7AD7" w:rsidRPr="008D7AD7" w:rsidRDefault="008D7AD7" w:rsidP="008D7AD7">
      <w:pPr>
        <w:pStyle w:val="Firstparagraph"/>
      </w:pPr>
    </w:p>
    <w:p w14:paraId="7AFA3C6B" w14:textId="7221E564" w:rsidR="00EF0CD1" w:rsidRDefault="00EF0CD1" w:rsidP="00EF0CD1">
      <w:pPr>
        <w:pStyle w:val="Heading3"/>
      </w:pPr>
      <w:bookmarkStart w:id="63" w:name="_Toc465035067"/>
      <w:r>
        <w:t>Conclusion and recommendation</w:t>
      </w:r>
      <w:bookmarkEnd w:id="63"/>
    </w:p>
    <w:p w14:paraId="196A1EFF" w14:textId="3893EBA3" w:rsidR="00E7236F" w:rsidRPr="00E7236F" w:rsidRDefault="00E7236F" w:rsidP="00E7236F">
      <w:pPr>
        <w:pStyle w:val="Firstparagraph"/>
      </w:pPr>
      <w:r>
        <w:t xml:space="preserve">As mentioned in 5.6.4, it would be ideal to have a fast current limiter, that does not have any overshoot when connecting a load. This could otherwise have disasterous </w:t>
      </w:r>
      <w:r>
        <w:lastRenderedPageBreak/>
        <w:t>implications during short conditions, and it is believed that this is one of the reasons the PCB that had been made stopped working at all. Oscillations are not easy to expel, and a conscientious effort should be made over the long term to dispel any cause of oscillations.</w:t>
      </w:r>
    </w:p>
    <w:p w14:paraId="6CECBD65" w14:textId="77777777" w:rsidR="00925F2D" w:rsidRDefault="00925F2D">
      <w:pPr>
        <w:spacing w:line="240" w:lineRule="auto"/>
        <w:ind w:firstLine="0"/>
        <w:jc w:val="left"/>
        <w:rPr>
          <w:rFonts w:ascii="cmbx12" w:hAnsi="cmbx12" w:cs="Arial"/>
          <w:bCs/>
          <w:iCs/>
          <w:sz w:val="24"/>
          <w:szCs w:val="28"/>
        </w:rPr>
      </w:pPr>
      <w:r>
        <w:br w:type="page"/>
      </w:r>
    </w:p>
    <w:p w14:paraId="512AB484" w14:textId="77777777" w:rsidR="00925F2D" w:rsidRDefault="00925F2D" w:rsidP="00925F2D">
      <w:pPr>
        <w:pStyle w:val="Heading1"/>
      </w:pPr>
      <w:bookmarkStart w:id="64" w:name="_Toc465035068"/>
      <w:r>
        <w:lastRenderedPageBreak/>
        <w:t>Circuit Integration (Analogue)</w:t>
      </w:r>
      <w:bookmarkEnd w:id="64"/>
    </w:p>
    <w:p w14:paraId="6E5C0A49" w14:textId="77777777" w:rsidR="00925F2D" w:rsidRDefault="00925F2D" w:rsidP="00925F2D">
      <w:pPr>
        <w:pStyle w:val="Heading2"/>
      </w:pPr>
      <w:bookmarkStart w:id="65" w:name="_Toc465035069"/>
      <w:r>
        <w:t>Final System Measurements</w:t>
      </w:r>
      <w:bookmarkEnd w:id="65"/>
    </w:p>
    <w:p w14:paraId="5C0386A8" w14:textId="77777777" w:rsidR="00C76524" w:rsidRDefault="00C76524" w:rsidP="00C76524">
      <w:pPr>
        <w:pStyle w:val="Firstparagraph"/>
      </w:pPr>
      <w:r>
        <w:t>Refer to Appendix A for the final measured demonstration results. The power supply had its functionality officially demonstrated in a lab to facilitate non-fabricated readings, and to learn the nature of the power supply.</w:t>
      </w:r>
    </w:p>
    <w:p w14:paraId="0E51C9DB" w14:textId="77777777" w:rsidR="00C76524" w:rsidRDefault="00C76524" w:rsidP="00C76524">
      <w:pPr>
        <w:ind w:firstLine="0"/>
      </w:pPr>
    </w:p>
    <w:p w14:paraId="72B97C78" w14:textId="77777777" w:rsidR="00C76524" w:rsidRPr="00C76524" w:rsidRDefault="00C76524" w:rsidP="00C76524">
      <w:pPr>
        <w:ind w:firstLine="0"/>
      </w:pPr>
      <w:r>
        <w:t>The designer must interpret the results.</w:t>
      </w:r>
    </w:p>
    <w:p w14:paraId="50E90459" w14:textId="77777777" w:rsidR="00925F2D" w:rsidRDefault="00925F2D">
      <w:pPr>
        <w:spacing w:line="240" w:lineRule="auto"/>
        <w:ind w:firstLine="0"/>
        <w:jc w:val="left"/>
        <w:rPr>
          <w:rFonts w:ascii="cmbx12" w:hAnsi="cmbx12" w:cs="Arial"/>
          <w:bCs/>
          <w:iCs/>
          <w:sz w:val="24"/>
          <w:szCs w:val="28"/>
        </w:rPr>
      </w:pPr>
    </w:p>
    <w:p w14:paraId="1658B4CF" w14:textId="77777777" w:rsidR="00925F2D" w:rsidRDefault="00925F2D" w:rsidP="00925F2D">
      <w:pPr>
        <w:pStyle w:val="Heading2"/>
      </w:pPr>
      <w:bookmarkStart w:id="66" w:name="_Toc465035070"/>
      <w:r>
        <w:t>Interpretation of Results</w:t>
      </w:r>
      <w:bookmarkEnd w:id="66"/>
    </w:p>
    <w:p w14:paraId="641D20F2" w14:textId="28A5CF2F" w:rsidR="00925F2D" w:rsidRPr="000217ED" w:rsidRDefault="00C76524">
      <w:pPr>
        <w:spacing w:line="240" w:lineRule="auto"/>
        <w:ind w:firstLine="0"/>
        <w:jc w:val="left"/>
        <w:rPr>
          <w:rFonts w:cs="Arial"/>
          <w:bCs/>
          <w:iCs/>
          <w:szCs w:val="21"/>
        </w:rPr>
      </w:pPr>
      <w:r w:rsidRPr="00E9147C">
        <w:rPr>
          <w:rFonts w:cs="Arial"/>
          <w:bCs/>
          <w:iCs/>
          <w:szCs w:val="21"/>
        </w:rPr>
        <w:t xml:space="preserve">The readings were done on two channels, and both of which </w:t>
      </w:r>
      <w:r w:rsidR="000725E0" w:rsidRPr="00E9147C">
        <w:rPr>
          <w:rFonts w:cs="Arial"/>
          <w:bCs/>
          <w:iCs/>
          <w:szCs w:val="21"/>
        </w:rPr>
        <w:t>were attached to the output load. The one channel was 5V/div DC coupling and the other was 20mV/div with AC coupling. Unfortunately, poor quality scope leads were used</w:t>
      </w:r>
      <w:r w:rsidR="000217ED">
        <w:rPr>
          <w:rFonts w:cs="Arial"/>
          <w:bCs/>
          <w:iCs/>
          <w:szCs w:val="21"/>
        </w:rPr>
        <w:t xml:space="preserve"> (susceptible to noise)</w:t>
      </w:r>
      <w:r w:rsidR="000725E0" w:rsidRPr="00E9147C">
        <w:rPr>
          <w:rFonts w:cs="Arial"/>
          <w:bCs/>
          <w:iCs/>
          <w:szCs w:val="21"/>
        </w:rPr>
        <w:t>, and 5</w:t>
      </w:r>
      <w:r w:rsidR="000725E0" w:rsidRPr="000217ED">
        <w:rPr>
          <w:rFonts w:cs="Arial"/>
          <w:bCs/>
          <w:iCs/>
          <w:szCs w:val="21"/>
        </w:rPr>
        <w:t>V per division shows low resolution for smaller voltages.</w:t>
      </w:r>
    </w:p>
    <w:p w14:paraId="4C85C326" w14:textId="62F464C5" w:rsidR="00C76524" w:rsidRPr="000217ED" w:rsidRDefault="00C76524">
      <w:pPr>
        <w:spacing w:line="240" w:lineRule="auto"/>
        <w:ind w:firstLine="0"/>
        <w:jc w:val="left"/>
        <w:rPr>
          <w:rFonts w:cs="Arial"/>
          <w:bCs/>
          <w:iCs/>
          <w:szCs w:val="21"/>
        </w:rPr>
      </w:pPr>
    </w:p>
    <w:p w14:paraId="54CAB1E8" w14:textId="7A85373F" w:rsidR="000217ED" w:rsidRPr="000217ED" w:rsidRDefault="000217ED">
      <w:pPr>
        <w:spacing w:line="240" w:lineRule="auto"/>
        <w:ind w:firstLine="0"/>
        <w:jc w:val="left"/>
        <w:rPr>
          <w:rFonts w:cs="Arial"/>
          <w:bCs/>
          <w:iCs/>
          <w:szCs w:val="21"/>
        </w:rPr>
      </w:pPr>
      <w:r w:rsidRPr="000217ED">
        <w:rPr>
          <w:rFonts w:cs="Arial"/>
          <w:bCs/>
          <w:iCs/>
          <w:szCs w:val="21"/>
        </w:rPr>
        <w:t xml:space="preserve">The circuit </w:t>
      </w:r>
      <w:r>
        <w:rPr>
          <w:rFonts w:cs="Arial"/>
          <w:bCs/>
          <w:iCs/>
          <w:szCs w:val="21"/>
        </w:rPr>
        <w:t>went down to 0.0V and up to 16V under no-load conditions. The reason why the output voltage is so high is due to</w:t>
      </w:r>
      <w:r w:rsidR="00CD2A35">
        <w:rPr>
          <w:rFonts w:cs="Arial"/>
          <w:bCs/>
          <w:iCs/>
          <w:szCs w:val="21"/>
        </w:rPr>
        <w:t xml:space="preserve"> the transformer sitting</w:t>
      </w:r>
      <w:bookmarkStart w:id="67" w:name="_GoBack"/>
      <w:bookmarkEnd w:id="67"/>
    </w:p>
    <w:p w14:paraId="429C5D79" w14:textId="77777777" w:rsidR="00C76524" w:rsidRDefault="00C76524">
      <w:pPr>
        <w:spacing w:line="240" w:lineRule="auto"/>
        <w:ind w:firstLine="0"/>
        <w:jc w:val="left"/>
        <w:rPr>
          <w:rFonts w:ascii="cmbx12" w:hAnsi="cmbx12" w:cs="Arial"/>
          <w:bCs/>
          <w:iCs/>
          <w:sz w:val="24"/>
          <w:szCs w:val="28"/>
        </w:rPr>
      </w:pPr>
      <w:r>
        <w:rPr>
          <w:rFonts w:ascii="cmbx12" w:hAnsi="cmbx12" w:cs="Arial"/>
          <w:bCs/>
          <w:iCs/>
          <w:sz w:val="24"/>
          <w:szCs w:val="28"/>
        </w:rPr>
        <w:br w:type="page"/>
      </w:r>
    </w:p>
    <w:p w14:paraId="03BACE8A" w14:textId="77777777" w:rsidR="00925F2D" w:rsidRDefault="00925F2D" w:rsidP="00925F2D">
      <w:pPr>
        <w:pStyle w:val="Heading1"/>
      </w:pPr>
      <w:bookmarkStart w:id="68" w:name="_Toc465035071"/>
      <w:r>
        <w:lastRenderedPageBreak/>
        <w:t>Software Design</w:t>
      </w:r>
      <w:bookmarkEnd w:id="68"/>
    </w:p>
    <w:p w14:paraId="309246F8" w14:textId="77777777" w:rsidR="00552288" w:rsidRDefault="00925F2D" w:rsidP="00552288">
      <w:pPr>
        <w:pStyle w:val="Heading2"/>
      </w:pPr>
      <w:bookmarkStart w:id="69" w:name="_Toc465035072"/>
      <w:r>
        <w:t>Purpose &amp; Requirement</w:t>
      </w:r>
      <w:bookmarkEnd w:id="69"/>
    </w:p>
    <w:p w14:paraId="76B972D4" w14:textId="77777777" w:rsidR="000974E3" w:rsidRDefault="000974E3">
      <w:pPr>
        <w:spacing w:line="240" w:lineRule="auto"/>
        <w:ind w:firstLine="0"/>
        <w:jc w:val="left"/>
        <w:rPr>
          <w:rFonts w:ascii="cmbx12" w:hAnsi="cmbx12" w:cs="Arial"/>
          <w:bCs/>
          <w:iCs/>
          <w:sz w:val="24"/>
          <w:szCs w:val="28"/>
        </w:rPr>
      </w:pPr>
      <w:r>
        <w:t>The software interface is required to measure and control the output voltages and currents. As mentioned in 7.3, it is also a platform to add extra functionality. For example, charging batteries.</w:t>
      </w:r>
    </w:p>
    <w:p w14:paraId="43772DF2" w14:textId="77777777" w:rsidR="00552288" w:rsidRDefault="00552288" w:rsidP="00552288">
      <w:pPr>
        <w:pStyle w:val="Heading2"/>
      </w:pPr>
      <w:bookmarkStart w:id="70" w:name="_Toc465035073"/>
      <w:r>
        <w:t>Software Literature</w:t>
      </w:r>
      <w:bookmarkEnd w:id="70"/>
    </w:p>
    <w:p w14:paraId="4E2A6B5D" w14:textId="77777777" w:rsidR="00552288" w:rsidRDefault="00552288">
      <w:pPr>
        <w:spacing w:line="240" w:lineRule="auto"/>
        <w:ind w:firstLine="0"/>
        <w:jc w:val="left"/>
        <w:rPr>
          <w:rFonts w:ascii="cmbx12" w:hAnsi="cmbx12" w:cs="Arial"/>
          <w:bCs/>
          <w:iCs/>
          <w:sz w:val="24"/>
          <w:szCs w:val="28"/>
        </w:rPr>
      </w:pPr>
    </w:p>
    <w:p w14:paraId="4C65AF71" w14:textId="77777777" w:rsidR="00552288" w:rsidRDefault="00552288" w:rsidP="00552288">
      <w:pPr>
        <w:pStyle w:val="Heading2"/>
      </w:pPr>
      <w:bookmarkStart w:id="71" w:name="_Toc465035074"/>
      <w:r>
        <w:t>Software Extras</w:t>
      </w:r>
      <w:bookmarkEnd w:id="71"/>
    </w:p>
    <w:p w14:paraId="74086806" w14:textId="77777777" w:rsidR="00552288" w:rsidRDefault="00552288" w:rsidP="00552288">
      <w:pPr>
        <w:pStyle w:val="Heading3"/>
      </w:pPr>
      <w:bookmarkStart w:id="72" w:name="_Toc465035075"/>
      <w:r>
        <w:t>Control System</w:t>
      </w:r>
      <w:bookmarkEnd w:id="72"/>
    </w:p>
    <w:p w14:paraId="018BB68E" w14:textId="77777777" w:rsidR="00552288" w:rsidRPr="007646EF" w:rsidRDefault="00631862" w:rsidP="00F277E2">
      <w:r>
        <w:t>A</w:t>
      </w:r>
      <w:r w:rsidR="00552288" w:rsidRPr="007646EF">
        <w:t xml:space="preserve"> control system</w:t>
      </w:r>
      <w:r>
        <w:t xml:space="preserve"> was added</w:t>
      </w:r>
      <w:r w:rsidR="00552288" w:rsidRPr="007646EF">
        <w:t>. Alas, it was not yet merged with the final version at the time of the demo. However, it can still be discussed, here.</w:t>
      </w:r>
    </w:p>
    <w:p w14:paraId="67E7092D" w14:textId="77777777" w:rsidR="007646EF" w:rsidRDefault="007646EF" w:rsidP="007646EF">
      <w:pPr>
        <w:ind w:firstLine="0"/>
      </w:pPr>
    </w:p>
    <w:p w14:paraId="2557E7E8" w14:textId="77777777" w:rsidR="007646EF" w:rsidRDefault="007646EF" w:rsidP="00F277E2">
      <w:r>
        <w:t>The idea was to learn the plant transfer function characteristics of the power supply</w:t>
      </w:r>
      <w:r w:rsidR="00483743">
        <w:t xml:space="preserve">, without knowing the gain of the voltage </w:t>
      </w:r>
      <w:r w:rsidR="007A685F">
        <w:t xml:space="preserve">regulator </w:t>
      </w:r>
      <w:r w:rsidR="00483743">
        <w:t xml:space="preserve">or </w:t>
      </w:r>
      <w:r w:rsidR="00D94EC7">
        <w:t>transconductance</w:t>
      </w:r>
      <w:r w:rsidR="00970AE9">
        <w:fldChar w:fldCharType="begin"/>
      </w:r>
      <w:r w:rsidR="00970AE9">
        <w:instrText xml:space="preserve"> XE "</w:instrText>
      </w:r>
      <w:r w:rsidR="00970AE9" w:rsidRPr="00484B24">
        <w:instrText>transconductance</w:instrText>
      </w:r>
      <w:r w:rsidR="00970AE9">
        <w:instrText xml:space="preserve">" </w:instrText>
      </w:r>
      <w:r w:rsidR="00970AE9">
        <w:fldChar w:fldCharType="end"/>
      </w:r>
      <w:r w:rsidR="00716870">
        <w:fldChar w:fldCharType="begin"/>
      </w:r>
      <w:r w:rsidR="00716870">
        <w:instrText xml:space="preserve"> XE "</w:instrText>
      </w:r>
      <w:r w:rsidR="00716870" w:rsidRPr="00265E26">
        <w:instrText>transconductance</w:instrText>
      </w:r>
      <w:r w:rsidR="00716870">
        <w:instrText xml:space="preserve">" </w:instrText>
      </w:r>
      <w:r w:rsidR="00716870">
        <w:fldChar w:fldCharType="end"/>
      </w:r>
      <w:r w:rsidR="00DA7982">
        <w:fldChar w:fldCharType="begin"/>
      </w:r>
      <w:r w:rsidR="00DA7982">
        <w:instrText xml:space="preserve"> XE "</w:instrText>
      </w:r>
      <w:r w:rsidR="00DA7982" w:rsidRPr="00232704">
        <w:instrText>transconductance</w:instrText>
      </w:r>
      <w:r w:rsidR="00DA7982">
        <w:instrText xml:space="preserve">" </w:instrText>
      </w:r>
      <w:r w:rsidR="00DA7982">
        <w:fldChar w:fldCharType="end"/>
      </w:r>
      <w:r w:rsidR="00DA7982">
        <w:t>3</w:t>
      </w:r>
      <w:r w:rsidR="00D94EC7">
        <w:t xml:space="preserve"> of the </w:t>
      </w:r>
      <w:r w:rsidR="00483743">
        <w:t>current regulator</w:t>
      </w:r>
      <w:r>
        <w:t>.</w:t>
      </w:r>
    </w:p>
    <w:p w14:paraId="38686515" w14:textId="77777777" w:rsidR="00671D05" w:rsidRDefault="00671D05" w:rsidP="00F277E2"/>
    <w:p w14:paraId="17FA9A24" w14:textId="77777777" w:rsidR="00671D05" w:rsidRDefault="00671D05" w:rsidP="00F277E2">
      <w:r>
        <w:t>It could be described as a PI control system.</w:t>
      </w:r>
    </w:p>
    <w:p w14:paraId="03F823CF" w14:textId="77777777" w:rsidR="007A685F" w:rsidRDefault="007A685F" w:rsidP="00F277E2"/>
    <w:p w14:paraId="61826FAC" w14:textId="77777777" w:rsidR="007A685F" w:rsidRDefault="007A685F" w:rsidP="00F277E2">
      <w:r>
        <w:t>Using a known load is preferable, as one can set appropriate step inputs to learn the system.</w:t>
      </w:r>
    </w:p>
    <w:p w14:paraId="64031185" w14:textId="77777777" w:rsidR="007A685F" w:rsidRDefault="00481AE7" w:rsidP="00481AE7">
      <w:pPr>
        <w:tabs>
          <w:tab w:val="left" w:pos="3360"/>
        </w:tabs>
      </w:pPr>
      <w:r>
        <w:tab/>
      </w:r>
    </w:p>
    <w:p w14:paraId="64C3F4B4" w14:textId="77777777" w:rsidR="007A685F" w:rsidRDefault="00C55CAB" w:rsidP="00F277E2">
      <w:r>
        <w:t>Let’s</w:t>
      </w:r>
      <w:r w:rsidR="007A685F">
        <w:t xml:space="preserve"> assume the case where a 1</w:t>
      </w:r>
      <w:r w:rsidR="00671D05">
        <w:t>0</w:t>
      </w:r>
      <w:r w:rsidR="007A685F">
        <w:t xml:space="preserve"> ohm calibration load is used.</w:t>
      </w:r>
    </w:p>
    <w:p w14:paraId="4C8F91FB" w14:textId="77777777" w:rsidR="007A685F" w:rsidRDefault="007A685F" w:rsidP="00F277E2"/>
    <w:p w14:paraId="3AE015F0" w14:textId="77777777" w:rsidR="00483743" w:rsidRPr="007646EF" w:rsidRDefault="007646EF" w:rsidP="00F277E2">
      <w:r>
        <w:t>It gave a step input of a supposed 1000mV</w:t>
      </w:r>
      <w:r w:rsidR="007A685F">
        <w:t>, and current greater than 1A</w:t>
      </w:r>
      <w:r>
        <w:t>. This could be adjusted by the user.</w:t>
      </w:r>
      <w:r w:rsidR="00671D05">
        <w:t xml:space="preserve"> </w:t>
      </w:r>
      <w:r w:rsidR="00483743">
        <w:t xml:space="preserve">Then it would take the average of </w:t>
      </w:r>
      <w:r w:rsidR="00C55CAB">
        <w:t>several</w:t>
      </w:r>
      <w:r w:rsidR="00483743">
        <w:t xml:space="preserve"> voltage measurements.</w:t>
      </w:r>
    </w:p>
    <w:p w14:paraId="41B6642A" w14:textId="77777777" w:rsidR="00552288" w:rsidRDefault="00552288" w:rsidP="00F277E2"/>
    <w:p w14:paraId="0D2D8025" w14:textId="77777777" w:rsidR="00552288" w:rsidRDefault="004F252D" w:rsidP="00F277E2">
      <w:r>
        <w:t>The user has</w:t>
      </w:r>
      <w:r w:rsidR="00552288">
        <w:t xml:space="preserve"> the option of setting the number of samples before adjusting the output. Samples were sent every 200ms, therefore a good number of samples to test it would be about 5 samples, which means one sees a change every second.</w:t>
      </w:r>
      <w:r w:rsidR="00483743">
        <w:t xml:space="preserve"> It had a slight bit of overshoot as it learned, but it would reach a steady state after about 2-3 seconds.</w:t>
      </w:r>
    </w:p>
    <w:p w14:paraId="2599B999" w14:textId="77777777" w:rsidR="007A685F" w:rsidRDefault="007A685F" w:rsidP="00F277E2"/>
    <w:p w14:paraId="1571F83A" w14:textId="77777777" w:rsidR="007A685F" w:rsidRDefault="007A685F" w:rsidP="00F277E2">
      <w:r>
        <w:lastRenderedPageBreak/>
        <w:t>Upon reaching a steady state within 10%</w:t>
      </w:r>
      <w:r w:rsidR="00671D05">
        <w:t xml:space="preserve"> for at least 3 samples</w:t>
      </w:r>
      <w:r>
        <w:t xml:space="preserve">, it lowered the current to </w:t>
      </w:r>
      <w:r w:rsidR="00671D05">
        <w:t>a specified value, and increased the voltage. For example, voltage now becomes 10V and current becomes 100mA. It learns what the transconductance is.</w:t>
      </w:r>
    </w:p>
    <w:p w14:paraId="504C9426" w14:textId="77777777" w:rsidR="00671D05" w:rsidRDefault="00671D05" w:rsidP="00F277E2"/>
    <w:p w14:paraId="24DC4FCC" w14:textId="77777777" w:rsidR="00671D05" w:rsidRDefault="00671D05" w:rsidP="00F277E2">
      <w:r>
        <w:t>Upon learning the characteristic plant transfer function of the power supply, it made the voltage gain and transconductance less susceptible to supposed changes in future. This allowed for a smoother steady state, and less overshoot.</w:t>
      </w:r>
    </w:p>
    <w:p w14:paraId="32EDFE5B" w14:textId="77777777" w:rsidR="004A2BB0" w:rsidRDefault="004A2BB0" w:rsidP="004A2BB0">
      <w:pPr>
        <w:pStyle w:val="Heading3"/>
      </w:pPr>
      <w:bookmarkStart w:id="73" w:name="_Toc465035076"/>
      <w:r>
        <w:t>Battery charging profiles</w:t>
      </w:r>
      <w:bookmarkEnd w:id="73"/>
    </w:p>
    <w:p w14:paraId="6F43BA34" w14:textId="77777777" w:rsidR="0050499D" w:rsidRPr="0050499D" w:rsidRDefault="00422F19" w:rsidP="0050499D">
      <w:pPr>
        <w:pStyle w:val="Firstparagraph"/>
      </w:pPr>
      <w:r>
        <w:t>The idea is</w:t>
      </w:r>
      <w:r w:rsidR="0050499D">
        <w:t xml:space="preserve"> to be able to easily add a battery charging profile to the software interface and to charge batteries such as NiMH, Pb</w:t>
      </w:r>
      <w:r w:rsidR="00A40684">
        <w:t xml:space="preserve"> and Li batteries</w:t>
      </w:r>
      <w:r>
        <w:rPr>
          <w:rStyle w:val="FootnoteReference"/>
        </w:rPr>
        <w:footnoteReference w:id="3"/>
      </w:r>
      <w:r w:rsidR="00A40684">
        <w:t>.</w:t>
      </w:r>
      <w:r w:rsidR="0050499D">
        <w:t xml:space="preserve"> </w:t>
      </w:r>
    </w:p>
    <w:p w14:paraId="144B523B" w14:textId="77777777" w:rsidR="004A2BB0" w:rsidRDefault="004A2BB0" w:rsidP="004A2BB0">
      <w:pPr>
        <w:pStyle w:val="Firstparagraph"/>
      </w:pPr>
    </w:p>
    <w:p w14:paraId="289E664B" w14:textId="77777777" w:rsidR="00422F19" w:rsidRDefault="00422F19" w:rsidP="00422F19">
      <w:pPr>
        <w:ind w:firstLine="0"/>
      </w:pPr>
      <w:r>
        <w:t xml:space="preserve">To do that one needs to be able to identify the battery. </w:t>
      </w:r>
      <w:r w:rsidR="00C55CAB">
        <w:t>Of course,</w:t>
      </w:r>
      <w:r>
        <w:t xml:space="preserve"> one can measure the voltage of the battery. For example, a Li cell is usually between 3.7V and 4.2V, a NiMH between 1.2V and 1.4V, and a Pb</w:t>
      </w:r>
      <w:r w:rsidR="00EE5DED">
        <w:t xml:space="preserve"> cell is about 1.9V to 2.1V</w:t>
      </w:r>
      <w:r>
        <w:t xml:space="preserve"> depending on </w:t>
      </w:r>
      <w:r w:rsidR="00C55CAB">
        <w:t>its</w:t>
      </w:r>
      <w:r>
        <w:t xml:space="preserve"> charge.  </w:t>
      </w:r>
      <w:r w:rsidR="00EE5DED">
        <w:t xml:space="preserve">It would work well, until those ranges overlap with increasing cell count, then one cannot be positively sure of the cell count. At least, if one knows what kind of battery it is, then one can easily get the cell count. Usually a battery will show </w:t>
      </w:r>
      <w:r w:rsidR="00C55CAB">
        <w:t>its</w:t>
      </w:r>
      <w:r w:rsidR="00EE5DED">
        <w:t xml:space="preserve"> capacity on the outside; for example: 2200mAh, 6Ah, 900mAh</w:t>
      </w:r>
      <w:r>
        <w:t xml:space="preserve"> </w:t>
      </w:r>
      <w:r w:rsidR="00EE5DED">
        <w:t>etc. Sometimes they give the C rating</w:t>
      </w:r>
      <w:r w:rsidR="00EE5DED">
        <w:rPr>
          <w:rStyle w:val="FootnoteReference"/>
        </w:rPr>
        <w:footnoteReference w:id="4"/>
      </w:r>
      <w:r w:rsidR="00EE5DED">
        <w:t xml:space="preserve"> as well, but for our purposes we will assume the C rating is 1. </w:t>
      </w:r>
      <w:r w:rsidR="001D0D60">
        <w:t>One could even discharge the battery to determine the C rating, but that risks overheating and explosions if one is not careful.</w:t>
      </w:r>
    </w:p>
    <w:p w14:paraId="5FC72250" w14:textId="77777777" w:rsidR="00EE5DED" w:rsidRDefault="00EE5DED" w:rsidP="00422F19">
      <w:pPr>
        <w:ind w:firstLine="0"/>
        <w:rPr>
          <w:i/>
        </w:rPr>
      </w:pPr>
    </w:p>
    <w:p w14:paraId="757C3372" w14:textId="77777777" w:rsidR="00481AE7" w:rsidRDefault="00EE5DED" w:rsidP="00481AE7">
      <w:pPr>
        <w:ind w:firstLine="0"/>
        <w:rPr>
          <w:i/>
        </w:rPr>
      </w:pPr>
      <w:r>
        <w:rPr>
          <w:i/>
        </w:rPr>
        <w:t xml:space="preserve">In fact, to be very safe, we will charge batteries at 0.1C. It is </w:t>
      </w:r>
      <w:r w:rsidR="001D0D60">
        <w:rPr>
          <w:i/>
        </w:rPr>
        <w:t xml:space="preserve">a </w:t>
      </w:r>
      <w:r>
        <w:rPr>
          <w:i/>
        </w:rPr>
        <w:t xml:space="preserve">generally accepted </w:t>
      </w:r>
      <w:r w:rsidR="001D0D60">
        <w:rPr>
          <w:i/>
        </w:rPr>
        <w:t>value as well.</w:t>
      </w:r>
      <w:r>
        <w:rPr>
          <w:i/>
        </w:rPr>
        <w:t xml:space="preserve"> The purpose of the project is anyway to demonstrate functionality.</w:t>
      </w:r>
      <w:r w:rsidR="001D0D60">
        <w:rPr>
          <w:i/>
        </w:rPr>
        <w:t xml:space="preserve"> In future, once this works, one can investigate fast charging.</w:t>
      </w:r>
    </w:p>
    <w:p w14:paraId="38CE9B32" w14:textId="77777777" w:rsidR="00481AE7" w:rsidRDefault="00481AE7" w:rsidP="00481AE7">
      <w:pPr>
        <w:ind w:firstLine="0"/>
        <w:rPr>
          <w:i/>
        </w:rPr>
      </w:pPr>
    </w:p>
    <w:p w14:paraId="69248D86" w14:textId="77777777" w:rsidR="00481AE7" w:rsidRDefault="00481AE7" w:rsidP="00481AE7">
      <w:pPr>
        <w:ind w:firstLine="0"/>
      </w:pPr>
      <w:r>
        <w:t xml:space="preserve">Examples of battery charging profiles are: </w:t>
      </w:r>
    </w:p>
    <w:p w14:paraId="3A564F02" w14:textId="77777777" w:rsidR="00481AE7" w:rsidRDefault="00481AE7" w:rsidP="00481AE7">
      <w:r w:rsidRPr="00481AE7">
        <w:rPr>
          <w:color w:val="FF0000"/>
        </w:rPr>
        <w:t>Insert here</w:t>
      </w:r>
    </w:p>
    <w:p w14:paraId="1C21C6D6" w14:textId="77777777" w:rsidR="00481AE7" w:rsidRDefault="00481AE7" w:rsidP="00481AE7">
      <w:pPr>
        <w:ind w:firstLine="0"/>
      </w:pPr>
      <w:r>
        <w:t>Therefore, in the end, all one needs to know is the type of battery, and the power supply will do the rest.</w:t>
      </w:r>
    </w:p>
    <w:p w14:paraId="56D5C1AE" w14:textId="77777777" w:rsidR="00481AE7" w:rsidRDefault="00481AE7">
      <w:pPr>
        <w:spacing w:line="240" w:lineRule="auto"/>
        <w:ind w:firstLine="0"/>
        <w:jc w:val="left"/>
      </w:pPr>
      <w:r>
        <w:br w:type="page"/>
      </w:r>
    </w:p>
    <w:p w14:paraId="6174040E" w14:textId="77777777" w:rsidR="00481AE7" w:rsidRPr="00481AE7" w:rsidRDefault="00481AE7" w:rsidP="00481AE7">
      <w:pPr>
        <w:ind w:firstLine="0"/>
      </w:pPr>
    </w:p>
    <w:p w14:paraId="3ACC70BE" w14:textId="77777777" w:rsidR="00481AE7" w:rsidRDefault="001D0D60">
      <w:pPr>
        <w:pStyle w:val="Heading3"/>
      </w:pPr>
      <w:bookmarkStart w:id="74" w:name="_Toc465035077"/>
      <w:r>
        <w:t>Cellular connectivity</w:t>
      </w:r>
      <w:bookmarkEnd w:id="74"/>
    </w:p>
    <w:p w14:paraId="500DF2D4" w14:textId="77777777" w:rsidR="001D0D60" w:rsidRPr="001D0D60" w:rsidRDefault="001D0D60" w:rsidP="001D0D60">
      <w:pPr>
        <w:pStyle w:val="Firstparagraph"/>
      </w:pPr>
      <w:r>
        <w:t xml:space="preserve">This is an interesting one. The designer would have added this functionality had there been more time. </w:t>
      </w:r>
      <w:r w:rsidR="00C55CAB">
        <w:t>Of course,</w:t>
      </w:r>
      <w:r>
        <w:t xml:space="preserve"> one can get an estimate of when a battery will finish charging, but since it’s not that easy to determine the exact capacity of a battery upon charging, one might like a notification of when the battery is finished charging, so that one can put the next set on. This is especially helpful if one wants to investigate fast charging, as mentioned in 7.3.2. Sometimes one is busy with time-critical applications that require portable batteries as the sole source of power. Examples include aerial vehicles or electric cars.</w:t>
      </w:r>
    </w:p>
    <w:p w14:paraId="422985A2" w14:textId="77777777" w:rsidR="00A275AE" w:rsidRDefault="00A275AE" w:rsidP="00A275AE">
      <w:pPr>
        <w:pStyle w:val="Heading2"/>
      </w:pPr>
      <w:bookmarkStart w:id="75" w:name="_Toc465035078"/>
      <w:r>
        <w:t>Arduino Interface</w:t>
      </w:r>
      <w:bookmarkEnd w:id="75"/>
    </w:p>
    <w:p w14:paraId="4DF870CA" w14:textId="77777777" w:rsidR="00A275AE" w:rsidRDefault="00A275AE" w:rsidP="00A275AE">
      <w:pPr>
        <w:spacing w:line="240" w:lineRule="auto"/>
        <w:ind w:firstLine="0"/>
        <w:jc w:val="left"/>
      </w:pPr>
      <w:r>
        <w:t>The Arduino has set.voltage.value and a set.current.value functions. These functions translate a value into a duty cycle of a 980Hz PWM signal. This signal is then filtered as documented in 7.4.1.</w:t>
      </w:r>
    </w:p>
    <w:p w14:paraId="4F0BE686" w14:textId="77777777" w:rsidR="00A275AE" w:rsidRDefault="00A275AE" w:rsidP="00A275AE">
      <w:pPr>
        <w:spacing w:line="240" w:lineRule="auto"/>
        <w:ind w:firstLine="0"/>
        <w:jc w:val="left"/>
      </w:pPr>
    </w:p>
    <w:p w14:paraId="16978729" w14:textId="77777777" w:rsidR="00A275AE" w:rsidRDefault="00A275AE" w:rsidP="00A275AE">
      <w:pPr>
        <w:spacing w:line="240" w:lineRule="auto"/>
        <w:ind w:firstLine="0"/>
        <w:jc w:val="left"/>
      </w:pPr>
      <w:r>
        <w:t>The Arduino also has calibration procedures related to the reading of voltages and currents. This is documented in 7.4.2.</w:t>
      </w:r>
    </w:p>
    <w:p w14:paraId="4E28F9A0" w14:textId="77777777" w:rsidR="00A275AE" w:rsidRDefault="00A275AE" w:rsidP="00A275AE">
      <w:pPr>
        <w:spacing w:line="240" w:lineRule="auto"/>
        <w:ind w:firstLine="0"/>
        <w:jc w:val="left"/>
      </w:pPr>
    </w:p>
    <w:p w14:paraId="14FD3EC7" w14:textId="77777777" w:rsidR="00A275AE" w:rsidRPr="005B3561" w:rsidRDefault="00A275AE" w:rsidP="00A275AE">
      <w:pPr>
        <w:spacing w:line="240" w:lineRule="auto"/>
        <w:ind w:firstLine="0"/>
        <w:jc w:val="left"/>
      </w:pPr>
      <w:r>
        <w:t>Calculations are documented in Appendix E 12.7.</w:t>
      </w:r>
    </w:p>
    <w:p w14:paraId="525E0EFD" w14:textId="77777777" w:rsidR="00A275AE" w:rsidRDefault="00A275AE" w:rsidP="00A275AE">
      <w:pPr>
        <w:pStyle w:val="Heading3"/>
      </w:pPr>
      <w:bookmarkStart w:id="76" w:name="_Toc465035079"/>
      <w:r>
        <w:t>Inputs (PWM RC filters)</w:t>
      </w:r>
      <w:bookmarkEnd w:id="76"/>
    </w:p>
    <w:p w14:paraId="7D71F0AC" w14:textId="77777777" w:rsidR="00A275AE" w:rsidRDefault="00A275AE" w:rsidP="00A275AE">
      <w:pPr>
        <w:spacing w:line="240" w:lineRule="auto"/>
        <w:ind w:firstLine="0"/>
        <w:jc w:val="left"/>
        <w:rPr>
          <w:i/>
        </w:rPr>
      </w:pPr>
      <w:r w:rsidRPr="00374749">
        <w:rPr>
          <w:i/>
        </w:rPr>
        <w:t>This refers to the inputs on the PCB from the Arduino.</w:t>
      </w:r>
      <w:r>
        <w:rPr>
          <w:i/>
        </w:rPr>
        <w:t xml:space="preserve"> </w:t>
      </w:r>
    </w:p>
    <w:p w14:paraId="172B04DA" w14:textId="77777777" w:rsidR="00A275AE" w:rsidRDefault="00A275AE" w:rsidP="00A275AE">
      <w:pPr>
        <w:spacing w:line="240" w:lineRule="auto"/>
        <w:ind w:firstLine="0"/>
        <w:jc w:val="left"/>
        <w:rPr>
          <w:i/>
        </w:rPr>
      </w:pPr>
    </w:p>
    <w:p w14:paraId="6865D72A" w14:textId="77777777" w:rsidR="00A275AE" w:rsidRDefault="00A275AE" w:rsidP="00A275AE">
      <w:pPr>
        <w:keepNext/>
        <w:spacing w:line="240" w:lineRule="auto"/>
        <w:ind w:firstLine="0"/>
        <w:jc w:val="center"/>
      </w:pPr>
      <w:r>
        <w:rPr>
          <w:noProof/>
          <w:lang w:val="en-ZA" w:eastAsia="en-ZA"/>
        </w:rPr>
        <w:drawing>
          <wp:inline distT="0" distB="0" distL="0" distR="0" wp14:anchorId="118B7659" wp14:editId="2E47E111">
            <wp:extent cx="3543300" cy="1695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3300" cy="1695450"/>
                    </a:xfrm>
                    <a:prstGeom prst="rect">
                      <a:avLst/>
                    </a:prstGeom>
                  </pic:spPr>
                </pic:pic>
              </a:graphicData>
            </a:graphic>
          </wp:inline>
        </w:drawing>
      </w:r>
    </w:p>
    <w:p w14:paraId="25FC5A66" w14:textId="4012477D" w:rsidR="00A275AE" w:rsidRDefault="00A275AE" w:rsidP="00A275AE">
      <w:pPr>
        <w:pStyle w:val="Caption"/>
        <w:jc w:val="center"/>
      </w:pPr>
      <w:bookmarkStart w:id="77" w:name="_Toc465022958"/>
      <w:r>
        <w:t xml:space="preserve">Figure </w:t>
      </w:r>
      <w:r w:rsidR="000217ED">
        <w:fldChar w:fldCharType="begin"/>
      </w:r>
      <w:r w:rsidR="000217ED">
        <w:instrText xml:space="preserve"> STYLEREF 1 \s </w:instrText>
      </w:r>
      <w:r w:rsidR="000217ED">
        <w:fldChar w:fldCharType="separate"/>
      </w:r>
      <w:r w:rsidR="000217ED">
        <w:rPr>
          <w:noProof/>
        </w:rPr>
        <w:t>7</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w:t>
      </w:r>
      <w:r w:rsidR="000217ED">
        <w:fldChar w:fldCharType="end"/>
      </w:r>
      <w:r>
        <w:t>: RC filter</w:t>
      </w:r>
      <w:bookmarkEnd w:id="77"/>
    </w:p>
    <w:p w14:paraId="5D24C35C" w14:textId="77777777" w:rsidR="00A275AE" w:rsidRDefault="00A275AE" w:rsidP="00A275AE">
      <w:pPr>
        <w:spacing w:line="240" w:lineRule="auto"/>
        <w:ind w:firstLine="0"/>
        <w:jc w:val="left"/>
      </w:pPr>
    </w:p>
    <w:p w14:paraId="66678520" w14:textId="77777777" w:rsidR="00A275AE" w:rsidRDefault="00A275AE" w:rsidP="00A275AE">
      <w:pPr>
        <w:spacing w:line="240" w:lineRule="auto"/>
        <w:ind w:firstLine="0"/>
        <w:jc w:val="left"/>
      </w:pPr>
      <w:r>
        <w:t>The PWM signal from the Arduino needs to be filtered. A second order filter was chosen so that there is less ripple.</w:t>
      </w:r>
    </w:p>
    <w:p w14:paraId="2C6AFB43" w14:textId="77777777" w:rsidR="00A275AE" w:rsidRDefault="00A275AE" w:rsidP="00A275AE">
      <w:pPr>
        <w:spacing w:line="240" w:lineRule="auto"/>
        <w:ind w:firstLine="0"/>
        <w:jc w:val="left"/>
      </w:pPr>
    </w:p>
    <w:p w14:paraId="1F35FCA1" w14:textId="77777777" w:rsidR="00A275AE" w:rsidRDefault="00A275AE" w:rsidP="00A275AE">
      <w:pPr>
        <w:spacing w:line="240" w:lineRule="auto"/>
        <w:ind w:firstLine="0"/>
        <w:jc w:val="left"/>
        <w:rPr>
          <w:u w:val="single"/>
        </w:rPr>
      </w:pPr>
      <w:r w:rsidRPr="00CD17DA">
        <w:rPr>
          <w:u w:val="single"/>
        </w:rPr>
        <w:t>Analysis</w:t>
      </w:r>
      <w:r>
        <w:rPr>
          <w:u w:val="single"/>
        </w:rPr>
        <w:t>:</w:t>
      </w:r>
    </w:p>
    <w:p w14:paraId="7529644F" w14:textId="77777777" w:rsidR="00C55CAB" w:rsidRDefault="00C55CAB" w:rsidP="00C55CAB">
      <w:pPr>
        <w:keepNext/>
        <w:spacing w:line="240" w:lineRule="auto"/>
        <w:ind w:firstLine="0"/>
        <w:jc w:val="center"/>
      </w:pPr>
      <w:r>
        <w:rPr>
          <w:noProof/>
          <w:lang w:val="en-ZA" w:eastAsia="en-ZA"/>
        </w:rPr>
        <w:lastRenderedPageBreak/>
        <w:drawing>
          <wp:inline distT="0" distB="0" distL="0" distR="0" wp14:anchorId="16920D83" wp14:editId="7C1D273D">
            <wp:extent cx="3600450" cy="262583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7940" cy="2638593"/>
                    </a:xfrm>
                    <a:prstGeom prst="rect">
                      <a:avLst/>
                    </a:prstGeom>
                  </pic:spPr>
                </pic:pic>
              </a:graphicData>
            </a:graphic>
          </wp:inline>
        </w:drawing>
      </w:r>
    </w:p>
    <w:p w14:paraId="4FFA10E7" w14:textId="796C5CEA" w:rsidR="00C55CAB" w:rsidRDefault="00C55CAB" w:rsidP="00C55CAB">
      <w:pPr>
        <w:pStyle w:val="Caption"/>
        <w:jc w:val="center"/>
        <w:rPr>
          <w:u w:val="single"/>
        </w:rPr>
      </w:pPr>
      <w:r>
        <w:t xml:space="preserve">Figure </w:t>
      </w:r>
      <w:r w:rsidR="000217ED">
        <w:fldChar w:fldCharType="begin"/>
      </w:r>
      <w:r w:rsidR="000217ED">
        <w:instrText xml:space="preserve"> STYLEREF 1 \s </w:instrText>
      </w:r>
      <w:r w:rsidR="000217ED">
        <w:fldChar w:fldCharType="separate"/>
      </w:r>
      <w:r w:rsidR="000217ED">
        <w:rPr>
          <w:noProof/>
        </w:rPr>
        <w:t>7</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w:t>
      </w:r>
      <w:r w:rsidR="000217ED">
        <w:fldChar w:fldCharType="end"/>
      </w:r>
      <w:r>
        <w:t>: Theoretical 2nd order filter</w:t>
      </w:r>
    </w:p>
    <w:p w14:paraId="47673E77" w14:textId="77777777" w:rsidR="00A275AE" w:rsidRDefault="00A275AE" w:rsidP="00A275AE">
      <w:pPr>
        <w:spacing w:line="240" w:lineRule="auto"/>
        <w:ind w:firstLine="0"/>
        <w:jc w:val="left"/>
        <w:rPr>
          <w:u w:val="single"/>
        </w:rPr>
      </w:pPr>
    </w:p>
    <w:p w14:paraId="5ED43F2F" w14:textId="77777777" w:rsidR="00A275AE" w:rsidRDefault="00A275AE" w:rsidP="00A275AE">
      <w:pPr>
        <w:keepNext/>
        <w:spacing w:line="240" w:lineRule="auto"/>
        <w:ind w:firstLine="0"/>
      </w:pPr>
      <w:r>
        <w:rPr>
          <w:noProof/>
          <w:lang w:val="en-ZA" w:eastAsia="en-ZA"/>
        </w:rPr>
        <w:drawing>
          <wp:inline distT="0" distB="0" distL="0" distR="0" wp14:anchorId="05774866" wp14:editId="4C2120A2">
            <wp:extent cx="4679950" cy="18865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9950" cy="1886585"/>
                    </a:xfrm>
                    <a:prstGeom prst="rect">
                      <a:avLst/>
                    </a:prstGeom>
                  </pic:spPr>
                </pic:pic>
              </a:graphicData>
            </a:graphic>
          </wp:inline>
        </w:drawing>
      </w:r>
    </w:p>
    <w:p w14:paraId="0F88D3C1" w14:textId="5A318261" w:rsidR="00A275AE" w:rsidRDefault="00A275AE" w:rsidP="00A275AE">
      <w:pPr>
        <w:pStyle w:val="Caption"/>
        <w:jc w:val="center"/>
      </w:pPr>
      <w:bookmarkStart w:id="78" w:name="_Toc465022959"/>
      <w:r>
        <w:t xml:space="preserve">Figure </w:t>
      </w:r>
      <w:r w:rsidR="000217ED">
        <w:fldChar w:fldCharType="begin"/>
      </w:r>
      <w:r w:rsidR="000217ED">
        <w:instrText xml:space="preserve"> STYLEREF 1 \s </w:instrText>
      </w:r>
      <w:r w:rsidR="000217ED">
        <w:fldChar w:fldCharType="separate"/>
      </w:r>
      <w:r w:rsidR="000217ED">
        <w:rPr>
          <w:noProof/>
        </w:rPr>
        <w:t>7</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3</w:t>
      </w:r>
      <w:r w:rsidR="000217ED">
        <w:fldChar w:fldCharType="end"/>
      </w:r>
      <w:r>
        <w:t>: Spice analysis of 2nd order RC filter</w:t>
      </w:r>
      <w:bookmarkEnd w:id="78"/>
    </w:p>
    <w:p w14:paraId="0F305940" w14:textId="2EC365DC" w:rsidR="00A275AE" w:rsidRDefault="00A275AE" w:rsidP="00A275AE">
      <w:pPr>
        <w:ind w:firstLine="0"/>
      </w:pPr>
      <w:r>
        <w:t>Notice how the green line decreases at double the gradient as opposed to the blue line.</w:t>
      </w:r>
    </w:p>
    <w:p w14:paraId="4CDCA053" w14:textId="77777777" w:rsidR="00A275AE" w:rsidRPr="002B03F1" w:rsidRDefault="00A275AE" w:rsidP="00A275AE">
      <w:pPr>
        <w:ind w:firstLine="0"/>
      </w:pPr>
    </w:p>
    <w:p w14:paraId="46FF7335" w14:textId="77777777" w:rsidR="00A275AE" w:rsidRDefault="00A275AE" w:rsidP="00A275AE">
      <w:pPr>
        <w:ind w:firstLine="0"/>
        <w:rPr>
          <w:u w:val="single"/>
        </w:rPr>
      </w:pPr>
      <w:r>
        <w:rPr>
          <w:u w:val="single"/>
        </w:rPr>
        <w:t>Building the Circuit:</w:t>
      </w:r>
    </w:p>
    <w:p w14:paraId="50F3970A" w14:textId="77777777" w:rsidR="00A275AE" w:rsidRDefault="00A275AE" w:rsidP="00A275AE">
      <w:pPr>
        <w:ind w:firstLine="0"/>
      </w:pPr>
      <w:r>
        <w:t>The RC filters were attached to a switch, which switched between Arduino input and potentiometer input.</w:t>
      </w:r>
    </w:p>
    <w:p w14:paraId="2BF62BDB" w14:textId="77777777" w:rsidR="00A275AE" w:rsidRDefault="00A275AE" w:rsidP="00A275AE">
      <w:pPr>
        <w:keepNext/>
        <w:ind w:firstLine="0"/>
        <w:jc w:val="center"/>
      </w:pPr>
      <w:r>
        <w:rPr>
          <w:noProof/>
          <w:lang w:val="en-ZA" w:eastAsia="en-ZA"/>
        </w:rPr>
        <w:lastRenderedPageBreak/>
        <w:drawing>
          <wp:inline distT="0" distB="0" distL="0" distR="0" wp14:anchorId="2DEDCDCE" wp14:editId="16FD2158">
            <wp:extent cx="2362200" cy="2886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62200" cy="2886075"/>
                    </a:xfrm>
                    <a:prstGeom prst="rect">
                      <a:avLst/>
                    </a:prstGeom>
                  </pic:spPr>
                </pic:pic>
              </a:graphicData>
            </a:graphic>
          </wp:inline>
        </w:drawing>
      </w:r>
    </w:p>
    <w:p w14:paraId="1DFD4681" w14:textId="46BD976F" w:rsidR="00A275AE" w:rsidRPr="00CD17DA" w:rsidRDefault="00A275AE" w:rsidP="00A275AE">
      <w:pPr>
        <w:pStyle w:val="Caption"/>
        <w:jc w:val="center"/>
      </w:pPr>
      <w:bookmarkStart w:id="79" w:name="_Toc465022960"/>
      <w:r>
        <w:t xml:space="preserve">Figure </w:t>
      </w:r>
      <w:r w:rsidR="000217ED">
        <w:fldChar w:fldCharType="begin"/>
      </w:r>
      <w:r w:rsidR="000217ED">
        <w:instrText xml:space="preserve"> STYLEREF 1 \s </w:instrText>
      </w:r>
      <w:r w:rsidR="000217ED">
        <w:fldChar w:fldCharType="separate"/>
      </w:r>
      <w:r w:rsidR="000217ED">
        <w:rPr>
          <w:noProof/>
        </w:rPr>
        <w:t>7</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4</w:t>
      </w:r>
      <w:r w:rsidR="000217ED">
        <w:fldChar w:fldCharType="end"/>
      </w:r>
      <w:r>
        <w:t xml:space="preserve">: Switch to switch between pot and </w:t>
      </w:r>
      <w:bookmarkEnd w:id="79"/>
      <w:r w:rsidR="00C55CAB">
        <w:t>Arduino</w:t>
      </w:r>
    </w:p>
    <w:p w14:paraId="18868374" w14:textId="77777777" w:rsidR="00A275AE" w:rsidRPr="00CD17DA" w:rsidRDefault="00A275AE" w:rsidP="00A275AE">
      <w:pPr>
        <w:spacing w:line="240" w:lineRule="auto"/>
        <w:ind w:firstLine="0"/>
        <w:jc w:val="left"/>
        <w:rPr>
          <w:u w:val="single"/>
        </w:rPr>
      </w:pPr>
      <w:r>
        <w:rPr>
          <w:u w:val="single"/>
        </w:rPr>
        <w:t>Mea</w:t>
      </w:r>
      <w:r w:rsidRPr="00CD17DA">
        <w:rPr>
          <w:u w:val="single"/>
        </w:rPr>
        <w:t>surements:</w:t>
      </w:r>
    </w:p>
    <w:p w14:paraId="7B6DC2A4" w14:textId="77777777" w:rsidR="00A275AE" w:rsidRDefault="00A275AE" w:rsidP="00A275AE">
      <w:pPr>
        <w:spacing w:line="240" w:lineRule="auto"/>
        <w:ind w:firstLine="0"/>
        <w:jc w:val="left"/>
        <w:rPr>
          <w:u w:val="single"/>
        </w:rPr>
      </w:pPr>
      <w:r w:rsidRPr="00CD17DA">
        <w:rPr>
          <w:u w:val="single"/>
        </w:rPr>
        <w:t>Comparison of theoretical and measured:</w:t>
      </w:r>
    </w:p>
    <w:p w14:paraId="3CD1150D" w14:textId="77777777" w:rsidR="00A275AE" w:rsidRDefault="00A275AE" w:rsidP="00A275AE">
      <w:pPr>
        <w:spacing w:line="240" w:lineRule="auto"/>
        <w:ind w:firstLine="0"/>
        <w:jc w:val="left"/>
        <w:rPr>
          <w:u w:val="single"/>
        </w:rPr>
      </w:pPr>
      <w:r>
        <w:rPr>
          <w:u w:val="single"/>
        </w:rPr>
        <w:t>Conclusion and recommendations:</w:t>
      </w:r>
    </w:p>
    <w:p w14:paraId="3C2156C9" w14:textId="77777777" w:rsidR="00A275AE" w:rsidRPr="00941250" w:rsidRDefault="00A275AE" w:rsidP="00A275AE">
      <w:pPr>
        <w:spacing w:line="240" w:lineRule="auto"/>
        <w:ind w:firstLine="0"/>
        <w:jc w:val="left"/>
      </w:pPr>
      <w:r>
        <w:t>The RC filter is quite effective, with next to nothing ripple.</w:t>
      </w:r>
    </w:p>
    <w:p w14:paraId="660B264C" w14:textId="77777777" w:rsidR="00A275AE" w:rsidRPr="00CD17DA" w:rsidRDefault="00A275AE" w:rsidP="00A275AE">
      <w:pPr>
        <w:spacing w:line="240" w:lineRule="auto"/>
        <w:ind w:firstLine="0"/>
        <w:jc w:val="left"/>
      </w:pPr>
    </w:p>
    <w:p w14:paraId="54C9242C" w14:textId="77777777" w:rsidR="00A275AE" w:rsidRDefault="00A275AE" w:rsidP="00A275AE">
      <w:pPr>
        <w:pStyle w:val="Heading3"/>
      </w:pPr>
      <w:bookmarkStart w:id="80" w:name="_Toc465035080"/>
      <w:r>
        <w:t>Outputs</w:t>
      </w:r>
      <w:bookmarkEnd w:id="80"/>
    </w:p>
    <w:p w14:paraId="437DA1C6" w14:textId="77777777" w:rsidR="00A275AE" w:rsidRDefault="00A275AE" w:rsidP="00A275AE">
      <w:pPr>
        <w:spacing w:line="240" w:lineRule="auto"/>
        <w:ind w:firstLine="0"/>
        <w:jc w:val="left"/>
        <w:rPr>
          <w:i/>
        </w:rPr>
      </w:pPr>
      <w:r>
        <w:rPr>
          <w:i/>
        </w:rPr>
        <w:t>This refer</w:t>
      </w:r>
      <w:r w:rsidRPr="00374749">
        <w:rPr>
          <w:i/>
        </w:rPr>
        <w:t>s to the outputs on the PCB to the Arduino.</w:t>
      </w:r>
    </w:p>
    <w:p w14:paraId="45B3F116" w14:textId="77777777" w:rsidR="00A275AE" w:rsidRPr="003D5CD1" w:rsidRDefault="00A275AE" w:rsidP="00A275AE">
      <w:pPr>
        <w:spacing w:line="240" w:lineRule="auto"/>
        <w:ind w:firstLine="0"/>
        <w:jc w:val="left"/>
        <w:rPr>
          <w:u w:val="single"/>
        </w:rPr>
      </w:pPr>
      <w:r>
        <w:rPr>
          <w:u w:val="single"/>
        </w:rPr>
        <w:t>Design:</w:t>
      </w:r>
    </w:p>
    <w:p w14:paraId="2334AFC3" w14:textId="77777777" w:rsidR="00A275AE" w:rsidRDefault="00A275AE" w:rsidP="00A275AE">
      <w:pPr>
        <w:keepNext/>
        <w:spacing w:line="240" w:lineRule="auto"/>
        <w:ind w:firstLine="0"/>
        <w:jc w:val="center"/>
      </w:pPr>
      <w:r>
        <w:rPr>
          <w:noProof/>
          <w:lang w:val="en-ZA" w:eastAsia="en-ZA"/>
        </w:rPr>
        <w:drawing>
          <wp:inline distT="0" distB="0" distL="0" distR="0" wp14:anchorId="07F4E7B7" wp14:editId="596A1A8A">
            <wp:extent cx="2952750" cy="21368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0482" cy="2149692"/>
                    </a:xfrm>
                    <a:prstGeom prst="rect">
                      <a:avLst/>
                    </a:prstGeom>
                  </pic:spPr>
                </pic:pic>
              </a:graphicData>
            </a:graphic>
          </wp:inline>
        </w:drawing>
      </w:r>
    </w:p>
    <w:p w14:paraId="37478C5B" w14:textId="26028302" w:rsidR="00A275AE" w:rsidRDefault="00A275AE" w:rsidP="00A275AE">
      <w:pPr>
        <w:pStyle w:val="Caption"/>
        <w:jc w:val="center"/>
      </w:pPr>
      <w:bookmarkStart w:id="81" w:name="_Toc465022961"/>
      <w:r>
        <w:t xml:space="preserve">Figure </w:t>
      </w:r>
      <w:r w:rsidR="000217ED">
        <w:fldChar w:fldCharType="begin"/>
      </w:r>
      <w:r w:rsidR="000217ED">
        <w:instrText xml:space="preserve"> STYLEREF 1 \s </w:instrText>
      </w:r>
      <w:r w:rsidR="000217ED">
        <w:fldChar w:fldCharType="separate"/>
      </w:r>
      <w:r w:rsidR="000217ED">
        <w:rPr>
          <w:noProof/>
        </w:rPr>
        <w:t>7</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5</w:t>
      </w:r>
      <w:r w:rsidR="000217ED">
        <w:fldChar w:fldCharType="end"/>
      </w:r>
      <w:r>
        <w:t>: Voltage measuring for Arduino</w:t>
      </w:r>
      <w:bookmarkEnd w:id="81"/>
    </w:p>
    <w:p w14:paraId="4EE04198" w14:textId="77777777" w:rsidR="00A275AE" w:rsidRDefault="00A275AE" w:rsidP="00A275AE">
      <w:pPr>
        <w:keepNext/>
        <w:jc w:val="center"/>
      </w:pPr>
      <w:r>
        <w:rPr>
          <w:noProof/>
          <w:lang w:val="en-ZA" w:eastAsia="en-ZA"/>
        </w:rPr>
        <w:lastRenderedPageBreak/>
        <w:drawing>
          <wp:inline distT="0" distB="0" distL="0" distR="0" wp14:anchorId="56890FC6" wp14:editId="632F117E">
            <wp:extent cx="4679950" cy="14185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9950" cy="1418590"/>
                    </a:xfrm>
                    <a:prstGeom prst="rect">
                      <a:avLst/>
                    </a:prstGeom>
                  </pic:spPr>
                </pic:pic>
              </a:graphicData>
            </a:graphic>
          </wp:inline>
        </w:drawing>
      </w:r>
    </w:p>
    <w:p w14:paraId="0C414973" w14:textId="103458B3" w:rsidR="00A275AE" w:rsidRPr="00FE524D" w:rsidRDefault="00A275AE" w:rsidP="00A275AE">
      <w:pPr>
        <w:pStyle w:val="Caption"/>
        <w:jc w:val="center"/>
      </w:pPr>
      <w:bookmarkStart w:id="82" w:name="_Toc465022962"/>
      <w:r>
        <w:t xml:space="preserve">Figure </w:t>
      </w:r>
      <w:r w:rsidR="000217ED">
        <w:fldChar w:fldCharType="begin"/>
      </w:r>
      <w:r w:rsidR="000217ED">
        <w:instrText xml:space="preserve"> STYLEREF 1 \s </w:instrText>
      </w:r>
      <w:r w:rsidR="000217ED">
        <w:fldChar w:fldCharType="separate"/>
      </w:r>
      <w:r w:rsidR="000217ED">
        <w:rPr>
          <w:noProof/>
        </w:rPr>
        <w:t>7</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6</w:t>
      </w:r>
      <w:r w:rsidR="000217ED">
        <w:fldChar w:fldCharType="end"/>
      </w:r>
      <w:r>
        <w:t>: Current measurement</w:t>
      </w:r>
      <w:bookmarkEnd w:id="82"/>
    </w:p>
    <w:p w14:paraId="3FAB8377" w14:textId="77777777" w:rsidR="00A275AE" w:rsidRDefault="00A275AE" w:rsidP="00A275AE">
      <w:pPr>
        <w:rPr>
          <w:u w:val="single"/>
        </w:rPr>
      </w:pPr>
      <w:r>
        <w:rPr>
          <w:u w:val="single"/>
        </w:rPr>
        <w:t>Analysis:</w:t>
      </w:r>
    </w:p>
    <w:p w14:paraId="31DF3908" w14:textId="77777777" w:rsidR="00A275AE" w:rsidRDefault="00A275AE" w:rsidP="00A275AE">
      <w:r>
        <w:t xml:space="preserve">The voltage divider ensures that that maximum voltage that the Arduino will take is 5.1k/(5.1k+22k) * 26V is 4.89V, which is under 5V. </w:t>
      </w:r>
    </w:p>
    <w:p w14:paraId="5B9BC8B6" w14:textId="77777777" w:rsidR="00A275AE" w:rsidRPr="003D5CD1" w:rsidRDefault="00A275AE" w:rsidP="00A275AE">
      <w:r>
        <w:t>The current gain ensured that the max measurement to the Arduino is 0.1*(1+39k/1k) = 0.1*40 = 4V.</w:t>
      </w:r>
    </w:p>
    <w:p w14:paraId="026FE209" w14:textId="77777777" w:rsidR="00A275AE" w:rsidRDefault="00A275AE" w:rsidP="00A275AE">
      <w:pPr>
        <w:rPr>
          <w:u w:val="single"/>
        </w:rPr>
      </w:pPr>
      <w:r>
        <w:rPr>
          <w:u w:val="single"/>
        </w:rPr>
        <w:t>Building the circuit:</w:t>
      </w:r>
    </w:p>
    <w:p w14:paraId="193F26AC" w14:textId="77777777" w:rsidR="00A275AE" w:rsidRPr="003D5CD1" w:rsidRDefault="00A275AE" w:rsidP="00A275AE">
      <w:r w:rsidRPr="003D5CD1">
        <w:t xml:space="preserve">As </w:t>
      </w:r>
      <w:r>
        <w:t>mentioned in the conclusion, protection diodes are thoughtful.</w:t>
      </w:r>
    </w:p>
    <w:p w14:paraId="26BB5F31" w14:textId="77777777" w:rsidR="00A275AE" w:rsidRDefault="00A275AE" w:rsidP="00A275AE">
      <w:pPr>
        <w:rPr>
          <w:u w:val="single"/>
        </w:rPr>
      </w:pPr>
      <w:r>
        <w:rPr>
          <w:u w:val="single"/>
        </w:rPr>
        <w:t>Measurements:</w:t>
      </w:r>
    </w:p>
    <w:p w14:paraId="7D3FA8F3" w14:textId="77777777" w:rsidR="00A275AE" w:rsidRPr="00FE524D" w:rsidRDefault="00A275AE" w:rsidP="00A275AE">
      <w:r>
        <w:t>The measurements never exceeded 5V.</w:t>
      </w:r>
    </w:p>
    <w:p w14:paraId="0E415D6E" w14:textId="77777777" w:rsidR="00A275AE" w:rsidRDefault="00A275AE" w:rsidP="00A275AE">
      <w:pPr>
        <w:rPr>
          <w:u w:val="single"/>
        </w:rPr>
      </w:pPr>
      <w:r>
        <w:rPr>
          <w:u w:val="single"/>
        </w:rPr>
        <w:t>Comparison of theoretical and measured values</w:t>
      </w:r>
    </w:p>
    <w:p w14:paraId="7CA9EED8" w14:textId="77777777" w:rsidR="00A275AE" w:rsidRDefault="00A275AE" w:rsidP="00A275AE">
      <w:pPr>
        <w:rPr>
          <w:u w:val="single"/>
        </w:rPr>
      </w:pPr>
      <w:r>
        <w:rPr>
          <w:u w:val="single"/>
        </w:rPr>
        <w:t>Conclusion and recommendations:</w:t>
      </w:r>
    </w:p>
    <w:p w14:paraId="1E3CC2EA" w14:textId="77777777" w:rsidR="00A275AE" w:rsidRDefault="00A275AE" w:rsidP="00A275AE">
      <w:r>
        <w:t>Adding a 5.1V clamping diode to both the voltage and current measurements would be a good idea. An example follows:</w:t>
      </w:r>
    </w:p>
    <w:p w14:paraId="1C0E5AF5" w14:textId="77777777" w:rsidR="00A275AE" w:rsidRDefault="00A275AE" w:rsidP="00A275AE">
      <w:pPr>
        <w:keepNext/>
      </w:pPr>
      <w:r>
        <w:rPr>
          <w:noProof/>
          <w:lang w:val="en-ZA" w:eastAsia="en-ZA"/>
        </w:rPr>
        <w:drawing>
          <wp:inline distT="0" distB="0" distL="0" distR="0" wp14:anchorId="1FBF0490" wp14:editId="7E1ED077">
            <wp:extent cx="4476750" cy="1829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2224" cy="1831812"/>
                    </a:xfrm>
                    <a:prstGeom prst="rect">
                      <a:avLst/>
                    </a:prstGeom>
                  </pic:spPr>
                </pic:pic>
              </a:graphicData>
            </a:graphic>
          </wp:inline>
        </w:drawing>
      </w:r>
    </w:p>
    <w:p w14:paraId="6DC43B93" w14:textId="7255862F" w:rsidR="00A275AE" w:rsidRPr="003D5CD1" w:rsidRDefault="00A275AE" w:rsidP="00A275AE">
      <w:pPr>
        <w:pStyle w:val="Caption"/>
        <w:jc w:val="center"/>
      </w:pPr>
      <w:bookmarkStart w:id="83" w:name="_Toc465022963"/>
      <w:r>
        <w:t xml:space="preserve">Figure </w:t>
      </w:r>
      <w:r w:rsidR="000217ED">
        <w:fldChar w:fldCharType="begin"/>
      </w:r>
      <w:r w:rsidR="000217ED">
        <w:instrText xml:space="preserve"> STYLEREF 1 \s </w:instrText>
      </w:r>
      <w:r w:rsidR="000217ED">
        <w:fldChar w:fldCharType="separate"/>
      </w:r>
      <w:r w:rsidR="000217ED">
        <w:rPr>
          <w:noProof/>
        </w:rPr>
        <w:t>7</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7</w:t>
      </w:r>
      <w:r w:rsidR="000217ED">
        <w:fldChar w:fldCharType="end"/>
      </w:r>
      <w:r>
        <w:t>: Arduino protection</w:t>
      </w:r>
      <w:bookmarkEnd w:id="83"/>
    </w:p>
    <w:p w14:paraId="1C2E56B0" w14:textId="77777777" w:rsidR="00A275AE" w:rsidRDefault="00A275AE" w:rsidP="00A275AE">
      <w:pPr>
        <w:spacing w:line="240" w:lineRule="auto"/>
        <w:ind w:firstLine="0"/>
        <w:jc w:val="left"/>
        <w:rPr>
          <w:rFonts w:ascii="cmbx10" w:hAnsi="cmbx10" w:cs="Arial"/>
          <w:bCs/>
          <w:szCs w:val="26"/>
        </w:rPr>
      </w:pPr>
      <w:r>
        <w:rPr>
          <w:rFonts w:ascii="cmbx10" w:hAnsi="cmbx10" w:cs="Arial"/>
          <w:bCs/>
          <w:szCs w:val="26"/>
        </w:rPr>
        <w:br w:type="page"/>
      </w:r>
    </w:p>
    <w:p w14:paraId="38C06126" w14:textId="77777777" w:rsidR="00A275AE" w:rsidRDefault="00A275AE" w:rsidP="00A275AE">
      <w:pPr>
        <w:spacing w:line="240" w:lineRule="auto"/>
        <w:ind w:firstLine="0"/>
        <w:jc w:val="left"/>
        <w:rPr>
          <w:rFonts w:ascii="cmbx10" w:hAnsi="cmbx10" w:cs="Arial"/>
          <w:bCs/>
          <w:szCs w:val="26"/>
        </w:rPr>
      </w:pPr>
    </w:p>
    <w:p w14:paraId="475BC605" w14:textId="4E9A49CB" w:rsidR="00331A90" w:rsidRDefault="00331A90" w:rsidP="00552288">
      <w:pPr>
        <w:pStyle w:val="Heading1"/>
      </w:pPr>
      <w:bookmarkStart w:id="84" w:name="_Toc465035081"/>
      <w:r>
        <w:t>Appendix A: Measured Demonstration Results</w:t>
      </w:r>
      <w:bookmarkEnd w:id="84"/>
    </w:p>
    <w:p w14:paraId="26C89824" w14:textId="77777777" w:rsidR="000725E0" w:rsidRPr="000725E0" w:rsidRDefault="000725E0" w:rsidP="000725E0">
      <w:pPr>
        <w:pStyle w:val="Firstparagraph"/>
        <w:rPr>
          <w:i/>
        </w:rPr>
      </w:pPr>
      <w:r w:rsidRPr="000725E0">
        <w:rPr>
          <w:i/>
        </w:rPr>
        <w:t xml:space="preserve">See 6.2 for interpretation. </w:t>
      </w:r>
    </w:p>
    <w:p w14:paraId="78816D40" w14:textId="77777777" w:rsidR="000725E0" w:rsidRPr="000725E0" w:rsidRDefault="000725E0" w:rsidP="000725E0"/>
    <w:p w14:paraId="184917BB" w14:textId="77777777" w:rsidR="001F3171" w:rsidRPr="001F3171" w:rsidRDefault="001F3171" w:rsidP="00BF0A6C">
      <w:pPr>
        <w:ind w:firstLine="0"/>
        <w:rPr>
          <w:b/>
        </w:rPr>
      </w:pPr>
      <w:r>
        <w:rPr>
          <w:b/>
        </w:rPr>
        <w:t>Voltage Regulation</w:t>
      </w:r>
    </w:p>
    <w:tbl>
      <w:tblPr>
        <w:tblStyle w:val="TableGrid"/>
        <w:tblW w:w="0" w:type="auto"/>
        <w:tblLook w:val="04A0" w:firstRow="1" w:lastRow="0" w:firstColumn="1" w:lastColumn="0" w:noHBand="0" w:noVBand="1"/>
      </w:tblPr>
      <w:tblGrid>
        <w:gridCol w:w="907"/>
        <w:gridCol w:w="908"/>
        <w:gridCol w:w="887"/>
        <w:gridCol w:w="887"/>
        <w:gridCol w:w="894"/>
        <w:gridCol w:w="868"/>
        <w:gridCol w:w="867"/>
        <w:gridCol w:w="1142"/>
      </w:tblGrid>
      <w:tr w:rsidR="001F3171" w14:paraId="1DA32E62" w14:textId="77777777" w:rsidTr="001F3171">
        <w:tc>
          <w:tcPr>
            <w:tcW w:w="920" w:type="dxa"/>
          </w:tcPr>
          <w:p w14:paraId="47200E91" w14:textId="77777777" w:rsidR="001F3171" w:rsidRDefault="00BA1602" w:rsidP="00BF0A6C">
            <w:pPr>
              <w:ind w:firstLine="0"/>
            </w:pPr>
            <w:r>
              <w:t>Set Voltage</w:t>
            </w:r>
          </w:p>
        </w:tc>
        <w:tc>
          <w:tcPr>
            <w:tcW w:w="920" w:type="dxa"/>
          </w:tcPr>
          <w:p w14:paraId="33DB9BE8" w14:textId="77777777" w:rsidR="001F3171" w:rsidRDefault="00BA1602" w:rsidP="00BF0A6C">
            <w:pPr>
              <w:ind w:firstLine="0"/>
            </w:pPr>
            <w:r>
              <w:t>Set Current</w:t>
            </w:r>
          </w:p>
        </w:tc>
        <w:tc>
          <w:tcPr>
            <w:tcW w:w="920" w:type="dxa"/>
          </w:tcPr>
          <w:p w14:paraId="0AF8D4D9" w14:textId="77777777" w:rsidR="001F3171" w:rsidRDefault="00BA1602" w:rsidP="00BF0A6C">
            <w:pPr>
              <w:ind w:firstLine="0"/>
            </w:pPr>
            <w:r>
              <w:t>Before Vout DC</w:t>
            </w:r>
          </w:p>
        </w:tc>
        <w:tc>
          <w:tcPr>
            <w:tcW w:w="920" w:type="dxa"/>
          </w:tcPr>
          <w:p w14:paraId="070A39D7" w14:textId="77777777" w:rsidR="001F3171" w:rsidRDefault="00BA1602" w:rsidP="00BF0A6C">
            <w:pPr>
              <w:ind w:firstLine="0"/>
            </w:pPr>
            <w:r>
              <w:t>Before Vout AC p-p</w:t>
            </w:r>
          </w:p>
        </w:tc>
        <w:tc>
          <w:tcPr>
            <w:tcW w:w="920" w:type="dxa"/>
          </w:tcPr>
          <w:p w14:paraId="2E5998A4" w14:textId="77777777" w:rsidR="001F3171" w:rsidRDefault="00BA1602" w:rsidP="00BF0A6C">
            <w:pPr>
              <w:ind w:firstLine="0"/>
            </w:pPr>
            <w:r>
              <w:t>Load (ohms)</w:t>
            </w:r>
          </w:p>
        </w:tc>
        <w:tc>
          <w:tcPr>
            <w:tcW w:w="920" w:type="dxa"/>
          </w:tcPr>
          <w:p w14:paraId="3E419382" w14:textId="77777777" w:rsidR="00BA1602" w:rsidRDefault="00BA1602" w:rsidP="00BF0A6C">
            <w:pPr>
              <w:ind w:firstLine="0"/>
            </w:pPr>
            <w:r>
              <w:t>After Vout DC</w:t>
            </w:r>
          </w:p>
        </w:tc>
        <w:tc>
          <w:tcPr>
            <w:tcW w:w="920" w:type="dxa"/>
          </w:tcPr>
          <w:p w14:paraId="74C4CA73" w14:textId="77777777" w:rsidR="001F3171" w:rsidRDefault="00BA1602" w:rsidP="00BF0A6C">
            <w:pPr>
              <w:ind w:firstLine="0"/>
            </w:pPr>
            <w:r>
              <w:t>After Vout AC p-p</w:t>
            </w:r>
          </w:p>
        </w:tc>
        <w:tc>
          <w:tcPr>
            <w:tcW w:w="920" w:type="dxa"/>
          </w:tcPr>
          <w:p w14:paraId="3C979105" w14:textId="77777777" w:rsidR="001F3171" w:rsidRDefault="00BA1602" w:rsidP="00BF0A6C">
            <w:pPr>
              <w:ind w:firstLine="0"/>
            </w:pPr>
            <w:r>
              <w:t>Comments</w:t>
            </w:r>
          </w:p>
        </w:tc>
      </w:tr>
      <w:tr w:rsidR="001F3171" w14:paraId="25D4CAAD" w14:textId="77777777" w:rsidTr="001F3171">
        <w:tc>
          <w:tcPr>
            <w:tcW w:w="920" w:type="dxa"/>
          </w:tcPr>
          <w:p w14:paraId="1837169C" w14:textId="77777777" w:rsidR="001F3171" w:rsidRDefault="00BA1602" w:rsidP="00BF0A6C">
            <w:pPr>
              <w:ind w:firstLine="0"/>
            </w:pPr>
            <w:r>
              <w:t>0V</w:t>
            </w:r>
          </w:p>
        </w:tc>
        <w:tc>
          <w:tcPr>
            <w:tcW w:w="920" w:type="dxa"/>
          </w:tcPr>
          <w:p w14:paraId="146B0A35" w14:textId="77777777" w:rsidR="001F3171" w:rsidRDefault="00BA1602" w:rsidP="00BA1602">
            <w:pPr>
              <w:ind w:firstLine="0"/>
            </w:pPr>
            <w:r>
              <w:t>&gt; 1A</w:t>
            </w:r>
          </w:p>
        </w:tc>
        <w:tc>
          <w:tcPr>
            <w:tcW w:w="920" w:type="dxa"/>
          </w:tcPr>
          <w:p w14:paraId="69735B2F" w14:textId="77777777" w:rsidR="001F3171" w:rsidRDefault="00BA1602" w:rsidP="00BF0A6C">
            <w:pPr>
              <w:ind w:firstLine="0"/>
            </w:pPr>
            <w:r>
              <w:t>0V</w:t>
            </w:r>
          </w:p>
        </w:tc>
        <w:tc>
          <w:tcPr>
            <w:tcW w:w="920" w:type="dxa"/>
          </w:tcPr>
          <w:p w14:paraId="097E024E" w14:textId="77777777" w:rsidR="001F3171" w:rsidRDefault="00BA1602" w:rsidP="00BF0A6C">
            <w:pPr>
              <w:ind w:firstLine="0"/>
            </w:pPr>
            <w:r>
              <w:t>N/A</w:t>
            </w:r>
          </w:p>
        </w:tc>
        <w:tc>
          <w:tcPr>
            <w:tcW w:w="920" w:type="dxa"/>
          </w:tcPr>
          <w:p w14:paraId="422B10D9" w14:textId="77777777" w:rsidR="001F3171" w:rsidRDefault="00BA1602" w:rsidP="00BF0A6C">
            <w:pPr>
              <w:ind w:firstLine="0"/>
            </w:pPr>
            <w:r>
              <w:t>N/A</w:t>
            </w:r>
          </w:p>
        </w:tc>
        <w:tc>
          <w:tcPr>
            <w:tcW w:w="920" w:type="dxa"/>
          </w:tcPr>
          <w:p w14:paraId="09323C9D" w14:textId="77777777" w:rsidR="001F3171" w:rsidRDefault="00BA1602" w:rsidP="00BF0A6C">
            <w:pPr>
              <w:ind w:firstLine="0"/>
            </w:pPr>
            <w:r>
              <w:t>N/A</w:t>
            </w:r>
          </w:p>
        </w:tc>
        <w:tc>
          <w:tcPr>
            <w:tcW w:w="920" w:type="dxa"/>
          </w:tcPr>
          <w:p w14:paraId="674BF619" w14:textId="77777777" w:rsidR="001F3171" w:rsidRDefault="00BA1602" w:rsidP="00BF0A6C">
            <w:pPr>
              <w:ind w:firstLine="0"/>
            </w:pPr>
            <w:r>
              <w:t>N/A</w:t>
            </w:r>
          </w:p>
        </w:tc>
        <w:tc>
          <w:tcPr>
            <w:tcW w:w="920" w:type="dxa"/>
          </w:tcPr>
          <w:p w14:paraId="682D1D95" w14:textId="77777777" w:rsidR="001F3171" w:rsidRDefault="001F3171" w:rsidP="00BF0A6C">
            <w:pPr>
              <w:ind w:firstLine="0"/>
            </w:pPr>
          </w:p>
        </w:tc>
      </w:tr>
      <w:tr w:rsidR="001F3171" w14:paraId="5786F93C" w14:textId="77777777" w:rsidTr="001F3171">
        <w:tc>
          <w:tcPr>
            <w:tcW w:w="920" w:type="dxa"/>
          </w:tcPr>
          <w:p w14:paraId="6F7017C0" w14:textId="77777777" w:rsidR="001F3171" w:rsidRDefault="00BA1602" w:rsidP="00BF0A6C">
            <w:pPr>
              <w:ind w:firstLine="0"/>
            </w:pPr>
            <w:r>
              <w:t>&gt;16V</w:t>
            </w:r>
          </w:p>
        </w:tc>
        <w:tc>
          <w:tcPr>
            <w:tcW w:w="920" w:type="dxa"/>
          </w:tcPr>
          <w:p w14:paraId="3A4C16D6" w14:textId="77777777" w:rsidR="001F3171" w:rsidRDefault="00BA1602" w:rsidP="00BF0A6C">
            <w:pPr>
              <w:ind w:firstLine="0"/>
            </w:pPr>
            <w:r>
              <w:t>&gt;1A</w:t>
            </w:r>
          </w:p>
        </w:tc>
        <w:tc>
          <w:tcPr>
            <w:tcW w:w="920" w:type="dxa"/>
          </w:tcPr>
          <w:p w14:paraId="1414F3C6" w14:textId="77777777" w:rsidR="001F3171" w:rsidRDefault="00BA1602" w:rsidP="00BF0A6C">
            <w:pPr>
              <w:ind w:firstLine="0"/>
            </w:pPr>
            <w:r>
              <w:t>16V</w:t>
            </w:r>
          </w:p>
        </w:tc>
        <w:tc>
          <w:tcPr>
            <w:tcW w:w="920" w:type="dxa"/>
          </w:tcPr>
          <w:p w14:paraId="02D8B937" w14:textId="77777777" w:rsidR="001F3171" w:rsidRDefault="00BA1602" w:rsidP="00BF0A6C">
            <w:pPr>
              <w:ind w:firstLine="0"/>
            </w:pPr>
            <w:r>
              <w:t>N/A</w:t>
            </w:r>
          </w:p>
        </w:tc>
        <w:tc>
          <w:tcPr>
            <w:tcW w:w="920" w:type="dxa"/>
          </w:tcPr>
          <w:p w14:paraId="4F4634FE" w14:textId="77777777" w:rsidR="001F3171" w:rsidRDefault="00BA1602" w:rsidP="00BF0A6C">
            <w:pPr>
              <w:ind w:firstLine="0"/>
            </w:pPr>
            <w:r>
              <w:t>N/A</w:t>
            </w:r>
          </w:p>
        </w:tc>
        <w:tc>
          <w:tcPr>
            <w:tcW w:w="920" w:type="dxa"/>
          </w:tcPr>
          <w:p w14:paraId="536BCF17" w14:textId="77777777" w:rsidR="001F3171" w:rsidRDefault="00BA1602" w:rsidP="00BF0A6C">
            <w:pPr>
              <w:ind w:firstLine="0"/>
            </w:pPr>
            <w:r>
              <w:t>N/A</w:t>
            </w:r>
          </w:p>
        </w:tc>
        <w:tc>
          <w:tcPr>
            <w:tcW w:w="920" w:type="dxa"/>
          </w:tcPr>
          <w:p w14:paraId="69F47587" w14:textId="77777777" w:rsidR="001F3171" w:rsidRDefault="00BA1602" w:rsidP="00BF0A6C">
            <w:pPr>
              <w:ind w:firstLine="0"/>
            </w:pPr>
            <w:r>
              <w:t>N/A</w:t>
            </w:r>
          </w:p>
        </w:tc>
        <w:tc>
          <w:tcPr>
            <w:tcW w:w="920" w:type="dxa"/>
          </w:tcPr>
          <w:p w14:paraId="624DA384" w14:textId="77777777" w:rsidR="001F3171" w:rsidRDefault="001F3171" w:rsidP="00BF0A6C">
            <w:pPr>
              <w:ind w:firstLine="0"/>
            </w:pPr>
          </w:p>
        </w:tc>
      </w:tr>
      <w:tr w:rsidR="001F3171" w14:paraId="349611F6" w14:textId="77777777" w:rsidTr="001F3171">
        <w:tc>
          <w:tcPr>
            <w:tcW w:w="920" w:type="dxa"/>
          </w:tcPr>
          <w:p w14:paraId="70145D6B" w14:textId="77777777" w:rsidR="001F3171" w:rsidRDefault="00BA1602" w:rsidP="00BF0A6C">
            <w:pPr>
              <w:ind w:firstLine="0"/>
            </w:pPr>
            <w:r>
              <w:t>1.1V</w:t>
            </w:r>
          </w:p>
        </w:tc>
        <w:tc>
          <w:tcPr>
            <w:tcW w:w="920" w:type="dxa"/>
          </w:tcPr>
          <w:p w14:paraId="5850BDEB" w14:textId="77777777" w:rsidR="001F3171" w:rsidRDefault="00BA1602" w:rsidP="00BF0A6C">
            <w:pPr>
              <w:ind w:firstLine="0"/>
            </w:pPr>
            <w:r>
              <w:t>&gt;1A</w:t>
            </w:r>
          </w:p>
        </w:tc>
        <w:tc>
          <w:tcPr>
            <w:tcW w:w="920" w:type="dxa"/>
          </w:tcPr>
          <w:p w14:paraId="2C92B784" w14:textId="77777777" w:rsidR="001F3171" w:rsidRDefault="00B867DE" w:rsidP="00BF0A6C">
            <w:pPr>
              <w:ind w:firstLine="0"/>
            </w:pPr>
            <w:r>
              <w:t>1.2V</w:t>
            </w:r>
          </w:p>
        </w:tc>
        <w:tc>
          <w:tcPr>
            <w:tcW w:w="920" w:type="dxa"/>
          </w:tcPr>
          <w:p w14:paraId="1396FFF3" w14:textId="77777777" w:rsidR="001F3171" w:rsidRDefault="00B867DE" w:rsidP="00BF0A6C">
            <w:pPr>
              <w:ind w:firstLine="0"/>
            </w:pPr>
            <w:r>
              <w:t>&lt;20m</w:t>
            </w:r>
          </w:p>
        </w:tc>
        <w:tc>
          <w:tcPr>
            <w:tcW w:w="920" w:type="dxa"/>
          </w:tcPr>
          <w:p w14:paraId="22E5BB36" w14:textId="77777777" w:rsidR="001F3171" w:rsidRDefault="00B867DE" w:rsidP="00BF0A6C">
            <w:pPr>
              <w:ind w:firstLine="0"/>
            </w:pPr>
            <w:r>
              <w:t>1.1</w:t>
            </w:r>
          </w:p>
        </w:tc>
        <w:tc>
          <w:tcPr>
            <w:tcW w:w="920" w:type="dxa"/>
          </w:tcPr>
          <w:p w14:paraId="624BC75A" w14:textId="77777777" w:rsidR="001F3171" w:rsidRDefault="00B867DE" w:rsidP="00BF0A6C">
            <w:pPr>
              <w:ind w:firstLine="0"/>
            </w:pPr>
            <w:r>
              <w:t>0.84V</w:t>
            </w:r>
          </w:p>
        </w:tc>
        <w:tc>
          <w:tcPr>
            <w:tcW w:w="920" w:type="dxa"/>
          </w:tcPr>
          <w:p w14:paraId="102BC581" w14:textId="77777777" w:rsidR="001F3171" w:rsidRDefault="00B867DE" w:rsidP="00BF0A6C">
            <w:pPr>
              <w:ind w:firstLine="0"/>
            </w:pPr>
            <w:r>
              <w:t>&lt;15m</w:t>
            </w:r>
          </w:p>
        </w:tc>
        <w:tc>
          <w:tcPr>
            <w:tcW w:w="920" w:type="dxa"/>
          </w:tcPr>
          <w:p w14:paraId="7A44985D" w14:textId="77777777" w:rsidR="001F3171" w:rsidRDefault="001F3171" w:rsidP="00BF0A6C">
            <w:pPr>
              <w:ind w:firstLine="0"/>
            </w:pPr>
          </w:p>
        </w:tc>
      </w:tr>
      <w:tr w:rsidR="001F3171" w14:paraId="77BD253C" w14:textId="77777777" w:rsidTr="001F3171">
        <w:tc>
          <w:tcPr>
            <w:tcW w:w="920" w:type="dxa"/>
          </w:tcPr>
          <w:p w14:paraId="7C3BCCAD" w14:textId="77777777" w:rsidR="001F3171" w:rsidRDefault="00B867DE" w:rsidP="00BF0A6C">
            <w:pPr>
              <w:ind w:firstLine="0"/>
            </w:pPr>
            <w:r>
              <w:t>10V</w:t>
            </w:r>
          </w:p>
        </w:tc>
        <w:tc>
          <w:tcPr>
            <w:tcW w:w="920" w:type="dxa"/>
          </w:tcPr>
          <w:p w14:paraId="1D27FF89" w14:textId="77777777" w:rsidR="001F3171" w:rsidRDefault="00B867DE" w:rsidP="00BF0A6C">
            <w:pPr>
              <w:ind w:firstLine="0"/>
            </w:pPr>
            <w:r>
              <w:t>&gt;1A</w:t>
            </w:r>
          </w:p>
        </w:tc>
        <w:tc>
          <w:tcPr>
            <w:tcW w:w="920" w:type="dxa"/>
          </w:tcPr>
          <w:p w14:paraId="2282F9D2" w14:textId="77777777" w:rsidR="001F3171" w:rsidRDefault="00B867DE" w:rsidP="00BF0A6C">
            <w:pPr>
              <w:ind w:firstLine="0"/>
            </w:pPr>
            <w:r>
              <w:t>9.9V</w:t>
            </w:r>
          </w:p>
        </w:tc>
        <w:tc>
          <w:tcPr>
            <w:tcW w:w="920" w:type="dxa"/>
          </w:tcPr>
          <w:p w14:paraId="15B6B8F8" w14:textId="77777777" w:rsidR="001F3171" w:rsidRDefault="00B867DE" w:rsidP="00BF0A6C">
            <w:pPr>
              <w:ind w:firstLine="0"/>
            </w:pPr>
            <w:r>
              <w:t>&lt;20m</w:t>
            </w:r>
          </w:p>
        </w:tc>
        <w:tc>
          <w:tcPr>
            <w:tcW w:w="920" w:type="dxa"/>
          </w:tcPr>
          <w:p w14:paraId="1DE2C71B" w14:textId="77777777" w:rsidR="001F3171" w:rsidRDefault="00B867DE" w:rsidP="00BF0A6C">
            <w:pPr>
              <w:ind w:firstLine="0"/>
            </w:pPr>
            <w:r>
              <w:t>10</w:t>
            </w:r>
          </w:p>
        </w:tc>
        <w:tc>
          <w:tcPr>
            <w:tcW w:w="920" w:type="dxa"/>
          </w:tcPr>
          <w:p w14:paraId="1FFD1573" w14:textId="77777777" w:rsidR="001F3171" w:rsidRDefault="00B867DE" w:rsidP="00BF0A6C">
            <w:pPr>
              <w:ind w:firstLine="0"/>
            </w:pPr>
            <w:r>
              <w:t>9.35V</w:t>
            </w:r>
          </w:p>
        </w:tc>
        <w:tc>
          <w:tcPr>
            <w:tcW w:w="920" w:type="dxa"/>
          </w:tcPr>
          <w:p w14:paraId="4B2CB0EC" w14:textId="77777777" w:rsidR="001F3171" w:rsidRDefault="00B867DE" w:rsidP="00BF0A6C">
            <w:pPr>
              <w:ind w:firstLine="0"/>
            </w:pPr>
            <w:r>
              <w:t>&lt;15m</w:t>
            </w:r>
          </w:p>
        </w:tc>
        <w:tc>
          <w:tcPr>
            <w:tcW w:w="920" w:type="dxa"/>
          </w:tcPr>
          <w:p w14:paraId="0C8C26E7" w14:textId="77777777" w:rsidR="001F3171" w:rsidRDefault="001F3171" w:rsidP="00BF0A6C">
            <w:pPr>
              <w:ind w:firstLine="0"/>
            </w:pPr>
          </w:p>
        </w:tc>
      </w:tr>
      <w:tr w:rsidR="00BA1602" w14:paraId="4FF673E3" w14:textId="77777777" w:rsidTr="001F3171">
        <w:tc>
          <w:tcPr>
            <w:tcW w:w="920" w:type="dxa"/>
          </w:tcPr>
          <w:p w14:paraId="2E4A6D47" w14:textId="77777777" w:rsidR="00BA1602" w:rsidRDefault="00B867DE" w:rsidP="00BF0A6C">
            <w:pPr>
              <w:ind w:firstLine="0"/>
            </w:pPr>
            <w:r>
              <w:t>14V</w:t>
            </w:r>
          </w:p>
        </w:tc>
        <w:tc>
          <w:tcPr>
            <w:tcW w:w="920" w:type="dxa"/>
          </w:tcPr>
          <w:p w14:paraId="784F07A5" w14:textId="77777777" w:rsidR="00BA1602" w:rsidRDefault="00B867DE" w:rsidP="00BF0A6C">
            <w:pPr>
              <w:ind w:firstLine="0"/>
            </w:pPr>
            <w:r>
              <w:t>&gt;1A</w:t>
            </w:r>
          </w:p>
        </w:tc>
        <w:tc>
          <w:tcPr>
            <w:tcW w:w="920" w:type="dxa"/>
          </w:tcPr>
          <w:p w14:paraId="0AE53064" w14:textId="77777777" w:rsidR="00BA1602" w:rsidRDefault="00B867DE" w:rsidP="00BF0A6C">
            <w:pPr>
              <w:ind w:firstLine="0"/>
            </w:pPr>
            <w:r>
              <w:t>14V</w:t>
            </w:r>
          </w:p>
        </w:tc>
        <w:tc>
          <w:tcPr>
            <w:tcW w:w="920" w:type="dxa"/>
          </w:tcPr>
          <w:p w14:paraId="157E3217" w14:textId="77777777" w:rsidR="00BA1602" w:rsidRDefault="00B867DE" w:rsidP="00BF0A6C">
            <w:pPr>
              <w:ind w:firstLine="0"/>
            </w:pPr>
            <w:r>
              <w:t>&lt;20m</w:t>
            </w:r>
          </w:p>
        </w:tc>
        <w:tc>
          <w:tcPr>
            <w:tcW w:w="920" w:type="dxa"/>
          </w:tcPr>
          <w:p w14:paraId="255453F4" w14:textId="77777777" w:rsidR="00BA1602" w:rsidRDefault="00B867DE" w:rsidP="00BF0A6C">
            <w:pPr>
              <w:ind w:firstLine="0"/>
            </w:pPr>
            <w:r>
              <w:t>35</w:t>
            </w:r>
          </w:p>
        </w:tc>
        <w:tc>
          <w:tcPr>
            <w:tcW w:w="920" w:type="dxa"/>
          </w:tcPr>
          <w:p w14:paraId="2F2588F0" w14:textId="77777777" w:rsidR="00BA1602" w:rsidRDefault="00B867DE" w:rsidP="00BF0A6C">
            <w:pPr>
              <w:ind w:firstLine="0"/>
            </w:pPr>
            <w:r>
              <w:t>13.6V</w:t>
            </w:r>
          </w:p>
        </w:tc>
        <w:tc>
          <w:tcPr>
            <w:tcW w:w="920" w:type="dxa"/>
          </w:tcPr>
          <w:p w14:paraId="4E033C19" w14:textId="77777777" w:rsidR="00BA1602" w:rsidRDefault="00B867DE" w:rsidP="00BF0A6C">
            <w:pPr>
              <w:ind w:firstLine="0"/>
            </w:pPr>
            <w:r>
              <w:t>110m</w:t>
            </w:r>
          </w:p>
        </w:tc>
        <w:tc>
          <w:tcPr>
            <w:tcW w:w="920" w:type="dxa"/>
          </w:tcPr>
          <w:p w14:paraId="6D256DE9" w14:textId="77777777" w:rsidR="00BA1602" w:rsidRDefault="00BA1602" w:rsidP="00BF0A6C">
            <w:pPr>
              <w:ind w:firstLine="0"/>
            </w:pPr>
          </w:p>
        </w:tc>
      </w:tr>
    </w:tbl>
    <w:p w14:paraId="3CC8A933" w14:textId="77777777" w:rsidR="001F3171" w:rsidRDefault="001F3171" w:rsidP="00BF0A6C">
      <w:pPr>
        <w:ind w:firstLine="0"/>
      </w:pPr>
    </w:p>
    <w:p w14:paraId="790FEC48" w14:textId="77777777" w:rsidR="00BF0A6C" w:rsidRDefault="001F3171" w:rsidP="00BF0A6C">
      <w:pPr>
        <w:ind w:firstLine="0"/>
        <w:rPr>
          <w:b/>
        </w:rPr>
      </w:pPr>
      <w:r w:rsidRPr="001F3171">
        <w:rPr>
          <w:b/>
        </w:rPr>
        <w:t>Current Regulation</w:t>
      </w:r>
    </w:p>
    <w:tbl>
      <w:tblPr>
        <w:tblStyle w:val="TableGrid"/>
        <w:tblW w:w="0" w:type="auto"/>
        <w:tblLook w:val="04A0" w:firstRow="1" w:lastRow="0" w:firstColumn="1" w:lastColumn="0" w:noHBand="0" w:noVBand="1"/>
      </w:tblPr>
      <w:tblGrid>
        <w:gridCol w:w="920"/>
        <w:gridCol w:w="920"/>
        <w:gridCol w:w="920"/>
        <w:gridCol w:w="920"/>
        <w:gridCol w:w="920"/>
        <w:gridCol w:w="920"/>
        <w:gridCol w:w="920"/>
        <w:gridCol w:w="920"/>
      </w:tblGrid>
      <w:tr w:rsidR="001F3171" w:rsidRPr="00B867DE" w14:paraId="64BAA339" w14:textId="77777777" w:rsidTr="001F3171">
        <w:tc>
          <w:tcPr>
            <w:tcW w:w="920" w:type="dxa"/>
          </w:tcPr>
          <w:p w14:paraId="72E86F6D" w14:textId="77777777" w:rsidR="001F3171" w:rsidRPr="00B867DE" w:rsidRDefault="00B867DE" w:rsidP="00BF0A6C">
            <w:pPr>
              <w:ind w:firstLine="0"/>
            </w:pPr>
            <w:r w:rsidRPr="00B867DE">
              <w:t>14V</w:t>
            </w:r>
          </w:p>
        </w:tc>
        <w:tc>
          <w:tcPr>
            <w:tcW w:w="920" w:type="dxa"/>
          </w:tcPr>
          <w:p w14:paraId="5A07B0BE" w14:textId="77777777" w:rsidR="001F3171" w:rsidRPr="00B867DE" w:rsidRDefault="00B867DE" w:rsidP="00BF0A6C">
            <w:pPr>
              <w:ind w:firstLine="0"/>
            </w:pPr>
            <w:r w:rsidRPr="00B867DE">
              <w:t>100</w:t>
            </w:r>
            <w:r>
              <w:t>mA</w:t>
            </w:r>
          </w:p>
        </w:tc>
        <w:tc>
          <w:tcPr>
            <w:tcW w:w="920" w:type="dxa"/>
          </w:tcPr>
          <w:p w14:paraId="74144482" w14:textId="77777777" w:rsidR="001F3171" w:rsidRPr="00B867DE" w:rsidRDefault="00B867DE" w:rsidP="00BF0A6C">
            <w:pPr>
              <w:ind w:firstLine="0"/>
            </w:pPr>
            <w:r>
              <w:t>14V</w:t>
            </w:r>
          </w:p>
        </w:tc>
        <w:tc>
          <w:tcPr>
            <w:tcW w:w="920" w:type="dxa"/>
          </w:tcPr>
          <w:p w14:paraId="4895271D" w14:textId="77777777" w:rsidR="001F3171" w:rsidRPr="00B867DE" w:rsidRDefault="00B867DE" w:rsidP="00BF0A6C">
            <w:pPr>
              <w:ind w:firstLine="0"/>
            </w:pPr>
            <w:r>
              <w:t>&lt;20m</w:t>
            </w:r>
          </w:p>
        </w:tc>
        <w:tc>
          <w:tcPr>
            <w:tcW w:w="920" w:type="dxa"/>
          </w:tcPr>
          <w:p w14:paraId="1D0A4EFE" w14:textId="77777777" w:rsidR="001F3171" w:rsidRPr="00B867DE" w:rsidRDefault="00B867DE" w:rsidP="00BF0A6C">
            <w:pPr>
              <w:ind w:firstLine="0"/>
            </w:pPr>
            <w:r>
              <w:t>10</w:t>
            </w:r>
          </w:p>
        </w:tc>
        <w:tc>
          <w:tcPr>
            <w:tcW w:w="920" w:type="dxa"/>
          </w:tcPr>
          <w:p w14:paraId="2F851661" w14:textId="77777777" w:rsidR="001F3171" w:rsidRPr="00B867DE" w:rsidRDefault="0014641A" w:rsidP="00BF0A6C">
            <w:pPr>
              <w:ind w:firstLine="0"/>
            </w:pPr>
            <w:r>
              <w:t>1V</w:t>
            </w:r>
          </w:p>
        </w:tc>
        <w:tc>
          <w:tcPr>
            <w:tcW w:w="920" w:type="dxa"/>
          </w:tcPr>
          <w:p w14:paraId="1FB8523E" w14:textId="77777777" w:rsidR="001F3171" w:rsidRPr="00B867DE" w:rsidRDefault="0014641A" w:rsidP="00BF0A6C">
            <w:pPr>
              <w:ind w:firstLine="0"/>
            </w:pPr>
            <w:r>
              <w:t>220m</w:t>
            </w:r>
          </w:p>
        </w:tc>
        <w:tc>
          <w:tcPr>
            <w:tcW w:w="920" w:type="dxa"/>
          </w:tcPr>
          <w:p w14:paraId="7D37E78A" w14:textId="77777777" w:rsidR="001F3171" w:rsidRPr="00B867DE" w:rsidRDefault="001F3171" w:rsidP="00BF0A6C">
            <w:pPr>
              <w:ind w:firstLine="0"/>
            </w:pPr>
          </w:p>
        </w:tc>
      </w:tr>
      <w:tr w:rsidR="001F3171" w:rsidRPr="00B867DE" w14:paraId="7B2A9837" w14:textId="77777777" w:rsidTr="001F3171">
        <w:tc>
          <w:tcPr>
            <w:tcW w:w="920" w:type="dxa"/>
          </w:tcPr>
          <w:p w14:paraId="6714B8EA" w14:textId="77777777" w:rsidR="001F3171" w:rsidRPr="00B867DE" w:rsidRDefault="0014641A" w:rsidP="00BF0A6C">
            <w:pPr>
              <w:ind w:firstLine="0"/>
            </w:pPr>
            <w:r>
              <w:t>10V</w:t>
            </w:r>
          </w:p>
        </w:tc>
        <w:tc>
          <w:tcPr>
            <w:tcW w:w="920" w:type="dxa"/>
          </w:tcPr>
          <w:p w14:paraId="2106E8D6" w14:textId="77777777" w:rsidR="001F3171" w:rsidRPr="00B867DE" w:rsidRDefault="00C43354" w:rsidP="00BF0A6C">
            <w:pPr>
              <w:ind w:firstLine="0"/>
            </w:pPr>
            <w:r>
              <w:t>1A</w:t>
            </w:r>
          </w:p>
        </w:tc>
        <w:tc>
          <w:tcPr>
            <w:tcW w:w="920" w:type="dxa"/>
          </w:tcPr>
          <w:p w14:paraId="211F2EF0" w14:textId="77777777" w:rsidR="001F3171" w:rsidRPr="00B867DE" w:rsidRDefault="00C43354" w:rsidP="00BF0A6C">
            <w:pPr>
              <w:ind w:firstLine="0"/>
            </w:pPr>
            <w:r>
              <w:t>10V</w:t>
            </w:r>
          </w:p>
        </w:tc>
        <w:tc>
          <w:tcPr>
            <w:tcW w:w="920" w:type="dxa"/>
          </w:tcPr>
          <w:p w14:paraId="445874D2" w14:textId="77777777" w:rsidR="001F3171" w:rsidRPr="00B867DE" w:rsidRDefault="00C43354" w:rsidP="00BF0A6C">
            <w:pPr>
              <w:ind w:firstLine="0"/>
            </w:pPr>
            <w:r>
              <w:t>20m</w:t>
            </w:r>
          </w:p>
        </w:tc>
        <w:tc>
          <w:tcPr>
            <w:tcW w:w="920" w:type="dxa"/>
          </w:tcPr>
          <w:p w14:paraId="108668A5" w14:textId="77777777" w:rsidR="001F3171" w:rsidRPr="00B867DE" w:rsidRDefault="00C43354" w:rsidP="00BF0A6C">
            <w:pPr>
              <w:ind w:firstLine="0"/>
            </w:pPr>
            <w:r>
              <w:t>1.1</w:t>
            </w:r>
          </w:p>
        </w:tc>
        <w:tc>
          <w:tcPr>
            <w:tcW w:w="920" w:type="dxa"/>
          </w:tcPr>
          <w:p w14:paraId="0F6938F1" w14:textId="77777777" w:rsidR="001F3171" w:rsidRPr="00B867DE" w:rsidRDefault="00C43354" w:rsidP="00BF0A6C">
            <w:pPr>
              <w:ind w:firstLine="0"/>
            </w:pPr>
            <w:r>
              <w:t>3.6V</w:t>
            </w:r>
          </w:p>
        </w:tc>
        <w:tc>
          <w:tcPr>
            <w:tcW w:w="920" w:type="dxa"/>
          </w:tcPr>
          <w:p w14:paraId="52BA3577" w14:textId="77777777" w:rsidR="001F3171" w:rsidRPr="00B867DE" w:rsidRDefault="00C43354" w:rsidP="00BF0A6C">
            <w:pPr>
              <w:ind w:firstLine="0"/>
            </w:pPr>
            <w:r>
              <w:t>120m</w:t>
            </w:r>
          </w:p>
        </w:tc>
        <w:tc>
          <w:tcPr>
            <w:tcW w:w="920" w:type="dxa"/>
          </w:tcPr>
          <w:p w14:paraId="4CA1EDBF" w14:textId="77777777" w:rsidR="001F3171" w:rsidRPr="00B867DE" w:rsidRDefault="001F3171" w:rsidP="00BF0A6C">
            <w:pPr>
              <w:ind w:firstLine="0"/>
            </w:pPr>
          </w:p>
        </w:tc>
      </w:tr>
    </w:tbl>
    <w:p w14:paraId="2C1E8266" w14:textId="77777777" w:rsidR="001F3171" w:rsidRPr="001F3171" w:rsidRDefault="001F3171" w:rsidP="00BF0A6C">
      <w:pPr>
        <w:ind w:firstLine="0"/>
        <w:rPr>
          <w:b/>
        </w:rPr>
      </w:pPr>
    </w:p>
    <w:p w14:paraId="297D45D1" w14:textId="77777777" w:rsidR="00C43354" w:rsidRPr="00C43354" w:rsidRDefault="00C43354">
      <w:pPr>
        <w:spacing w:line="240" w:lineRule="auto"/>
        <w:ind w:firstLine="0"/>
        <w:jc w:val="left"/>
        <w:rPr>
          <w:u w:val="single"/>
        </w:rPr>
      </w:pPr>
      <w:r w:rsidRPr="00C43354">
        <w:rPr>
          <w:u w:val="single"/>
        </w:rPr>
        <w:t>Extra Hardware functions:</w:t>
      </w:r>
    </w:p>
    <w:p w14:paraId="45EC36B2" w14:textId="77777777" w:rsidR="00C43354" w:rsidRDefault="00C43354">
      <w:pPr>
        <w:spacing w:line="240" w:lineRule="auto"/>
        <w:ind w:firstLine="0"/>
        <w:jc w:val="left"/>
      </w:pPr>
      <w:r w:rsidRPr="00C43354">
        <w:t>PCB layout</w:t>
      </w:r>
      <w:r>
        <w:t xml:space="preserve"> + engraving.</w:t>
      </w:r>
    </w:p>
    <w:p w14:paraId="11FB275A" w14:textId="77777777" w:rsidR="00C43354" w:rsidRDefault="00C43354">
      <w:pPr>
        <w:spacing w:line="240" w:lineRule="auto"/>
        <w:ind w:firstLine="0"/>
        <w:jc w:val="left"/>
      </w:pPr>
      <w:r>
        <w:t>Designed for single rail transformer.</w:t>
      </w:r>
    </w:p>
    <w:p w14:paraId="6B21759E" w14:textId="77777777" w:rsidR="00C43354" w:rsidRPr="00C43354" w:rsidRDefault="00C43354">
      <w:pPr>
        <w:spacing w:line="240" w:lineRule="auto"/>
        <w:ind w:firstLine="0"/>
        <w:jc w:val="left"/>
      </w:pPr>
    </w:p>
    <w:p w14:paraId="7DAA2B00" w14:textId="77777777" w:rsidR="00331A90" w:rsidRDefault="001F3171">
      <w:pPr>
        <w:spacing w:line="240" w:lineRule="auto"/>
        <w:ind w:firstLine="0"/>
        <w:jc w:val="left"/>
        <w:rPr>
          <w:b/>
        </w:rPr>
      </w:pPr>
      <w:r>
        <w:rPr>
          <w:b/>
        </w:rPr>
        <w:t>PC controlled</w:t>
      </w:r>
    </w:p>
    <w:tbl>
      <w:tblPr>
        <w:tblStyle w:val="TableGrid"/>
        <w:tblW w:w="0" w:type="auto"/>
        <w:tblLook w:val="04A0" w:firstRow="1" w:lastRow="0" w:firstColumn="1" w:lastColumn="0" w:noHBand="0" w:noVBand="1"/>
      </w:tblPr>
      <w:tblGrid>
        <w:gridCol w:w="904"/>
        <w:gridCol w:w="932"/>
        <w:gridCol w:w="884"/>
        <w:gridCol w:w="913"/>
        <w:gridCol w:w="913"/>
        <w:gridCol w:w="827"/>
        <w:gridCol w:w="845"/>
        <w:gridCol w:w="1142"/>
      </w:tblGrid>
      <w:tr w:rsidR="001F3171" w:rsidRPr="00C7416A" w14:paraId="1900E82F" w14:textId="77777777" w:rsidTr="001F3171">
        <w:tc>
          <w:tcPr>
            <w:tcW w:w="920" w:type="dxa"/>
          </w:tcPr>
          <w:p w14:paraId="0440A1E7" w14:textId="77777777" w:rsidR="001F3171" w:rsidRPr="00C7416A" w:rsidRDefault="003E17C2">
            <w:pPr>
              <w:spacing w:line="240" w:lineRule="auto"/>
              <w:ind w:firstLine="0"/>
              <w:jc w:val="left"/>
              <w:rPr>
                <w:rFonts w:cs="Arial"/>
                <w:bCs/>
                <w:szCs w:val="21"/>
              </w:rPr>
            </w:pPr>
            <w:r>
              <w:rPr>
                <w:rFonts w:cs="Arial"/>
                <w:bCs/>
                <w:szCs w:val="21"/>
              </w:rPr>
              <w:t>Set Voltage</w:t>
            </w:r>
          </w:p>
        </w:tc>
        <w:tc>
          <w:tcPr>
            <w:tcW w:w="920" w:type="dxa"/>
          </w:tcPr>
          <w:p w14:paraId="3E8FDAFB" w14:textId="77777777" w:rsidR="001F3171" w:rsidRPr="003E17C2" w:rsidRDefault="003E17C2">
            <w:pPr>
              <w:spacing w:line="240" w:lineRule="auto"/>
              <w:ind w:firstLine="0"/>
              <w:jc w:val="left"/>
              <w:rPr>
                <w:rFonts w:cs="Arial"/>
                <w:bCs/>
                <w:szCs w:val="21"/>
              </w:rPr>
            </w:pPr>
            <w:r w:rsidRPr="003E17C2">
              <w:rPr>
                <w:rFonts w:cs="Arial"/>
                <w:bCs/>
                <w:szCs w:val="21"/>
              </w:rPr>
              <w:t>Set Current</w:t>
            </w:r>
          </w:p>
        </w:tc>
        <w:tc>
          <w:tcPr>
            <w:tcW w:w="920" w:type="dxa"/>
          </w:tcPr>
          <w:p w14:paraId="2FD0B4A3" w14:textId="77777777" w:rsidR="001F3171" w:rsidRPr="003E17C2" w:rsidRDefault="003E17C2">
            <w:pPr>
              <w:spacing w:line="240" w:lineRule="auto"/>
              <w:ind w:firstLine="0"/>
              <w:jc w:val="left"/>
              <w:rPr>
                <w:rFonts w:cs="Arial"/>
                <w:bCs/>
                <w:szCs w:val="21"/>
              </w:rPr>
            </w:pPr>
            <w:r w:rsidRPr="003E17C2">
              <w:rPr>
                <w:rFonts w:cs="Arial"/>
                <w:bCs/>
                <w:szCs w:val="21"/>
              </w:rPr>
              <w:t>Load (ohms)</w:t>
            </w:r>
          </w:p>
        </w:tc>
        <w:tc>
          <w:tcPr>
            <w:tcW w:w="920" w:type="dxa"/>
          </w:tcPr>
          <w:p w14:paraId="74AEA8CE" w14:textId="77777777" w:rsidR="001F3171" w:rsidRPr="006D6162" w:rsidRDefault="006D6162">
            <w:pPr>
              <w:spacing w:line="240" w:lineRule="auto"/>
              <w:ind w:firstLine="0"/>
              <w:jc w:val="left"/>
              <w:rPr>
                <w:rFonts w:cs="Arial"/>
                <w:bCs/>
                <w:szCs w:val="21"/>
              </w:rPr>
            </w:pPr>
            <w:r w:rsidRPr="006D6162">
              <w:rPr>
                <w:rFonts w:cs="Arial"/>
                <w:bCs/>
                <w:szCs w:val="21"/>
              </w:rPr>
              <w:t>Arduino</w:t>
            </w:r>
            <w:r>
              <w:rPr>
                <w:rFonts w:cs="Arial"/>
                <w:bCs/>
                <w:szCs w:val="21"/>
              </w:rPr>
              <w:t xml:space="preserve"> Voltage</w:t>
            </w:r>
          </w:p>
        </w:tc>
        <w:tc>
          <w:tcPr>
            <w:tcW w:w="920" w:type="dxa"/>
          </w:tcPr>
          <w:p w14:paraId="6B8ECDA3" w14:textId="77777777" w:rsidR="001F3171" w:rsidRDefault="006D6162">
            <w:pPr>
              <w:spacing w:line="240" w:lineRule="auto"/>
              <w:ind w:firstLine="0"/>
              <w:jc w:val="left"/>
              <w:rPr>
                <w:rFonts w:cs="Arial"/>
                <w:bCs/>
                <w:szCs w:val="21"/>
              </w:rPr>
            </w:pPr>
            <w:r w:rsidRPr="006D6162">
              <w:rPr>
                <w:rFonts w:cs="Arial"/>
                <w:bCs/>
                <w:szCs w:val="21"/>
              </w:rPr>
              <w:t>Arduino</w:t>
            </w:r>
          </w:p>
          <w:p w14:paraId="6073C825" w14:textId="77777777" w:rsidR="006D6162" w:rsidRPr="006D6162" w:rsidRDefault="006D6162">
            <w:pPr>
              <w:spacing w:line="240" w:lineRule="auto"/>
              <w:ind w:firstLine="0"/>
              <w:jc w:val="left"/>
              <w:rPr>
                <w:rFonts w:cs="Arial"/>
                <w:bCs/>
                <w:szCs w:val="21"/>
              </w:rPr>
            </w:pPr>
            <w:r>
              <w:rPr>
                <w:rFonts w:cs="Arial"/>
                <w:bCs/>
                <w:szCs w:val="21"/>
              </w:rPr>
              <w:t>Current</w:t>
            </w:r>
          </w:p>
        </w:tc>
        <w:tc>
          <w:tcPr>
            <w:tcW w:w="920" w:type="dxa"/>
          </w:tcPr>
          <w:p w14:paraId="54D21CDD" w14:textId="77777777" w:rsidR="001F3171" w:rsidRPr="006D6162" w:rsidRDefault="006D6162">
            <w:pPr>
              <w:spacing w:line="240" w:lineRule="auto"/>
              <w:ind w:firstLine="0"/>
              <w:jc w:val="left"/>
              <w:rPr>
                <w:rFonts w:cs="Arial"/>
                <w:bCs/>
                <w:szCs w:val="21"/>
              </w:rPr>
            </w:pPr>
            <w:r>
              <w:rPr>
                <w:rFonts w:cs="Arial"/>
                <w:bCs/>
                <w:szCs w:val="21"/>
              </w:rPr>
              <w:t xml:space="preserve"> After Vout DC</w:t>
            </w:r>
          </w:p>
        </w:tc>
        <w:tc>
          <w:tcPr>
            <w:tcW w:w="920" w:type="dxa"/>
          </w:tcPr>
          <w:p w14:paraId="1BAA39EE" w14:textId="77777777" w:rsidR="001F3171" w:rsidRPr="006D6162" w:rsidRDefault="006D6162">
            <w:pPr>
              <w:spacing w:line="240" w:lineRule="auto"/>
              <w:ind w:firstLine="0"/>
              <w:jc w:val="left"/>
              <w:rPr>
                <w:rFonts w:cs="Arial"/>
                <w:bCs/>
                <w:szCs w:val="21"/>
              </w:rPr>
            </w:pPr>
            <w:r>
              <w:rPr>
                <w:rFonts w:cs="Arial"/>
                <w:bCs/>
                <w:szCs w:val="21"/>
              </w:rPr>
              <w:t>After Vout AC</w:t>
            </w:r>
          </w:p>
        </w:tc>
        <w:tc>
          <w:tcPr>
            <w:tcW w:w="920" w:type="dxa"/>
          </w:tcPr>
          <w:p w14:paraId="6C7D2BA9" w14:textId="77777777" w:rsidR="001F3171" w:rsidRPr="006D6162" w:rsidRDefault="006D6162">
            <w:pPr>
              <w:spacing w:line="240" w:lineRule="auto"/>
              <w:ind w:firstLine="0"/>
              <w:jc w:val="left"/>
              <w:rPr>
                <w:rFonts w:cs="Arial"/>
                <w:bCs/>
                <w:szCs w:val="21"/>
              </w:rPr>
            </w:pPr>
            <w:r w:rsidRPr="006D6162">
              <w:rPr>
                <w:rFonts w:cs="Arial"/>
                <w:bCs/>
                <w:szCs w:val="21"/>
              </w:rPr>
              <w:t>Comments</w:t>
            </w:r>
          </w:p>
        </w:tc>
      </w:tr>
      <w:tr w:rsidR="001F3171" w:rsidRPr="00C7416A" w14:paraId="6B9AB24D" w14:textId="77777777" w:rsidTr="001F3171">
        <w:tc>
          <w:tcPr>
            <w:tcW w:w="920" w:type="dxa"/>
          </w:tcPr>
          <w:p w14:paraId="52D81B3B" w14:textId="77777777" w:rsidR="001F3171" w:rsidRPr="003E17C2" w:rsidRDefault="003E17C2">
            <w:pPr>
              <w:spacing w:line="240" w:lineRule="auto"/>
              <w:ind w:firstLine="0"/>
              <w:jc w:val="left"/>
              <w:rPr>
                <w:rFonts w:cs="Arial"/>
                <w:bCs/>
                <w:szCs w:val="21"/>
              </w:rPr>
            </w:pPr>
            <w:r w:rsidRPr="003E17C2">
              <w:rPr>
                <w:rFonts w:cs="Arial"/>
                <w:bCs/>
                <w:szCs w:val="21"/>
              </w:rPr>
              <w:t>10V</w:t>
            </w:r>
          </w:p>
        </w:tc>
        <w:tc>
          <w:tcPr>
            <w:tcW w:w="920" w:type="dxa"/>
          </w:tcPr>
          <w:p w14:paraId="47997D33" w14:textId="77777777" w:rsidR="001F3171" w:rsidRPr="003E17C2" w:rsidRDefault="003E17C2">
            <w:pPr>
              <w:spacing w:line="240" w:lineRule="auto"/>
              <w:ind w:firstLine="0"/>
              <w:jc w:val="left"/>
              <w:rPr>
                <w:rFonts w:cs="Arial"/>
                <w:bCs/>
                <w:szCs w:val="21"/>
              </w:rPr>
            </w:pPr>
            <w:r w:rsidRPr="003E17C2">
              <w:rPr>
                <w:rFonts w:cs="Arial"/>
                <w:bCs/>
                <w:szCs w:val="21"/>
              </w:rPr>
              <w:t>1000mA</w:t>
            </w:r>
          </w:p>
        </w:tc>
        <w:tc>
          <w:tcPr>
            <w:tcW w:w="920" w:type="dxa"/>
          </w:tcPr>
          <w:p w14:paraId="6664F467" w14:textId="77777777" w:rsidR="001F3171" w:rsidRPr="003E17C2" w:rsidRDefault="003E17C2">
            <w:pPr>
              <w:spacing w:line="240" w:lineRule="auto"/>
              <w:ind w:firstLine="0"/>
              <w:jc w:val="left"/>
              <w:rPr>
                <w:rFonts w:cs="Arial"/>
                <w:bCs/>
                <w:szCs w:val="21"/>
              </w:rPr>
            </w:pPr>
            <w:r>
              <w:rPr>
                <w:rFonts w:cs="Arial"/>
                <w:bCs/>
                <w:szCs w:val="21"/>
              </w:rPr>
              <w:t>35</w:t>
            </w:r>
          </w:p>
        </w:tc>
        <w:tc>
          <w:tcPr>
            <w:tcW w:w="920" w:type="dxa"/>
          </w:tcPr>
          <w:p w14:paraId="4A00FC51" w14:textId="77777777" w:rsidR="001F3171" w:rsidRPr="003E17C2" w:rsidRDefault="003E17C2">
            <w:pPr>
              <w:spacing w:line="240" w:lineRule="auto"/>
              <w:ind w:firstLine="0"/>
              <w:jc w:val="left"/>
              <w:rPr>
                <w:rFonts w:cs="Arial"/>
                <w:bCs/>
                <w:szCs w:val="21"/>
              </w:rPr>
            </w:pPr>
            <w:r w:rsidRPr="003E17C2">
              <w:rPr>
                <w:rFonts w:cs="Arial"/>
                <w:bCs/>
                <w:szCs w:val="21"/>
              </w:rPr>
              <w:t>10.05</w:t>
            </w:r>
            <w:r>
              <w:rPr>
                <w:rFonts w:cs="Arial"/>
                <w:bCs/>
                <w:szCs w:val="21"/>
              </w:rPr>
              <w:t>V</w:t>
            </w:r>
          </w:p>
        </w:tc>
        <w:tc>
          <w:tcPr>
            <w:tcW w:w="920" w:type="dxa"/>
          </w:tcPr>
          <w:p w14:paraId="22DC94A8" w14:textId="77777777" w:rsidR="001F3171" w:rsidRPr="00C7416A" w:rsidRDefault="003E17C2">
            <w:pPr>
              <w:spacing w:line="240" w:lineRule="auto"/>
              <w:ind w:firstLine="0"/>
              <w:jc w:val="left"/>
              <w:rPr>
                <w:rFonts w:cs="Arial"/>
                <w:b/>
                <w:bCs/>
                <w:szCs w:val="21"/>
              </w:rPr>
            </w:pPr>
            <w:r w:rsidRPr="003E17C2">
              <w:rPr>
                <w:rFonts w:cs="Arial"/>
                <w:bCs/>
                <w:szCs w:val="21"/>
              </w:rPr>
              <w:t>225mA</w:t>
            </w:r>
          </w:p>
        </w:tc>
        <w:tc>
          <w:tcPr>
            <w:tcW w:w="920" w:type="dxa"/>
          </w:tcPr>
          <w:p w14:paraId="033FB3B9" w14:textId="77777777" w:rsidR="001F3171" w:rsidRPr="003E17C2" w:rsidRDefault="003E17C2">
            <w:pPr>
              <w:spacing w:line="240" w:lineRule="auto"/>
              <w:ind w:firstLine="0"/>
              <w:jc w:val="left"/>
              <w:rPr>
                <w:rFonts w:cs="Arial"/>
                <w:bCs/>
                <w:szCs w:val="21"/>
              </w:rPr>
            </w:pPr>
            <w:r w:rsidRPr="003E17C2">
              <w:rPr>
                <w:rFonts w:cs="Arial"/>
                <w:bCs/>
                <w:szCs w:val="21"/>
              </w:rPr>
              <w:t>10</w:t>
            </w:r>
          </w:p>
        </w:tc>
        <w:tc>
          <w:tcPr>
            <w:tcW w:w="920" w:type="dxa"/>
          </w:tcPr>
          <w:p w14:paraId="3DDE66A5" w14:textId="77777777" w:rsidR="001F3171" w:rsidRPr="003E17C2" w:rsidRDefault="003E17C2">
            <w:pPr>
              <w:spacing w:line="240" w:lineRule="auto"/>
              <w:ind w:firstLine="0"/>
              <w:jc w:val="left"/>
              <w:rPr>
                <w:rFonts w:cs="Arial"/>
                <w:bCs/>
                <w:szCs w:val="21"/>
              </w:rPr>
            </w:pPr>
            <w:r w:rsidRPr="003E17C2">
              <w:rPr>
                <w:rFonts w:cs="Arial"/>
                <w:bCs/>
                <w:szCs w:val="21"/>
              </w:rPr>
              <w:t>&lt;20m</w:t>
            </w:r>
          </w:p>
        </w:tc>
        <w:tc>
          <w:tcPr>
            <w:tcW w:w="920" w:type="dxa"/>
          </w:tcPr>
          <w:p w14:paraId="1814A8C1" w14:textId="77777777" w:rsidR="00701203" w:rsidRPr="00701203" w:rsidRDefault="00701203">
            <w:pPr>
              <w:spacing w:line="240" w:lineRule="auto"/>
              <w:ind w:firstLine="0"/>
              <w:jc w:val="left"/>
            </w:pPr>
            <w:r w:rsidRPr="00701203">
              <w:t>Scale</w:t>
            </w:r>
            <w:r>
              <w:t xml:space="preserve"> wrong</w:t>
            </w:r>
          </w:p>
        </w:tc>
      </w:tr>
      <w:tr w:rsidR="00701203" w:rsidRPr="00C7416A" w14:paraId="62B7CD50" w14:textId="77777777" w:rsidTr="001F3171">
        <w:tc>
          <w:tcPr>
            <w:tcW w:w="920" w:type="dxa"/>
          </w:tcPr>
          <w:p w14:paraId="28B72B09" w14:textId="77777777" w:rsidR="00701203" w:rsidRPr="003E17C2" w:rsidRDefault="00701203">
            <w:pPr>
              <w:spacing w:line="240" w:lineRule="auto"/>
              <w:ind w:firstLine="0"/>
              <w:jc w:val="left"/>
              <w:rPr>
                <w:rFonts w:cs="Arial"/>
                <w:bCs/>
                <w:szCs w:val="21"/>
              </w:rPr>
            </w:pPr>
            <w:r>
              <w:rPr>
                <w:rFonts w:cs="Arial"/>
                <w:bCs/>
                <w:szCs w:val="21"/>
              </w:rPr>
              <w:t>10V</w:t>
            </w:r>
          </w:p>
        </w:tc>
        <w:tc>
          <w:tcPr>
            <w:tcW w:w="920" w:type="dxa"/>
          </w:tcPr>
          <w:p w14:paraId="15FAC3E0" w14:textId="77777777" w:rsidR="00701203" w:rsidRPr="003E17C2" w:rsidRDefault="00701203">
            <w:pPr>
              <w:spacing w:line="240" w:lineRule="auto"/>
              <w:ind w:firstLine="0"/>
              <w:jc w:val="left"/>
              <w:rPr>
                <w:rFonts w:cs="Arial"/>
                <w:bCs/>
                <w:szCs w:val="21"/>
              </w:rPr>
            </w:pPr>
            <w:r>
              <w:rPr>
                <w:rFonts w:cs="Arial"/>
                <w:bCs/>
                <w:szCs w:val="21"/>
              </w:rPr>
              <w:t>100mA</w:t>
            </w:r>
          </w:p>
        </w:tc>
        <w:tc>
          <w:tcPr>
            <w:tcW w:w="920" w:type="dxa"/>
          </w:tcPr>
          <w:p w14:paraId="5039266A" w14:textId="77777777" w:rsidR="00701203" w:rsidRDefault="00701203">
            <w:pPr>
              <w:spacing w:line="240" w:lineRule="auto"/>
              <w:ind w:firstLine="0"/>
              <w:jc w:val="left"/>
              <w:rPr>
                <w:rFonts w:cs="Arial"/>
                <w:bCs/>
                <w:szCs w:val="21"/>
              </w:rPr>
            </w:pPr>
            <w:r>
              <w:rPr>
                <w:rFonts w:cs="Arial"/>
                <w:bCs/>
                <w:szCs w:val="21"/>
              </w:rPr>
              <w:t>35</w:t>
            </w:r>
          </w:p>
        </w:tc>
        <w:tc>
          <w:tcPr>
            <w:tcW w:w="920" w:type="dxa"/>
          </w:tcPr>
          <w:p w14:paraId="3B8399A2" w14:textId="77777777" w:rsidR="00701203" w:rsidRPr="003E17C2" w:rsidRDefault="00701203">
            <w:pPr>
              <w:spacing w:line="240" w:lineRule="auto"/>
              <w:ind w:firstLine="0"/>
              <w:jc w:val="left"/>
              <w:rPr>
                <w:rFonts w:cs="Arial"/>
                <w:bCs/>
                <w:szCs w:val="21"/>
              </w:rPr>
            </w:pPr>
            <w:r>
              <w:rPr>
                <w:rFonts w:cs="Arial"/>
                <w:bCs/>
                <w:szCs w:val="21"/>
              </w:rPr>
              <w:t>10.05V</w:t>
            </w:r>
          </w:p>
        </w:tc>
        <w:tc>
          <w:tcPr>
            <w:tcW w:w="920" w:type="dxa"/>
          </w:tcPr>
          <w:p w14:paraId="42A9AF9F" w14:textId="77777777" w:rsidR="00701203" w:rsidRPr="003E17C2" w:rsidRDefault="00701203">
            <w:pPr>
              <w:spacing w:line="240" w:lineRule="auto"/>
              <w:ind w:firstLine="0"/>
              <w:jc w:val="left"/>
              <w:rPr>
                <w:rFonts w:cs="Arial"/>
                <w:bCs/>
                <w:szCs w:val="21"/>
              </w:rPr>
            </w:pPr>
            <w:r>
              <w:rPr>
                <w:rFonts w:cs="Arial"/>
                <w:bCs/>
                <w:szCs w:val="21"/>
              </w:rPr>
              <w:t>225mA</w:t>
            </w:r>
          </w:p>
        </w:tc>
        <w:tc>
          <w:tcPr>
            <w:tcW w:w="920" w:type="dxa"/>
          </w:tcPr>
          <w:p w14:paraId="02C34374" w14:textId="77777777" w:rsidR="00701203" w:rsidRPr="003E17C2" w:rsidRDefault="00701203">
            <w:pPr>
              <w:spacing w:line="240" w:lineRule="auto"/>
              <w:ind w:firstLine="0"/>
              <w:jc w:val="left"/>
              <w:rPr>
                <w:rFonts w:cs="Arial"/>
                <w:bCs/>
                <w:szCs w:val="21"/>
              </w:rPr>
            </w:pPr>
            <w:r>
              <w:rPr>
                <w:rFonts w:cs="Arial"/>
                <w:bCs/>
                <w:szCs w:val="21"/>
              </w:rPr>
              <w:t>10</w:t>
            </w:r>
          </w:p>
        </w:tc>
        <w:tc>
          <w:tcPr>
            <w:tcW w:w="920" w:type="dxa"/>
          </w:tcPr>
          <w:p w14:paraId="17FF60B5" w14:textId="77777777" w:rsidR="00701203" w:rsidRPr="003E17C2" w:rsidRDefault="00701203">
            <w:pPr>
              <w:spacing w:line="240" w:lineRule="auto"/>
              <w:ind w:firstLine="0"/>
              <w:jc w:val="left"/>
              <w:rPr>
                <w:rFonts w:cs="Arial"/>
                <w:bCs/>
                <w:szCs w:val="21"/>
              </w:rPr>
            </w:pPr>
            <w:r>
              <w:rPr>
                <w:rFonts w:cs="Arial"/>
                <w:bCs/>
                <w:szCs w:val="21"/>
              </w:rPr>
              <w:t>&lt;20m</w:t>
            </w:r>
          </w:p>
        </w:tc>
        <w:tc>
          <w:tcPr>
            <w:tcW w:w="920" w:type="dxa"/>
          </w:tcPr>
          <w:p w14:paraId="3B2DAFA3" w14:textId="77777777" w:rsidR="00701203" w:rsidRPr="00701203" w:rsidRDefault="00701203">
            <w:pPr>
              <w:spacing w:line="240" w:lineRule="auto"/>
              <w:ind w:firstLine="0"/>
              <w:jc w:val="left"/>
            </w:pPr>
            <w:r>
              <w:t>Not working</w:t>
            </w:r>
          </w:p>
        </w:tc>
      </w:tr>
    </w:tbl>
    <w:p w14:paraId="404C72BE" w14:textId="3A5B94A5" w:rsidR="00331A90" w:rsidRDefault="00331A90" w:rsidP="00331A90">
      <w:pPr>
        <w:pStyle w:val="Heading1"/>
      </w:pPr>
      <w:bookmarkStart w:id="85" w:name="_Toc465035082"/>
      <w:r>
        <w:rPr>
          <w:noProof/>
          <w:lang w:val="en-ZA" w:eastAsia="en-ZA"/>
        </w:rPr>
        <w:lastRenderedPageBreak/>
        <w:drawing>
          <wp:anchor distT="0" distB="0" distL="114300" distR="114300" simplePos="0" relativeHeight="251668480" behindDoc="0" locked="0" layoutInCell="1" allowOverlap="1" wp14:anchorId="7F30625B" wp14:editId="7E3A4A72">
            <wp:simplePos x="0" y="0"/>
            <wp:positionH relativeFrom="margin">
              <wp:align>center</wp:align>
            </wp:positionH>
            <wp:positionV relativeFrom="paragraph">
              <wp:posOffset>501015</wp:posOffset>
            </wp:positionV>
            <wp:extent cx="5565022" cy="32480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65022" cy="3248025"/>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w:drawing>
          <wp:anchor distT="0" distB="0" distL="114300" distR="114300" simplePos="0" relativeHeight="251669504" behindDoc="0" locked="0" layoutInCell="1" allowOverlap="1" wp14:anchorId="1D46EE54" wp14:editId="4531CA2E">
            <wp:simplePos x="0" y="0"/>
            <wp:positionH relativeFrom="margin">
              <wp:align>center</wp:align>
            </wp:positionH>
            <wp:positionV relativeFrom="paragraph">
              <wp:posOffset>3777615</wp:posOffset>
            </wp:positionV>
            <wp:extent cx="5549900" cy="29908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49900" cy="2990850"/>
                    </a:xfrm>
                    <a:prstGeom prst="rect">
                      <a:avLst/>
                    </a:prstGeom>
                  </pic:spPr>
                </pic:pic>
              </a:graphicData>
            </a:graphic>
            <wp14:sizeRelH relativeFrom="margin">
              <wp14:pctWidth>0</wp14:pctWidth>
            </wp14:sizeRelH>
            <wp14:sizeRelV relativeFrom="margin">
              <wp14:pctHeight>0</wp14:pctHeight>
            </wp14:sizeRelV>
          </wp:anchor>
        </w:drawing>
      </w:r>
      <w:r w:rsidR="00793D25">
        <w:t xml:space="preserve">Appendix B: </w:t>
      </w:r>
      <w:r>
        <w:t>Circuit Diagram</w:t>
      </w:r>
      <w:bookmarkEnd w:id="85"/>
      <w:r>
        <w:t xml:space="preserve"> </w:t>
      </w:r>
    </w:p>
    <w:p w14:paraId="25314816" w14:textId="77777777" w:rsidR="00322D49" w:rsidRDefault="00322D49" w:rsidP="00322D49">
      <w:pPr>
        <w:pStyle w:val="Firstparagraph"/>
        <w:keepNext/>
        <w:jc w:val="center"/>
      </w:pPr>
      <w:r>
        <w:rPr>
          <w:noProof/>
          <w:lang w:val="en-ZA" w:eastAsia="en-ZA"/>
        </w:rPr>
        <w:lastRenderedPageBreak/>
        <w:drawing>
          <wp:inline distT="0" distB="0" distL="0" distR="0" wp14:anchorId="5A674485" wp14:editId="165F0B49">
            <wp:extent cx="7277947" cy="3961889"/>
            <wp:effectExtent l="635"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7302218" cy="3975101"/>
                    </a:xfrm>
                    <a:prstGeom prst="rect">
                      <a:avLst/>
                    </a:prstGeom>
                  </pic:spPr>
                </pic:pic>
              </a:graphicData>
            </a:graphic>
          </wp:inline>
        </w:drawing>
      </w:r>
    </w:p>
    <w:p w14:paraId="666262CB" w14:textId="1DCD9319" w:rsidR="00322D49" w:rsidRPr="00322D49" w:rsidRDefault="00322D49" w:rsidP="00322D49">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9</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w:t>
      </w:r>
      <w:r w:rsidR="000217ED">
        <w:fldChar w:fldCharType="end"/>
      </w:r>
      <w:r>
        <w:t>: PCB schematic before printing</w:t>
      </w:r>
    </w:p>
    <w:p w14:paraId="4FDAC674" w14:textId="77777777" w:rsidR="00552288" w:rsidRDefault="00985F83" w:rsidP="00552288">
      <w:pPr>
        <w:pStyle w:val="Heading1"/>
      </w:pPr>
      <w:bookmarkStart w:id="86" w:name="_Toc465035083"/>
      <w:r>
        <w:rPr>
          <w:noProof/>
          <w:lang w:val="en-ZA" w:eastAsia="en-ZA"/>
        </w:rPr>
        <w:lastRenderedPageBreak/>
        <mc:AlternateContent>
          <mc:Choice Requires="wps">
            <w:drawing>
              <wp:anchor distT="0" distB="0" distL="114300" distR="114300" simplePos="0" relativeHeight="251666432" behindDoc="0" locked="0" layoutInCell="1" allowOverlap="1" wp14:anchorId="2226335C" wp14:editId="2E8D126F">
                <wp:simplePos x="0" y="0"/>
                <wp:positionH relativeFrom="column">
                  <wp:posOffset>297815</wp:posOffset>
                </wp:positionH>
                <wp:positionV relativeFrom="paragraph">
                  <wp:posOffset>7237730</wp:posOffset>
                </wp:positionV>
                <wp:extent cx="4080510" cy="635"/>
                <wp:effectExtent l="0" t="0" r="0" b="18415"/>
                <wp:wrapSquare wrapText="bothSides"/>
                <wp:docPr id="40" name="Text Box 40"/>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0C7A9406" w14:textId="33B8EE80" w:rsidR="00E7236F" w:rsidRPr="005722E7" w:rsidRDefault="00E7236F" w:rsidP="00985F83">
                            <w:pPr>
                              <w:pStyle w:val="Caption"/>
                              <w:jc w:val="center"/>
                              <w:rPr>
                                <w:rFonts w:ascii="cmbx12" w:hAnsi="cmbx12" w:cs="Arial"/>
                                <w:bCs/>
                                <w:noProof/>
                                <w:color w:val="auto"/>
                                <w:sz w:val="28"/>
                              </w:rPr>
                            </w:pPr>
                            <w:bookmarkStart w:id="87" w:name="_Toc465022964"/>
                            <w:r>
                              <w:t xml:space="preserve">Figure </w:t>
                            </w:r>
                            <w:r w:rsidR="000217ED">
                              <w:fldChar w:fldCharType="begin"/>
                            </w:r>
                            <w:r w:rsidR="000217ED">
                              <w:instrText xml:space="preserve"> STYLEREF 1 \s </w:instrText>
                            </w:r>
                            <w:r w:rsidR="000217ED">
                              <w:fldChar w:fldCharType="separate"/>
                            </w:r>
                            <w:r w:rsidR="000217ED">
                              <w:rPr>
                                <w:noProof/>
                              </w:rPr>
                              <w:t>9</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w:t>
                            </w:r>
                            <w:r w:rsidR="000217ED">
                              <w:fldChar w:fldCharType="end"/>
                            </w:r>
                            <w:r>
                              <w:t>:</w:t>
                            </w:r>
                            <w:r>
                              <w:rPr>
                                <w:noProof/>
                              </w:rPr>
                              <w:t xml:space="preserve"> PCB design before printing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6335C" id="Text Box 40" o:spid="_x0000_s1057" type="#_x0000_t202" style="position:absolute;left:0;text-align:left;margin-left:23.45pt;margin-top:569.9pt;width:32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" stroked="f">
                <v:textbox style="mso-fit-shape-to-text:t" inset="0,0,0,0">
                  <w:txbxContent>
                    <w:p w14:paraId="0C7A9406" w14:textId="33B8EE80" w:rsidR="00E7236F" w:rsidRPr="005722E7" w:rsidRDefault="00E7236F" w:rsidP="00985F83">
                      <w:pPr>
                        <w:pStyle w:val="Caption"/>
                        <w:jc w:val="center"/>
                        <w:rPr>
                          <w:rFonts w:ascii="cmbx12" w:hAnsi="cmbx12" w:cs="Arial"/>
                          <w:bCs/>
                          <w:noProof/>
                          <w:color w:val="auto"/>
                          <w:sz w:val="28"/>
                        </w:rPr>
                      </w:pPr>
                      <w:bookmarkStart w:id="88" w:name="_Toc465022964"/>
                      <w:r>
                        <w:t xml:space="preserve">Figure </w:t>
                      </w:r>
                      <w:r w:rsidR="000217ED">
                        <w:fldChar w:fldCharType="begin"/>
                      </w:r>
                      <w:r w:rsidR="000217ED">
                        <w:instrText xml:space="preserve"> STYLEREF 1 \s </w:instrText>
                      </w:r>
                      <w:r w:rsidR="000217ED">
                        <w:fldChar w:fldCharType="separate"/>
                      </w:r>
                      <w:r w:rsidR="000217ED">
                        <w:rPr>
                          <w:noProof/>
                        </w:rPr>
                        <w:t>9</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w:t>
                      </w:r>
                      <w:r w:rsidR="000217ED">
                        <w:fldChar w:fldCharType="end"/>
                      </w:r>
                      <w:r>
                        <w:t>:</w:t>
                      </w:r>
                      <w:r>
                        <w:rPr>
                          <w:noProof/>
                        </w:rPr>
                        <w:t xml:space="preserve"> PCB design before printing</w:t>
                      </w:r>
                      <w:bookmarkEnd w:id="88"/>
                    </w:p>
                  </w:txbxContent>
                </v:textbox>
                <w10:wrap type="square"/>
              </v:shape>
            </w:pict>
          </mc:Fallback>
        </mc:AlternateContent>
      </w:r>
      <w:r>
        <w:rPr>
          <w:noProof/>
          <w:lang w:val="en-ZA" w:eastAsia="en-ZA"/>
        </w:rPr>
        <w:drawing>
          <wp:anchor distT="0" distB="0" distL="114300" distR="114300" simplePos="0" relativeHeight="251664384" behindDoc="0" locked="0" layoutInCell="1" allowOverlap="1" wp14:anchorId="75090722" wp14:editId="7663A93F">
            <wp:simplePos x="0" y="0"/>
            <wp:positionH relativeFrom="margin">
              <wp:align>center</wp:align>
            </wp:positionH>
            <wp:positionV relativeFrom="paragraph">
              <wp:posOffset>1899285</wp:posOffset>
            </wp:positionV>
            <wp:extent cx="7418705" cy="4080510"/>
            <wp:effectExtent l="0" t="7302" r="3492" b="3493"/>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418705" cy="4080510"/>
                    </a:xfrm>
                    <a:prstGeom prst="rect">
                      <a:avLst/>
                    </a:prstGeom>
                  </pic:spPr>
                </pic:pic>
              </a:graphicData>
            </a:graphic>
          </wp:anchor>
        </w:drawing>
      </w:r>
      <w:r w:rsidR="00793D25">
        <w:t xml:space="preserve">Appendix C: </w:t>
      </w:r>
      <w:r w:rsidR="00552288">
        <w:t>PCB</w:t>
      </w:r>
      <w:r w:rsidR="00331A90">
        <w:t xml:space="preserve"> Layout</w:t>
      </w:r>
      <w:bookmarkEnd w:id="86"/>
    </w:p>
    <w:p w14:paraId="16FC2B68" w14:textId="77777777" w:rsidR="00552288" w:rsidRDefault="00552288">
      <w:pPr>
        <w:spacing w:line="240" w:lineRule="auto"/>
        <w:ind w:firstLine="0"/>
        <w:jc w:val="left"/>
      </w:pPr>
    </w:p>
    <w:p w14:paraId="6319F165" w14:textId="77777777" w:rsidR="00C34C56" w:rsidRDefault="00793D25" w:rsidP="00C34C56">
      <w:pPr>
        <w:pStyle w:val="Heading1"/>
        <w:spacing w:line="240" w:lineRule="auto"/>
      </w:pPr>
      <w:bookmarkStart w:id="89" w:name="_Toc465035084"/>
      <w:r>
        <w:lastRenderedPageBreak/>
        <w:t xml:space="preserve">Appendix D: </w:t>
      </w:r>
      <w:r w:rsidR="00552288">
        <w:t>Photo of Circuit</w:t>
      </w:r>
      <w:bookmarkEnd w:id="89"/>
    </w:p>
    <w:p w14:paraId="05B7CEE8" w14:textId="77777777" w:rsidR="00161CBE" w:rsidRDefault="00161CBE" w:rsidP="009473F8">
      <w:pPr>
        <w:pStyle w:val="Firstparagraph"/>
        <w:keepNext/>
      </w:pPr>
    </w:p>
    <w:p w14:paraId="79575A44" w14:textId="77777777" w:rsidR="00161CBE" w:rsidRDefault="00161CBE" w:rsidP="00161CBE">
      <w:pPr>
        <w:pStyle w:val="Firstparagraph"/>
        <w:keepNext/>
      </w:pPr>
      <w:r>
        <w:rPr>
          <w:noProof/>
          <w:lang w:val="en-ZA" w:eastAsia="en-ZA"/>
        </w:rPr>
        <w:drawing>
          <wp:inline distT="0" distB="0" distL="0" distR="0" wp14:anchorId="09C88FD0" wp14:editId="6E41D5EF">
            <wp:extent cx="4678045" cy="2637155"/>
            <wp:effectExtent l="0" t="0" r="8255" b="0"/>
            <wp:docPr id="78" name="Picture 78" descr="C:\Users\d7rob\3II\edes\20161004_234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7rob\3II\edes\20161004_23403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78045" cy="2637155"/>
                    </a:xfrm>
                    <a:prstGeom prst="rect">
                      <a:avLst/>
                    </a:prstGeom>
                    <a:noFill/>
                    <a:ln>
                      <a:noFill/>
                    </a:ln>
                  </pic:spPr>
                </pic:pic>
              </a:graphicData>
            </a:graphic>
          </wp:inline>
        </w:drawing>
      </w:r>
    </w:p>
    <w:p w14:paraId="272EDBA4" w14:textId="3255B14A" w:rsidR="00161CBE" w:rsidRDefault="00161CBE" w:rsidP="00161CBE">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11</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w:t>
      </w:r>
      <w:r w:rsidR="000217ED">
        <w:fldChar w:fldCharType="end"/>
      </w:r>
      <w:r>
        <w:t>: PCB top view</w:t>
      </w:r>
    </w:p>
    <w:p w14:paraId="1BE68DB4" w14:textId="77777777" w:rsidR="009473F8" w:rsidRPr="009473F8" w:rsidRDefault="009473F8" w:rsidP="009473F8"/>
    <w:p w14:paraId="76D6FD77" w14:textId="77777777" w:rsidR="00C34C56" w:rsidRDefault="00C34C56" w:rsidP="00C34C56">
      <w:pPr>
        <w:pStyle w:val="Firstparagraph"/>
        <w:keepNext/>
      </w:pPr>
      <w:r>
        <w:rPr>
          <w:noProof/>
          <w:lang w:val="en-ZA" w:eastAsia="en-ZA"/>
        </w:rPr>
        <w:drawing>
          <wp:inline distT="0" distB="0" distL="0" distR="0" wp14:anchorId="5CE1768B" wp14:editId="508DA1C4">
            <wp:extent cx="4676775" cy="2628900"/>
            <wp:effectExtent l="0" t="0" r="9525" b="0"/>
            <wp:docPr id="67" name="Picture 67" descr="C:\Users\d7rob\3II\edes\20161024_15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7rob\3II\edes\20161024_15335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30C6BE95" w14:textId="4FA78023" w:rsidR="00D809C3" w:rsidRDefault="00C34C56" w:rsidP="00C34C56">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11</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2</w:t>
      </w:r>
      <w:r w:rsidR="000217ED">
        <w:fldChar w:fldCharType="end"/>
      </w:r>
      <w:r>
        <w:t>: underside of PCB</w:t>
      </w:r>
    </w:p>
    <w:p w14:paraId="538A39D0" w14:textId="77777777" w:rsidR="00C34C56" w:rsidRDefault="00C34C56" w:rsidP="00C34C56">
      <w:r>
        <w:t>The underside is SMD mount</w:t>
      </w:r>
      <w:r>
        <w:fldChar w:fldCharType="begin"/>
      </w:r>
      <w:r>
        <w:instrText xml:space="preserve"> XE "</w:instrText>
      </w:r>
      <w:r w:rsidRPr="005256BC">
        <w:instrText>SMD mount</w:instrText>
      </w:r>
      <w:r>
        <w:instrText xml:space="preserve">" </w:instrText>
      </w:r>
      <w:r>
        <w:fldChar w:fldCharType="end"/>
      </w:r>
      <w:r>
        <w:rPr>
          <w:rStyle w:val="FootnoteReference"/>
        </w:rPr>
        <w:footnoteReference w:id="5"/>
      </w:r>
      <w:r w:rsidR="005E740E">
        <w:t>. The wires to the left are connected to a daughterboard which follows.</w:t>
      </w:r>
    </w:p>
    <w:p w14:paraId="78D8B8AD" w14:textId="77777777" w:rsidR="005E740E" w:rsidRDefault="005E740E" w:rsidP="005E740E">
      <w:pPr>
        <w:keepNext/>
        <w:ind w:firstLine="0"/>
      </w:pPr>
      <w:r>
        <w:rPr>
          <w:noProof/>
          <w:lang w:val="en-ZA" w:eastAsia="en-ZA"/>
        </w:rPr>
        <w:lastRenderedPageBreak/>
        <w:drawing>
          <wp:inline distT="0" distB="0" distL="0" distR="0" wp14:anchorId="6483ABED" wp14:editId="2A678721">
            <wp:extent cx="4676775" cy="2628900"/>
            <wp:effectExtent l="0" t="0" r="9525" b="0"/>
            <wp:docPr id="68" name="Picture 68" descr="C:\Users\d7rob\3II\edes\20161024_153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7rob\3II\edes\20161024_15345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D31B611" w14:textId="51F515BE" w:rsidR="005E740E" w:rsidRDefault="005E740E" w:rsidP="005E740E">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11</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3</w:t>
      </w:r>
      <w:r w:rsidR="000217ED">
        <w:fldChar w:fldCharType="end"/>
      </w:r>
      <w:r>
        <w:t>: Daughterboard</w:t>
      </w:r>
    </w:p>
    <w:p w14:paraId="67226F55" w14:textId="549992D3" w:rsidR="005E740E" w:rsidRDefault="005E740E" w:rsidP="005E740E">
      <w:r>
        <w:t>This daughterboard was only used for high-side extended common-mode current sensing</w:t>
      </w:r>
      <w:r w:rsidR="009473F8">
        <w:t>, and the Arduino interface</w:t>
      </w:r>
      <w:r>
        <w:t xml:space="preserve"> in the end. It also has an unused positive and negative Zener reference.</w:t>
      </w:r>
    </w:p>
    <w:p w14:paraId="789C499D" w14:textId="77777777" w:rsidR="001C1DB3" w:rsidRDefault="001C1DB3" w:rsidP="001C1DB3">
      <w:pPr>
        <w:pStyle w:val="Firstparagraph"/>
        <w:keepNext/>
      </w:pPr>
      <w:r>
        <w:rPr>
          <w:noProof/>
          <w:lang w:val="en-ZA" w:eastAsia="en-ZA"/>
        </w:rPr>
        <w:drawing>
          <wp:inline distT="0" distB="0" distL="0" distR="0" wp14:anchorId="6D5BA4C9" wp14:editId="6FCDAD9A">
            <wp:extent cx="4676775" cy="2628900"/>
            <wp:effectExtent l="0" t="0" r="9525" b="0"/>
            <wp:docPr id="69" name="Picture 69" descr="C:\Users\d7rob\3II\edes\20161024_15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7rob\3II\edes\20161024_15364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EC1014D" w14:textId="17F13744" w:rsidR="001C1DB3" w:rsidRDefault="001C1DB3" w:rsidP="001C1DB3">
      <w:pPr>
        <w:pStyle w:val="Caption"/>
        <w:jc w:val="center"/>
      </w:pPr>
      <w:r>
        <w:t xml:space="preserve">Figure </w:t>
      </w:r>
      <w:r w:rsidR="000217ED">
        <w:fldChar w:fldCharType="begin"/>
      </w:r>
      <w:r w:rsidR="000217ED">
        <w:instrText xml:space="preserve"> STYLEREF 1 \s </w:instrText>
      </w:r>
      <w:r w:rsidR="000217ED">
        <w:fldChar w:fldCharType="separate"/>
      </w:r>
      <w:r w:rsidR="000217ED">
        <w:rPr>
          <w:noProof/>
        </w:rPr>
        <w:t>11</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4</w:t>
      </w:r>
      <w:r w:rsidR="000217ED">
        <w:fldChar w:fldCharType="end"/>
      </w:r>
      <w:r>
        <w:t xml:space="preserve">: Current circuit breadboarded hours before </w:t>
      </w:r>
      <w:commentRangeStart w:id="90"/>
      <w:commentRangeStart w:id="91"/>
      <w:r>
        <w:t>demo</w:t>
      </w:r>
      <w:commentRangeEnd w:id="90"/>
      <w:r>
        <w:rPr>
          <w:rStyle w:val="CommentReference"/>
          <w:i w:val="0"/>
          <w:iCs w:val="0"/>
          <w:color w:val="auto"/>
        </w:rPr>
        <w:commentReference w:id="90"/>
      </w:r>
      <w:commentRangeEnd w:id="91"/>
      <w:r>
        <w:rPr>
          <w:rStyle w:val="CommentReference"/>
          <w:i w:val="0"/>
          <w:iCs w:val="0"/>
          <w:color w:val="auto"/>
        </w:rPr>
        <w:commentReference w:id="91"/>
      </w:r>
    </w:p>
    <w:p w14:paraId="22A29D18" w14:textId="77777777" w:rsidR="001C1DB3" w:rsidRPr="005E740E" w:rsidRDefault="001C1DB3" w:rsidP="001C1DB3">
      <w:pPr>
        <w:ind w:firstLine="0"/>
      </w:pPr>
    </w:p>
    <w:p w14:paraId="2F1602D2" w14:textId="77777777" w:rsidR="00793D25" w:rsidRDefault="00793D25" w:rsidP="00793D25">
      <w:pPr>
        <w:pStyle w:val="Heading1"/>
      </w:pPr>
      <w:bookmarkStart w:id="92" w:name="_Toc465035085"/>
      <w:r>
        <w:lastRenderedPageBreak/>
        <w:t xml:space="preserve">Appendix E: </w:t>
      </w:r>
      <w:r w:rsidR="00D809C3">
        <w:t>Calculations</w:t>
      </w:r>
      <w:bookmarkEnd w:id="92"/>
    </w:p>
    <w:p w14:paraId="7A76FE30" w14:textId="77777777" w:rsidR="0036727C" w:rsidRDefault="00793D25" w:rsidP="00793D25">
      <w:pPr>
        <w:pStyle w:val="Heading2"/>
      </w:pPr>
      <w:bookmarkStart w:id="93" w:name="_Toc465035086"/>
      <w:r>
        <w:t xml:space="preserve">Appendix E.1: </w:t>
      </w:r>
      <w:r w:rsidR="0036727C">
        <w:tab/>
      </w:r>
      <w:r w:rsidR="00762275">
        <w:t>T</w:t>
      </w:r>
      <w:r w:rsidR="00DF7125">
        <w:t>ransformers</w:t>
      </w:r>
      <w:bookmarkEnd w:id="93"/>
    </w:p>
    <w:p w14:paraId="420277B7" w14:textId="77777777" w:rsidR="002A73ED" w:rsidRPr="00C566D6" w:rsidRDefault="002A73ED" w:rsidP="00DF7125">
      <w:pPr>
        <w:pStyle w:val="Firstparagraph"/>
        <w:rPr>
          <w:vertAlign w:val="subscript"/>
        </w:rPr>
      </w:pPr>
      <w:r>
        <w:t xml:space="preserve">Rseries = </w:t>
      </w:r>
      <w:r w:rsidR="00C566D6">
        <w:t>(</w:t>
      </w:r>
      <w:r>
        <w:t>V</w:t>
      </w:r>
      <w:r w:rsidR="00C566D6">
        <w:rPr>
          <w:vertAlign w:val="subscript"/>
        </w:rPr>
        <w:t xml:space="preserve">oc </w:t>
      </w:r>
      <w:r w:rsidR="00C566D6">
        <w:t>– V</w:t>
      </w:r>
      <w:r w:rsidR="00C566D6">
        <w:rPr>
          <w:vertAlign w:val="subscript"/>
        </w:rPr>
        <w:t>L</w:t>
      </w:r>
      <w:r w:rsidR="00C566D6">
        <w:t>)*R</w:t>
      </w:r>
      <w:r w:rsidR="00C566D6">
        <w:rPr>
          <w:vertAlign w:val="subscript"/>
        </w:rPr>
        <w:t>L</w:t>
      </w:r>
      <w:r w:rsidR="00C566D6">
        <w:t>/V</w:t>
      </w:r>
      <w:r w:rsidR="00C566D6">
        <w:rPr>
          <w:vertAlign w:val="subscript"/>
        </w:rPr>
        <w:t>L</w:t>
      </w:r>
    </w:p>
    <w:p w14:paraId="73B7801E" w14:textId="77777777" w:rsidR="002A73ED" w:rsidRPr="002A73ED" w:rsidRDefault="002A73ED" w:rsidP="00DF7125">
      <w:pPr>
        <w:pStyle w:val="Firstparagraph"/>
      </w:pPr>
      <w:r>
        <w:t>I</w:t>
      </w:r>
      <w:r>
        <w:rPr>
          <w:vertAlign w:val="subscript"/>
        </w:rPr>
        <w:t>load</w:t>
      </w:r>
      <w:r>
        <w:t xml:space="preserve"> = 22.4/20 = 1.12A</w:t>
      </w:r>
    </w:p>
    <w:p w14:paraId="61BAFA87" w14:textId="77777777" w:rsidR="00DF7125" w:rsidRDefault="00EC5F99" w:rsidP="00DF7125">
      <w:pPr>
        <w:pStyle w:val="Firstparagraph"/>
      </w:pPr>
      <w:r>
        <w:t>Rseries</w:t>
      </w:r>
      <w:r w:rsidR="002A73ED">
        <w:t xml:space="preserve"> = (25.6 – 22.4)/1.12 = 2.86 ohms</w:t>
      </w:r>
    </w:p>
    <w:p w14:paraId="5D2A0228" w14:textId="77777777" w:rsidR="00E64450" w:rsidRDefault="00E64450" w:rsidP="00E64450">
      <w:pPr>
        <w:pStyle w:val="Heading2"/>
      </w:pPr>
      <w:bookmarkStart w:id="94" w:name="_Toc465035087"/>
      <w:r>
        <w:t>Appendix E.2: Rectifiers &amp; Capacitor Banks</w:t>
      </w:r>
      <w:bookmarkEnd w:id="94"/>
    </w:p>
    <w:p w14:paraId="2FA18EB3" w14:textId="77777777" w:rsidR="00E64450" w:rsidRDefault="00E64450" w:rsidP="00E64450">
      <w:pPr>
        <w:pStyle w:val="Heading2"/>
      </w:pPr>
      <w:bookmarkStart w:id="95" w:name="_Toc465035088"/>
      <w:r>
        <w:t>Appendix E.3: Zener Constant Voltage Reference</w:t>
      </w:r>
      <w:bookmarkEnd w:id="95"/>
    </w:p>
    <w:p w14:paraId="63EC3E85" w14:textId="77777777" w:rsidR="00E64450" w:rsidRDefault="00FE524D" w:rsidP="00E64450">
      <w:pPr>
        <w:pStyle w:val="Heading2"/>
      </w:pPr>
      <w:bookmarkStart w:id="96" w:name="_Toc465035089"/>
      <w:r>
        <w:t xml:space="preserve">Appendix E.4: </w:t>
      </w:r>
      <w:r w:rsidR="00E64450">
        <w:t>Pass Output Stage</w:t>
      </w:r>
      <w:bookmarkEnd w:id="96"/>
    </w:p>
    <w:p w14:paraId="792757D1" w14:textId="77777777" w:rsidR="00E64450" w:rsidRDefault="00FE524D" w:rsidP="00E64450">
      <w:pPr>
        <w:pStyle w:val="Heading2"/>
      </w:pPr>
      <w:bookmarkStart w:id="97" w:name="_Toc465035090"/>
      <w:r>
        <w:t xml:space="preserve">Appendix E.5: </w:t>
      </w:r>
      <w:r w:rsidR="00E64450">
        <w:t>Voltage Regulator</w:t>
      </w:r>
      <w:bookmarkEnd w:id="97"/>
    </w:p>
    <w:p w14:paraId="7560F584" w14:textId="77777777" w:rsidR="00E64450" w:rsidRDefault="00FE524D" w:rsidP="00E64450">
      <w:pPr>
        <w:pStyle w:val="Heading2"/>
      </w:pPr>
      <w:bookmarkStart w:id="98" w:name="_Toc465035091"/>
      <w:r>
        <w:t xml:space="preserve">Appendix E.6: </w:t>
      </w:r>
      <w:r w:rsidR="00E64450">
        <w:t>Current Limiter</w:t>
      </w:r>
      <w:bookmarkEnd w:id="98"/>
    </w:p>
    <w:p w14:paraId="23B7CE41" w14:textId="77777777" w:rsidR="00E64450" w:rsidRPr="00E64450" w:rsidRDefault="00FE524D" w:rsidP="00E64450">
      <w:pPr>
        <w:pStyle w:val="Heading2"/>
      </w:pPr>
      <w:bookmarkStart w:id="99" w:name="_Toc465035092"/>
      <w:r>
        <w:t xml:space="preserve">Appendix E.7: </w:t>
      </w:r>
      <w:r w:rsidR="00803BE5">
        <w:t>Arduino Interface</w:t>
      </w:r>
      <w:bookmarkEnd w:id="99"/>
    </w:p>
    <w:p w14:paraId="5D704C7B" w14:textId="77777777" w:rsidR="002D1595" w:rsidRDefault="005B3561">
      <w:pPr>
        <w:spacing w:line="240" w:lineRule="auto"/>
        <w:ind w:firstLine="0"/>
        <w:jc w:val="left"/>
      </w:pPr>
      <w:r>
        <w:t>To determine the v</w:t>
      </w:r>
    </w:p>
    <w:p w14:paraId="383305B7" w14:textId="77777777" w:rsidR="002D1595" w:rsidRDefault="002D1595">
      <w:pPr>
        <w:spacing w:line="240" w:lineRule="auto"/>
        <w:ind w:firstLine="0"/>
        <w:jc w:val="left"/>
      </w:pPr>
    </w:p>
    <w:p w14:paraId="186F2110" w14:textId="77777777" w:rsidR="002D1595" w:rsidRDefault="002D1595" w:rsidP="002D1595">
      <w:pPr>
        <w:pStyle w:val="Heading3"/>
      </w:pPr>
      <w:bookmarkStart w:id="100" w:name="_Toc465035093"/>
      <w:r>
        <w:t>PWM filter</w:t>
      </w:r>
      <w:bookmarkEnd w:id="100"/>
    </w:p>
    <w:p w14:paraId="7A5425A5" w14:textId="77777777" w:rsidR="002D1595" w:rsidRDefault="002D1595" w:rsidP="002D1595">
      <w:pPr>
        <w:keepNext/>
        <w:jc w:val="center"/>
      </w:pPr>
      <w:r>
        <w:rPr>
          <w:noProof/>
          <w:lang w:val="en-ZA" w:eastAsia="en-ZA"/>
        </w:rPr>
        <w:drawing>
          <wp:inline distT="0" distB="0" distL="0" distR="0" wp14:anchorId="60B7C345" wp14:editId="04CB1672">
            <wp:extent cx="1800225" cy="914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0225" cy="914400"/>
                    </a:xfrm>
                    <a:prstGeom prst="rect">
                      <a:avLst/>
                    </a:prstGeom>
                  </pic:spPr>
                </pic:pic>
              </a:graphicData>
            </a:graphic>
          </wp:inline>
        </w:drawing>
      </w:r>
    </w:p>
    <w:p w14:paraId="09352C0C" w14:textId="3362E895" w:rsidR="002D1595" w:rsidRDefault="002D1595" w:rsidP="002D1595">
      <w:pPr>
        <w:pStyle w:val="Caption"/>
        <w:jc w:val="center"/>
        <w:rPr>
          <w:noProof/>
        </w:rPr>
      </w:pPr>
      <w:bookmarkStart w:id="101" w:name="_Toc465022965"/>
      <w:r>
        <w:t xml:space="preserve">Figure </w:t>
      </w:r>
      <w:r w:rsidR="000217ED">
        <w:fldChar w:fldCharType="begin"/>
      </w:r>
      <w:r w:rsidR="000217ED">
        <w:instrText xml:space="preserve"> STYLEREF 1 \s </w:instrText>
      </w:r>
      <w:r w:rsidR="000217ED">
        <w:fldChar w:fldCharType="separate"/>
      </w:r>
      <w:r w:rsidR="000217ED">
        <w:rPr>
          <w:noProof/>
        </w:rPr>
        <w:t>12</w:t>
      </w:r>
      <w:r w:rsidR="000217ED">
        <w:fldChar w:fldCharType="end"/>
      </w:r>
      <w:r w:rsidR="000217ED">
        <w:noBreakHyphen/>
      </w:r>
      <w:r w:rsidR="000217ED">
        <w:fldChar w:fldCharType="begin"/>
      </w:r>
      <w:r w:rsidR="000217ED">
        <w:instrText xml:space="preserve"> SEQ Figure \* ARABIC \s 1 </w:instrText>
      </w:r>
      <w:r w:rsidR="000217ED">
        <w:fldChar w:fldCharType="separate"/>
      </w:r>
      <w:r w:rsidR="000217ED">
        <w:rPr>
          <w:noProof/>
        </w:rPr>
        <w:t>1</w:t>
      </w:r>
      <w:r w:rsidR="000217ED">
        <w:fldChar w:fldCharType="end"/>
      </w:r>
      <w:r>
        <w:t>: 2nd order PWM</w:t>
      </w:r>
      <w:r>
        <w:rPr>
          <w:noProof/>
        </w:rPr>
        <w:t xml:space="preserve"> filter</w:t>
      </w:r>
      <w:bookmarkEnd w:id="101"/>
    </w:p>
    <w:p w14:paraId="57E77AA3" w14:textId="77777777" w:rsidR="002D1595" w:rsidRDefault="002D1595" w:rsidP="002D1595">
      <w:r>
        <w:t>Both RC LPFs</w:t>
      </w:r>
      <w:r>
        <w:rPr>
          <w:rStyle w:val="FootnoteReference"/>
        </w:rPr>
        <w:footnoteReference w:id="6"/>
      </w:r>
      <w:r>
        <w:t xml:space="preserve"> were chosen to have the same -3dB </w:t>
      </w:r>
      <w:r w:rsidR="00C55CAB">
        <w:t>cut-off</w:t>
      </w:r>
      <w:r>
        <w:t xml:space="preserve"> frequency. </w:t>
      </w:r>
    </w:p>
    <w:p w14:paraId="6658947B" w14:textId="77777777" w:rsidR="002D1595" w:rsidRDefault="002D1595" w:rsidP="002D1595">
      <w:r>
        <w:t xml:space="preserve">R22 was chosen to be 10k so that the max current through it would be </w:t>
      </w:r>
    </w:p>
    <w:p w14:paraId="6F4527A5" w14:textId="77777777" w:rsidR="002D1595" w:rsidRPr="00DE65E0" w:rsidRDefault="0035655F" w:rsidP="002D1595">
      <m:oMathPara>
        <m:oMath>
          <m:f>
            <m:fPr>
              <m:ctrlPr>
                <w:rPr>
                  <w:rFonts w:ascii="Cambria Math" w:hAnsi="Cambria Math"/>
                  <w:i/>
                </w:rPr>
              </m:ctrlPr>
            </m:fPr>
            <m:num>
              <m:r>
                <w:rPr>
                  <w:rFonts w:ascii="Cambria Math" w:hAnsi="Cambria Math"/>
                </w:rPr>
                <m:t>5</m:t>
              </m:r>
            </m:num>
            <m:den>
              <m:r>
                <w:rPr>
                  <w:rFonts w:ascii="Cambria Math" w:hAnsi="Cambria Math"/>
                </w:rPr>
                <m:t>10k</m:t>
              </m:r>
            </m:den>
          </m:f>
          <m:r>
            <w:rPr>
              <w:rFonts w:ascii="Cambria Math" w:hAnsi="Cambria Math"/>
            </w:rPr>
            <m:t>=500μA</m:t>
          </m:r>
        </m:oMath>
      </m:oMathPara>
    </w:p>
    <w:p w14:paraId="4B0ED389" w14:textId="77777777" w:rsidR="00DE65E0" w:rsidRDefault="00DE65E0" w:rsidP="002D1595">
      <w:r>
        <w:t>Because the -3dB was chosen to be 1ms which is analogous to 1kHz (close to PWM frequency of 980Hz), the capacitor C8 value is:</w:t>
      </w:r>
    </w:p>
    <w:p w14:paraId="12D60C82" w14:textId="77777777" w:rsidR="00DE65E0" w:rsidRPr="00DE65E0" w:rsidRDefault="00DE65E0" w:rsidP="002D1595">
      <m:oMathPara>
        <m:oMath>
          <m:r>
            <w:rPr>
              <w:rFonts w:ascii="Cambria Math" w:hAnsi="Cambria Math"/>
            </w:rPr>
            <m:t>1m=RC=10k∙C</m:t>
          </m:r>
        </m:oMath>
      </m:oMathPara>
    </w:p>
    <w:p w14:paraId="38AA939F" w14:textId="77777777" w:rsidR="00DE65E0" w:rsidRPr="00DE65E0" w:rsidRDefault="00DE65E0" w:rsidP="002D1595">
      <m:oMathPara>
        <m:oMath>
          <m:r>
            <w:rPr>
              <w:rFonts w:ascii="Cambria Math" w:hAnsi="Cambria Math"/>
            </w:rPr>
            <w:lastRenderedPageBreak/>
            <m:t>∴C=100n</m:t>
          </m:r>
        </m:oMath>
      </m:oMathPara>
    </w:p>
    <w:p w14:paraId="02EDFDAD" w14:textId="77777777" w:rsidR="00DE65E0" w:rsidRDefault="00DE65E0" w:rsidP="002D1595">
      <w:r>
        <w:t>R23 is chosen to be larger so that the extra current draw through R22 is minimal. Had that not been the case, the max voltage out of the PWM filter would never reach 5V.</w:t>
      </w:r>
    </w:p>
    <w:p w14:paraId="7F299130" w14:textId="77777777" w:rsidR="00DE65E0" w:rsidRDefault="00DE65E0" w:rsidP="002D1595">
      <w:r>
        <w:t>Choose R23 = 100k</w:t>
      </w:r>
      <w:r>
        <w:tab/>
      </w:r>
    </w:p>
    <w:p w14:paraId="78B3D93F" w14:textId="77777777" w:rsidR="00DE65E0" w:rsidRPr="00DE65E0" w:rsidRDefault="00DE65E0" w:rsidP="002D1595">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9</m:t>
              </m:r>
            </m:sub>
          </m:sSub>
          <m:r>
            <w:rPr>
              <w:rFonts w:ascii="Cambria Math" w:hAnsi="Cambria Math"/>
            </w:rPr>
            <m:t>=10n</m:t>
          </m:r>
        </m:oMath>
      </m:oMathPara>
    </w:p>
    <w:p w14:paraId="26A22B91" w14:textId="77777777" w:rsidR="00DE65E0" w:rsidRDefault="00DE65E0" w:rsidP="002D1595">
      <w:r>
        <w:t>Since it is now a 2</w:t>
      </w:r>
      <w:r w:rsidRPr="00DE65E0">
        <w:rPr>
          <w:vertAlign w:val="superscript"/>
        </w:rPr>
        <w:t>nd</w:t>
      </w:r>
      <w:r>
        <w:t xml:space="preserve"> order filter, the base 10 logarithmic magnitude decreases at a rate of -40dB/</w:t>
      </w:r>
      <w:r w:rsidR="00C55CAB">
        <w:t>div.</w:t>
      </w:r>
    </w:p>
    <w:p w14:paraId="366E1FE2" w14:textId="77777777" w:rsidR="00DE65E0" w:rsidRDefault="00DE65E0" w:rsidP="002D1595"/>
    <w:p w14:paraId="39CA0282" w14:textId="77777777" w:rsidR="00DE65E0" w:rsidRPr="002D1595" w:rsidRDefault="00DE65E0" w:rsidP="002D1595"/>
    <w:p w14:paraId="15CF142A" w14:textId="77777777" w:rsidR="005B3561" w:rsidRDefault="005B3561" w:rsidP="002D1595">
      <w:pPr>
        <w:jc w:val="center"/>
      </w:pPr>
      <w:r>
        <w:br w:type="page"/>
      </w:r>
    </w:p>
    <w:p w14:paraId="4445480E" w14:textId="77777777" w:rsidR="0036727C" w:rsidRDefault="0036727C">
      <w:pPr>
        <w:spacing w:line="240" w:lineRule="auto"/>
        <w:ind w:firstLine="0"/>
        <w:jc w:val="left"/>
        <w:rPr>
          <w:rFonts w:ascii="cmbx12" w:hAnsi="cmbx12" w:cs="Arial"/>
          <w:bCs/>
          <w:iCs/>
          <w:sz w:val="24"/>
          <w:szCs w:val="28"/>
        </w:rPr>
      </w:pPr>
    </w:p>
    <w:p w14:paraId="30EA0ECA" w14:textId="77777777" w:rsidR="0036727C" w:rsidRDefault="0036727C" w:rsidP="0036727C">
      <w:pPr>
        <w:pStyle w:val="Heading1"/>
      </w:pPr>
      <w:bookmarkStart w:id="102" w:name="_Toc465035094"/>
      <w:r>
        <w:t>Appendix F: Source code</w:t>
      </w:r>
      <w:bookmarkEnd w:id="102"/>
    </w:p>
    <w:p w14:paraId="1E461C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w:t>
      </w:r>
    </w:p>
    <w:p w14:paraId="02C8A7A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@authors:</w:t>
      </w:r>
    </w:p>
    <w:p w14:paraId="66D52961"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Jean de Smidt 18393799</w:t>
      </w:r>
    </w:p>
    <w:p w14:paraId="1AA15B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Karlien Heyns 18552463</w:t>
      </w:r>
    </w:p>
    <w:p w14:paraId="3B3CAE93"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Tristan Nel 18179460</w:t>
      </w:r>
    </w:p>
    <w:p w14:paraId="220218AB"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Daniel Leonard Robinson 18361137</w:t>
      </w:r>
    </w:p>
    <w:p w14:paraId="457914BD"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511D6E7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712413A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This is a program designed to interface between a 15W power supply</w:t>
      </w:r>
    </w:p>
    <w:p w14:paraId="10133654"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a PC via an Ardiuno.</w:t>
      </w:r>
    </w:p>
    <w:p w14:paraId="4C17F8C6"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uses the serial standard at 9600 baud.</w:t>
      </w:r>
    </w:p>
    <w:p w14:paraId="4EAFAFF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for Design E344 at Stellenbosch University</w:t>
      </w:r>
    </w:p>
    <w:p w14:paraId="44FEE0D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010360F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includes calibration procedures, as well as viewing measurements,</w:t>
      </w:r>
    </w:p>
    <w:p w14:paraId="79AC59B8"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setting voltages or currents.</w:t>
      </w:r>
    </w:p>
    <w:p w14:paraId="63FACE32"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27C53E3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not yet production level, and is merely a proof of concept</w:t>
      </w:r>
    </w:p>
    <w:p w14:paraId="54EF921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prototype for the purposes of demonstrating the functionality</w:t>
      </w:r>
    </w:p>
    <w:p w14:paraId="05C4C10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of a power supply via a PC.</w:t>
      </w:r>
    </w:p>
    <w:p w14:paraId="682E95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5E26FC37"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Lastly, this can be used as a platform to add features,</w:t>
      </w:r>
    </w:p>
    <w:p w14:paraId="18A6BB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such as battery charging using profiles for lead, NiH, lithium etc.</w:t>
      </w:r>
    </w:p>
    <w:p w14:paraId="4F7C7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FF8000"/>
          <w:sz w:val="20"/>
          <w:szCs w:val="20"/>
          <w:lang w:val="en-ZA" w:eastAsia="en-ZA"/>
        </w:rPr>
        <w:t>"""</w:t>
      </w:r>
    </w:p>
    <w:p w14:paraId="750929E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B986F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1F5E9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p>
    <w:p w14:paraId="721C15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util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7262C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p>
    <w:p w14:paraId="5144A0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PIL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50C83C5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p>
    <w:p w14:paraId="2CBEBB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C3C5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p>
    <w:p w14:paraId="22FE26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B2085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version_info</w:t>
      </w:r>
      <w:r w:rsidRPr="00AF4079">
        <w:rPr>
          <w:rFonts w:ascii="Courier New" w:hAnsi="Courier New" w:cs="Courier New"/>
          <w:b/>
          <w:bCs/>
          <w:color w:val="000080"/>
          <w:sz w:val="20"/>
          <w:szCs w:val="20"/>
          <w:lang w:val="en-ZA" w:eastAsia="en-ZA"/>
        </w:rPr>
        <w:t>&lt;(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79BB3B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1EE7B3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39E254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CC6F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tkFont</w:t>
      </w:r>
    </w:p>
    <w:p w14:paraId="4FE4F0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DECE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9B80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2AA2AB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DA204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"C:\GIT\software-interface\SerialComms.py", line 12, in &lt;module&gt;</w:t>
      </w:r>
    </w:p>
    <w:p w14:paraId="0BA532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lastRenderedPageBreak/>
        <w:t>#    import serial</w:t>
      </w:r>
    </w:p>
    <w:p w14:paraId="5B99B4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serial</w:t>
      </w:r>
    </w:p>
    <w:p w14:paraId="32BC61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FF3201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D23E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pyserial</w:t>
      </w:r>
    </w:p>
    <w:p w14:paraId="545E4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FC820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7B814C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735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Traceback (most recent call last):</w:t>
      </w:r>
    </w:p>
    <w:p w14:paraId="252A91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 repos\software-interface\power-supply-gui.py", line 3, in &lt;module&gt;</w:t>
      </w:r>
    </w:p>
    <w:p w14:paraId="6D1F703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 PIL.Image</w:t>
      </w:r>
    </w:p>
    <w:p w14:paraId="6A20060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PIL.Image</w:t>
      </w:r>
    </w:p>
    <w:p w14:paraId="699523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97EB1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C677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image</w:t>
      </w:r>
    </w:p>
    <w:p w14:paraId="1749AF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0D025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SerialComms</w:t>
      </w:r>
    </w:p>
    <w:p w14:paraId="4C445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 = SerialComms.SerialComms('COM1',9600)</w:t>
      </w:r>
    </w:p>
    <w:p w14:paraId="760654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#s.receive()</w:t>
      </w:r>
    </w:p>
    <w:p w14:paraId="6BEA06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0FC2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root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w:t>
      </w:r>
      <w:r w:rsidRPr="00AF4079">
        <w:rPr>
          <w:rFonts w:ascii="Courier New" w:hAnsi="Courier New" w:cs="Courier New"/>
          <w:b/>
          <w:bCs/>
          <w:color w:val="000080"/>
          <w:sz w:val="20"/>
          <w:szCs w:val="20"/>
          <w:lang w:val="en-ZA" w:eastAsia="en-ZA"/>
        </w:rPr>
        <w:t>()</w:t>
      </w:r>
    </w:p>
    <w:p w14:paraId="53B471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C7DCE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title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"Bruhhhhh. pls."</w:t>
      </w:r>
      <w:r w:rsidRPr="00AF4079">
        <w:rPr>
          <w:rFonts w:ascii="Courier New" w:hAnsi="Courier New" w:cs="Courier New"/>
          <w:b/>
          <w:bCs/>
          <w:color w:val="000080"/>
          <w:sz w:val="20"/>
          <w:szCs w:val="20"/>
          <w:lang w:val="en-ZA" w:eastAsia="en-ZA"/>
        </w:rPr>
        <w:t>)</w:t>
      </w:r>
    </w:p>
    <w:p w14:paraId="11561A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geometry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"580x720"</w:t>
      </w:r>
      <w:r w:rsidRPr="00AF4079">
        <w:rPr>
          <w:rFonts w:ascii="Courier New" w:hAnsi="Courier New" w:cs="Courier New"/>
          <w:b/>
          <w:bCs/>
          <w:color w:val="000080"/>
          <w:sz w:val="20"/>
          <w:szCs w:val="20"/>
          <w:lang w:val="en-ZA" w:eastAsia="en-ZA"/>
        </w:rPr>
        <w:t>)</w:t>
      </w:r>
    </w:p>
    <w:p w14:paraId="2F546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resizable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width</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p>
    <w:p w14:paraId="5475D1D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6FFD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frame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580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720</w:t>
      </w:r>
      <w:r w:rsidRPr="00AF4079">
        <w:rPr>
          <w:rFonts w:ascii="Courier New" w:hAnsi="Courier New" w:cs="Courier New"/>
          <w:b/>
          <w:bCs/>
          <w:color w:val="000080"/>
          <w:sz w:val="20"/>
          <w:szCs w:val="20"/>
          <w:lang w:val="en-ZA" w:eastAsia="en-ZA"/>
        </w:rPr>
        <w:t>)</w:t>
      </w:r>
    </w:p>
    <w:p w14:paraId="60443C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#frame.configure(width=800,height=800)</w:t>
      </w:r>
    </w:p>
    <w:p w14:paraId="34CD27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grid_propagate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3D7750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561546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labelfont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p>
    <w:p w14:paraId="21EFC2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buttonfont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weight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BOLD</w:t>
      </w:r>
      <w:r w:rsidRPr="00AF4079">
        <w:rPr>
          <w:rFonts w:ascii="Courier New" w:hAnsi="Courier New" w:cs="Courier New"/>
          <w:b/>
          <w:bCs/>
          <w:color w:val="000080"/>
          <w:sz w:val="20"/>
          <w:szCs w:val="20"/>
          <w:lang w:val="en-ZA" w:eastAsia="en-ZA"/>
        </w:rPr>
        <w:t>)</w:t>
      </w:r>
    </w:p>
    <w:p w14:paraId="0615808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"a.png"</w:t>
      </w:r>
      <w:r w:rsidRPr="00AF4079">
        <w:rPr>
          <w:rFonts w:ascii="Courier New" w:hAnsi="Courier New" w:cs="Courier New"/>
          <w:b/>
          <w:bCs/>
          <w:color w:val="000080"/>
          <w:sz w:val="20"/>
          <w:szCs w:val="20"/>
          <w:lang w:val="en-ZA" w:eastAsia="en-ZA"/>
        </w:rPr>
        <w:t>)</w:t>
      </w:r>
    </w:p>
    <w:p w14:paraId="01EF5A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photo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PhotoImage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p>
    <w:p w14:paraId="567A91E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73C56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D579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variables</w:t>
      </w:r>
    </w:p>
    <w:p w14:paraId="389096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1DF126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stream_checked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476CD91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5D0CA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25F86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4E15D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#calibration variables</w:t>
      </w:r>
    </w:p>
    <w:p w14:paraId="14CDC7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#outvalue = vratio*(vmeasured-voffset)</w:t>
      </w:r>
    </w:p>
    <w:p w14:paraId="355EFF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188E48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257E33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758D79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4F7726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"First instance of ratio"</w:t>
      </w:r>
      <w:r w:rsidRPr="00AF4079">
        <w:rPr>
          <w:rFonts w:ascii="Courier New" w:hAnsi="Courier New" w:cs="Courier New"/>
          <w:b/>
          <w:bCs/>
          <w:color w:val="000080"/>
          <w:sz w:val="20"/>
          <w:szCs w:val="20"/>
          <w:lang w:val="en-ZA" w:eastAsia="en-ZA"/>
        </w:rPr>
        <w:t>)</w:t>
      </w:r>
    </w:p>
    <w:p w14:paraId="290FE4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text fields</w:t>
      </w:r>
    </w:p>
    <w:p w14:paraId="61C153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509E6C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68BD28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curr_meas_val_text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3BBB510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20CE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1A9F3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#functions</w:t>
      </w:r>
    </w:p>
    <w:p w14:paraId="5FE6A0B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enabled</w:t>
      </w:r>
      <w:r w:rsidRPr="00AF4079">
        <w:rPr>
          <w:rFonts w:ascii="Courier New" w:hAnsi="Courier New" w:cs="Courier New"/>
          <w:b/>
          <w:bCs/>
          <w:color w:val="000080"/>
          <w:sz w:val="20"/>
          <w:szCs w:val="20"/>
          <w:lang w:val="en-ZA" w:eastAsia="en-ZA"/>
        </w:rPr>
        <w:t>):</w:t>
      </w:r>
    </w:p>
    <w:p w14:paraId="2DB16A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enabled</w:t>
      </w:r>
      <w:r w:rsidRPr="00AF4079">
        <w:rPr>
          <w:rFonts w:ascii="Courier New" w:hAnsi="Courier New" w:cs="Courier New"/>
          <w:b/>
          <w:bCs/>
          <w:color w:val="000080"/>
          <w:sz w:val="20"/>
          <w:szCs w:val="20"/>
          <w:lang w:val="en-ZA" w:eastAsia="en-ZA"/>
        </w:rPr>
        <w:t>:</w:t>
      </w:r>
    </w:p>
    <w:p w14:paraId="0A4E68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"on"</w:t>
      </w:r>
    </w:p>
    <w:p w14:paraId="7D0991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73250B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"off"</w:t>
      </w:r>
    </w:p>
    <w:p w14:paraId="6F2BC6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D76522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w:t>
      </w:r>
      <w:r w:rsidR="00AF4079" w:rsidRPr="00AF4079">
        <w:rPr>
          <w:rFonts w:ascii="Courier New" w:hAnsi="Courier New" w:cs="Courier New"/>
          <w:color w:val="008000"/>
          <w:sz w:val="20"/>
          <w:szCs w:val="20"/>
          <w:lang w:val="en-ZA" w:eastAsia="en-ZA"/>
        </w:rPr>
        <w:t>h</w:t>
      </w:r>
      <w:r>
        <w:rPr>
          <w:rFonts w:ascii="Courier New" w:hAnsi="Courier New" w:cs="Courier New"/>
          <w:color w:val="008000"/>
          <w:sz w:val="20"/>
          <w:szCs w:val="20"/>
          <w:lang w:val="en-ZA" w:eastAsia="en-ZA"/>
        </w:rPr>
        <w:t>e</w:t>
      </w:r>
      <w:r w:rsidR="00AF4079" w:rsidRPr="00AF4079">
        <w:rPr>
          <w:rFonts w:ascii="Courier New" w:hAnsi="Courier New" w:cs="Courier New"/>
          <w:color w:val="008000"/>
          <w:sz w:val="20"/>
          <w:szCs w:val="20"/>
          <w:lang w:val="en-ZA" w:eastAsia="en-ZA"/>
        </w:rPr>
        <w:t xml:space="preserve"> labels</w:t>
      </w:r>
    </w:p>
    <w:p w14:paraId="3F3A9E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background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photo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place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x</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y</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relwidth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relheight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p>
    <w:p w14:paraId="46DE6E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548A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6C3FBE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487A8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34F4B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 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4044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baudratelabel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"Baud Rate"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44070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Voltage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72309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Current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163462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errorlabel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2A5C9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otherlabel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"Other commands"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D1E1C7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736AB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376664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E3B6D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8D592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346DB5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6FCCCF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F4F8B42"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textentries</w:t>
      </w:r>
    </w:p>
    <w:p w14:paraId="499E368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StringVar</w:t>
      </w:r>
      <w:r w:rsidRPr="00AF4079">
        <w:rPr>
          <w:rFonts w:ascii="Courier New" w:hAnsi="Courier New" w:cs="Courier New"/>
          <w:b/>
          <w:bCs/>
          <w:color w:val="000080"/>
          <w:sz w:val="20"/>
          <w:szCs w:val="20"/>
          <w:lang w:val="en-ZA" w:eastAsia="en-ZA"/>
        </w:rPr>
        <w:t>()</w:t>
      </w:r>
    </w:p>
    <w:p w14:paraId="559E7A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BCCDB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D0062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2D5615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F03CA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2F76B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790AEC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30CF4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131A0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setcurrentgainentry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68864A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2F4CBCD"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w:t>
      </w:r>
    </w:p>
    <w:p w14:paraId="043B345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E52CD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79AD77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"Voltage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0EE130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FFD48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CF5D8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refresh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4844C4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11396A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clear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blue"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B59C8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4411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0A618A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5B134F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0ED00E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D903FE"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label layout</w:t>
      </w:r>
    </w:p>
    <w:p w14:paraId="467B11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150</w:t>
      </w:r>
      <w:r w:rsidRPr="00AF4079">
        <w:rPr>
          <w:rFonts w:ascii="Courier New" w:hAnsi="Courier New" w:cs="Courier New"/>
          <w:b/>
          <w:bCs/>
          <w:color w:val="000080"/>
          <w:sz w:val="20"/>
          <w:szCs w:val="20"/>
          <w:lang w:val="en-ZA" w:eastAsia="en-ZA"/>
        </w:rPr>
        <w:t>)</w:t>
      </w:r>
    </w:p>
    <w:p w14:paraId="7A4ACB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100</w:t>
      </w:r>
      <w:r w:rsidRPr="00AF4079">
        <w:rPr>
          <w:rFonts w:ascii="Courier New" w:hAnsi="Courier New" w:cs="Courier New"/>
          <w:b/>
          <w:bCs/>
          <w:color w:val="000080"/>
          <w:sz w:val="20"/>
          <w:szCs w:val="20"/>
          <w:lang w:val="en-ZA" w:eastAsia="en-ZA"/>
        </w:rPr>
        <w:t>)</w:t>
      </w:r>
    </w:p>
    <w:p w14:paraId="2273F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54D8A4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62BD3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2A65C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DAB35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C2BC7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683A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3E0B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F35AEE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698307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2CBDB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1B9967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7CEEF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8B5EE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8720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baudratelabel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90749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7AB6E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C38B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6C95E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otherlabel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64A3F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7E4F6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textentry layout</w:t>
      </w:r>
    </w:p>
    <w:p w14:paraId="4DB8D1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63D6C0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D657F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9DB94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7D511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409AE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287B1F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AC2B5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C95E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2ABB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maybe we don't need these two lines?</w:t>
      </w:r>
    </w:p>
    <w:p w14:paraId="447154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#frame.columnconfigure(2, weight=3)</w:t>
      </w:r>
    </w:p>
    <w:p w14:paraId="4ACCEC5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#frame.columnconfigure(3, weight=3)</w:t>
      </w:r>
    </w:p>
    <w:p w14:paraId="3294A8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1E2004"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 layout</w:t>
      </w:r>
    </w:p>
    <w:p w14:paraId="7ABF0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sticky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w:t>
      </w:r>
      <w:r w:rsidRPr="00AF4079">
        <w:rPr>
          <w:rFonts w:ascii="Courier New" w:hAnsi="Courier New" w:cs="Courier New"/>
          <w:b/>
          <w:bCs/>
          <w:color w:val="000080"/>
          <w:sz w:val="20"/>
          <w:szCs w:val="20"/>
          <w:lang w:val="en-ZA" w:eastAsia="en-ZA"/>
        </w:rPr>
        <w:t>)</w:t>
      </w:r>
    </w:p>
    <w:p w14:paraId="0C7417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CA42D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181BF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9ABB1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8</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1ABB9D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A16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C3081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BD3E2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AB28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33B2F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09EC5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61BB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118D6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0D78D0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setup</w:t>
      </w:r>
    </w:p>
    <w:p w14:paraId="58493D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xml:space="preserve">#maybe change text to a command ("Turn stream on") to show it is a button that can be pressed </w:t>
      </w:r>
    </w:p>
    <w:p w14:paraId="0CCDF5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always display the same nr of digits</w:t>
      </w:r>
    </w:p>
    <w:p w14:paraId="544D7E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A"</w:t>
      </w:r>
      <w:r w:rsidRPr="00AF4079">
        <w:rPr>
          <w:rFonts w:ascii="Courier New" w:hAnsi="Courier New" w:cs="Courier New"/>
          <w:b/>
          <w:bCs/>
          <w:color w:val="000080"/>
          <w:sz w:val="20"/>
          <w:szCs w:val="20"/>
          <w:lang w:val="en-ZA" w:eastAsia="en-ZA"/>
        </w:rPr>
        <w:t>)</w:t>
      </w:r>
    </w:p>
    <w:p w14:paraId="3BF863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316DCF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find_arduino</w:t>
      </w:r>
      <w:r w:rsidRPr="00AF4079">
        <w:rPr>
          <w:rFonts w:ascii="Courier New" w:hAnsi="Courier New" w:cs="Courier New"/>
          <w:b/>
          <w:bCs/>
          <w:color w:val="000080"/>
          <w:sz w:val="20"/>
          <w:szCs w:val="20"/>
          <w:lang w:val="en-ZA" w:eastAsia="en-ZA"/>
        </w:rPr>
        <w:t>():</w:t>
      </w:r>
    </w:p>
    <w:p w14:paraId="5F28D0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w:t>
      </w:r>
    </w:p>
    <w:p w14:paraId="3BE1B14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C5A1E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Find Live Ports</w:t>
      </w:r>
    </w:p>
    <w:p w14:paraId="084923F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ports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list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comports</w:t>
      </w:r>
      <w:r w:rsidRPr="00AF4079">
        <w:rPr>
          <w:rFonts w:ascii="Courier New" w:hAnsi="Courier New" w:cs="Courier New"/>
          <w:b/>
          <w:bCs/>
          <w:color w:val="000080"/>
          <w:sz w:val="20"/>
          <w:szCs w:val="20"/>
          <w:lang w:val="en-ZA" w:eastAsia="en-ZA"/>
        </w:rPr>
        <w:t>())</w:t>
      </w:r>
    </w:p>
    <w:p w14:paraId="78F5E38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p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ports</w:t>
      </w:r>
      <w:r w:rsidRPr="00AF4079">
        <w:rPr>
          <w:rFonts w:ascii="Courier New" w:hAnsi="Courier New" w:cs="Courier New"/>
          <w:b/>
          <w:bCs/>
          <w:color w:val="000080"/>
          <w:sz w:val="20"/>
          <w:szCs w:val="20"/>
          <w:lang w:val="en-ZA" w:eastAsia="en-ZA"/>
        </w:rPr>
        <w:t>:</w:t>
      </w:r>
    </w:p>
    <w:p w14:paraId="0C272E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debug automatically finding Arduino by uncommenting next line</w:t>
      </w:r>
    </w:p>
    <w:p w14:paraId="562BF6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p</w:t>
      </w:r>
    </w:p>
    <w:p w14:paraId="6F9368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obj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p>
    <w:p w14:paraId="05100E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"Arduino"</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obj</w:t>
      </w:r>
      <w:r w:rsidRPr="00AF4079">
        <w:rPr>
          <w:rFonts w:ascii="Courier New" w:hAnsi="Courier New" w:cs="Courier New"/>
          <w:b/>
          <w:bCs/>
          <w:color w:val="000080"/>
          <w:sz w:val="20"/>
          <w:szCs w:val="20"/>
          <w:lang w:val="en-ZA" w:eastAsia="en-ZA"/>
        </w:rPr>
        <w:t>:</w:t>
      </w:r>
    </w:p>
    <w:p w14:paraId="54152F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BD12D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"Found Arduino at %s\n"</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serPort</w:t>
      </w:r>
    </w:p>
    <w:p w14:paraId="32BECA3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serPort</w:t>
      </w:r>
    </w:p>
    <w:p w14:paraId="5C60D3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9944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7E288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88C0F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28971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#All t</w:t>
      </w:r>
      <w:r w:rsidR="007802E5">
        <w:rPr>
          <w:rFonts w:ascii="Courier New" w:hAnsi="Courier New" w:cs="Courier New"/>
          <w:color w:val="008000"/>
          <w:sz w:val="20"/>
          <w:szCs w:val="20"/>
          <w:lang w:val="en-ZA" w:eastAsia="en-ZA"/>
        </w:rPr>
        <w:t>he</w:t>
      </w:r>
      <w:r w:rsidRPr="00AF4079">
        <w:rPr>
          <w:rFonts w:ascii="Courier New" w:hAnsi="Courier New" w:cs="Courier New"/>
          <w:color w:val="008000"/>
          <w:sz w:val="20"/>
          <w:szCs w:val="20"/>
          <w:lang w:val="en-ZA" w:eastAsia="en-ZA"/>
        </w:rPr>
        <w:t xml:space="preserve"> events</w:t>
      </w:r>
    </w:p>
    <w:p w14:paraId="503945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lastRenderedPageBreak/>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connectf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403086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SerialComm</w:t>
      </w:r>
    </w:p>
    <w:p w14:paraId="209E2C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connected</w:t>
      </w:r>
    </w:p>
    <w:p w14:paraId="6F2741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#Check if existing connection is open</w:t>
      </w:r>
    </w:p>
    <w:p w14:paraId="5017FC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#Open new connection</w:t>
      </w:r>
    </w:p>
    <w:p w14:paraId="433812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'Connecting'</w:t>
      </w:r>
    </w:p>
    <w:p w14:paraId="59261A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25DB7B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#Get values</w:t>
      </w:r>
    </w:p>
    <w:p w14:paraId="70115C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652948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7BCE3F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32A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#Input error checking</w:t>
      </w:r>
    </w:p>
    <w:p w14:paraId="072EF7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2FCC7A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compile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'^COM\d+$'</w:t>
      </w:r>
      <w:r w:rsidRPr="00AF4079">
        <w:rPr>
          <w:rFonts w:ascii="Courier New" w:hAnsi="Courier New" w:cs="Courier New"/>
          <w:b/>
          <w:bCs/>
          <w:color w:val="000080"/>
          <w:sz w:val="20"/>
          <w:szCs w:val="20"/>
          <w:lang w:val="en-ZA" w:eastAsia="en-ZA"/>
        </w:rPr>
        <w:t>)</w:t>
      </w:r>
    </w:p>
    <w:p w14:paraId="528140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r.match(comport)</w:t>
      </w:r>
    </w:p>
    <w:p w14:paraId="438AA7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isdigit</w:t>
      </w:r>
      <w:r w:rsidRPr="00AF4079">
        <w:rPr>
          <w:rFonts w:ascii="Courier New" w:hAnsi="Courier New" w:cs="Courier New"/>
          <w:b/>
          <w:bCs/>
          <w:color w:val="000080"/>
          <w:sz w:val="20"/>
          <w:szCs w:val="20"/>
          <w:lang w:val="en-ZA" w:eastAsia="en-ZA"/>
        </w:rPr>
        <w:t>():</w:t>
      </w:r>
    </w:p>
    <w:p w14:paraId="395700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59CBB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76872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'Enter a number as the baud rate!'</w:t>
      </w:r>
      <w:r w:rsidRPr="00AF4079">
        <w:rPr>
          <w:rFonts w:ascii="Courier New" w:hAnsi="Courier New" w:cs="Courier New"/>
          <w:b/>
          <w:bCs/>
          <w:color w:val="000080"/>
          <w:sz w:val="20"/>
          <w:szCs w:val="20"/>
          <w:lang w:val="en-ZA" w:eastAsia="en-ZA"/>
        </w:rPr>
        <w:t>)</w:t>
      </w:r>
    </w:p>
    <w:p w14:paraId="38E7A9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match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p>
    <w:p w14:paraId="2A4EA5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263BB0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AEEB7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'Must be format: COM%number%'</w:t>
      </w:r>
      <w:r w:rsidRPr="00AF4079">
        <w:rPr>
          <w:rFonts w:ascii="Courier New" w:hAnsi="Courier New" w:cs="Courier New"/>
          <w:b/>
          <w:bCs/>
          <w:color w:val="000080"/>
          <w:sz w:val="20"/>
          <w:szCs w:val="20"/>
          <w:lang w:val="en-ZA" w:eastAsia="en-ZA"/>
        </w:rPr>
        <w:t>)</w:t>
      </w:r>
    </w:p>
    <w:p w14:paraId="130C22C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check</w:t>
      </w:r>
      <w:r w:rsidRPr="00AF4079">
        <w:rPr>
          <w:rFonts w:ascii="Courier New" w:hAnsi="Courier New" w:cs="Courier New"/>
          <w:b/>
          <w:bCs/>
          <w:color w:val="000080"/>
          <w:sz w:val="20"/>
          <w:szCs w:val="20"/>
          <w:lang w:val="en-ZA" w:eastAsia="en-ZA"/>
        </w:rPr>
        <w:t>:</w:t>
      </w:r>
    </w:p>
    <w:p w14:paraId="539E36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'Invalid input!'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779AFE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1022DEA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t>
      </w:r>
      <w:r w:rsidRPr="00AF4079">
        <w:rPr>
          <w:rFonts w:ascii="Courier New" w:hAnsi="Courier New" w:cs="Courier New"/>
          <w:b/>
          <w:bCs/>
          <w:color w:val="000080"/>
          <w:sz w:val="20"/>
          <w:szCs w:val="20"/>
          <w:lang w:val="en-ZA" w:eastAsia="en-ZA"/>
        </w:rPr>
        <w:t>)</w:t>
      </w:r>
    </w:p>
    <w:p w14:paraId="24C478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2046D3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#Establish connection</w:t>
      </w:r>
    </w:p>
    <w:p w14:paraId="582B8B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p>
    <w:p w14:paraId="199BE59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p>
    <w:p w14:paraId="0CC494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8A4B2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UI</w:t>
      </w:r>
    </w:p>
    <w:p w14:paraId="10712D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w:t>
      </w:r>
      <w:r w:rsidRPr="00AF4079">
        <w:rPr>
          <w:rFonts w:ascii="Courier New" w:hAnsi="Courier New" w:cs="Courier New"/>
          <w:b/>
          <w:bCs/>
          <w:color w:val="000080"/>
          <w:sz w:val="20"/>
          <w:szCs w:val="20"/>
          <w:lang w:val="en-ZA" w:eastAsia="en-ZA"/>
        </w:rPr>
        <w:t>)</w:t>
      </w:r>
    </w:p>
    <w:p w14:paraId="60EEFC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B635E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E2BD9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334C1D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"Connected!"</w:t>
      </w:r>
    </w:p>
    <w:p w14:paraId="0A08C73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DCFE1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7B0BA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connect! Try again'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0969A2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349A00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31517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#Disconnect</w:t>
      </w:r>
    </w:p>
    <w:p w14:paraId="2B249C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68993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56FD53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'Disconnecting...'</w:t>
      </w:r>
    </w:p>
    <w:p w14:paraId="4F7D0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#Close connection</w:t>
      </w:r>
    </w:p>
    <w:p w14:paraId="0A73ED2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close</w:t>
      </w:r>
      <w:r w:rsidRPr="00AF4079">
        <w:rPr>
          <w:rFonts w:ascii="Courier New" w:hAnsi="Courier New" w:cs="Courier New"/>
          <w:b/>
          <w:bCs/>
          <w:color w:val="000080"/>
          <w:sz w:val="20"/>
          <w:szCs w:val="20"/>
          <w:lang w:val="en-ZA" w:eastAsia="en-ZA"/>
        </w:rPr>
        <w:t>()</w:t>
      </w:r>
    </w:p>
    <w:p w14:paraId="1C5D16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3A2F75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9B025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GUI</w:t>
      </w:r>
    </w:p>
    <w:p w14:paraId="058A69C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p>
    <w:p w14:paraId="2A0882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238A3E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989C7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disconnect! Try again'</w:t>
      </w:r>
      <w:r w:rsidRPr="00AF4079">
        <w:rPr>
          <w:rFonts w:ascii="Courier New" w:hAnsi="Courier New" w:cs="Courier New"/>
          <w:b/>
          <w:bCs/>
          <w:color w:val="000080"/>
          <w:sz w:val="20"/>
          <w:szCs w:val="20"/>
          <w:lang w:val="en-ZA" w:eastAsia="en-ZA"/>
        </w:rPr>
        <w:t>)</w:t>
      </w:r>
    </w:p>
    <w:p w14:paraId="05A5DCF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471AE6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DFAE6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setVOffset</w:t>
      </w:r>
      <w:r w:rsidRPr="00AF4079">
        <w:rPr>
          <w:rFonts w:ascii="Courier New" w:hAnsi="Courier New" w:cs="Courier New"/>
          <w:b/>
          <w:bCs/>
          <w:color w:val="000080"/>
          <w:sz w:val="20"/>
          <w:szCs w:val="20"/>
          <w:lang w:val="en-ZA" w:eastAsia="en-ZA"/>
        </w:rPr>
        <w:t>()</w:t>
      </w:r>
    </w:p>
    <w:p w14:paraId="4D6732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0B1698D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7CF2E4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0D2A30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setVRatio</w:t>
      </w:r>
      <w:r w:rsidRPr="00AF4079">
        <w:rPr>
          <w:rFonts w:ascii="Courier New" w:hAnsi="Courier New" w:cs="Courier New"/>
          <w:b/>
          <w:bCs/>
          <w:color w:val="000080"/>
          <w:sz w:val="20"/>
          <w:szCs w:val="20"/>
          <w:lang w:val="en-ZA" w:eastAsia="en-ZA"/>
        </w:rPr>
        <w:t>()</w:t>
      </w:r>
    </w:p>
    <w:p w14:paraId="268BF2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61EFAE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
    <w:p w14:paraId="430DA9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E3C92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74D136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setIOffset</w:t>
      </w:r>
      <w:r w:rsidRPr="00AF4079">
        <w:rPr>
          <w:rFonts w:ascii="Courier New" w:hAnsi="Courier New" w:cs="Courier New"/>
          <w:b/>
          <w:bCs/>
          <w:color w:val="000080"/>
          <w:sz w:val="20"/>
          <w:szCs w:val="20"/>
          <w:lang w:val="en-ZA" w:eastAsia="en-ZA"/>
        </w:rPr>
        <w:t>()</w:t>
      </w:r>
    </w:p>
    <w:p w14:paraId="191BFF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23557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3368AD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51D0D4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setIRatio</w:t>
      </w:r>
      <w:r w:rsidRPr="00AF4079">
        <w:rPr>
          <w:rFonts w:ascii="Courier New" w:hAnsi="Courier New" w:cs="Courier New"/>
          <w:b/>
          <w:bCs/>
          <w:color w:val="000080"/>
          <w:sz w:val="20"/>
          <w:szCs w:val="20"/>
          <w:lang w:val="en-ZA" w:eastAsia="en-ZA"/>
        </w:rPr>
        <w:t>()</w:t>
      </w:r>
    </w:p>
    <w:p w14:paraId="537A15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0D9CA5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p>
    <w:p w14:paraId="4D97E4D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sendf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573242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command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3E2661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command</w:t>
      </w:r>
      <w:r w:rsidRPr="00AF4079">
        <w:rPr>
          <w:rFonts w:ascii="Courier New" w:hAnsi="Courier New" w:cs="Courier New"/>
          <w:b/>
          <w:bCs/>
          <w:color w:val="000080"/>
          <w:sz w:val="20"/>
          <w:szCs w:val="20"/>
          <w:lang w:val="en-ZA" w:eastAsia="en-ZA"/>
        </w:rPr>
        <w:t>)</w:t>
      </w:r>
    </w:p>
    <w:p w14:paraId="616560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command</w:t>
      </w:r>
    </w:p>
    <w:p w14:paraId="093A8E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67909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clearf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0C69C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052CB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"cleared"</w:t>
      </w:r>
    </w:p>
    <w:p w14:paraId="135778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AB1B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streamf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83DDD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stream_enabled</w:t>
      </w:r>
    </w:p>
    <w:p w14:paraId="0868F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change to false with new button text?</w:t>
      </w:r>
    </w:p>
    <w:p w14:paraId="3E8C2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"streaming measurements: "</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21F73B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#("Turn stream on/off")</w:t>
      </w:r>
    </w:p>
    <w:p w14:paraId="24A16C0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5FBAA1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5CB40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refresh_comport(event=0):</w:t>
      </w:r>
    </w:p>
    <w:p w14:paraId="316A98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comportentry.delete(0,END)</w:t>
      </w:r>
    </w:p>
    <w:p w14:paraId="616D2F0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comportentry.insert(0,find_arduino())</w:t>
      </w:r>
    </w:p>
    <w:p w14:paraId="34B0F1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3387D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setvoltagef(event=0):</w:t>
      </w:r>
    </w:p>
    <w:p w14:paraId="292989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398B81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7E7C8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connected:</w:t>
      </w:r>
    </w:p>
    <w:p w14:paraId="5206D42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B065F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6E98B73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setvoltagegainentry.get()</w:t>
      </w:r>
    </w:p>
    <w:p w14:paraId="73B9A4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voltageText = setvoltageentry.get()</w:t>
      </w:r>
    </w:p>
    <w:p w14:paraId="33EE75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E152F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6DD303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3429E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 = float(voltageText)</w:t>
      </w:r>
    </w:p>
    <w:p w14:paraId="3DB674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1BAB9D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int(voltage/gain/5*25600)</w:t>
      </w:r>
    </w:p>
    <w:p w14:paraId="21CC37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1AB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DD338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"set.voltage." + str(value)</w:t>
      </w:r>
    </w:p>
    <w:p w14:paraId="3B298D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442A80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2D9DE33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396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94899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12C11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2A19E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setcurrentf(event=0):</w:t>
      </w:r>
    </w:p>
    <w:p w14:paraId="4D523B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66C09A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5E97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810D7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93501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31981B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setcurrentgainentry.get()</w:t>
      </w:r>
    </w:p>
    <w:p w14:paraId="337013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currentText = setcurrententry.get()</w:t>
      </w:r>
    </w:p>
    <w:p w14:paraId="6DAE57F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47078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79CA44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FBF13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 = float(currentText)</w:t>
      </w:r>
    </w:p>
    <w:p w14:paraId="404C3B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478B48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int(current/gain/5*1280)</w:t>
      </w:r>
    </w:p>
    <w:p w14:paraId="457755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E11217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23E14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"set.current." + str(value)</w:t>
      </w:r>
    </w:p>
    <w:p w14:paraId="62A04C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3A97B8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6999C2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ABC19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D1947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3DD64D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1551D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966B253"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0000"/>
          <w:sz w:val="20"/>
          <w:szCs w:val="20"/>
          <w:lang w:val="en-ZA" w:eastAsia="en-ZA"/>
        </w:rPr>
        <w:t>#Button bindings to the</w:t>
      </w:r>
      <w:r w:rsidR="00AF4079" w:rsidRPr="00AF4079">
        <w:rPr>
          <w:rFonts w:ascii="Courier New" w:hAnsi="Courier New" w:cs="Courier New"/>
          <w:color w:val="000000"/>
          <w:sz w:val="20"/>
          <w:szCs w:val="20"/>
          <w:lang w:val="en-ZA" w:eastAsia="en-ZA"/>
        </w:rPr>
        <w:t xml:space="preserve"> events</w:t>
      </w:r>
    </w:p>
    <w:p w14:paraId="13D3DF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connect.bind("&lt;Button-1&gt;",connectf)</w:t>
      </w:r>
    </w:p>
    <w:p w14:paraId="4227EC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refresh.bind("&lt;Button-1&gt;",refresh_comport)</w:t>
      </w:r>
    </w:p>
    <w:p w14:paraId="10B311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vcalz.bind("&lt;Button-1&gt;",vcalzerof)</w:t>
      </w:r>
    </w:p>
    <w:p w14:paraId="40B6A7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vcalo.bind("&lt;Button-1&gt;",vcalotherf)</w:t>
      </w:r>
    </w:p>
    <w:p w14:paraId="3A40A9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ccalz.bind("&lt;Button-1&gt;",ccalzerof)</w:t>
      </w:r>
    </w:p>
    <w:p w14:paraId="5DC0F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ccalo.bind("&lt;Button-1&gt;",ccalotherf)</w:t>
      </w:r>
    </w:p>
    <w:p w14:paraId="4F4651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send.bind("&lt;Button-1&gt;",sendf)</w:t>
      </w:r>
    </w:p>
    <w:p w14:paraId="57A877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clear.bind("&lt;Button-1&gt;",clearf)</w:t>
      </w:r>
    </w:p>
    <w:p w14:paraId="74FEE1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streambutton.bind("&lt;Button-1&gt;",streamf)</w:t>
      </w:r>
    </w:p>
    <w:p w14:paraId="711108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setvoltagebutton.bind("&lt;Button-1&gt;",setvoltagef)</w:t>
      </w:r>
    </w:p>
    <w:p w14:paraId="356D29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setcurrentbutton.bind("&lt;Button-1&gt;",setcurrentf)</w:t>
      </w:r>
    </w:p>
    <w:p w14:paraId="37D9B4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5DFFE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update_ms = 99</w:t>
      </w:r>
    </w:p>
    <w:p w14:paraId="6D315E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A1308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updateMeasurements():</w:t>
      </w:r>
    </w:p>
    <w:p w14:paraId="673555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414FE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346E84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EE5EE9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5FE10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1EC0B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6171B2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1CE5F9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535F0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1587E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7AEA5A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0BAD1C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0B26FA1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1548B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36F53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70E108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41464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D6CBA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F476DF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2252839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528FBA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6EEA48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CE689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33A8C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1828232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6D884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4B538E5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5F893B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2EB70D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ratio %f", vratio)</w:t>
      </w:r>
    </w:p>
    <w:p w14:paraId="3F898E6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offset %f", voffset)</w:t>
      </w:r>
    </w:p>
    <w:p w14:paraId="1B2977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Meas %f", volt_meas)</w:t>
      </w:r>
    </w:p>
    <w:p w14:paraId="20DD91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 (vratio*(volt_meas-voffset)))</w:t>
      </w:r>
    </w:p>
    <w:p w14:paraId="6F2C7D6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18D414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B1476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7B1F5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setVRatio():</w:t>
      </w:r>
    </w:p>
    <w:p w14:paraId="7B90D9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7EF86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B717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6C2AE72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44F2B2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2DB722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5B0C3C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(len(stream) &gt; 0):</w:t>
      </w:r>
    </w:p>
    <w:p w14:paraId="49549A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DBC5E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4E8778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3E2FEF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00709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9102C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3C8836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0A6F8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309326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1840D1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09B432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61097EA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444D8C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6E154D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vratio = float(vrefentry.get())/volt_meas;</w:t>
      </w:r>
    </w:p>
    <w:p w14:paraId="42591F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print("Actual: %s",vrefentry.get())</w:t>
      </w:r>
    </w:p>
    <w:p w14:paraId="7011DA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print("Measured: %s",volt_meas)</w:t>
      </w:r>
    </w:p>
    <w:p w14:paraId="78002B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print("Changed Ratio %f", vratio)</w:t>
      </w:r>
    </w:p>
    <w:p w14:paraId="399258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(vratio*(volt_meas-voffset)))</w:t>
      </w:r>
    </w:p>
    <w:p w14:paraId="3E4D55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37C839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74040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6FFA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setVOffset():</w:t>
      </w:r>
    </w:p>
    <w:p w14:paraId="699367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6E7BF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39DA3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18B89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13799E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4D18D5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CC305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0BDF7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2D626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2C9BDD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729C55F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29B7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201B1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25F2FE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61630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4C3D2D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1F506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101046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5B5BF5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71E52F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005178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voffset = volt_meas;</w:t>
      </w:r>
    </w:p>
    <w:p w14:paraId="509205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print("Voffset is %f",voffset)</w:t>
      </w:r>
    </w:p>
    <w:p w14:paraId="0CEB4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volt_meas_val_text.set("%.3f V" % (vratio*(volt_meas-voffset)))</w:t>
      </w:r>
    </w:p>
    <w:p w14:paraId="38996C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0F1E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0B8EE2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setIRatio():</w:t>
      </w:r>
    </w:p>
    <w:p w14:paraId="0393E14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B3725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6DA7B51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DAEF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4B1B1C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A1EC8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3A088C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50986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9719C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669274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B8F0C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9CE81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624814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24B48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016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731B1F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72A35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7E4EAD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2B70EC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629DB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ECECF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4EEAC4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print("I offset %f",ioffset)</w:t>
      </w:r>
    </w:p>
    <w:p w14:paraId="1F9174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A2908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348EF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018D5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3B7B4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9A32B2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setIOffset():</w:t>
      </w:r>
    </w:p>
    <w:p w14:paraId="33BB441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23121A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21E47C4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7F7D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17088B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3DEA77F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7087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AC54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C7A01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3F96B0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30C9D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6606EC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29B41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9208F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12748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B165A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 Process stream of voltages and currents from Arduino</w:t>
      </w:r>
    </w:p>
    <w:p w14:paraId="4388A9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6CDA1B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0668DA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7FA233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0CAAD4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10AF004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4AAFD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EC1C5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ABA36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54D7C9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549C3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setup():</w:t>
      </w:r>
    </w:p>
    <w:p w14:paraId="29DB31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runs once on startup</w:t>
      </w:r>
    </w:p>
    <w:p w14:paraId="59079E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refresh_comport()</w:t>
      </w:r>
    </w:p>
    <w:p w14:paraId="144AE1B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baudentry.delete(0,END)</w:t>
      </w:r>
    </w:p>
    <w:p w14:paraId="17C0D4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baudentry.insert(0,9600)</w:t>
      </w:r>
    </w:p>
    <w:p w14:paraId="5B97FD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0ED20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409C7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try:</w:t>
      </w:r>
    </w:p>
    <w:p w14:paraId="16432B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setup()</w:t>
      </w:r>
    </w:p>
    <w:p w14:paraId="29F590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4CA9DE1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root.mainloop()</w:t>
      </w:r>
    </w:p>
    <w:p w14:paraId="2BBA62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except KeyboardInterrupt:</w:t>
      </w:r>
    </w:p>
    <w:p w14:paraId="2867D7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'Goodbye'</w:t>
      </w:r>
    </w:p>
    <w:p w14:paraId="32CB7E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finally:</w:t>
      </w:r>
    </w:p>
    <w:p w14:paraId="43AE46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SerialComm is not None:</w:t>
      </w:r>
    </w:p>
    <w:p w14:paraId="0FE3EC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'Disconnecting...'</w:t>
      </w:r>
    </w:p>
    <w:p w14:paraId="35F02F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5A68F6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SerialComm.close()</w:t>
      </w:r>
    </w:p>
    <w:p w14:paraId="07D75F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w:t>
      </w:r>
    </w:p>
    <w:p w14:paraId="6C67A4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errorlabel.config(text="Failed to disconnect")</w:t>
      </w:r>
    </w:p>
    <w:p w14:paraId="5F1B2C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exit</w:t>
      </w:r>
    </w:p>
    <w:p w14:paraId="308DF5A4" w14:textId="77777777" w:rsidR="0036727C" w:rsidRDefault="0036727C">
      <w:pPr>
        <w:spacing w:line="240" w:lineRule="auto"/>
        <w:ind w:firstLine="0"/>
        <w:jc w:val="left"/>
        <w:rPr>
          <w:rFonts w:ascii="cmbx12" w:hAnsi="cmbx12" w:cs="Arial"/>
          <w:bCs/>
          <w:sz w:val="28"/>
          <w:szCs w:val="32"/>
        </w:rPr>
      </w:pPr>
      <w:r>
        <w:br w:type="page"/>
      </w:r>
    </w:p>
    <w:p w14:paraId="511553AB" w14:textId="77777777" w:rsidR="0036727C" w:rsidRDefault="0036727C" w:rsidP="0036727C">
      <w:pPr>
        <w:pStyle w:val="Heading1"/>
      </w:pPr>
      <w:bookmarkStart w:id="103" w:name="_Toc465035095"/>
      <w:r>
        <w:lastRenderedPageBreak/>
        <w:t>Appendix G: Extra information</w:t>
      </w:r>
      <w:bookmarkEnd w:id="103"/>
    </w:p>
    <w:p w14:paraId="3A379EB7" w14:textId="77777777" w:rsidR="00982ED8" w:rsidRPr="00982ED8" w:rsidRDefault="00982ED8" w:rsidP="00982ED8">
      <w:pPr>
        <w:pStyle w:val="Firstparagraph"/>
      </w:pPr>
      <w:r>
        <w:t>Knowing the exact gain is useful to calibrate the software interface. The interface needs to know what voltage out of the PWM RC filter will result in the desired output. The exact gain can be different due to ground feedback (mentioned in 5.3.3), especially when measuring currents at the preamplification stage. Here are at least two methods to determine it.</w:t>
      </w:r>
    </w:p>
    <w:p w14:paraId="02D092EC" w14:textId="77777777" w:rsidR="008A0280" w:rsidRDefault="008A0280" w:rsidP="008A0280">
      <w:pPr>
        <w:pStyle w:val="Heading2"/>
      </w:pPr>
      <w:bookmarkStart w:id="104" w:name="_Toc465035096"/>
      <w:r>
        <w:t>Voltage Gain</w:t>
      </w:r>
      <w:bookmarkEnd w:id="104"/>
    </w:p>
    <w:p w14:paraId="16A1234E" w14:textId="77777777" w:rsidR="00AF4079" w:rsidRDefault="00AF4079">
      <w:pPr>
        <w:spacing w:line="240" w:lineRule="auto"/>
        <w:ind w:firstLine="0"/>
        <w:jc w:val="left"/>
      </w:pPr>
      <w:r>
        <w:t>To det</w:t>
      </w:r>
      <w:r w:rsidR="00AB6454">
        <w:t>ermine the voltage gain of the regulator, a multimeter is required. Since it was mentioned in 5.3.2 Zener Design that we should match the</w:t>
      </w:r>
      <w:r w:rsidR="008A0280">
        <w:t xml:space="preserve"> voltage</w:t>
      </w:r>
      <w:r w:rsidR="00AB6454">
        <w:t xml:space="preserve"> domain of the Arduino, we can utilise the full 5V range from the Arduino</w:t>
      </w:r>
      <w:r w:rsidR="008A0280">
        <w:t xml:space="preserve"> (determined by PWM and RC filter, and ultimately frequency)</w:t>
      </w:r>
      <w:r w:rsidR="00AB6454">
        <w:t>, which is as accurate as one can get.</w:t>
      </w:r>
    </w:p>
    <w:p w14:paraId="3ED42A53" w14:textId="77777777" w:rsidR="008A0280" w:rsidRDefault="008A0280">
      <w:pPr>
        <w:spacing w:line="240" w:lineRule="auto"/>
        <w:ind w:firstLine="0"/>
        <w:jc w:val="left"/>
      </w:pPr>
    </w:p>
    <w:p w14:paraId="6C688B77" w14:textId="77777777" w:rsidR="008A0280" w:rsidRDefault="008A0280">
      <w:pPr>
        <w:spacing w:line="240" w:lineRule="auto"/>
        <w:ind w:firstLine="0"/>
        <w:jc w:val="left"/>
      </w:pPr>
      <w:r>
        <w:t>To determine the voltage gain, set the middle pin of the voltage pot to 1V, and measure the output voltage. The output voltage will match the voltage gain.</w:t>
      </w:r>
    </w:p>
    <w:p w14:paraId="01BB41DB" w14:textId="77777777" w:rsidR="008A0280" w:rsidRDefault="00E51FC5" w:rsidP="008A0280">
      <w:pPr>
        <w:pStyle w:val="Heading2"/>
      </w:pPr>
      <w:bookmarkStart w:id="105" w:name="_Toc465035097"/>
      <w:r>
        <w:t>Current Gain (transconductance)</w:t>
      </w:r>
      <w:bookmarkEnd w:id="105"/>
    </w:p>
    <w:p w14:paraId="07DA1826" w14:textId="77777777" w:rsidR="00E51FC5" w:rsidRDefault="00E51FC5" w:rsidP="00E51FC5">
      <w:pPr>
        <w:pStyle w:val="Firstparagraph"/>
      </w:pPr>
      <w:r>
        <w:t xml:space="preserve">A similar method as described in 14.1 can be used to determine the </w:t>
      </w:r>
      <w:r w:rsidR="00982ED8">
        <w:t xml:space="preserve">exact </w:t>
      </w:r>
      <w:r>
        <w:t xml:space="preserve">current gain. </w:t>
      </w:r>
      <w:r w:rsidR="00982ED8">
        <w:t>Measure 1V on the middle pin of the current adjust potentiometer with a known load 10 ohms or higher, and measure the output voltage to determine the output current.</w:t>
      </w:r>
    </w:p>
    <w:p w14:paraId="54DD1604" w14:textId="77777777" w:rsidR="004D0C8D" w:rsidRDefault="004D0C8D" w:rsidP="004D0C8D"/>
    <w:p w14:paraId="40A2685E" w14:textId="77777777" w:rsidR="0036727C" w:rsidRDefault="004D0C8D" w:rsidP="004D0C8D">
      <w:pPr>
        <w:pStyle w:val="Heading2"/>
      </w:pPr>
      <w:bookmarkStart w:id="106" w:name="_Toc465035098"/>
      <w:r>
        <w:t xml:space="preserve">Extra </w:t>
      </w:r>
      <w:r w:rsidR="004A2BB0">
        <w:t xml:space="preserve">Hardware </w:t>
      </w:r>
      <w:r>
        <w:t>Features</w:t>
      </w:r>
      <w:bookmarkEnd w:id="106"/>
    </w:p>
    <w:p w14:paraId="318AAF4C" w14:textId="77777777" w:rsidR="004D0C8D" w:rsidRDefault="004D0C8D" w:rsidP="004D0C8D">
      <w:pPr>
        <w:pStyle w:val="Heading3"/>
      </w:pPr>
      <w:bookmarkStart w:id="107" w:name="_Toc465035099"/>
      <w:r>
        <w:t>Battery charging profiles</w:t>
      </w:r>
      <w:bookmarkEnd w:id="107"/>
    </w:p>
    <w:p w14:paraId="3073C596" w14:textId="77777777" w:rsidR="00E939A2" w:rsidRDefault="004D0C8D" w:rsidP="004D0C8D">
      <w:pPr>
        <w:pStyle w:val="Firstparagraph"/>
      </w:pPr>
      <w:r>
        <w:t>See 7.3.2 for more information.</w:t>
      </w:r>
      <w:r w:rsidR="0050499D">
        <w:t xml:space="preserve"> </w:t>
      </w:r>
      <w:r>
        <w:t xml:space="preserve"> </w:t>
      </w:r>
    </w:p>
    <w:p w14:paraId="646FD033" w14:textId="77777777" w:rsidR="00422F19" w:rsidRDefault="00422F19">
      <w:pPr>
        <w:spacing w:line="240" w:lineRule="auto"/>
        <w:ind w:firstLine="0"/>
        <w:jc w:val="left"/>
      </w:pPr>
      <w:r>
        <w:t>Switches can be added to identify between NiMH, Pb and Li cells.</w:t>
      </w:r>
    </w:p>
    <w:p w14:paraId="30932406" w14:textId="77777777" w:rsidR="00422F19" w:rsidRDefault="00422F19">
      <w:pPr>
        <w:spacing w:line="240" w:lineRule="auto"/>
        <w:ind w:firstLine="0"/>
        <w:jc w:val="left"/>
      </w:pPr>
    </w:p>
    <w:p w14:paraId="17D9B873" w14:textId="77777777" w:rsidR="00422F19" w:rsidRDefault="00422F19">
      <w:pPr>
        <w:spacing w:line="240" w:lineRule="auto"/>
        <w:ind w:firstLine="0"/>
        <w:jc w:val="left"/>
      </w:pPr>
    </w:p>
    <w:p w14:paraId="1685C515" w14:textId="77777777" w:rsidR="00793D25" w:rsidRDefault="0036727C" w:rsidP="0036727C">
      <w:pPr>
        <w:pStyle w:val="Heading1"/>
      </w:pPr>
      <w:bookmarkStart w:id="108" w:name="_Toc465035100"/>
      <w:r>
        <w:t>Figures</w:t>
      </w:r>
      <w:bookmarkEnd w:id="108"/>
    </w:p>
    <w:p w14:paraId="24E67E0A" w14:textId="77777777" w:rsidR="0017042F" w:rsidRDefault="0035655F">
      <w:pPr>
        <w:pStyle w:val="TableofFigures"/>
        <w:tabs>
          <w:tab w:val="right" w:leader="dot" w:pos="7360"/>
        </w:tabs>
        <w:rPr>
          <w:noProof/>
        </w:rPr>
      </w:pPr>
      <w:sdt>
        <w:sdtPr>
          <w:id w:val="211156667"/>
          <w:citation/>
        </w:sdtPr>
        <w:sdtContent>
          <w:r w:rsidR="0036727C">
            <w:fldChar w:fldCharType="begin"/>
          </w:r>
          <w:r w:rsidR="00CF754D">
            <w:rPr>
              <w:lang w:val="en-ZA"/>
            </w:rPr>
            <w:instrText xml:space="preserve">CITATION Dav_PSU \l 7177 </w:instrText>
          </w:r>
          <w:r w:rsidR="0036727C">
            <w:fldChar w:fldCharType="separate"/>
          </w:r>
          <w:r w:rsidR="0017042F" w:rsidRPr="0017042F">
            <w:rPr>
              <w:noProof/>
              <w:lang w:val="en-ZA"/>
            </w:rPr>
            <w:t>[5]</w:t>
          </w:r>
          <w:r w:rsidR="0036727C">
            <w:fldChar w:fldCharType="end"/>
          </w:r>
        </w:sdtContent>
      </w:sdt>
      <w:r w:rsidR="0036727C">
        <w:fldChar w:fldCharType="begin"/>
      </w:r>
      <w:r w:rsidR="0036727C">
        <w:instrText xml:space="preserve"> TOC \h \z \c "Figure" </w:instrText>
      </w:r>
      <w:r w:rsidR="0036727C">
        <w:fldChar w:fldCharType="separate"/>
      </w:r>
    </w:p>
    <w:p w14:paraId="397DFD1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1" w:history="1">
        <w:r w:rsidR="0017042F" w:rsidRPr="00596918">
          <w:rPr>
            <w:rStyle w:val="Hyperlink"/>
            <w:noProof/>
          </w:rPr>
          <w:t>Figure 5</w:t>
        </w:r>
        <w:r w:rsidR="0017042F" w:rsidRPr="00596918">
          <w:rPr>
            <w:rStyle w:val="Hyperlink"/>
            <w:noProof/>
          </w:rPr>
          <w:noBreakHyphen/>
          <w:t>1: Bridge and capacitors</w:t>
        </w:r>
        <w:r w:rsidR="0017042F">
          <w:rPr>
            <w:noProof/>
            <w:webHidden/>
          </w:rPr>
          <w:tab/>
        </w:r>
        <w:r w:rsidR="0017042F">
          <w:rPr>
            <w:noProof/>
            <w:webHidden/>
          </w:rPr>
          <w:fldChar w:fldCharType="begin"/>
        </w:r>
        <w:r w:rsidR="0017042F">
          <w:rPr>
            <w:noProof/>
            <w:webHidden/>
          </w:rPr>
          <w:instrText xml:space="preserve"> PAGEREF _Toc465022951 \h </w:instrText>
        </w:r>
        <w:r w:rsidR="0017042F">
          <w:rPr>
            <w:noProof/>
            <w:webHidden/>
          </w:rPr>
        </w:r>
        <w:r w:rsidR="0017042F">
          <w:rPr>
            <w:noProof/>
            <w:webHidden/>
          </w:rPr>
          <w:fldChar w:fldCharType="separate"/>
        </w:r>
        <w:r w:rsidR="0017042F">
          <w:rPr>
            <w:noProof/>
            <w:webHidden/>
          </w:rPr>
          <w:t>5-12</w:t>
        </w:r>
        <w:r w:rsidR="0017042F">
          <w:rPr>
            <w:noProof/>
            <w:webHidden/>
          </w:rPr>
          <w:fldChar w:fldCharType="end"/>
        </w:r>
      </w:hyperlink>
    </w:p>
    <w:p w14:paraId="3162D1FE"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2" w:history="1">
        <w:r w:rsidR="0017042F" w:rsidRPr="00596918">
          <w:rPr>
            <w:rStyle w:val="Hyperlink"/>
            <w:noProof/>
          </w:rPr>
          <w:t>Figure 5</w:t>
        </w:r>
        <w:r w:rsidR="0017042F" w:rsidRPr="00596918">
          <w:rPr>
            <w:rStyle w:val="Hyperlink"/>
            <w:noProof/>
          </w:rPr>
          <w:noBreakHyphen/>
          <w:t>2: Zener reference circuit</w:t>
        </w:r>
        <w:r w:rsidR="0017042F">
          <w:rPr>
            <w:noProof/>
            <w:webHidden/>
          </w:rPr>
          <w:tab/>
        </w:r>
        <w:r w:rsidR="0017042F">
          <w:rPr>
            <w:noProof/>
            <w:webHidden/>
          </w:rPr>
          <w:fldChar w:fldCharType="begin"/>
        </w:r>
        <w:r w:rsidR="0017042F">
          <w:rPr>
            <w:noProof/>
            <w:webHidden/>
          </w:rPr>
          <w:instrText xml:space="preserve"> PAGEREF _Toc465022952 \h </w:instrText>
        </w:r>
        <w:r w:rsidR="0017042F">
          <w:rPr>
            <w:noProof/>
            <w:webHidden/>
          </w:rPr>
        </w:r>
        <w:r w:rsidR="0017042F">
          <w:rPr>
            <w:noProof/>
            <w:webHidden/>
          </w:rPr>
          <w:fldChar w:fldCharType="separate"/>
        </w:r>
        <w:r w:rsidR="0017042F">
          <w:rPr>
            <w:noProof/>
            <w:webHidden/>
          </w:rPr>
          <w:t>5-13</w:t>
        </w:r>
        <w:r w:rsidR="0017042F">
          <w:rPr>
            <w:noProof/>
            <w:webHidden/>
          </w:rPr>
          <w:fldChar w:fldCharType="end"/>
        </w:r>
      </w:hyperlink>
    </w:p>
    <w:p w14:paraId="371EBC1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3" w:history="1">
        <w:r w:rsidR="0017042F" w:rsidRPr="00596918">
          <w:rPr>
            <w:rStyle w:val="Hyperlink"/>
            <w:noProof/>
          </w:rPr>
          <w:t>Figure 5</w:t>
        </w:r>
        <w:r w:rsidR="0017042F" w:rsidRPr="00596918">
          <w:rPr>
            <w:rStyle w:val="Hyperlink"/>
            <w:noProof/>
          </w:rPr>
          <w:noBreakHyphen/>
          <w:t>4: Sziklai pair</w:t>
        </w:r>
        <w:r w:rsidR="0017042F">
          <w:rPr>
            <w:noProof/>
            <w:webHidden/>
          </w:rPr>
          <w:tab/>
        </w:r>
        <w:r w:rsidR="0017042F">
          <w:rPr>
            <w:noProof/>
            <w:webHidden/>
          </w:rPr>
          <w:fldChar w:fldCharType="begin"/>
        </w:r>
        <w:r w:rsidR="0017042F">
          <w:rPr>
            <w:noProof/>
            <w:webHidden/>
          </w:rPr>
          <w:instrText xml:space="preserve"> PAGEREF _Toc465022953 \h </w:instrText>
        </w:r>
        <w:r w:rsidR="0017042F">
          <w:rPr>
            <w:noProof/>
            <w:webHidden/>
          </w:rPr>
        </w:r>
        <w:r w:rsidR="0017042F">
          <w:rPr>
            <w:noProof/>
            <w:webHidden/>
          </w:rPr>
          <w:fldChar w:fldCharType="separate"/>
        </w:r>
        <w:r w:rsidR="0017042F">
          <w:rPr>
            <w:noProof/>
            <w:webHidden/>
          </w:rPr>
          <w:t>5-15</w:t>
        </w:r>
        <w:r w:rsidR="0017042F">
          <w:rPr>
            <w:noProof/>
            <w:webHidden/>
          </w:rPr>
          <w:fldChar w:fldCharType="end"/>
        </w:r>
      </w:hyperlink>
    </w:p>
    <w:p w14:paraId="312193E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4" w:history="1">
        <w:r w:rsidR="0017042F" w:rsidRPr="00596918">
          <w:rPr>
            <w:rStyle w:val="Hyperlink"/>
            <w:noProof/>
          </w:rPr>
          <w:t>Figure 5</w:t>
        </w:r>
        <w:r w:rsidR="0017042F" w:rsidRPr="00596918">
          <w:rPr>
            <w:rStyle w:val="Hyperlink"/>
            <w:noProof/>
          </w:rPr>
          <w:noBreakHyphen/>
          <w:t>3: Darlington pair</w:t>
        </w:r>
        <w:r w:rsidR="0017042F">
          <w:rPr>
            <w:noProof/>
            <w:webHidden/>
          </w:rPr>
          <w:tab/>
        </w:r>
        <w:r w:rsidR="0017042F">
          <w:rPr>
            <w:noProof/>
            <w:webHidden/>
          </w:rPr>
          <w:fldChar w:fldCharType="begin"/>
        </w:r>
        <w:r w:rsidR="0017042F">
          <w:rPr>
            <w:noProof/>
            <w:webHidden/>
          </w:rPr>
          <w:instrText xml:space="preserve"> PAGEREF _Toc465022954 \h </w:instrText>
        </w:r>
        <w:r w:rsidR="0017042F">
          <w:rPr>
            <w:noProof/>
            <w:webHidden/>
          </w:rPr>
        </w:r>
        <w:r w:rsidR="0017042F">
          <w:rPr>
            <w:noProof/>
            <w:webHidden/>
          </w:rPr>
          <w:fldChar w:fldCharType="separate"/>
        </w:r>
        <w:r w:rsidR="0017042F">
          <w:rPr>
            <w:noProof/>
            <w:webHidden/>
          </w:rPr>
          <w:t>5-15</w:t>
        </w:r>
        <w:r w:rsidR="0017042F">
          <w:rPr>
            <w:noProof/>
            <w:webHidden/>
          </w:rPr>
          <w:fldChar w:fldCharType="end"/>
        </w:r>
      </w:hyperlink>
    </w:p>
    <w:p w14:paraId="7033891D"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5" w:history="1">
        <w:r w:rsidR="0017042F" w:rsidRPr="00596918">
          <w:rPr>
            <w:rStyle w:val="Hyperlink"/>
            <w:noProof/>
          </w:rPr>
          <w:t>Figure 5</w:t>
        </w:r>
        <w:r w:rsidR="0017042F" w:rsidRPr="00596918">
          <w:rPr>
            <w:rStyle w:val="Hyperlink"/>
            <w:noProof/>
          </w:rPr>
          <w:noBreakHyphen/>
          <w:t>5: 2N3055 transistor</w:t>
        </w:r>
        <w:r w:rsidR="0017042F">
          <w:rPr>
            <w:noProof/>
            <w:webHidden/>
          </w:rPr>
          <w:tab/>
        </w:r>
        <w:r w:rsidR="0017042F">
          <w:rPr>
            <w:noProof/>
            <w:webHidden/>
          </w:rPr>
          <w:fldChar w:fldCharType="begin"/>
        </w:r>
        <w:r w:rsidR="0017042F">
          <w:rPr>
            <w:noProof/>
            <w:webHidden/>
          </w:rPr>
          <w:instrText xml:space="preserve"> PAGEREF _Toc465022955 \h </w:instrText>
        </w:r>
        <w:r w:rsidR="0017042F">
          <w:rPr>
            <w:noProof/>
            <w:webHidden/>
          </w:rPr>
        </w:r>
        <w:r w:rsidR="0017042F">
          <w:rPr>
            <w:noProof/>
            <w:webHidden/>
          </w:rPr>
          <w:fldChar w:fldCharType="separate"/>
        </w:r>
        <w:r w:rsidR="0017042F">
          <w:rPr>
            <w:noProof/>
            <w:webHidden/>
          </w:rPr>
          <w:t>5-16</w:t>
        </w:r>
        <w:r w:rsidR="0017042F">
          <w:rPr>
            <w:noProof/>
            <w:webHidden/>
          </w:rPr>
          <w:fldChar w:fldCharType="end"/>
        </w:r>
      </w:hyperlink>
    </w:p>
    <w:p w14:paraId="041FFDF9"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6" w:history="1">
        <w:r w:rsidR="0017042F" w:rsidRPr="00596918">
          <w:rPr>
            <w:rStyle w:val="Hyperlink"/>
            <w:noProof/>
          </w:rPr>
          <w:t>Figure 5</w:t>
        </w:r>
        <w:r w:rsidR="0017042F" w:rsidRPr="00596918">
          <w:rPr>
            <w:rStyle w:val="Hyperlink"/>
            <w:noProof/>
          </w:rPr>
          <w:noBreakHyphen/>
          <w:t>6: Final pass transistor output stage design</w:t>
        </w:r>
        <w:r w:rsidR="0017042F">
          <w:rPr>
            <w:noProof/>
            <w:webHidden/>
          </w:rPr>
          <w:tab/>
        </w:r>
        <w:r w:rsidR="0017042F">
          <w:rPr>
            <w:noProof/>
            <w:webHidden/>
          </w:rPr>
          <w:fldChar w:fldCharType="begin"/>
        </w:r>
        <w:r w:rsidR="0017042F">
          <w:rPr>
            <w:noProof/>
            <w:webHidden/>
          </w:rPr>
          <w:instrText xml:space="preserve"> PAGEREF _Toc465022956 \h </w:instrText>
        </w:r>
        <w:r w:rsidR="0017042F">
          <w:rPr>
            <w:noProof/>
            <w:webHidden/>
          </w:rPr>
        </w:r>
        <w:r w:rsidR="0017042F">
          <w:rPr>
            <w:noProof/>
            <w:webHidden/>
          </w:rPr>
          <w:fldChar w:fldCharType="separate"/>
        </w:r>
        <w:r w:rsidR="0017042F">
          <w:rPr>
            <w:noProof/>
            <w:webHidden/>
          </w:rPr>
          <w:t>5-16</w:t>
        </w:r>
        <w:r w:rsidR="0017042F">
          <w:rPr>
            <w:noProof/>
            <w:webHidden/>
          </w:rPr>
          <w:fldChar w:fldCharType="end"/>
        </w:r>
      </w:hyperlink>
    </w:p>
    <w:p w14:paraId="5A5EE43D"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7" w:history="1">
        <w:r w:rsidR="0017042F" w:rsidRPr="00596918">
          <w:rPr>
            <w:rStyle w:val="Hyperlink"/>
            <w:noProof/>
          </w:rPr>
          <w:t>Figure 5</w:t>
        </w:r>
        <w:r w:rsidR="0017042F" w:rsidRPr="00596918">
          <w:rPr>
            <w:rStyle w:val="Hyperlink"/>
            <w:noProof/>
          </w:rPr>
          <w:noBreakHyphen/>
          <w:t>7: Three outboard pass transistor output stage</w:t>
        </w:r>
        <w:r w:rsidR="0017042F">
          <w:rPr>
            <w:noProof/>
            <w:webHidden/>
          </w:rPr>
          <w:tab/>
        </w:r>
        <w:r w:rsidR="0017042F">
          <w:rPr>
            <w:noProof/>
            <w:webHidden/>
          </w:rPr>
          <w:fldChar w:fldCharType="begin"/>
        </w:r>
        <w:r w:rsidR="0017042F">
          <w:rPr>
            <w:noProof/>
            <w:webHidden/>
          </w:rPr>
          <w:instrText xml:space="preserve"> PAGEREF _Toc465022957 \h </w:instrText>
        </w:r>
        <w:r w:rsidR="0017042F">
          <w:rPr>
            <w:noProof/>
            <w:webHidden/>
          </w:rPr>
        </w:r>
        <w:r w:rsidR="0017042F">
          <w:rPr>
            <w:noProof/>
            <w:webHidden/>
          </w:rPr>
          <w:fldChar w:fldCharType="separate"/>
        </w:r>
        <w:r w:rsidR="0017042F">
          <w:rPr>
            <w:noProof/>
            <w:webHidden/>
          </w:rPr>
          <w:t>5-17</w:t>
        </w:r>
        <w:r w:rsidR="0017042F">
          <w:rPr>
            <w:noProof/>
            <w:webHidden/>
          </w:rPr>
          <w:fldChar w:fldCharType="end"/>
        </w:r>
      </w:hyperlink>
    </w:p>
    <w:p w14:paraId="0566ED8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8" w:history="1">
        <w:r w:rsidR="0017042F" w:rsidRPr="00596918">
          <w:rPr>
            <w:rStyle w:val="Hyperlink"/>
            <w:noProof/>
          </w:rPr>
          <w:t>Figure 5</w:t>
        </w:r>
        <w:r w:rsidR="0017042F" w:rsidRPr="00596918">
          <w:rPr>
            <w:rStyle w:val="Hyperlink"/>
            <w:noProof/>
          </w:rPr>
          <w:noBreakHyphen/>
          <w:t>8: RC filter</w:t>
        </w:r>
        <w:r w:rsidR="0017042F">
          <w:rPr>
            <w:noProof/>
            <w:webHidden/>
          </w:rPr>
          <w:tab/>
        </w:r>
        <w:r w:rsidR="0017042F">
          <w:rPr>
            <w:noProof/>
            <w:webHidden/>
          </w:rPr>
          <w:fldChar w:fldCharType="begin"/>
        </w:r>
        <w:r w:rsidR="0017042F">
          <w:rPr>
            <w:noProof/>
            <w:webHidden/>
          </w:rPr>
          <w:instrText xml:space="preserve"> PAGEREF _Toc465022958 \h </w:instrText>
        </w:r>
        <w:r w:rsidR="0017042F">
          <w:rPr>
            <w:noProof/>
            <w:webHidden/>
          </w:rPr>
        </w:r>
        <w:r w:rsidR="0017042F">
          <w:rPr>
            <w:noProof/>
            <w:webHidden/>
          </w:rPr>
          <w:fldChar w:fldCharType="separate"/>
        </w:r>
        <w:r w:rsidR="0017042F">
          <w:rPr>
            <w:noProof/>
            <w:webHidden/>
          </w:rPr>
          <w:t>5-20</w:t>
        </w:r>
        <w:r w:rsidR="0017042F">
          <w:rPr>
            <w:noProof/>
            <w:webHidden/>
          </w:rPr>
          <w:fldChar w:fldCharType="end"/>
        </w:r>
      </w:hyperlink>
    </w:p>
    <w:p w14:paraId="58B20C3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9" w:history="1">
        <w:r w:rsidR="0017042F" w:rsidRPr="00596918">
          <w:rPr>
            <w:rStyle w:val="Hyperlink"/>
            <w:noProof/>
          </w:rPr>
          <w:t>Figure 5</w:t>
        </w:r>
        <w:r w:rsidR="0017042F" w:rsidRPr="00596918">
          <w:rPr>
            <w:rStyle w:val="Hyperlink"/>
            <w:noProof/>
          </w:rPr>
          <w:noBreakHyphen/>
          <w:t>9: Spice analysis of 2nd order RC filter</w:t>
        </w:r>
        <w:r w:rsidR="0017042F">
          <w:rPr>
            <w:noProof/>
            <w:webHidden/>
          </w:rPr>
          <w:tab/>
        </w:r>
        <w:r w:rsidR="0017042F">
          <w:rPr>
            <w:noProof/>
            <w:webHidden/>
          </w:rPr>
          <w:fldChar w:fldCharType="begin"/>
        </w:r>
        <w:r w:rsidR="0017042F">
          <w:rPr>
            <w:noProof/>
            <w:webHidden/>
          </w:rPr>
          <w:instrText xml:space="preserve"> PAGEREF _Toc465022959 \h </w:instrText>
        </w:r>
        <w:r w:rsidR="0017042F">
          <w:rPr>
            <w:noProof/>
            <w:webHidden/>
          </w:rPr>
        </w:r>
        <w:r w:rsidR="0017042F">
          <w:rPr>
            <w:noProof/>
            <w:webHidden/>
          </w:rPr>
          <w:fldChar w:fldCharType="separate"/>
        </w:r>
        <w:r w:rsidR="0017042F">
          <w:rPr>
            <w:noProof/>
            <w:webHidden/>
          </w:rPr>
          <w:t>5-20</w:t>
        </w:r>
        <w:r w:rsidR="0017042F">
          <w:rPr>
            <w:noProof/>
            <w:webHidden/>
          </w:rPr>
          <w:fldChar w:fldCharType="end"/>
        </w:r>
      </w:hyperlink>
    </w:p>
    <w:p w14:paraId="418B3CBF"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0" w:history="1">
        <w:r w:rsidR="0017042F" w:rsidRPr="00596918">
          <w:rPr>
            <w:rStyle w:val="Hyperlink"/>
            <w:noProof/>
          </w:rPr>
          <w:t>Figure 5</w:t>
        </w:r>
        <w:r w:rsidR="0017042F" w:rsidRPr="00596918">
          <w:rPr>
            <w:rStyle w:val="Hyperlink"/>
            <w:noProof/>
          </w:rPr>
          <w:noBreakHyphen/>
          <w:t>10: Switch to switch between pot and arduino</w:t>
        </w:r>
        <w:r w:rsidR="0017042F">
          <w:rPr>
            <w:noProof/>
            <w:webHidden/>
          </w:rPr>
          <w:tab/>
        </w:r>
        <w:r w:rsidR="0017042F">
          <w:rPr>
            <w:noProof/>
            <w:webHidden/>
          </w:rPr>
          <w:fldChar w:fldCharType="begin"/>
        </w:r>
        <w:r w:rsidR="0017042F">
          <w:rPr>
            <w:noProof/>
            <w:webHidden/>
          </w:rPr>
          <w:instrText xml:space="preserve"> PAGEREF _Toc465022960 \h </w:instrText>
        </w:r>
        <w:r w:rsidR="0017042F">
          <w:rPr>
            <w:noProof/>
            <w:webHidden/>
          </w:rPr>
        </w:r>
        <w:r w:rsidR="0017042F">
          <w:rPr>
            <w:noProof/>
            <w:webHidden/>
          </w:rPr>
          <w:fldChar w:fldCharType="separate"/>
        </w:r>
        <w:r w:rsidR="0017042F">
          <w:rPr>
            <w:noProof/>
            <w:webHidden/>
          </w:rPr>
          <w:t>5-21</w:t>
        </w:r>
        <w:r w:rsidR="0017042F">
          <w:rPr>
            <w:noProof/>
            <w:webHidden/>
          </w:rPr>
          <w:fldChar w:fldCharType="end"/>
        </w:r>
      </w:hyperlink>
    </w:p>
    <w:p w14:paraId="15A6500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1" w:history="1">
        <w:r w:rsidR="0017042F" w:rsidRPr="00596918">
          <w:rPr>
            <w:rStyle w:val="Hyperlink"/>
            <w:noProof/>
          </w:rPr>
          <w:t>Figure 5</w:t>
        </w:r>
        <w:r w:rsidR="0017042F" w:rsidRPr="00596918">
          <w:rPr>
            <w:rStyle w:val="Hyperlink"/>
            <w:noProof/>
          </w:rPr>
          <w:noBreakHyphen/>
          <w:t>11: Voltage measuring for Arduino</w:t>
        </w:r>
        <w:r w:rsidR="0017042F">
          <w:rPr>
            <w:noProof/>
            <w:webHidden/>
          </w:rPr>
          <w:tab/>
        </w:r>
        <w:r w:rsidR="0017042F">
          <w:rPr>
            <w:noProof/>
            <w:webHidden/>
          </w:rPr>
          <w:fldChar w:fldCharType="begin"/>
        </w:r>
        <w:r w:rsidR="0017042F">
          <w:rPr>
            <w:noProof/>
            <w:webHidden/>
          </w:rPr>
          <w:instrText xml:space="preserve"> PAGEREF _Toc465022961 \h </w:instrText>
        </w:r>
        <w:r w:rsidR="0017042F">
          <w:rPr>
            <w:noProof/>
            <w:webHidden/>
          </w:rPr>
        </w:r>
        <w:r w:rsidR="0017042F">
          <w:rPr>
            <w:noProof/>
            <w:webHidden/>
          </w:rPr>
          <w:fldChar w:fldCharType="separate"/>
        </w:r>
        <w:r w:rsidR="0017042F">
          <w:rPr>
            <w:noProof/>
            <w:webHidden/>
          </w:rPr>
          <w:t>5-22</w:t>
        </w:r>
        <w:r w:rsidR="0017042F">
          <w:rPr>
            <w:noProof/>
            <w:webHidden/>
          </w:rPr>
          <w:fldChar w:fldCharType="end"/>
        </w:r>
      </w:hyperlink>
    </w:p>
    <w:p w14:paraId="2858811F"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2" w:history="1">
        <w:r w:rsidR="0017042F" w:rsidRPr="00596918">
          <w:rPr>
            <w:rStyle w:val="Hyperlink"/>
            <w:noProof/>
          </w:rPr>
          <w:t>Figure 5</w:t>
        </w:r>
        <w:r w:rsidR="0017042F" w:rsidRPr="00596918">
          <w:rPr>
            <w:rStyle w:val="Hyperlink"/>
            <w:noProof/>
          </w:rPr>
          <w:noBreakHyphen/>
          <w:t>12: Current measurement</w:t>
        </w:r>
        <w:r w:rsidR="0017042F">
          <w:rPr>
            <w:noProof/>
            <w:webHidden/>
          </w:rPr>
          <w:tab/>
        </w:r>
        <w:r w:rsidR="0017042F">
          <w:rPr>
            <w:noProof/>
            <w:webHidden/>
          </w:rPr>
          <w:fldChar w:fldCharType="begin"/>
        </w:r>
        <w:r w:rsidR="0017042F">
          <w:rPr>
            <w:noProof/>
            <w:webHidden/>
          </w:rPr>
          <w:instrText xml:space="preserve"> PAGEREF _Toc465022962 \h </w:instrText>
        </w:r>
        <w:r w:rsidR="0017042F">
          <w:rPr>
            <w:noProof/>
            <w:webHidden/>
          </w:rPr>
        </w:r>
        <w:r w:rsidR="0017042F">
          <w:rPr>
            <w:noProof/>
            <w:webHidden/>
          </w:rPr>
          <w:fldChar w:fldCharType="separate"/>
        </w:r>
        <w:r w:rsidR="0017042F">
          <w:rPr>
            <w:noProof/>
            <w:webHidden/>
          </w:rPr>
          <w:t>5-22</w:t>
        </w:r>
        <w:r w:rsidR="0017042F">
          <w:rPr>
            <w:noProof/>
            <w:webHidden/>
          </w:rPr>
          <w:fldChar w:fldCharType="end"/>
        </w:r>
      </w:hyperlink>
    </w:p>
    <w:p w14:paraId="665E49AB"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3" w:history="1">
        <w:r w:rsidR="0017042F" w:rsidRPr="00596918">
          <w:rPr>
            <w:rStyle w:val="Hyperlink"/>
            <w:noProof/>
          </w:rPr>
          <w:t>Figure 5</w:t>
        </w:r>
        <w:r w:rsidR="0017042F" w:rsidRPr="00596918">
          <w:rPr>
            <w:rStyle w:val="Hyperlink"/>
            <w:noProof/>
          </w:rPr>
          <w:noBreakHyphen/>
          <w:t>13: Arduino protection</w:t>
        </w:r>
        <w:r w:rsidR="0017042F">
          <w:rPr>
            <w:noProof/>
            <w:webHidden/>
          </w:rPr>
          <w:tab/>
        </w:r>
        <w:r w:rsidR="0017042F">
          <w:rPr>
            <w:noProof/>
            <w:webHidden/>
          </w:rPr>
          <w:fldChar w:fldCharType="begin"/>
        </w:r>
        <w:r w:rsidR="0017042F">
          <w:rPr>
            <w:noProof/>
            <w:webHidden/>
          </w:rPr>
          <w:instrText xml:space="preserve"> PAGEREF _Toc465022963 \h </w:instrText>
        </w:r>
        <w:r w:rsidR="0017042F">
          <w:rPr>
            <w:noProof/>
            <w:webHidden/>
          </w:rPr>
        </w:r>
        <w:r w:rsidR="0017042F">
          <w:rPr>
            <w:noProof/>
            <w:webHidden/>
          </w:rPr>
          <w:fldChar w:fldCharType="separate"/>
        </w:r>
        <w:r w:rsidR="0017042F">
          <w:rPr>
            <w:noProof/>
            <w:webHidden/>
          </w:rPr>
          <w:t>5-23</w:t>
        </w:r>
        <w:r w:rsidR="0017042F">
          <w:rPr>
            <w:noProof/>
            <w:webHidden/>
          </w:rPr>
          <w:fldChar w:fldCharType="end"/>
        </w:r>
      </w:hyperlink>
    </w:p>
    <w:p w14:paraId="4A3D02EE"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r:id="rId61" w:anchor="_Toc465022964" w:history="1">
        <w:r w:rsidR="0017042F" w:rsidRPr="00596918">
          <w:rPr>
            <w:rStyle w:val="Hyperlink"/>
            <w:noProof/>
          </w:rPr>
          <w:t>Figure 9</w:t>
        </w:r>
        <w:r w:rsidR="0017042F" w:rsidRPr="00596918">
          <w:rPr>
            <w:rStyle w:val="Hyperlink"/>
            <w:noProof/>
          </w:rPr>
          <w:noBreakHyphen/>
          <w:t>1: PCB design before printing</w:t>
        </w:r>
        <w:r w:rsidR="0017042F">
          <w:rPr>
            <w:noProof/>
            <w:webHidden/>
          </w:rPr>
          <w:tab/>
        </w:r>
        <w:r w:rsidR="0017042F">
          <w:rPr>
            <w:noProof/>
            <w:webHidden/>
          </w:rPr>
          <w:fldChar w:fldCharType="begin"/>
        </w:r>
        <w:r w:rsidR="0017042F">
          <w:rPr>
            <w:noProof/>
            <w:webHidden/>
          </w:rPr>
          <w:instrText xml:space="preserve"> PAGEREF _Toc465022964 \h </w:instrText>
        </w:r>
        <w:r w:rsidR="0017042F">
          <w:rPr>
            <w:noProof/>
            <w:webHidden/>
          </w:rPr>
        </w:r>
        <w:r w:rsidR="0017042F">
          <w:rPr>
            <w:noProof/>
            <w:webHidden/>
          </w:rPr>
          <w:fldChar w:fldCharType="separate"/>
        </w:r>
        <w:r w:rsidR="0017042F">
          <w:rPr>
            <w:noProof/>
            <w:webHidden/>
          </w:rPr>
          <w:t>10-32</w:t>
        </w:r>
        <w:r w:rsidR="0017042F">
          <w:rPr>
            <w:noProof/>
            <w:webHidden/>
          </w:rPr>
          <w:fldChar w:fldCharType="end"/>
        </w:r>
      </w:hyperlink>
    </w:p>
    <w:p w14:paraId="21A64E3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5" w:history="1">
        <w:r w:rsidR="0017042F" w:rsidRPr="00596918">
          <w:rPr>
            <w:rStyle w:val="Hyperlink"/>
            <w:noProof/>
          </w:rPr>
          <w:t>Figure 12</w:t>
        </w:r>
        <w:r w:rsidR="0017042F" w:rsidRPr="00596918">
          <w:rPr>
            <w:rStyle w:val="Hyperlink"/>
            <w:noProof/>
          </w:rPr>
          <w:noBreakHyphen/>
          <w:t>1: 2nd order PWM filter</w:t>
        </w:r>
        <w:r w:rsidR="0017042F">
          <w:rPr>
            <w:noProof/>
            <w:webHidden/>
          </w:rPr>
          <w:tab/>
        </w:r>
        <w:r w:rsidR="0017042F">
          <w:rPr>
            <w:noProof/>
            <w:webHidden/>
          </w:rPr>
          <w:fldChar w:fldCharType="begin"/>
        </w:r>
        <w:r w:rsidR="0017042F">
          <w:rPr>
            <w:noProof/>
            <w:webHidden/>
          </w:rPr>
          <w:instrText xml:space="preserve"> PAGEREF _Toc465022965 \h </w:instrText>
        </w:r>
        <w:r w:rsidR="0017042F">
          <w:rPr>
            <w:noProof/>
            <w:webHidden/>
          </w:rPr>
        </w:r>
        <w:r w:rsidR="0017042F">
          <w:rPr>
            <w:noProof/>
            <w:webHidden/>
          </w:rPr>
          <w:fldChar w:fldCharType="separate"/>
        </w:r>
        <w:r w:rsidR="0017042F">
          <w:rPr>
            <w:noProof/>
            <w:webHidden/>
          </w:rPr>
          <w:t>12-34</w:t>
        </w:r>
        <w:r w:rsidR="0017042F">
          <w:rPr>
            <w:noProof/>
            <w:webHidden/>
          </w:rPr>
          <w:fldChar w:fldCharType="end"/>
        </w:r>
      </w:hyperlink>
    </w:p>
    <w:p w14:paraId="0412463B" w14:textId="77777777" w:rsidR="0036727C" w:rsidRPr="0036727C" w:rsidRDefault="0036727C" w:rsidP="0036727C">
      <w:pPr>
        <w:pStyle w:val="Firstparagraph"/>
      </w:pPr>
      <w:r>
        <w:fldChar w:fldCharType="end"/>
      </w:r>
    </w:p>
    <w:p w14:paraId="4C1D0127" w14:textId="77777777" w:rsidR="0036727C" w:rsidRDefault="0036727C" w:rsidP="0036727C">
      <w:pPr>
        <w:pStyle w:val="Firstparagraph"/>
      </w:pPr>
    </w:p>
    <w:p w14:paraId="0FC20618" w14:textId="77777777" w:rsidR="0036727C" w:rsidRDefault="0036727C" w:rsidP="0036727C"/>
    <w:p w14:paraId="217080CA" w14:textId="77777777" w:rsidR="0036727C" w:rsidRDefault="0036727C">
      <w:pPr>
        <w:spacing w:line="240" w:lineRule="auto"/>
        <w:ind w:firstLine="0"/>
        <w:jc w:val="left"/>
      </w:pPr>
      <w:r>
        <w:br w:type="page"/>
      </w:r>
    </w:p>
    <w:p w14:paraId="74099674" w14:textId="77777777" w:rsidR="007802E5" w:rsidRDefault="007802E5" w:rsidP="00C76524">
      <w:pPr>
        <w:pStyle w:val="Heading1"/>
      </w:pPr>
      <w:bookmarkStart w:id="109" w:name="_Toc465035101"/>
      <w:r>
        <w:lastRenderedPageBreak/>
        <w:t>Glossary</w:t>
      </w:r>
      <w:bookmarkEnd w:id="109"/>
    </w:p>
    <w:p w14:paraId="2EDDCE83" w14:textId="77777777" w:rsidR="00C76524" w:rsidRDefault="00C76524" w:rsidP="00C76524">
      <w:pPr>
        <w:pStyle w:val="Firstparagraph"/>
      </w:pPr>
      <w:r>
        <w:t xml:space="preserve">Transconductance. </w:t>
      </w:r>
    </w:p>
    <w:p w14:paraId="0E484080" w14:textId="77777777" w:rsidR="00EE5DED" w:rsidRPr="00EE5DED" w:rsidRDefault="00EE5DED" w:rsidP="00EE5DED"/>
    <w:p w14:paraId="04DF17DD" w14:textId="77777777" w:rsidR="00EE5DED" w:rsidRDefault="00EE5DED" w:rsidP="00EE5DED">
      <w:pPr>
        <w:ind w:firstLine="0"/>
      </w:pPr>
      <w:r>
        <w:t xml:space="preserve">C rating – It is </w:t>
      </w:r>
      <w:r w:rsidRPr="00EE5DED">
        <w:t>a multiple of the capacity, and thus reflective of the rate at which one can charge/discharge the battery.</w:t>
      </w:r>
    </w:p>
    <w:p w14:paraId="7DA336F3" w14:textId="77777777" w:rsidR="00DA7982" w:rsidRDefault="00DA7982" w:rsidP="00DA7982">
      <w:pPr>
        <w:ind w:firstLine="0"/>
      </w:pPr>
    </w:p>
    <w:p w14:paraId="797FF4EC" w14:textId="77777777" w:rsidR="00DA7982" w:rsidRDefault="00DA7982" w:rsidP="00DA7982">
      <w:pPr>
        <w:pStyle w:val="Heading1"/>
      </w:pPr>
      <w:r>
        <w:t>Index</w:t>
      </w:r>
    </w:p>
    <w:p w14:paraId="3CE3EA43" w14:textId="77777777" w:rsidR="00C34C56" w:rsidRDefault="00716870" w:rsidP="00EE5DED">
      <w:pPr>
        <w:rPr>
          <w:noProof/>
        </w:rPr>
        <w:sectPr w:rsidR="00C34C56" w:rsidSect="00C34C56">
          <w:footerReference w:type="even" r:id="rId62"/>
          <w:footerReference w:type="default" r:id="rId63"/>
          <w:pgSz w:w="11906" w:h="16838" w:code="9"/>
          <w:pgMar w:top="2211" w:right="2268" w:bottom="2211" w:left="2268" w:header="1701" w:footer="1701" w:gutter="0"/>
          <w:pgNumType w:chapStyle="1"/>
          <w:cols w:space="708"/>
          <w:titlePg/>
          <w:docGrid w:linePitch="360"/>
        </w:sectPr>
      </w:pPr>
      <w:r>
        <w:fldChar w:fldCharType="begin"/>
      </w:r>
      <w:r>
        <w:instrText xml:space="preserve"> INDEX \c "2" \z "7177" </w:instrText>
      </w:r>
      <w:r>
        <w:fldChar w:fldCharType="separate"/>
      </w:r>
    </w:p>
    <w:p w14:paraId="0E9ECECE" w14:textId="77777777" w:rsidR="00C34C56" w:rsidRDefault="00C34C56">
      <w:pPr>
        <w:pStyle w:val="Index1"/>
        <w:tabs>
          <w:tab w:val="right" w:leader="dot" w:pos="3315"/>
        </w:tabs>
        <w:rPr>
          <w:noProof/>
        </w:rPr>
      </w:pPr>
      <w:r>
        <w:rPr>
          <w:noProof/>
        </w:rPr>
        <w:t>SMD mount, 11-41</w:t>
      </w:r>
    </w:p>
    <w:p w14:paraId="7D706CBB" w14:textId="77777777" w:rsidR="00C34C56" w:rsidRDefault="00C34C56">
      <w:pPr>
        <w:pStyle w:val="Index1"/>
        <w:tabs>
          <w:tab w:val="right" w:leader="dot" w:pos="3315"/>
        </w:tabs>
        <w:rPr>
          <w:noProof/>
        </w:rPr>
      </w:pPr>
      <w:r>
        <w:rPr>
          <w:noProof/>
        </w:rPr>
        <w:t>transconductance, 7-32</w:t>
      </w:r>
    </w:p>
    <w:p w14:paraId="5D082F1A" w14:textId="77777777" w:rsidR="00C34C56" w:rsidRDefault="00C34C56" w:rsidP="00EE5DED">
      <w:pPr>
        <w:rPr>
          <w:noProof/>
        </w:rPr>
        <w:sectPr w:rsidR="00C34C56" w:rsidSect="00C34C56">
          <w:type w:val="continuous"/>
          <w:pgSz w:w="11906" w:h="16838" w:code="9"/>
          <w:pgMar w:top="2211" w:right="2268" w:bottom="2211" w:left="2268" w:header="1701" w:footer="1701" w:gutter="0"/>
          <w:pgNumType w:chapStyle="1"/>
          <w:cols w:num="2" w:space="720"/>
          <w:titlePg/>
          <w:docGrid w:linePitch="360"/>
        </w:sectPr>
      </w:pPr>
    </w:p>
    <w:p w14:paraId="1E03EB50" w14:textId="77777777" w:rsidR="00EE5DED" w:rsidRPr="00EE5DED" w:rsidRDefault="00716870" w:rsidP="00EE5DED">
      <w:r>
        <w:fldChar w:fldCharType="end"/>
      </w:r>
    </w:p>
    <w:p w14:paraId="17672100" w14:textId="77777777" w:rsidR="00C76524" w:rsidRPr="00C76524" w:rsidRDefault="00C76524" w:rsidP="00C76524">
      <w:pPr>
        <w:spacing w:line="240" w:lineRule="auto"/>
        <w:ind w:firstLine="0"/>
        <w:jc w:val="left"/>
      </w:pPr>
      <w:r>
        <w:br w:type="page"/>
      </w:r>
    </w:p>
    <w:bookmarkStart w:id="110" w:name="_Toc465035102" w:displacedByCustomXml="next"/>
    <w:sdt>
      <w:sdtPr>
        <w:rPr>
          <w:rFonts w:ascii="cmr10" w:hAnsi="cmr10" w:cs="Times New Roman"/>
          <w:bCs w:val="0"/>
          <w:sz w:val="21"/>
          <w:szCs w:val="24"/>
        </w:rPr>
        <w:id w:val="288398182"/>
        <w:docPartObj>
          <w:docPartGallery w:val="Bibliographies"/>
          <w:docPartUnique/>
        </w:docPartObj>
      </w:sdtPr>
      <w:sdtContent>
        <w:p w14:paraId="6A69B4AB" w14:textId="77777777" w:rsidR="0036727C" w:rsidRDefault="0036727C">
          <w:pPr>
            <w:pStyle w:val="Heading1"/>
          </w:pPr>
          <w:r>
            <w:t>Bibliography</w:t>
          </w:r>
          <w:bookmarkEnd w:id="110"/>
        </w:p>
        <w:sdt>
          <w:sdtPr>
            <w:id w:val="111145805"/>
            <w:bibliography/>
          </w:sdtPr>
          <w:sdtContent>
            <w:p w14:paraId="744502BF" w14:textId="77777777" w:rsidR="0017042F" w:rsidRDefault="0036727C">
              <w:pPr>
                <w:rPr>
                  <w:rFonts w:ascii="Times New Roman" w:hAnsi="Times New Roman"/>
                  <w:noProof/>
                  <w:sz w:val="20"/>
                  <w:szCs w:val="20"/>
                  <w:lang w:val="en-ZA" w:eastAsia="en-Z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1"/>
                <w:gridCol w:w="6719"/>
              </w:tblGrid>
              <w:tr w:rsidR="0017042F" w14:paraId="361074D6" w14:textId="77777777">
                <w:trPr>
                  <w:divId w:val="957688046"/>
                  <w:tblCellSpacing w:w="15" w:type="dxa"/>
                </w:trPr>
                <w:tc>
                  <w:tcPr>
                    <w:tcW w:w="50" w:type="pct"/>
                    <w:hideMark/>
                  </w:tcPr>
                  <w:p w14:paraId="1687588B" w14:textId="77777777" w:rsidR="0017042F" w:rsidRDefault="0017042F">
                    <w:pPr>
                      <w:pStyle w:val="Bibliography"/>
                      <w:rPr>
                        <w:noProof/>
                        <w:sz w:val="24"/>
                      </w:rPr>
                    </w:pPr>
                    <w:r>
                      <w:rPr>
                        <w:noProof/>
                      </w:rPr>
                      <w:t xml:space="preserve">[1] </w:t>
                    </w:r>
                  </w:p>
                </w:tc>
                <w:tc>
                  <w:tcPr>
                    <w:tcW w:w="0" w:type="auto"/>
                    <w:hideMark/>
                  </w:tcPr>
                  <w:p w14:paraId="615C8969" w14:textId="77777777" w:rsidR="0017042F" w:rsidRDefault="0017042F">
                    <w:pPr>
                      <w:pStyle w:val="Bibliography"/>
                      <w:rPr>
                        <w:noProof/>
                      </w:rPr>
                    </w:pPr>
                    <w:r>
                      <w:rPr>
                        <w:noProof/>
                      </w:rPr>
                      <w:t>“LM358,” [Online]. Available: www.ti.com/lit/ds/symlink/lm158-n.pdf.</w:t>
                    </w:r>
                  </w:p>
                </w:tc>
              </w:tr>
              <w:tr w:rsidR="0017042F" w14:paraId="6B1FF879" w14:textId="77777777">
                <w:trPr>
                  <w:divId w:val="957688046"/>
                  <w:tblCellSpacing w:w="15" w:type="dxa"/>
                </w:trPr>
                <w:tc>
                  <w:tcPr>
                    <w:tcW w:w="50" w:type="pct"/>
                    <w:hideMark/>
                  </w:tcPr>
                  <w:p w14:paraId="305EFA9A" w14:textId="77777777" w:rsidR="0017042F" w:rsidRDefault="0017042F">
                    <w:pPr>
                      <w:pStyle w:val="Bibliography"/>
                      <w:rPr>
                        <w:noProof/>
                      </w:rPr>
                    </w:pPr>
                    <w:r>
                      <w:rPr>
                        <w:noProof/>
                      </w:rPr>
                      <w:t xml:space="preserve">[2] </w:t>
                    </w:r>
                  </w:p>
                </w:tc>
                <w:tc>
                  <w:tcPr>
                    <w:tcW w:w="0" w:type="auto"/>
                    <w:hideMark/>
                  </w:tcPr>
                  <w:p w14:paraId="46C0BD03" w14:textId="77777777" w:rsidR="0017042F" w:rsidRDefault="0017042F">
                    <w:pPr>
                      <w:pStyle w:val="Bibliography"/>
                      <w:rPr>
                        <w:noProof/>
                      </w:rPr>
                    </w:pPr>
                    <w:r>
                      <w:rPr>
                        <w:noProof/>
                      </w:rPr>
                      <w:t xml:space="preserve">“https://en.wikipedia.org/wiki/Sziklai_pair,” [Online]. </w:t>
                    </w:r>
                  </w:p>
                </w:tc>
              </w:tr>
              <w:tr w:rsidR="0017042F" w14:paraId="313BA025" w14:textId="77777777">
                <w:trPr>
                  <w:divId w:val="957688046"/>
                  <w:tblCellSpacing w:w="15" w:type="dxa"/>
                </w:trPr>
                <w:tc>
                  <w:tcPr>
                    <w:tcW w:w="50" w:type="pct"/>
                    <w:hideMark/>
                  </w:tcPr>
                  <w:p w14:paraId="448C38BC" w14:textId="77777777" w:rsidR="0017042F" w:rsidRDefault="0017042F">
                    <w:pPr>
                      <w:pStyle w:val="Bibliography"/>
                      <w:rPr>
                        <w:noProof/>
                      </w:rPr>
                    </w:pPr>
                    <w:r>
                      <w:rPr>
                        <w:noProof/>
                      </w:rPr>
                      <w:t xml:space="preserve">[3] </w:t>
                    </w:r>
                  </w:p>
                </w:tc>
                <w:tc>
                  <w:tcPr>
                    <w:tcW w:w="0" w:type="auto"/>
                    <w:hideMark/>
                  </w:tcPr>
                  <w:p w14:paraId="52696B06" w14:textId="77777777" w:rsidR="0017042F" w:rsidRDefault="0017042F">
                    <w:pPr>
                      <w:pStyle w:val="Bibliography"/>
                      <w:rPr>
                        <w:noProof/>
                      </w:rPr>
                    </w:pPr>
                    <w:r>
                      <w:rPr>
                        <w:noProof/>
                      </w:rPr>
                      <w:t xml:space="preserve">“https://en.wikipedia.org/wiki/2N3055,” [Online]. </w:t>
                    </w:r>
                  </w:p>
                </w:tc>
              </w:tr>
              <w:tr w:rsidR="0017042F" w14:paraId="5F2AF1BD" w14:textId="77777777">
                <w:trPr>
                  <w:divId w:val="957688046"/>
                  <w:tblCellSpacing w:w="15" w:type="dxa"/>
                </w:trPr>
                <w:tc>
                  <w:tcPr>
                    <w:tcW w:w="50" w:type="pct"/>
                    <w:hideMark/>
                  </w:tcPr>
                  <w:p w14:paraId="577B728C" w14:textId="77777777" w:rsidR="0017042F" w:rsidRDefault="0017042F">
                    <w:pPr>
                      <w:pStyle w:val="Bibliography"/>
                      <w:rPr>
                        <w:noProof/>
                      </w:rPr>
                    </w:pPr>
                    <w:r>
                      <w:rPr>
                        <w:noProof/>
                      </w:rPr>
                      <w:t xml:space="preserve">[4] </w:t>
                    </w:r>
                  </w:p>
                </w:tc>
                <w:tc>
                  <w:tcPr>
                    <w:tcW w:w="0" w:type="auto"/>
                    <w:hideMark/>
                  </w:tcPr>
                  <w:p w14:paraId="35E64D29" w14:textId="77777777" w:rsidR="0017042F" w:rsidRDefault="0017042F">
                    <w:pPr>
                      <w:pStyle w:val="Bibliography"/>
                      <w:rPr>
                        <w:noProof/>
                      </w:rPr>
                    </w:pPr>
                    <w:r>
                      <w:rPr>
                        <w:noProof/>
                      </w:rPr>
                      <w:t xml:space="preserve">“https://en.wikipedia.org/wiki/Thermal_runaway,” [Online]. </w:t>
                    </w:r>
                  </w:p>
                </w:tc>
              </w:tr>
              <w:tr w:rsidR="0017042F" w14:paraId="3BA9E20D" w14:textId="77777777">
                <w:trPr>
                  <w:divId w:val="957688046"/>
                  <w:tblCellSpacing w:w="15" w:type="dxa"/>
                </w:trPr>
                <w:tc>
                  <w:tcPr>
                    <w:tcW w:w="50" w:type="pct"/>
                    <w:hideMark/>
                  </w:tcPr>
                  <w:p w14:paraId="0D88C351" w14:textId="77777777" w:rsidR="0017042F" w:rsidRDefault="0017042F">
                    <w:pPr>
                      <w:pStyle w:val="Bibliography"/>
                      <w:rPr>
                        <w:noProof/>
                      </w:rPr>
                    </w:pPr>
                    <w:r>
                      <w:rPr>
                        <w:noProof/>
                      </w:rPr>
                      <w:t xml:space="preserve">[5] </w:t>
                    </w:r>
                  </w:p>
                </w:tc>
                <w:tc>
                  <w:tcPr>
                    <w:tcW w:w="0" w:type="auto"/>
                    <w:hideMark/>
                  </w:tcPr>
                  <w:p w14:paraId="52B9C43B" w14:textId="77777777" w:rsidR="0017042F" w:rsidRDefault="0017042F">
                    <w:pPr>
                      <w:pStyle w:val="Bibliography"/>
                      <w:rPr>
                        <w:noProof/>
                      </w:rPr>
                    </w:pPr>
                    <w:r>
                      <w:rPr>
                        <w:noProof/>
                      </w:rPr>
                      <w:t>D. Jones. [Online]. Available: https://youtu.be/tF2krfxYc68.</w:t>
                    </w:r>
                  </w:p>
                </w:tc>
              </w:tr>
            </w:tbl>
            <w:p w14:paraId="7F51E5A9" w14:textId="77777777" w:rsidR="0017042F" w:rsidRDefault="0017042F">
              <w:pPr>
                <w:divId w:val="957688046"/>
                <w:rPr>
                  <w:noProof/>
                </w:rPr>
              </w:pPr>
            </w:p>
            <w:p w14:paraId="03E4758A" w14:textId="77777777" w:rsidR="0036727C" w:rsidRDefault="0036727C">
              <w:r>
                <w:rPr>
                  <w:b/>
                  <w:bCs/>
                  <w:noProof/>
                </w:rPr>
                <w:fldChar w:fldCharType="end"/>
              </w:r>
            </w:p>
          </w:sdtContent>
        </w:sdt>
      </w:sdtContent>
    </w:sdt>
    <w:p w14:paraId="6E7DED65" w14:textId="77777777" w:rsidR="000F49B3" w:rsidRDefault="000F49B3" w:rsidP="000F49B3">
      <w:pPr>
        <w:pStyle w:val="Firstparagraph"/>
      </w:pPr>
      <w:r>
        <w:t>http://www.electronics-lab.com/project/0-30-vdc-stabilized-power-supply-with-current-control-0-002-3-a/</w:t>
      </w:r>
    </w:p>
    <w:p w14:paraId="700939B8" w14:textId="77777777" w:rsidR="000F49B3" w:rsidRDefault="000F49B3" w:rsidP="000F49B3">
      <w:pPr>
        <w:pStyle w:val="Firstparagraph"/>
      </w:pPr>
      <w:r>
        <w:t>http://diyfan.blogspot.co.za/2013/03/adjustable-lab-power-supply-take-two.html</w:t>
      </w:r>
    </w:p>
    <w:p w14:paraId="2CF835C4" w14:textId="77777777" w:rsidR="000F49B3" w:rsidRDefault="000F49B3" w:rsidP="000F49B3">
      <w:pPr>
        <w:pStyle w:val="Firstparagraph"/>
      </w:pPr>
      <w:r>
        <w:t>http://www.eleccircuit.com/cheap-adjustable-0-30v-2a-laboratory-dc-power-supply/</w:t>
      </w:r>
    </w:p>
    <w:p w14:paraId="493365A9" w14:textId="77777777" w:rsidR="000F49B3" w:rsidRDefault="000F49B3" w:rsidP="000F49B3">
      <w:pPr>
        <w:pStyle w:val="Firstparagraph"/>
      </w:pPr>
      <w:r>
        <w:t>http://www.repeater-builder.com/astron/pix/astron-rs10a-1981-09-01.jpg</w:t>
      </w:r>
    </w:p>
    <w:p w14:paraId="53CFECD8" w14:textId="77777777" w:rsidR="000F49B3" w:rsidRDefault="000F49B3" w:rsidP="000F49B3">
      <w:pPr>
        <w:pStyle w:val="Firstparagraph"/>
      </w:pPr>
      <w:r>
        <w:t>http://www.electro-tech-online.com/threads/variable-voltage-regulator-using-lm723.116977/</w:t>
      </w:r>
    </w:p>
    <w:p w14:paraId="6ABDFC3F" w14:textId="77777777" w:rsidR="000F49B3" w:rsidRDefault="000F49B3" w:rsidP="000F49B3">
      <w:pPr>
        <w:pStyle w:val="Firstparagraph"/>
      </w:pPr>
      <w:r>
        <w:t>http://www.sentex.ca/~mec1995/circ/ps3010/ps3010a.html</w:t>
      </w:r>
    </w:p>
    <w:p w14:paraId="1582FEAA" w14:textId="77777777" w:rsidR="000F49B3" w:rsidRDefault="000F49B3" w:rsidP="000F49B3">
      <w:pPr>
        <w:pStyle w:val="Firstparagraph"/>
      </w:pPr>
      <w:r>
        <w:t>http://www.northcountryradio.com/PDFs/030702002.pdf</w:t>
      </w:r>
    </w:p>
    <w:p w14:paraId="5D708A4F" w14:textId="77777777" w:rsidR="000F49B3" w:rsidRDefault="000F49B3" w:rsidP="000F49B3">
      <w:pPr>
        <w:pStyle w:val="Firstparagraph"/>
      </w:pPr>
      <w:r>
        <w:t>http://www.tuxgraphics.org/electronics/201005/bench-power-supply-v3.pdf</w:t>
      </w:r>
    </w:p>
    <w:p w14:paraId="4176EEA3" w14:textId="77777777" w:rsidR="000F49B3" w:rsidRDefault="000F49B3" w:rsidP="000F49B3">
      <w:pPr>
        <w:pStyle w:val="Firstparagraph"/>
      </w:pPr>
      <w:r>
        <w:t>http://www.avdweb.nl/arduino/libraries/fast-pwm-dac.html</w:t>
      </w:r>
    </w:p>
    <w:p w14:paraId="0AADB950" w14:textId="77777777" w:rsidR="000F49B3" w:rsidRDefault="000F49B3" w:rsidP="000F49B3">
      <w:pPr>
        <w:pStyle w:val="Firstparagraph"/>
      </w:pPr>
      <w:r>
        <w:t>http://shop.tuxgraphics.org/electronic/detail_microcontroller_powersupply.html</w:t>
      </w:r>
    </w:p>
    <w:p w14:paraId="45AADA39" w14:textId="77777777" w:rsidR="000F49B3" w:rsidRDefault="000F49B3" w:rsidP="000F49B3">
      <w:pPr>
        <w:pStyle w:val="Firstparagraph"/>
      </w:pPr>
      <w:r>
        <w:t>https://github.com/tschutter/digital-dc-power-supply</w:t>
      </w:r>
    </w:p>
    <w:p w14:paraId="4682A455" w14:textId="77777777" w:rsidR="000F49B3" w:rsidRDefault="000F49B3" w:rsidP="000F49B3">
      <w:pPr>
        <w:pStyle w:val="Firstparagraph"/>
      </w:pPr>
      <w:r>
        <w:t>http://www.tuxgraphics.org/common/src2/article10051/</w:t>
      </w:r>
    </w:p>
    <w:p w14:paraId="1CE732BD" w14:textId="77777777" w:rsidR="000F49B3" w:rsidRDefault="000F49B3" w:rsidP="000F49B3">
      <w:pPr>
        <w:pStyle w:val="Firstparagraph"/>
      </w:pPr>
      <w:r>
        <w:t>http://stackoverflow.com/questions/16058695/arduino-nano-timers</w:t>
      </w:r>
    </w:p>
    <w:p w14:paraId="6C9238AD" w14:textId="77777777" w:rsidR="000F49B3" w:rsidRDefault="000F49B3" w:rsidP="000F49B3">
      <w:pPr>
        <w:pStyle w:val="Firstparagraph"/>
      </w:pPr>
      <w:r>
        <w:t>http://electronicdesign.com/power/whats-all-error-budget-stuff-anyhow</w:t>
      </w:r>
    </w:p>
    <w:p w14:paraId="409531A5" w14:textId="77777777" w:rsidR="000F49B3" w:rsidRDefault="000F49B3" w:rsidP="000F49B3">
      <w:pPr>
        <w:pStyle w:val="Firstparagraph"/>
      </w:pPr>
      <w:r>
        <w:t>http://www.ti.com/lit/ds/symlink/lm158-n.pdf</w:t>
      </w:r>
    </w:p>
    <w:p w14:paraId="369E56E4" w14:textId="77777777" w:rsidR="000F49B3" w:rsidRDefault="000F49B3" w:rsidP="000F49B3">
      <w:pPr>
        <w:pStyle w:val="Firstparagraph"/>
      </w:pPr>
      <w:r>
        <w:t>http://www.electro-tech-online.com/threads/ltsspice-question.29885/</w:t>
      </w:r>
    </w:p>
    <w:p w14:paraId="73783B65" w14:textId="77777777" w:rsidR="000F49B3" w:rsidRDefault="000F49B3" w:rsidP="000F49B3">
      <w:pPr>
        <w:pStyle w:val="Firstparagraph"/>
      </w:pPr>
      <w:r>
        <w:t>http://homepages.which.net/~paul.hills/Circuits/Spice/ModelIndex.html</w:t>
      </w:r>
    </w:p>
    <w:p w14:paraId="668B9856" w14:textId="77777777" w:rsidR="000F49B3" w:rsidRDefault="000F49B3" w:rsidP="000F49B3">
      <w:pPr>
        <w:pStyle w:val="Firstparagraph"/>
      </w:pPr>
      <w:r>
        <w:t>http://www.audio-perfection.com/spice-ltspice/distortion-measurements-with-ltspice.html</w:t>
      </w:r>
    </w:p>
    <w:p w14:paraId="146004D2" w14:textId="77777777" w:rsidR="000F49B3" w:rsidRDefault="000F49B3" w:rsidP="000F49B3">
      <w:pPr>
        <w:pStyle w:val="Firstparagraph"/>
      </w:pPr>
      <w:r>
        <w:t>http://www.linear.com/solutions/5788</w:t>
      </w:r>
    </w:p>
    <w:p w14:paraId="42A59D24" w14:textId="77777777" w:rsidR="000F49B3" w:rsidRDefault="000F49B3" w:rsidP="000F49B3">
      <w:pPr>
        <w:pStyle w:val="Firstparagraph"/>
      </w:pPr>
      <w:r>
        <w:t>http://www.ti.com/lit/an/slyt183/slyt183.pdf</w:t>
      </w:r>
    </w:p>
    <w:p w14:paraId="668A5866" w14:textId="77777777" w:rsidR="000F49B3" w:rsidRDefault="000F49B3" w:rsidP="000F49B3">
      <w:pPr>
        <w:pStyle w:val="Firstparagraph"/>
      </w:pPr>
      <w:r>
        <w:t>http://www.simonbramble.co.uk/lt_spice/ltspice_lt_spice_tutorial_3.htm</w:t>
      </w:r>
    </w:p>
    <w:p w14:paraId="646E3797" w14:textId="77777777" w:rsidR="000F49B3" w:rsidRDefault="000F49B3" w:rsidP="000F49B3">
      <w:pPr>
        <w:pStyle w:val="Firstparagraph"/>
      </w:pPr>
      <w:r>
        <w:t>http://www.eetimes.com/document.asp?doc_id=1279404</w:t>
      </w:r>
    </w:p>
    <w:p w14:paraId="73578354" w14:textId="77777777" w:rsidR="0036727C" w:rsidRPr="0036727C" w:rsidRDefault="000F49B3" w:rsidP="000F49B3">
      <w:pPr>
        <w:pStyle w:val="Firstparagraph"/>
      </w:pPr>
      <w:r>
        <w:t>http://www.ti.com/lit/ml/slyb194a/slyb194a.pdf</w:t>
      </w:r>
    </w:p>
    <w:sectPr w:rsidR="0036727C" w:rsidRPr="0036727C" w:rsidSect="00C34C56">
      <w:type w:val="continuous"/>
      <w:pgSz w:w="11906" w:h="16838" w:code="9"/>
      <w:pgMar w:top="2211" w:right="2268" w:bottom="2211" w:left="2268" w:header="1701" w:footer="1701"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4" w:author="Daniel Robinson" w:date="2016-10-24T16:19:00Z" w:initials="DR">
    <w:p w14:paraId="49216C11" w14:textId="02B95E7F" w:rsidR="00E7236F" w:rsidRDefault="00E7236F">
      <w:pPr>
        <w:pStyle w:val="CommentText"/>
      </w:pPr>
      <w:r>
        <w:rPr>
          <w:rStyle w:val="CommentReference"/>
        </w:rPr>
        <w:annotationRef/>
      </w:r>
      <w:r>
        <w:t>Do heatsink calculations</w:t>
      </w:r>
    </w:p>
  </w:comment>
  <w:comment w:id="90" w:author="Daniel Robinson" w:date="2016-10-24T16:14:00Z" w:initials="DR">
    <w:p w14:paraId="4089CD14" w14:textId="77777777" w:rsidR="00E7236F" w:rsidRDefault="00E7236F" w:rsidP="001C1DB3">
      <w:pPr>
        <w:pStyle w:val="CommentText"/>
      </w:pPr>
      <w:r>
        <w:rPr>
          <w:rStyle w:val="CommentReference"/>
        </w:rPr>
        <w:annotationRef/>
      </w:r>
      <w:r>
        <w:t>Add PCB top photo</w:t>
      </w:r>
    </w:p>
    <w:p w14:paraId="018D53E8" w14:textId="77777777" w:rsidR="00E7236F" w:rsidRDefault="00E7236F" w:rsidP="001C1DB3">
      <w:pPr>
        <w:pStyle w:val="CommentText"/>
      </w:pPr>
    </w:p>
  </w:comment>
  <w:comment w:id="91" w:author="Daniel Robinson" w:date="2016-10-24T16:14:00Z" w:initials="DR">
    <w:p w14:paraId="25D8A461" w14:textId="77777777" w:rsidR="00E7236F" w:rsidRDefault="00E7236F" w:rsidP="001C1DB3">
      <w:pPr>
        <w:pStyle w:val="CommentText"/>
        <w:ind w:firstLine="0"/>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216C11" w15:done="0"/>
  <w15:commentEx w15:paraId="018D53E8" w15:done="1"/>
  <w15:commentEx w15:paraId="25D8A461" w15:paraIdParent="018D53E8"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0DC3AC" w14:textId="77777777" w:rsidR="00C0763F" w:rsidRDefault="00C0763F">
      <w:pPr>
        <w:spacing w:line="240" w:lineRule="auto"/>
      </w:pPr>
      <w:r>
        <w:separator/>
      </w:r>
    </w:p>
  </w:endnote>
  <w:endnote w:type="continuationSeparator" w:id="0">
    <w:p w14:paraId="38DD9CE6" w14:textId="77777777" w:rsidR="00C0763F" w:rsidRDefault="00C076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0">
    <w:altName w:val="Calibri"/>
    <w:charset w:val="00"/>
    <w:family w:val="swiss"/>
    <w:pitch w:val="variable"/>
    <w:sig w:usb0="00000003" w:usb1="00000000" w:usb2="00000000" w:usb3="00000000" w:csb0="00000001" w:csb1="00000000"/>
  </w:font>
  <w:font w:name="cmbx12">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mbx10">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D8371" w14:textId="77777777" w:rsidR="00E7236F" w:rsidRDefault="00E7236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F88355" w14:textId="77777777" w:rsidR="00E7236F" w:rsidRDefault="00E723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8D12D" w14:textId="6EF4818E" w:rsidR="00E7236F" w:rsidRDefault="00E7236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D2A35">
      <w:rPr>
        <w:rStyle w:val="PageNumber"/>
        <w:noProof/>
      </w:rPr>
      <w:t>9-47</w:t>
    </w:r>
    <w:r>
      <w:rPr>
        <w:rStyle w:val="PageNumber"/>
      </w:rPr>
      <w:fldChar w:fldCharType="end"/>
    </w:r>
  </w:p>
  <w:p w14:paraId="65DD6AF6" w14:textId="77777777" w:rsidR="00E7236F" w:rsidRDefault="00E72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CD442C" w14:textId="77777777" w:rsidR="00C0763F" w:rsidRDefault="00C0763F">
      <w:pPr>
        <w:spacing w:line="240" w:lineRule="auto"/>
      </w:pPr>
      <w:r>
        <w:separator/>
      </w:r>
    </w:p>
  </w:footnote>
  <w:footnote w:type="continuationSeparator" w:id="0">
    <w:p w14:paraId="231C9278" w14:textId="77777777" w:rsidR="00C0763F" w:rsidRDefault="00C0763F">
      <w:pPr>
        <w:spacing w:line="240" w:lineRule="auto"/>
      </w:pPr>
      <w:r>
        <w:continuationSeparator/>
      </w:r>
    </w:p>
  </w:footnote>
  <w:footnote w:id="1">
    <w:p w14:paraId="67C8AEA4" w14:textId="77777777" w:rsidR="00E7236F" w:rsidRPr="00775663" w:rsidRDefault="00E7236F">
      <w:pPr>
        <w:pStyle w:val="FootnoteText"/>
        <w:rPr>
          <w:lang w:val="en-ZA"/>
        </w:rPr>
      </w:pPr>
      <w:r>
        <w:rPr>
          <w:rStyle w:val="FootnoteReference"/>
        </w:rPr>
        <w:footnoteRef/>
      </w:r>
      <w:r>
        <w:t xml:space="preserve"> Single rail mode means a supply voltage of 0 to Vcc, not -Vcc/2 to Vcc/2</w:t>
      </w:r>
    </w:p>
  </w:footnote>
  <w:footnote w:id="2">
    <w:p w14:paraId="3B0B609A" w14:textId="30637291" w:rsidR="00E7236F" w:rsidRPr="008D7AD7" w:rsidRDefault="00E7236F">
      <w:pPr>
        <w:pStyle w:val="FootnoteText"/>
        <w:rPr>
          <w:lang w:val="en-ZA"/>
        </w:rPr>
      </w:pPr>
      <w:r>
        <w:rPr>
          <w:rStyle w:val="FootnoteReference"/>
        </w:rPr>
        <w:footnoteRef/>
      </w:r>
      <w:r>
        <w:t xml:space="preserve"> </w:t>
      </w:r>
      <w:r>
        <w:rPr>
          <w:lang w:val="en-ZA"/>
        </w:rPr>
        <w:t>0.6*value at base of potentiomer is current; hench transconductance.</w:t>
      </w:r>
    </w:p>
  </w:footnote>
  <w:footnote w:id="3">
    <w:p w14:paraId="18E0C79C" w14:textId="77777777" w:rsidR="00E7236F" w:rsidRPr="00A40684" w:rsidRDefault="00E7236F" w:rsidP="00422F19">
      <w:pPr>
        <w:pStyle w:val="FootnoteText"/>
        <w:rPr>
          <w:lang w:val="en-ZA"/>
        </w:rPr>
      </w:pPr>
      <w:r>
        <w:rPr>
          <w:rStyle w:val="FootnoteReference"/>
        </w:rPr>
        <w:footnoteRef/>
      </w:r>
      <w:r>
        <w:t xml:space="preserve"> </w:t>
      </w:r>
      <w:r>
        <w:rPr>
          <w:lang w:val="en-ZA"/>
        </w:rPr>
        <w:t>See 1 List of Abbreviations</w:t>
      </w:r>
    </w:p>
  </w:footnote>
  <w:footnote w:id="4">
    <w:p w14:paraId="02567315" w14:textId="77777777" w:rsidR="00E7236F" w:rsidRPr="00EE5DED" w:rsidRDefault="00E7236F">
      <w:pPr>
        <w:pStyle w:val="FootnoteText"/>
        <w:rPr>
          <w:lang w:val="en-ZA"/>
        </w:rPr>
      </w:pPr>
      <w:r>
        <w:rPr>
          <w:rStyle w:val="FootnoteReference"/>
        </w:rPr>
        <w:footnoteRef/>
      </w:r>
      <w:r>
        <w:t xml:space="preserve"> </w:t>
      </w:r>
      <w:r>
        <w:rPr>
          <w:lang w:val="en-ZA"/>
        </w:rPr>
        <w:t>See Glossary</w:t>
      </w:r>
    </w:p>
  </w:footnote>
  <w:footnote w:id="5">
    <w:p w14:paraId="4989A413" w14:textId="77777777" w:rsidR="00E7236F" w:rsidRPr="00C34C56" w:rsidRDefault="00E7236F">
      <w:pPr>
        <w:pStyle w:val="FootnoteText"/>
        <w:rPr>
          <w:lang w:val="en-ZA"/>
        </w:rPr>
      </w:pPr>
      <w:r>
        <w:rPr>
          <w:rStyle w:val="FootnoteReference"/>
        </w:rPr>
        <w:footnoteRef/>
      </w:r>
      <w:r>
        <w:t xml:space="preserve"> </w:t>
      </w:r>
      <w:r>
        <w:rPr>
          <w:lang w:val="en-ZA"/>
        </w:rPr>
        <w:t>See 1 List of Abbreviations</w:t>
      </w:r>
    </w:p>
  </w:footnote>
  <w:footnote w:id="6">
    <w:p w14:paraId="406856A1" w14:textId="77777777" w:rsidR="00E7236F" w:rsidRPr="002D1595" w:rsidRDefault="00E7236F">
      <w:pPr>
        <w:pStyle w:val="FootnoteText"/>
        <w:rPr>
          <w:lang w:val="en-ZA"/>
        </w:rPr>
      </w:pPr>
      <w:r>
        <w:rPr>
          <w:rStyle w:val="FootnoteReference"/>
        </w:rPr>
        <w:footnoteRef/>
      </w:r>
      <w:r>
        <w:t xml:space="preserve"> </w:t>
      </w:r>
      <w:r>
        <w:rPr>
          <w:lang w:val="en-ZA"/>
        </w:rPr>
        <w:t>See 1 List of Abbreviations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632F64"/>
    <w:multiLevelType w:val="hybridMultilevel"/>
    <w:tmpl w:val="7AEC5480"/>
    <w:lvl w:ilvl="0" w:tplc="1C090001">
      <w:start w:val="1"/>
      <w:numFmt w:val="bullet"/>
      <w:lvlText w:val=""/>
      <w:lvlJc w:val="left"/>
      <w:pPr>
        <w:ind w:left="1060" w:hanging="360"/>
      </w:pPr>
      <w:rPr>
        <w:rFonts w:ascii="Symbol" w:hAnsi="Symbol" w:hint="default"/>
      </w:rPr>
    </w:lvl>
    <w:lvl w:ilvl="1" w:tplc="1C090003" w:tentative="1">
      <w:start w:val="1"/>
      <w:numFmt w:val="bullet"/>
      <w:lvlText w:val="o"/>
      <w:lvlJc w:val="left"/>
      <w:pPr>
        <w:ind w:left="1780" w:hanging="360"/>
      </w:pPr>
      <w:rPr>
        <w:rFonts w:ascii="Courier New" w:hAnsi="Courier New" w:cs="Courier New" w:hint="default"/>
      </w:rPr>
    </w:lvl>
    <w:lvl w:ilvl="2" w:tplc="1C090005" w:tentative="1">
      <w:start w:val="1"/>
      <w:numFmt w:val="bullet"/>
      <w:lvlText w:val=""/>
      <w:lvlJc w:val="left"/>
      <w:pPr>
        <w:ind w:left="2500" w:hanging="360"/>
      </w:pPr>
      <w:rPr>
        <w:rFonts w:ascii="Wingdings" w:hAnsi="Wingdings" w:hint="default"/>
      </w:rPr>
    </w:lvl>
    <w:lvl w:ilvl="3" w:tplc="1C090001" w:tentative="1">
      <w:start w:val="1"/>
      <w:numFmt w:val="bullet"/>
      <w:lvlText w:val=""/>
      <w:lvlJc w:val="left"/>
      <w:pPr>
        <w:ind w:left="3220" w:hanging="360"/>
      </w:pPr>
      <w:rPr>
        <w:rFonts w:ascii="Symbol" w:hAnsi="Symbol" w:hint="default"/>
      </w:rPr>
    </w:lvl>
    <w:lvl w:ilvl="4" w:tplc="1C090003" w:tentative="1">
      <w:start w:val="1"/>
      <w:numFmt w:val="bullet"/>
      <w:lvlText w:val="o"/>
      <w:lvlJc w:val="left"/>
      <w:pPr>
        <w:ind w:left="3940" w:hanging="360"/>
      </w:pPr>
      <w:rPr>
        <w:rFonts w:ascii="Courier New" w:hAnsi="Courier New" w:cs="Courier New" w:hint="default"/>
      </w:rPr>
    </w:lvl>
    <w:lvl w:ilvl="5" w:tplc="1C090005" w:tentative="1">
      <w:start w:val="1"/>
      <w:numFmt w:val="bullet"/>
      <w:lvlText w:val=""/>
      <w:lvlJc w:val="left"/>
      <w:pPr>
        <w:ind w:left="4660" w:hanging="360"/>
      </w:pPr>
      <w:rPr>
        <w:rFonts w:ascii="Wingdings" w:hAnsi="Wingdings" w:hint="default"/>
      </w:rPr>
    </w:lvl>
    <w:lvl w:ilvl="6" w:tplc="1C090001" w:tentative="1">
      <w:start w:val="1"/>
      <w:numFmt w:val="bullet"/>
      <w:lvlText w:val=""/>
      <w:lvlJc w:val="left"/>
      <w:pPr>
        <w:ind w:left="5380" w:hanging="360"/>
      </w:pPr>
      <w:rPr>
        <w:rFonts w:ascii="Symbol" w:hAnsi="Symbol" w:hint="default"/>
      </w:rPr>
    </w:lvl>
    <w:lvl w:ilvl="7" w:tplc="1C090003" w:tentative="1">
      <w:start w:val="1"/>
      <w:numFmt w:val="bullet"/>
      <w:lvlText w:val="o"/>
      <w:lvlJc w:val="left"/>
      <w:pPr>
        <w:ind w:left="6100" w:hanging="360"/>
      </w:pPr>
      <w:rPr>
        <w:rFonts w:ascii="Courier New" w:hAnsi="Courier New" w:cs="Courier New" w:hint="default"/>
      </w:rPr>
    </w:lvl>
    <w:lvl w:ilvl="8" w:tplc="1C090005" w:tentative="1">
      <w:start w:val="1"/>
      <w:numFmt w:val="bullet"/>
      <w:lvlText w:val=""/>
      <w:lvlJc w:val="left"/>
      <w:pPr>
        <w:ind w:left="682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58A2605"/>
    <w:multiLevelType w:val="hybridMultilevel"/>
    <w:tmpl w:val="AF501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7751FF9"/>
    <w:multiLevelType w:val="hybridMultilevel"/>
    <w:tmpl w:val="887A3F46"/>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7F430106"/>
    <w:multiLevelType w:val="hybridMultilevel"/>
    <w:tmpl w:val="66A663D4"/>
    <w:lvl w:ilvl="0" w:tplc="1C09000B">
      <w:start w:val="8"/>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2"/>
  </w:num>
  <w:num w:numId="16">
    <w:abstractNumId w:val="10"/>
  </w:num>
  <w:num w:numId="1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Robinson">
    <w15:presenceInfo w15:providerId="Windows Live" w15:userId="71ed963fed621a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activeWritingStyle w:appName="MSWord" w:lang="en-US" w:vendorID="64" w:dllVersion="0" w:nlCheck="1" w:checkStyle="0"/>
  <w:activeWritingStyle w:appName="MSWord" w:lang="en-GB" w:vendorID="64" w:dllVersion="0" w:nlCheck="1" w:checkStyle="0"/>
  <w:activeWritingStyle w:appName="MSWord" w:lang="en-ZA" w:vendorID="64" w:dllVersion="0" w:nlCheck="1" w:checkStyle="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853"/>
    <w:rsid w:val="0000011F"/>
    <w:rsid w:val="00020947"/>
    <w:rsid w:val="000217ED"/>
    <w:rsid w:val="00045DC9"/>
    <w:rsid w:val="000467EE"/>
    <w:rsid w:val="00063A2C"/>
    <w:rsid w:val="000725E0"/>
    <w:rsid w:val="000811EF"/>
    <w:rsid w:val="000974E3"/>
    <w:rsid w:val="000A2B25"/>
    <w:rsid w:val="000F49B3"/>
    <w:rsid w:val="001364EB"/>
    <w:rsid w:val="0014641A"/>
    <w:rsid w:val="00161CBE"/>
    <w:rsid w:val="0017042F"/>
    <w:rsid w:val="00171207"/>
    <w:rsid w:val="001C1DB3"/>
    <w:rsid w:val="001C28FE"/>
    <w:rsid w:val="001C7990"/>
    <w:rsid w:val="001D0D60"/>
    <w:rsid w:val="001F3171"/>
    <w:rsid w:val="002169F5"/>
    <w:rsid w:val="00217366"/>
    <w:rsid w:val="0025393A"/>
    <w:rsid w:val="002A1F71"/>
    <w:rsid w:val="002A73ED"/>
    <w:rsid w:val="002B03F1"/>
    <w:rsid w:val="002D1595"/>
    <w:rsid w:val="003016EB"/>
    <w:rsid w:val="00322D49"/>
    <w:rsid w:val="00331A90"/>
    <w:rsid w:val="00350B74"/>
    <w:rsid w:val="0035655F"/>
    <w:rsid w:val="0036727C"/>
    <w:rsid w:val="00374749"/>
    <w:rsid w:val="00384E6C"/>
    <w:rsid w:val="003B47BC"/>
    <w:rsid w:val="003D3656"/>
    <w:rsid w:val="003D5CD1"/>
    <w:rsid w:val="003E17C2"/>
    <w:rsid w:val="00404B03"/>
    <w:rsid w:val="00422F19"/>
    <w:rsid w:val="00472DC0"/>
    <w:rsid w:val="00481AE7"/>
    <w:rsid w:val="00481DD8"/>
    <w:rsid w:val="00483743"/>
    <w:rsid w:val="004A2BB0"/>
    <w:rsid w:val="004D0C8D"/>
    <w:rsid w:val="004F252D"/>
    <w:rsid w:val="0050499D"/>
    <w:rsid w:val="00514030"/>
    <w:rsid w:val="00541699"/>
    <w:rsid w:val="00552288"/>
    <w:rsid w:val="00556C59"/>
    <w:rsid w:val="005620AB"/>
    <w:rsid w:val="00576BE4"/>
    <w:rsid w:val="005A76BB"/>
    <w:rsid w:val="005B3561"/>
    <w:rsid w:val="005C0F8F"/>
    <w:rsid w:val="005E740E"/>
    <w:rsid w:val="00607392"/>
    <w:rsid w:val="00607E30"/>
    <w:rsid w:val="00631862"/>
    <w:rsid w:val="00641370"/>
    <w:rsid w:val="0065397B"/>
    <w:rsid w:val="00671D05"/>
    <w:rsid w:val="0067544E"/>
    <w:rsid w:val="00683CE7"/>
    <w:rsid w:val="00693F0F"/>
    <w:rsid w:val="00697172"/>
    <w:rsid w:val="006D6162"/>
    <w:rsid w:val="006E6324"/>
    <w:rsid w:val="00701203"/>
    <w:rsid w:val="00716870"/>
    <w:rsid w:val="00722DE4"/>
    <w:rsid w:val="007424B2"/>
    <w:rsid w:val="00762275"/>
    <w:rsid w:val="007646EF"/>
    <w:rsid w:val="00766B50"/>
    <w:rsid w:val="007734D2"/>
    <w:rsid w:val="00775663"/>
    <w:rsid w:val="007802E5"/>
    <w:rsid w:val="00784FEF"/>
    <w:rsid w:val="00793D25"/>
    <w:rsid w:val="007A685F"/>
    <w:rsid w:val="007C2004"/>
    <w:rsid w:val="007C75B3"/>
    <w:rsid w:val="007E1A5F"/>
    <w:rsid w:val="007F636D"/>
    <w:rsid w:val="00803BE5"/>
    <w:rsid w:val="008440B0"/>
    <w:rsid w:val="00851781"/>
    <w:rsid w:val="0088627E"/>
    <w:rsid w:val="008A0280"/>
    <w:rsid w:val="008C7109"/>
    <w:rsid w:val="008D7AD7"/>
    <w:rsid w:val="008E1B04"/>
    <w:rsid w:val="008E351D"/>
    <w:rsid w:val="008E6C3D"/>
    <w:rsid w:val="008F4136"/>
    <w:rsid w:val="00925F2D"/>
    <w:rsid w:val="00941250"/>
    <w:rsid w:val="009473F8"/>
    <w:rsid w:val="00970AE9"/>
    <w:rsid w:val="00982ED8"/>
    <w:rsid w:val="00984E88"/>
    <w:rsid w:val="00985F83"/>
    <w:rsid w:val="0099643A"/>
    <w:rsid w:val="009A037E"/>
    <w:rsid w:val="009A224B"/>
    <w:rsid w:val="009B082E"/>
    <w:rsid w:val="009E6D11"/>
    <w:rsid w:val="009E7574"/>
    <w:rsid w:val="009F5E7C"/>
    <w:rsid w:val="009F72FE"/>
    <w:rsid w:val="00A275AE"/>
    <w:rsid w:val="00A30F57"/>
    <w:rsid w:val="00A36A76"/>
    <w:rsid w:val="00A40684"/>
    <w:rsid w:val="00AA4D40"/>
    <w:rsid w:val="00AA6262"/>
    <w:rsid w:val="00AB6454"/>
    <w:rsid w:val="00AB7683"/>
    <w:rsid w:val="00AC4FFE"/>
    <w:rsid w:val="00AE26B3"/>
    <w:rsid w:val="00AF4079"/>
    <w:rsid w:val="00B33281"/>
    <w:rsid w:val="00B46DC6"/>
    <w:rsid w:val="00B867DE"/>
    <w:rsid w:val="00BA1602"/>
    <w:rsid w:val="00BD557D"/>
    <w:rsid w:val="00BE1AFF"/>
    <w:rsid w:val="00BF0A6C"/>
    <w:rsid w:val="00BF2202"/>
    <w:rsid w:val="00C0763F"/>
    <w:rsid w:val="00C34C56"/>
    <w:rsid w:val="00C43354"/>
    <w:rsid w:val="00C51539"/>
    <w:rsid w:val="00C55CAB"/>
    <w:rsid w:val="00C561E9"/>
    <w:rsid w:val="00C566D6"/>
    <w:rsid w:val="00C7416A"/>
    <w:rsid w:val="00C75F17"/>
    <w:rsid w:val="00C76524"/>
    <w:rsid w:val="00CC0A05"/>
    <w:rsid w:val="00CD17DA"/>
    <w:rsid w:val="00CD2A35"/>
    <w:rsid w:val="00CF754D"/>
    <w:rsid w:val="00D04853"/>
    <w:rsid w:val="00D2126C"/>
    <w:rsid w:val="00D45C29"/>
    <w:rsid w:val="00D46EC8"/>
    <w:rsid w:val="00D55788"/>
    <w:rsid w:val="00D613CD"/>
    <w:rsid w:val="00D809C3"/>
    <w:rsid w:val="00D94EC7"/>
    <w:rsid w:val="00DA6B13"/>
    <w:rsid w:val="00DA7982"/>
    <w:rsid w:val="00DB5472"/>
    <w:rsid w:val="00DE5DA4"/>
    <w:rsid w:val="00DE65E0"/>
    <w:rsid w:val="00DF7125"/>
    <w:rsid w:val="00E51FC5"/>
    <w:rsid w:val="00E53166"/>
    <w:rsid w:val="00E577AF"/>
    <w:rsid w:val="00E63326"/>
    <w:rsid w:val="00E64450"/>
    <w:rsid w:val="00E7236F"/>
    <w:rsid w:val="00E81D27"/>
    <w:rsid w:val="00E9147C"/>
    <w:rsid w:val="00E939A2"/>
    <w:rsid w:val="00EA0E0A"/>
    <w:rsid w:val="00EC5F99"/>
    <w:rsid w:val="00EE5DED"/>
    <w:rsid w:val="00EF0CD1"/>
    <w:rsid w:val="00EF55CE"/>
    <w:rsid w:val="00F20798"/>
    <w:rsid w:val="00F277E2"/>
    <w:rsid w:val="00F465D6"/>
    <w:rsid w:val="00F4785A"/>
    <w:rsid w:val="00FA5A21"/>
    <w:rsid w:val="00FC51B4"/>
    <w:rsid w:val="00FD29AB"/>
    <w:rsid w:val="00FE195F"/>
    <w:rsid w:val="00FE524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850A1F"/>
  <w15:chartTrackingRefBased/>
  <w15:docId w15:val="{7E4F67C3-A393-48CC-A388-3C3A1E604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12" w:lineRule="auto"/>
      <w:ind w:firstLine="340"/>
      <w:jc w:val="both"/>
    </w:pPr>
    <w:rPr>
      <w:rFonts w:ascii="cmr10" w:hAnsi="cmr10"/>
      <w:sz w:val="21"/>
      <w:szCs w:val="24"/>
      <w:lang w:val="en-GB" w:eastAsia="en-US"/>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ind w:firstLine="0"/>
    </w:pPr>
  </w:style>
  <w:style w:type="character" w:customStyle="1" w:styleId="Heading1Char">
    <w:name w:val="Heading 1 Char"/>
    <w:basedOn w:val="DefaultParagraphFont"/>
    <w:link w:val="Heading1"/>
    <w:uiPriority w:val="9"/>
    <w:rsid w:val="0036727C"/>
    <w:rPr>
      <w:rFonts w:ascii="cmbx12" w:hAnsi="cmbx12" w:cs="Arial"/>
      <w:bCs/>
      <w:sz w:val="28"/>
      <w:szCs w:val="32"/>
      <w:lang w:val="en-GB" w:eastAsia="en-US"/>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NoSpacing">
    <w:name w:val="No Spacing"/>
    <w:link w:val="NoSpacingChar"/>
    <w:uiPriority w:val="1"/>
    <w:qFormat/>
    <w:rsid w:val="0000011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00011F"/>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00011F"/>
    <w:pPr>
      <w:keepLines/>
      <w:numPr>
        <w:numId w:val="0"/>
      </w:numPr>
      <w:tabs>
        <w:tab w:val="clear" w:pos="482"/>
      </w:tabs>
      <w:spacing w:before="240" w:after="0" w:line="259" w:lineRule="auto"/>
      <w:outlineLvl w:val="9"/>
    </w:pPr>
    <w:rPr>
      <w:rFonts w:asciiTheme="majorHAnsi" w:eastAsiaTheme="majorEastAsia" w:hAnsiTheme="majorHAnsi" w:cstheme="majorBidi"/>
      <w:bCs w:val="0"/>
      <w:color w:val="2E74B5" w:themeColor="accent1" w:themeShade="BF"/>
      <w:sz w:val="32"/>
      <w:lang w:val="en-US"/>
    </w:rPr>
  </w:style>
  <w:style w:type="paragraph" w:styleId="TOC1">
    <w:name w:val="toc 1"/>
    <w:basedOn w:val="Normal"/>
    <w:next w:val="Normal"/>
    <w:autoRedefine/>
    <w:uiPriority w:val="39"/>
    <w:unhideWhenUsed/>
    <w:rsid w:val="007E1A5F"/>
    <w:pPr>
      <w:spacing w:after="100"/>
    </w:pPr>
  </w:style>
  <w:style w:type="paragraph" w:styleId="TOC2">
    <w:name w:val="toc 2"/>
    <w:basedOn w:val="Normal"/>
    <w:next w:val="Normal"/>
    <w:autoRedefine/>
    <w:uiPriority w:val="39"/>
    <w:unhideWhenUsed/>
    <w:rsid w:val="007E1A5F"/>
    <w:pPr>
      <w:spacing w:after="100"/>
      <w:ind w:left="210"/>
    </w:pPr>
  </w:style>
  <w:style w:type="paragraph" w:styleId="TOC3">
    <w:name w:val="toc 3"/>
    <w:basedOn w:val="Normal"/>
    <w:next w:val="Normal"/>
    <w:autoRedefine/>
    <w:uiPriority w:val="39"/>
    <w:unhideWhenUsed/>
    <w:rsid w:val="007E1A5F"/>
    <w:pPr>
      <w:spacing w:after="100"/>
      <w:ind w:left="420"/>
    </w:pPr>
  </w:style>
  <w:style w:type="character" w:styleId="Hyperlink">
    <w:name w:val="Hyperlink"/>
    <w:basedOn w:val="DefaultParagraphFont"/>
    <w:uiPriority w:val="99"/>
    <w:unhideWhenUsed/>
    <w:rsid w:val="007E1A5F"/>
    <w:rPr>
      <w:color w:val="0563C1" w:themeColor="hyperlink"/>
      <w:u w:val="single"/>
    </w:rPr>
  </w:style>
  <w:style w:type="paragraph" w:styleId="Caption">
    <w:name w:val="caption"/>
    <w:basedOn w:val="Normal"/>
    <w:next w:val="Normal"/>
    <w:uiPriority w:val="35"/>
    <w:unhideWhenUsed/>
    <w:qFormat/>
    <w:rsid w:val="00985F83"/>
    <w:pPr>
      <w:spacing w:after="200" w:line="240" w:lineRule="auto"/>
    </w:pPr>
    <w:rPr>
      <w:i/>
      <w:iCs/>
      <w:color w:val="44546A" w:themeColor="text2"/>
      <w:sz w:val="18"/>
      <w:szCs w:val="18"/>
    </w:rPr>
  </w:style>
  <w:style w:type="paragraph" w:styleId="ListParagraph">
    <w:name w:val="List Paragraph"/>
    <w:basedOn w:val="Normal"/>
    <w:uiPriority w:val="34"/>
    <w:qFormat/>
    <w:rsid w:val="00331A90"/>
    <w:pPr>
      <w:ind w:left="720"/>
      <w:contextualSpacing/>
    </w:pPr>
  </w:style>
  <w:style w:type="paragraph" w:styleId="TableofFigures">
    <w:name w:val="table of figures"/>
    <w:basedOn w:val="Normal"/>
    <w:next w:val="Normal"/>
    <w:uiPriority w:val="99"/>
    <w:unhideWhenUsed/>
    <w:rsid w:val="0036727C"/>
  </w:style>
  <w:style w:type="paragraph" w:styleId="Bibliography">
    <w:name w:val="Bibliography"/>
    <w:basedOn w:val="Normal"/>
    <w:next w:val="Normal"/>
    <w:uiPriority w:val="37"/>
    <w:unhideWhenUsed/>
    <w:rsid w:val="0036727C"/>
  </w:style>
  <w:style w:type="paragraph" w:styleId="FootnoteText">
    <w:name w:val="footnote text"/>
    <w:basedOn w:val="Normal"/>
    <w:link w:val="FootnoteTextChar"/>
    <w:uiPriority w:val="99"/>
    <w:semiHidden/>
    <w:unhideWhenUsed/>
    <w:rsid w:val="00775663"/>
    <w:pPr>
      <w:spacing w:line="240" w:lineRule="auto"/>
    </w:pPr>
    <w:rPr>
      <w:sz w:val="20"/>
      <w:szCs w:val="20"/>
    </w:rPr>
  </w:style>
  <w:style w:type="character" w:customStyle="1" w:styleId="FootnoteTextChar">
    <w:name w:val="Footnote Text Char"/>
    <w:basedOn w:val="DefaultParagraphFont"/>
    <w:link w:val="FootnoteText"/>
    <w:uiPriority w:val="99"/>
    <w:semiHidden/>
    <w:rsid w:val="00775663"/>
    <w:rPr>
      <w:rFonts w:ascii="cmr10" w:hAnsi="cmr10"/>
      <w:lang w:val="en-GB" w:eastAsia="en-US"/>
    </w:rPr>
  </w:style>
  <w:style w:type="character" w:styleId="FootnoteReference">
    <w:name w:val="footnote reference"/>
    <w:basedOn w:val="DefaultParagraphFont"/>
    <w:uiPriority w:val="99"/>
    <w:semiHidden/>
    <w:unhideWhenUsed/>
    <w:rsid w:val="00775663"/>
    <w:rPr>
      <w:vertAlign w:val="superscript"/>
    </w:rPr>
  </w:style>
  <w:style w:type="table" w:styleId="TableGrid">
    <w:name w:val="Table Grid"/>
    <w:basedOn w:val="TableNormal"/>
    <w:uiPriority w:val="39"/>
    <w:rsid w:val="001F3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47BC"/>
    <w:rPr>
      <w:color w:val="808080"/>
    </w:rPr>
  </w:style>
  <w:style w:type="paragraph" w:styleId="BalloonText">
    <w:name w:val="Balloon Text"/>
    <w:basedOn w:val="Normal"/>
    <w:link w:val="BalloonTextChar"/>
    <w:uiPriority w:val="99"/>
    <w:semiHidden/>
    <w:unhideWhenUsed/>
    <w:rsid w:val="00FD29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9AB"/>
    <w:rPr>
      <w:rFonts w:ascii="Segoe UI" w:hAnsi="Segoe UI" w:cs="Segoe UI"/>
      <w:sz w:val="18"/>
      <w:szCs w:val="18"/>
      <w:lang w:val="en-GB" w:eastAsia="en-US"/>
    </w:rPr>
  </w:style>
  <w:style w:type="paragraph" w:styleId="Index1">
    <w:name w:val="index 1"/>
    <w:basedOn w:val="Normal"/>
    <w:next w:val="Normal"/>
    <w:autoRedefine/>
    <w:uiPriority w:val="99"/>
    <w:semiHidden/>
    <w:unhideWhenUsed/>
    <w:rsid w:val="00970AE9"/>
    <w:pPr>
      <w:spacing w:line="240" w:lineRule="auto"/>
      <w:ind w:left="210" w:hanging="210"/>
    </w:pPr>
  </w:style>
  <w:style w:type="character" w:styleId="CommentReference">
    <w:name w:val="annotation reference"/>
    <w:basedOn w:val="DefaultParagraphFont"/>
    <w:uiPriority w:val="99"/>
    <w:semiHidden/>
    <w:unhideWhenUsed/>
    <w:rsid w:val="009473F8"/>
    <w:rPr>
      <w:sz w:val="16"/>
      <w:szCs w:val="16"/>
    </w:rPr>
  </w:style>
  <w:style w:type="paragraph" w:styleId="CommentText">
    <w:name w:val="annotation text"/>
    <w:basedOn w:val="Normal"/>
    <w:link w:val="CommentTextChar"/>
    <w:uiPriority w:val="99"/>
    <w:semiHidden/>
    <w:unhideWhenUsed/>
    <w:rsid w:val="009473F8"/>
    <w:pPr>
      <w:spacing w:line="240" w:lineRule="auto"/>
    </w:pPr>
    <w:rPr>
      <w:sz w:val="20"/>
      <w:szCs w:val="20"/>
    </w:rPr>
  </w:style>
  <w:style w:type="character" w:customStyle="1" w:styleId="CommentTextChar">
    <w:name w:val="Comment Text Char"/>
    <w:basedOn w:val="DefaultParagraphFont"/>
    <w:link w:val="CommentText"/>
    <w:uiPriority w:val="99"/>
    <w:semiHidden/>
    <w:rsid w:val="009473F8"/>
    <w:rPr>
      <w:rFonts w:ascii="cmr10" w:hAnsi="cmr10"/>
      <w:lang w:val="en-GB" w:eastAsia="en-US"/>
    </w:rPr>
  </w:style>
  <w:style w:type="paragraph" w:styleId="CommentSubject">
    <w:name w:val="annotation subject"/>
    <w:basedOn w:val="CommentText"/>
    <w:next w:val="CommentText"/>
    <w:link w:val="CommentSubjectChar"/>
    <w:uiPriority w:val="99"/>
    <w:semiHidden/>
    <w:unhideWhenUsed/>
    <w:rsid w:val="009473F8"/>
    <w:rPr>
      <w:b/>
      <w:bCs/>
    </w:rPr>
  </w:style>
  <w:style w:type="character" w:customStyle="1" w:styleId="CommentSubjectChar">
    <w:name w:val="Comment Subject Char"/>
    <w:basedOn w:val="CommentTextChar"/>
    <w:link w:val="CommentSubject"/>
    <w:uiPriority w:val="99"/>
    <w:semiHidden/>
    <w:rsid w:val="009473F8"/>
    <w:rPr>
      <w:rFonts w:ascii="cmr10" w:hAnsi="cmr10"/>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0745">
      <w:bodyDiv w:val="1"/>
      <w:marLeft w:val="0"/>
      <w:marRight w:val="0"/>
      <w:marTop w:val="0"/>
      <w:marBottom w:val="0"/>
      <w:divBdr>
        <w:top w:val="none" w:sz="0" w:space="0" w:color="auto"/>
        <w:left w:val="none" w:sz="0" w:space="0" w:color="auto"/>
        <w:bottom w:val="none" w:sz="0" w:space="0" w:color="auto"/>
        <w:right w:val="none" w:sz="0" w:space="0" w:color="auto"/>
      </w:divBdr>
    </w:div>
    <w:div w:id="51344744">
      <w:bodyDiv w:val="1"/>
      <w:marLeft w:val="0"/>
      <w:marRight w:val="0"/>
      <w:marTop w:val="0"/>
      <w:marBottom w:val="0"/>
      <w:divBdr>
        <w:top w:val="none" w:sz="0" w:space="0" w:color="auto"/>
        <w:left w:val="none" w:sz="0" w:space="0" w:color="auto"/>
        <w:bottom w:val="none" w:sz="0" w:space="0" w:color="auto"/>
        <w:right w:val="none" w:sz="0" w:space="0" w:color="auto"/>
      </w:divBdr>
    </w:div>
    <w:div w:id="136381642">
      <w:bodyDiv w:val="1"/>
      <w:marLeft w:val="0"/>
      <w:marRight w:val="0"/>
      <w:marTop w:val="0"/>
      <w:marBottom w:val="0"/>
      <w:divBdr>
        <w:top w:val="none" w:sz="0" w:space="0" w:color="auto"/>
        <w:left w:val="none" w:sz="0" w:space="0" w:color="auto"/>
        <w:bottom w:val="none" w:sz="0" w:space="0" w:color="auto"/>
        <w:right w:val="none" w:sz="0" w:space="0" w:color="auto"/>
      </w:divBdr>
    </w:div>
    <w:div w:id="178862294">
      <w:bodyDiv w:val="1"/>
      <w:marLeft w:val="0"/>
      <w:marRight w:val="0"/>
      <w:marTop w:val="0"/>
      <w:marBottom w:val="0"/>
      <w:divBdr>
        <w:top w:val="none" w:sz="0" w:space="0" w:color="auto"/>
        <w:left w:val="none" w:sz="0" w:space="0" w:color="auto"/>
        <w:bottom w:val="none" w:sz="0" w:space="0" w:color="auto"/>
        <w:right w:val="none" w:sz="0" w:space="0" w:color="auto"/>
      </w:divBdr>
    </w:div>
    <w:div w:id="225579860">
      <w:bodyDiv w:val="1"/>
      <w:marLeft w:val="0"/>
      <w:marRight w:val="0"/>
      <w:marTop w:val="0"/>
      <w:marBottom w:val="0"/>
      <w:divBdr>
        <w:top w:val="none" w:sz="0" w:space="0" w:color="auto"/>
        <w:left w:val="none" w:sz="0" w:space="0" w:color="auto"/>
        <w:bottom w:val="none" w:sz="0" w:space="0" w:color="auto"/>
        <w:right w:val="none" w:sz="0" w:space="0" w:color="auto"/>
      </w:divBdr>
    </w:div>
    <w:div w:id="225647994">
      <w:bodyDiv w:val="1"/>
      <w:marLeft w:val="0"/>
      <w:marRight w:val="0"/>
      <w:marTop w:val="0"/>
      <w:marBottom w:val="0"/>
      <w:divBdr>
        <w:top w:val="none" w:sz="0" w:space="0" w:color="auto"/>
        <w:left w:val="none" w:sz="0" w:space="0" w:color="auto"/>
        <w:bottom w:val="none" w:sz="0" w:space="0" w:color="auto"/>
        <w:right w:val="none" w:sz="0" w:space="0" w:color="auto"/>
      </w:divBdr>
    </w:div>
    <w:div w:id="288126575">
      <w:bodyDiv w:val="1"/>
      <w:marLeft w:val="0"/>
      <w:marRight w:val="0"/>
      <w:marTop w:val="0"/>
      <w:marBottom w:val="0"/>
      <w:divBdr>
        <w:top w:val="none" w:sz="0" w:space="0" w:color="auto"/>
        <w:left w:val="none" w:sz="0" w:space="0" w:color="auto"/>
        <w:bottom w:val="none" w:sz="0" w:space="0" w:color="auto"/>
        <w:right w:val="none" w:sz="0" w:space="0" w:color="auto"/>
      </w:divBdr>
    </w:div>
    <w:div w:id="436949839">
      <w:bodyDiv w:val="1"/>
      <w:marLeft w:val="0"/>
      <w:marRight w:val="0"/>
      <w:marTop w:val="0"/>
      <w:marBottom w:val="0"/>
      <w:divBdr>
        <w:top w:val="none" w:sz="0" w:space="0" w:color="auto"/>
        <w:left w:val="none" w:sz="0" w:space="0" w:color="auto"/>
        <w:bottom w:val="none" w:sz="0" w:space="0" w:color="auto"/>
        <w:right w:val="none" w:sz="0" w:space="0" w:color="auto"/>
      </w:divBdr>
    </w:div>
    <w:div w:id="444033646">
      <w:bodyDiv w:val="1"/>
      <w:marLeft w:val="0"/>
      <w:marRight w:val="0"/>
      <w:marTop w:val="0"/>
      <w:marBottom w:val="0"/>
      <w:divBdr>
        <w:top w:val="none" w:sz="0" w:space="0" w:color="auto"/>
        <w:left w:val="none" w:sz="0" w:space="0" w:color="auto"/>
        <w:bottom w:val="none" w:sz="0" w:space="0" w:color="auto"/>
        <w:right w:val="none" w:sz="0" w:space="0" w:color="auto"/>
      </w:divBdr>
    </w:div>
    <w:div w:id="509300726">
      <w:bodyDiv w:val="1"/>
      <w:marLeft w:val="0"/>
      <w:marRight w:val="0"/>
      <w:marTop w:val="0"/>
      <w:marBottom w:val="0"/>
      <w:divBdr>
        <w:top w:val="none" w:sz="0" w:space="0" w:color="auto"/>
        <w:left w:val="none" w:sz="0" w:space="0" w:color="auto"/>
        <w:bottom w:val="none" w:sz="0" w:space="0" w:color="auto"/>
        <w:right w:val="none" w:sz="0" w:space="0" w:color="auto"/>
      </w:divBdr>
    </w:div>
    <w:div w:id="514224781">
      <w:bodyDiv w:val="1"/>
      <w:marLeft w:val="0"/>
      <w:marRight w:val="0"/>
      <w:marTop w:val="0"/>
      <w:marBottom w:val="0"/>
      <w:divBdr>
        <w:top w:val="none" w:sz="0" w:space="0" w:color="auto"/>
        <w:left w:val="none" w:sz="0" w:space="0" w:color="auto"/>
        <w:bottom w:val="none" w:sz="0" w:space="0" w:color="auto"/>
        <w:right w:val="none" w:sz="0" w:space="0" w:color="auto"/>
      </w:divBdr>
    </w:div>
    <w:div w:id="655033954">
      <w:bodyDiv w:val="1"/>
      <w:marLeft w:val="0"/>
      <w:marRight w:val="0"/>
      <w:marTop w:val="0"/>
      <w:marBottom w:val="0"/>
      <w:divBdr>
        <w:top w:val="none" w:sz="0" w:space="0" w:color="auto"/>
        <w:left w:val="none" w:sz="0" w:space="0" w:color="auto"/>
        <w:bottom w:val="none" w:sz="0" w:space="0" w:color="auto"/>
        <w:right w:val="none" w:sz="0" w:space="0" w:color="auto"/>
      </w:divBdr>
    </w:div>
    <w:div w:id="695159136">
      <w:bodyDiv w:val="1"/>
      <w:marLeft w:val="0"/>
      <w:marRight w:val="0"/>
      <w:marTop w:val="0"/>
      <w:marBottom w:val="0"/>
      <w:divBdr>
        <w:top w:val="none" w:sz="0" w:space="0" w:color="auto"/>
        <w:left w:val="none" w:sz="0" w:space="0" w:color="auto"/>
        <w:bottom w:val="none" w:sz="0" w:space="0" w:color="auto"/>
        <w:right w:val="none" w:sz="0" w:space="0" w:color="auto"/>
      </w:divBdr>
    </w:div>
    <w:div w:id="700322240">
      <w:bodyDiv w:val="1"/>
      <w:marLeft w:val="0"/>
      <w:marRight w:val="0"/>
      <w:marTop w:val="0"/>
      <w:marBottom w:val="0"/>
      <w:divBdr>
        <w:top w:val="none" w:sz="0" w:space="0" w:color="auto"/>
        <w:left w:val="none" w:sz="0" w:space="0" w:color="auto"/>
        <w:bottom w:val="none" w:sz="0" w:space="0" w:color="auto"/>
        <w:right w:val="none" w:sz="0" w:space="0" w:color="auto"/>
      </w:divBdr>
    </w:div>
    <w:div w:id="932281600">
      <w:bodyDiv w:val="1"/>
      <w:marLeft w:val="0"/>
      <w:marRight w:val="0"/>
      <w:marTop w:val="0"/>
      <w:marBottom w:val="0"/>
      <w:divBdr>
        <w:top w:val="none" w:sz="0" w:space="0" w:color="auto"/>
        <w:left w:val="none" w:sz="0" w:space="0" w:color="auto"/>
        <w:bottom w:val="none" w:sz="0" w:space="0" w:color="auto"/>
        <w:right w:val="none" w:sz="0" w:space="0" w:color="auto"/>
      </w:divBdr>
    </w:div>
    <w:div w:id="955214028">
      <w:bodyDiv w:val="1"/>
      <w:marLeft w:val="0"/>
      <w:marRight w:val="0"/>
      <w:marTop w:val="0"/>
      <w:marBottom w:val="0"/>
      <w:divBdr>
        <w:top w:val="none" w:sz="0" w:space="0" w:color="auto"/>
        <w:left w:val="none" w:sz="0" w:space="0" w:color="auto"/>
        <w:bottom w:val="none" w:sz="0" w:space="0" w:color="auto"/>
        <w:right w:val="none" w:sz="0" w:space="0" w:color="auto"/>
      </w:divBdr>
    </w:div>
    <w:div w:id="957688046">
      <w:bodyDiv w:val="1"/>
      <w:marLeft w:val="0"/>
      <w:marRight w:val="0"/>
      <w:marTop w:val="0"/>
      <w:marBottom w:val="0"/>
      <w:divBdr>
        <w:top w:val="none" w:sz="0" w:space="0" w:color="auto"/>
        <w:left w:val="none" w:sz="0" w:space="0" w:color="auto"/>
        <w:bottom w:val="none" w:sz="0" w:space="0" w:color="auto"/>
        <w:right w:val="none" w:sz="0" w:space="0" w:color="auto"/>
      </w:divBdr>
    </w:div>
    <w:div w:id="976909662">
      <w:bodyDiv w:val="1"/>
      <w:marLeft w:val="0"/>
      <w:marRight w:val="0"/>
      <w:marTop w:val="0"/>
      <w:marBottom w:val="0"/>
      <w:divBdr>
        <w:top w:val="none" w:sz="0" w:space="0" w:color="auto"/>
        <w:left w:val="none" w:sz="0" w:space="0" w:color="auto"/>
        <w:bottom w:val="none" w:sz="0" w:space="0" w:color="auto"/>
        <w:right w:val="none" w:sz="0" w:space="0" w:color="auto"/>
      </w:divBdr>
    </w:div>
    <w:div w:id="983658171">
      <w:bodyDiv w:val="1"/>
      <w:marLeft w:val="0"/>
      <w:marRight w:val="0"/>
      <w:marTop w:val="0"/>
      <w:marBottom w:val="0"/>
      <w:divBdr>
        <w:top w:val="none" w:sz="0" w:space="0" w:color="auto"/>
        <w:left w:val="none" w:sz="0" w:space="0" w:color="auto"/>
        <w:bottom w:val="none" w:sz="0" w:space="0" w:color="auto"/>
        <w:right w:val="none" w:sz="0" w:space="0" w:color="auto"/>
      </w:divBdr>
    </w:div>
    <w:div w:id="1083527970">
      <w:bodyDiv w:val="1"/>
      <w:marLeft w:val="0"/>
      <w:marRight w:val="0"/>
      <w:marTop w:val="0"/>
      <w:marBottom w:val="0"/>
      <w:divBdr>
        <w:top w:val="none" w:sz="0" w:space="0" w:color="auto"/>
        <w:left w:val="none" w:sz="0" w:space="0" w:color="auto"/>
        <w:bottom w:val="none" w:sz="0" w:space="0" w:color="auto"/>
        <w:right w:val="none" w:sz="0" w:space="0" w:color="auto"/>
      </w:divBdr>
    </w:div>
    <w:div w:id="1165171664">
      <w:bodyDiv w:val="1"/>
      <w:marLeft w:val="0"/>
      <w:marRight w:val="0"/>
      <w:marTop w:val="0"/>
      <w:marBottom w:val="0"/>
      <w:divBdr>
        <w:top w:val="none" w:sz="0" w:space="0" w:color="auto"/>
        <w:left w:val="none" w:sz="0" w:space="0" w:color="auto"/>
        <w:bottom w:val="none" w:sz="0" w:space="0" w:color="auto"/>
        <w:right w:val="none" w:sz="0" w:space="0" w:color="auto"/>
      </w:divBdr>
    </w:div>
    <w:div w:id="1178424491">
      <w:bodyDiv w:val="1"/>
      <w:marLeft w:val="0"/>
      <w:marRight w:val="0"/>
      <w:marTop w:val="0"/>
      <w:marBottom w:val="0"/>
      <w:divBdr>
        <w:top w:val="none" w:sz="0" w:space="0" w:color="auto"/>
        <w:left w:val="none" w:sz="0" w:space="0" w:color="auto"/>
        <w:bottom w:val="none" w:sz="0" w:space="0" w:color="auto"/>
        <w:right w:val="none" w:sz="0" w:space="0" w:color="auto"/>
      </w:divBdr>
    </w:div>
    <w:div w:id="1192953771">
      <w:bodyDiv w:val="1"/>
      <w:marLeft w:val="0"/>
      <w:marRight w:val="0"/>
      <w:marTop w:val="0"/>
      <w:marBottom w:val="0"/>
      <w:divBdr>
        <w:top w:val="none" w:sz="0" w:space="0" w:color="auto"/>
        <w:left w:val="none" w:sz="0" w:space="0" w:color="auto"/>
        <w:bottom w:val="none" w:sz="0" w:space="0" w:color="auto"/>
        <w:right w:val="none" w:sz="0" w:space="0" w:color="auto"/>
      </w:divBdr>
    </w:div>
    <w:div w:id="1308779395">
      <w:bodyDiv w:val="1"/>
      <w:marLeft w:val="0"/>
      <w:marRight w:val="0"/>
      <w:marTop w:val="0"/>
      <w:marBottom w:val="0"/>
      <w:divBdr>
        <w:top w:val="none" w:sz="0" w:space="0" w:color="auto"/>
        <w:left w:val="none" w:sz="0" w:space="0" w:color="auto"/>
        <w:bottom w:val="none" w:sz="0" w:space="0" w:color="auto"/>
        <w:right w:val="none" w:sz="0" w:space="0" w:color="auto"/>
      </w:divBdr>
    </w:div>
    <w:div w:id="1338534208">
      <w:bodyDiv w:val="1"/>
      <w:marLeft w:val="0"/>
      <w:marRight w:val="0"/>
      <w:marTop w:val="0"/>
      <w:marBottom w:val="0"/>
      <w:divBdr>
        <w:top w:val="none" w:sz="0" w:space="0" w:color="auto"/>
        <w:left w:val="none" w:sz="0" w:space="0" w:color="auto"/>
        <w:bottom w:val="none" w:sz="0" w:space="0" w:color="auto"/>
        <w:right w:val="none" w:sz="0" w:space="0" w:color="auto"/>
      </w:divBdr>
    </w:div>
    <w:div w:id="1382711178">
      <w:bodyDiv w:val="1"/>
      <w:marLeft w:val="0"/>
      <w:marRight w:val="0"/>
      <w:marTop w:val="0"/>
      <w:marBottom w:val="0"/>
      <w:divBdr>
        <w:top w:val="none" w:sz="0" w:space="0" w:color="auto"/>
        <w:left w:val="none" w:sz="0" w:space="0" w:color="auto"/>
        <w:bottom w:val="none" w:sz="0" w:space="0" w:color="auto"/>
        <w:right w:val="none" w:sz="0" w:space="0" w:color="auto"/>
      </w:divBdr>
    </w:div>
    <w:div w:id="1429279167">
      <w:bodyDiv w:val="1"/>
      <w:marLeft w:val="0"/>
      <w:marRight w:val="0"/>
      <w:marTop w:val="0"/>
      <w:marBottom w:val="0"/>
      <w:divBdr>
        <w:top w:val="none" w:sz="0" w:space="0" w:color="auto"/>
        <w:left w:val="none" w:sz="0" w:space="0" w:color="auto"/>
        <w:bottom w:val="none" w:sz="0" w:space="0" w:color="auto"/>
        <w:right w:val="none" w:sz="0" w:space="0" w:color="auto"/>
      </w:divBdr>
    </w:div>
    <w:div w:id="1463226172">
      <w:bodyDiv w:val="1"/>
      <w:marLeft w:val="0"/>
      <w:marRight w:val="0"/>
      <w:marTop w:val="0"/>
      <w:marBottom w:val="0"/>
      <w:divBdr>
        <w:top w:val="none" w:sz="0" w:space="0" w:color="auto"/>
        <w:left w:val="none" w:sz="0" w:space="0" w:color="auto"/>
        <w:bottom w:val="none" w:sz="0" w:space="0" w:color="auto"/>
        <w:right w:val="none" w:sz="0" w:space="0" w:color="auto"/>
      </w:divBdr>
    </w:div>
    <w:div w:id="1563834668">
      <w:bodyDiv w:val="1"/>
      <w:marLeft w:val="0"/>
      <w:marRight w:val="0"/>
      <w:marTop w:val="0"/>
      <w:marBottom w:val="0"/>
      <w:divBdr>
        <w:top w:val="none" w:sz="0" w:space="0" w:color="auto"/>
        <w:left w:val="none" w:sz="0" w:space="0" w:color="auto"/>
        <w:bottom w:val="none" w:sz="0" w:space="0" w:color="auto"/>
        <w:right w:val="none" w:sz="0" w:space="0" w:color="auto"/>
      </w:divBdr>
    </w:div>
    <w:div w:id="1701856461">
      <w:bodyDiv w:val="1"/>
      <w:marLeft w:val="0"/>
      <w:marRight w:val="0"/>
      <w:marTop w:val="0"/>
      <w:marBottom w:val="0"/>
      <w:divBdr>
        <w:top w:val="none" w:sz="0" w:space="0" w:color="auto"/>
        <w:left w:val="none" w:sz="0" w:space="0" w:color="auto"/>
        <w:bottom w:val="none" w:sz="0" w:space="0" w:color="auto"/>
        <w:right w:val="none" w:sz="0" w:space="0" w:color="auto"/>
      </w:divBdr>
    </w:div>
    <w:div w:id="1739018294">
      <w:bodyDiv w:val="1"/>
      <w:marLeft w:val="0"/>
      <w:marRight w:val="0"/>
      <w:marTop w:val="0"/>
      <w:marBottom w:val="0"/>
      <w:divBdr>
        <w:top w:val="none" w:sz="0" w:space="0" w:color="auto"/>
        <w:left w:val="none" w:sz="0" w:space="0" w:color="auto"/>
        <w:bottom w:val="none" w:sz="0" w:space="0" w:color="auto"/>
        <w:right w:val="none" w:sz="0" w:space="0" w:color="auto"/>
      </w:divBdr>
    </w:div>
    <w:div w:id="1749301593">
      <w:bodyDiv w:val="1"/>
      <w:marLeft w:val="0"/>
      <w:marRight w:val="0"/>
      <w:marTop w:val="0"/>
      <w:marBottom w:val="0"/>
      <w:divBdr>
        <w:top w:val="none" w:sz="0" w:space="0" w:color="auto"/>
        <w:left w:val="none" w:sz="0" w:space="0" w:color="auto"/>
        <w:bottom w:val="none" w:sz="0" w:space="0" w:color="auto"/>
        <w:right w:val="none" w:sz="0" w:space="0" w:color="auto"/>
      </w:divBdr>
      <w:divsChild>
        <w:div w:id="1987052900">
          <w:marLeft w:val="0"/>
          <w:marRight w:val="0"/>
          <w:marTop w:val="0"/>
          <w:marBottom w:val="0"/>
          <w:divBdr>
            <w:top w:val="none" w:sz="0" w:space="0" w:color="auto"/>
            <w:left w:val="none" w:sz="0" w:space="0" w:color="auto"/>
            <w:bottom w:val="none" w:sz="0" w:space="0" w:color="auto"/>
            <w:right w:val="none" w:sz="0" w:space="0" w:color="auto"/>
          </w:divBdr>
        </w:div>
      </w:divsChild>
    </w:div>
    <w:div w:id="1785030596">
      <w:bodyDiv w:val="1"/>
      <w:marLeft w:val="0"/>
      <w:marRight w:val="0"/>
      <w:marTop w:val="0"/>
      <w:marBottom w:val="0"/>
      <w:divBdr>
        <w:top w:val="none" w:sz="0" w:space="0" w:color="auto"/>
        <w:left w:val="none" w:sz="0" w:space="0" w:color="auto"/>
        <w:bottom w:val="none" w:sz="0" w:space="0" w:color="auto"/>
        <w:right w:val="none" w:sz="0" w:space="0" w:color="auto"/>
      </w:divBdr>
    </w:div>
    <w:div w:id="1793936126">
      <w:bodyDiv w:val="1"/>
      <w:marLeft w:val="0"/>
      <w:marRight w:val="0"/>
      <w:marTop w:val="0"/>
      <w:marBottom w:val="0"/>
      <w:divBdr>
        <w:top w:val="none" w:sz="0" w:space="0" w:color="auto"/>
        <w:left w:val="none" w:sz="0" w:space="0" w:color="auto"/>
        <w:bottom w:val="none" w:sz="0" w:space="0" w:color="auto"/>
        <w:right w:val="none" w:sz="0" w:space="0" w:color="auto"/>
      </w:divBdr>
    </w:div>
    <w:div w:id="1817644625">
      <w:bodyDiv w:val="1"/>
      <w:marLeft w:val="0"/>
      <w:marRight w:val="0"/>
      <w:marTop w:val="0"/>
      <w:marBottom w:val="0"/>
      <w:divBdr>
        <w:top w:val="none" w:sz="0" w:space="0" w:color="auto"/>
        <w:left w:val="none" w:sz="0" w:space="0" w:color="auto"/>
        <w:bottom w:val="none" w:sz="0" w:space="0" w:color="auto"/>
        <w:right w:val="none" w:sz="0" w:space="0" w:color="auto"/>
      </w:divBdr>
    </w:div>
    <w:div w:id="2002388114">
      <w:bodyDiv w:val="1"/>
      <w:marLeft w:val="0"/>
      <w:marRight w:val="0"/>
      <w:marTop w:val="0"/>
      <w:marBottom w:val="0"/>
      <w:divBdr>
        <w:top w:val="none" w:sz="0" w:space="0" w:color="auto"/>
        <w:left w:val="none" w:sz="0" w:space="0" w:color="auto"/>
        <w:bottom w:val="none" w:sz="0" w:space="0" w:color="auto"/>
        <w:right w:val="none" w:sz="0" w:space="0" w:color="auto"/>
      </w:divBdr>
    </w:div>
    <w:div w:id="2035492538">
      <w:bodyDiv w:val="1"/>
      <w:marLeft w:val="0"/>
      <w:marRight w:val="0"/>
      <w:marTop w:val="0"/>
      <w:marBottom w:val="0"/>
      <w:divBdr>
        <w:top w:val="none" w:sz="0" w:space="0" w:color="auto"/>
        <w:left w:val="none" w:sz="0" w:space="0" w:color="auto"/>
        <w:bottom w:val="none" w:sz="0" w:space="0" w:color="auto"/>
        <w:right w:val="none" w:sz="0" w:space="0" w:color="auto"/>
      </w:divBdr>
    </w:div>
    <w:div w:id="2100709044">
      <w:bodyDiv w:val="1"/>
      <w:marLeft w:val="0"/>
      <w:marRight w:val="0"/>
      <w:marTop w:val="0"/>
      <w:marBottom w:val="0"/>
      <w:divBdr>
        <w:top w:val="none" w:sz="0" w:space="0" w:color="auto"/>
        <w:left w:val="none" w:sz="0" w:space="0" w:color="auto"/>
        <w:bottom w:val="none" w:sz="0" w:space="0" w:color="auto"/>
        <w:right w:val="none" w:sz="0" w:space="0" w:color="auto"/>
      </w:divBdr>
      <w:divsChild>
        <w:div w:id="1734502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file:///C:\GIT\digital-power-supply\wiki\Edesign344Project.docx"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microsoft.com/office/2011/relationships/commentsExtended" Target="commentsExtended.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7rob\3II\ed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2N3055</b:Tag>
    <b:SourceType>InternetSite</b:SourceType>
    <b:Guid>{325A32AE-A188-48B5-A954-B30DE69FA836}</b:Guid>
    <b:Title>https://en.wikipedia.org/wiki/2N3055</b:Title>
    <b:RefOrder>3</b:RefOrder>
  </b:Source>
  <b:Source>
    <b:Tag>sziklai</b:Tag>
    <b:SourceType>InternetSite</b:SourceType>
    <b:Guid>{2F2BF9BC-C4A0-40D3-8F44-555B533816AC}</b:Guid>
    <b:Title>https://en.wikipedia.org/wiki/Sziklai_pair</b:Title>
    <b:RefOrder>2</b:RefOrder>
  </b:Source>
  <b:Source>
    <b:Tag>LM358</b:Tag>
    <b:SourceType>InternetSite</b:SourceType>
    <b:Guid>{1507AE76-B4C2-4A55-9329-CD80CE0A3F07}</b:Guid>
    <b:Title>LM358</b:Title>
    <b:URL>www.ti.com/lit/ds/symlink/lm158-n.pdf</b:URL>
    <b:RefOrder>1</b:RefOrder>
  </b:Source>
  <b:Source>
    <b:Tag>Dav_PSU</b:Tag>
    <b:SourceType>InternetSite</b:SourceType>
    <b:Guid>{259C1EA7-8BDE-48AF-B665-16622BAE3908}</b:Guid>
    <b:Author>
      <b:Author>
        <b:NameList>
          <b:Person>
            <b:Last>Jones</b:Last>
            <b:First>Dave</b:First>
          </b:Person>
        </b:NameList>
      </b:Author>
    </b:Author>
    <b:URL>https://youtu.be/tF2krfxYc68</b:URL>
    <b:RefOrder>7</b:RefOrder>
  </b:Source>
  <b:Source>
    <b:Tag>thermalrunaway</b:Tag>
    <b:SourceType>InternetSite</b:SourceType>
    <b:Guid>{0F7071D6-8896-4F15-8863-6C00FF778881}</b:Guid>
    <b:Title>https://en.wikipedia.org/wiki/Thermal_runaway</b:Title>
    <b:RefOrder>4</b:RefOrder>
  </b:Source>
  <b:Source>
    <b:Tag>2N2222</b:Tag>
    <b:SourceType>InternetSite</b:SourceType>
    <b:Guid>{3C007E36-A9BE-4603-AD30-607C1E994DD0}</b:Guid>
    <b:Title>2N2222</b:Title>
    <b:URL>https://en.wikipedia.org/wiki/2N2222</b:URL>
    <b:RefOrder>5</b:RefOrder>
  </b:Source>
  <b:Source>
    <b:Tag>TIP41C</b:Tag>
    <b:SourceType>InternetSite</b:SourceType>
    <b:Guid>{7061B011-D862-4CE9-85E4-0DB513FC8FAF}</b:Guid>
    <b:Title>TIP41C</b:Title>
    <b:URL>www.st.com/resource/en/datasheet/CD00142950.pdf</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43D52A-BF89-4A95-A987-79D26E79E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386</TotalTime>
  <Pages>68</Pages>
  <Words>9866</Words>
  <Characters>56237</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Linear Power-supply Design</vt:lpstr>
    </vt:vector>
  </TitlesOfParts>
  <Company>Stellenbosch University</Company>
  <LinksUpToDate>false</LinksUpToDate>
  <CharactersWithSpaces>65972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Power-supply Design</dc:title>
  <dc:subject>Electronic-Design 344</dc:subject>
  <dc:creator>Daniel Robinson</dc:creator>
  <cp:keywords/>
  <dc:description/>
  <cp:lastModifiedBy>Daniel Robinson</cp:lastModifiedBy>
  <cp:revision>4</cp:revision>
  <cp:lastPrinted>2001-05-04T19:36:00Z</cp:lastPrinted>
  <dcterms:created xsi:type="dcterms:W3CDTF">2016-10-24T16:33:00Z</dcterms:created>
  <dcterms:modified xsi:type="dcterms:W3CDTF">2016-10-24T22:59:00Z</dcterms:modified>
</cp:coreProperties>
</file>