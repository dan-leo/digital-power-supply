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mr10" w:eastAsia="Times New Roman" w:hAnsi="cmr10" w:cs="Times New Roman"/>
          <w:sz w:val="21"/>
          <w:szCs w:val="24"/>
          <w:lang w:val="en-GB"/>
        </w:rPr>
        <w:id w:val="-1340535177"/>
        <w:docPartObj>
          <w:docPartGallery w:val="Cover Pages"/>
          <w:docPartUnique/>
        </w:docPartObj>
      </w:sdtPr>
      <w:sdtContent>
        <w:p w14:paraId="756DDC6F" w14:textId="3C6935B9" w:rsidR="0000011F" w:rsidRDefault="0000011F">
          <w:pPr>
            <w:pStyle w:val="NoSpacing"/>
          </w:pPr>
          <w:r>
            <w:rPr>
              <w:noProof/>
              <w:lang w:val="en-ZA" w:eastAsia="en-ZA"/>
            </w:rPr>
            <mc:AlternateContent>
              <mc:Choice Requires="wpg">
                <w:drawing>
                  <wp:anchor distT="0" distB="0" distL="114300" distR="114300" simplePos="0" relativeHeight="251659264" behindDoc="1" locked="0" layoutInCell="1" allowOverlap="1" wp14:anchorId="1DD6452F" wp14:editId="23488E52">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6-10-01T00:00:00Z">
                                      <w:dateFormat w:val="M/d/yyyy"/>
                                      <w:lid w:val="en-US"/>
                                      <w:storeMappedDataAs w:val="dateTime"/>
                                      <w:calendar w:val="gregorian"/>
                                    </w:date>
                                  </w:sdtPr>
                                  <w:sdtContent>
                                    <w:p w14:paraId="3772872C" w14:textId="77777777" w:rsidR="003560FA" w:rsidRDefault="003560FA">
                                      <w:pPr>
                                        <w:pStyle w:val="NoSpacing"/>
                                        <w:jc w:val="right"/>
                                        <w:rPr>
                                          <w:color w:val="FFFFFF" w:themeColor="background1"/>
                                          <w:sz w:val="28"/>
                                          <w:szCs w:val="28"/>
                                        </w:rPr>
                                      </w:pPr>
                                      <w:r>
                                        <w:rPr>
                                          <w:color w:val="FFFFFF" w:themeColor="background1"/>
                                          <w:sz w:val="28"/>
                                          <w:szCs w:val="28"/>
                                        </w:rPr>
                                        <w:t>10/1/2016</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DD6452F"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6-10-01T00:00:00Z">
                                <w:dateFormat w:val="M/d/yyyy"/>
                                <w:lid w:val="en-US"/>
                                <w:storeMappedDataAs w:val="dateTime"/>
                                <w:calendar w:val="gregorian"/>
                              </w:date>
                            </w:sdtPr>
                            <w:sdtContent>
                              <w:p w14:paraId="3772872C" w14:textId="77777777" w:rsidR="003560FA" w:rsidRDefault="003560FA">
                                <w:pPr>
                                  <w:pStyle w:val="NoSpacing"/>
                                  <w:jc w:val="right"/>
                                  <w:rPr>
                                    <w:color w:val="FFFFFF" w:themeColor="background1"/>
                                    <w:sz w:val="28"/>
                                    <w:szCs w:val="28"/>
                                  </w:rPr>
                                </w:pPr>
                                <w:r>
                                  <w:rPr>
                                    <w:color w:val="FFFFFF" w:themeColor="background1"/>
                                    <w:sz w:val="28"/>
                                    <w:szCs w:val="28"/>
                                  </w:rPr>
                                  <w:t>10/1/2016</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ZA" w:eastAsia="en-ZA"/>
            </w:rPr>
            <mc:AlternateContent>
              <mc:Choice Requires="wps">
                <w:drawing>
                  <wp:anchor distT="0" distB="0" distL="114300" distR="114300" simplePos="0" relativeHeight="251661312" behindDoc="0" locked="0" layoutInCell="1" allowOverlap="1" wp14:anchorId="7C60DB58" wp14:editId="2ACBB19C">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630A4B" w14:textId="77777777" w:rsidR="003560FA" w:rsidRDefault="003560FA">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lang w:val="en-ZA"/>
                                      </w:rPr>
                                      <w:t>Daniel Robinson</w:t>
                                    </w:r>
                                  </w:sdtContent>
                                </w:sdt>
                              </w:p>
                              <w:p w14:paraId="4C8EA95A" w14:textId="77777777" w:rsidR="003560FA" w:rsidRDefault="003560FA">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Stellenbosch University</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C60DB58"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14:paraId="22630A4B" w14:textId="77777777" w:rsidR="003560FA" w:rsidRDefault="003560FA">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lang w:val="en-ZA"/>
                                </w:rPr>
                                <w:t>Daniel Robinson</w:t>
                              </w:r>
                            </w:sdtContent>
                          </w:sdt>
                        </w:p>
                        <w:p w14:paraId="4C8EA95A" w14:textId="77777777" w:rsidR="003560FA" w:rsidRDefault="003560FA">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Stellenbosch University</w:t>
                              </w:r>
                            </w:sdtContent>
                          </w:sdt>
                        </w:p>
                      </w:txbxContent>
                    </v:textbox>
                    <w10:wrap anchorx="page" anchory="page"/>
                  </v:shape>
                </w:pict>
              </mc:Fallback>
            </mc:AlternateContent>
          </w:r>
          <w:r>
            <w:rPr>
              <w:noProof/>
              <w:lang w:val="en-ZA" w:eastAsia="en-ZA"/>
            </w:rPr>
            <mc:AlternateContent>
              <mc:Choice Requires="wps">
                <w:drawing>
                  <wp:anchor distT="0" distB="0" distL="114300" distR="114300" simplePos="0" relativeHeight="251660288" behindDoc="0" locked="0" layoutInCell="1" allowOverlap="1" wp14:anchorId="63698436" wp14:editId="620203F3">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30401B" w14:textId="77777777" w:rsidR="003560FA" w:rsidRDefault="003560FA">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Linear Power-supply Design</w:t>
                                    </w:r>
                                  </w:sdtContent>
                                </w:sdt>
                              </w:p>
                              <w:p w14:paraId="36183E73" w14:textId="77777777" w:rsidR="003560FA" w:rsidRDefault="003560FA">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lang w:val="en-ZA"/>
                                      </w:rPr>
                                      <w:t>Electronic-Design 344</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3698436" id="Text Box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14:paraId="6030401B" w14:textId="77777777" w:rsidR="003560FA" w:rsidRDefault="003560FA">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Linear Power-supply Design</w:t>
                              </w:r>
                            </w:sdtContent>
                          </w:sdt>
                        </w:p>
                        <w:p w14:paraId="36183E73" w14:textId="77777777" w:rsidR="003560FA" w:rsidRDefault="003560FA">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lang w:val="en-ZA"/>
                                </w:rPr>
                                <w:t>Electronic-Design 344</w:t>
                              </w:r>
                            </w:sdtContent>
                          </w:sdt>
                        </w:p>
                      </w:txbxContent>
                    </v:textbox>
                    <w10:wrap anchorx="page" anchory="page"/>
                  </v:shape>
                </w:pict>
              </mc:Fallback>
            </mc:AlternateContent>
          </w:r>
        </w:p>
        <w:p w14:paraId="12AE7B6C" w14:textId="2B3ECCEE" w:rsidR="0000011F" w:rsidRDefault="00FE195F">
          <w:pPr>
            <w:spacing w:line="240" w:lineRule="auto"/>
            <w:ind w:firstLine="0"/>
            <w:jc w:val="left"/>
          </w:pPr>
          <w:r>
            <w:rPr>
              <w:noProof/>
              <w:lang w:val="en-ZA" w:eastAsia="en-ZA"/>
            </w:rPr>
            <w:drawing>
              <wp:anchor distT="0" distB="0" distL="114300" distR="114300" simplePos="0" relativeHeight="251670528" behindDoc="0" locked="0" layoutInCell="1" allowOverlap="1" wp14:anchorId="0B5D5004" wp14:editId="4528AF1A">
                <wp:simplePos x="0" y="0"/>
                <wp:positionH relativeFrom="column">
                  <wp:posOffset>-29693</wp:posOffset>
                </wp:positionH>
                <wp:positionV relativeFrom="paragraph">
                  <wp:posOffset>3123919</wp:posOffset>
                </wp:positionV>
                <wp:extent cx="5277485" cy="2966720"/>
                <wp:effectExtent l="0" t="0" r="0" b="5080"/>
                <wp:wrapSquare wrapText="bothSides"/>
                <wp:docPr id="77" name="Picture 77" descr="C:\Users\d7rob\3II\edes\20161024_1548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7rob\3II\edes\20161024_15482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7485"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11F">
            <w:br w:type="page"/>
          </w:r>
        </w:p>
      </w:sdtContent>
    </w:sdt>
    <w:p w14:paraId="4AC1A3B1" w14:textId="2CA7742C" w:rsidR="00171207" w:rsidRDefault="00171207" w:rsidP="00171207">
      <w:pPr>
        <w:pStyle w:val="Heading1"/>
        <w:numPr>
          <w:ilvl w:val="0"/>
          <w:numId w:val="0"/>
        </w:numPr>
      </w:pPr>
      <w:bookmarkStart w:id="0" w:name="_Toc465124011"/>
      <w:r>
        <w:lastRenderedPageBreak/>
        <w:t>Declaration</w:t>
      </w:r>
      <w:bookmarkEnd w:id="0"/>
    </w:p>
    <w:p w14:paraId="01B1A5C1" w14:textId="77777777" w:rsidR="00171207" w:rsidRDefault="00171207" w:rsidP="00171207">
      <w:pPr>
        <w:ind w:firstLine="0"/>
      </w:pPr>
      <w:r>
        <w:t>I, the undersigned, hereby declare that the work contained in this report is my own original work and unless otherwise stated.</w:t>
      </w:r>
    </w:p>
    <w:p w14:paraId="17309889" w14:textId="77777777" w:rsidR="00171207" w:rsidRDefault="00171207" w:rsidP="00171207">
      <w:pPr>
        <w:ind w:firstLine="0"/>
      </w:pPr>
    </w:p>
    <w:p w14:paraId="3E5874D2" w14:textId="77777777" w:rsidR="00171207" w:rsidRDefault="00C55CAB" w:rsidP="00171207">
      <w:pPr>
        <w:spacing w:line="240" w:lineRule="auto"/>
        <w:ind w:firstLine="0"/>
        <w:jc w:val="left"/>
      </w:pPr>
      <w:r>
        <w:t>Signature: ...................................</w:t>
      </w:r>
      <w:r w:rsidR="00171207">
        <w:t xml:space="preserve"> </w:t>
      </w:r>
    </w:p>
    <w:p w14:paraId="62867DD8" w14:textId="77777777" w:rsidR="00171207" w:rsidRDefault="00171207" w:rsidP="00171207">
      <w:pPr>
        <w:spacing w:line="240" w:lineRule="auto"/>
        <w:ind w:firstLine="0"/>
        <w:jc w:val="left"/>
      </w:pPr>
    </w:p>
    <w:p w14:paraId="5C96B457" w14:textId="77777777" w:rsidR="00171207" w:rsidRDefault="00171207" w:rsidP="00171207">
      <w:pPr>
        <w:spacing w:line="240" w:lineRule="auto"/>
        <w:ind w:firstLine="0"/>
        <w:jc w:val="left"/>
      </w:pPr>
      <w:r>
        <w:t>D. Robinson</w:t>
      </w:r>
    </w:p>
    <w:p w14:paraId="1C914486" w14:textId="77777777" w:rsidR="00171207" w:rsidRDefault="00171207" w:rsidP="00171207">
      <w:pPr>
        <w:spacing w:line="240" w:lineRule="auto"/>
        <w:ind w:firstLine="0"/>
        <w:jc w:val="left"/>
      </w:pPr>
    </w:p>
    <w:p w14:paraId="0BFE9722" w14:textId="77777777" w:rsidR="00171207" w:rsidRDefault="00C55CAB" w:rsidP="00171207">
      <w:pPr>
        <w:spacing w:line="240" w:lineRule="auto"/>
        <w:ind w:firstLine="0"/>
        <w:jc w:val="left"/>
        <w:rPr>
          <w:rFonts w:ascii="cmbx12" w:hAnsi="cmbx12" w:cs="Arial"/>
          <w:bCs/>
          <w:sz w:val="28"/>
          <w:szCs w:val="32"/>
        </w:rPr>
      </w:pPr>
      <w:r>
        <w:t>Date: ...........................................</w:t>
      </w:r>
      <w:r w:rsidR="00171207">
        <w:t xml:space="preserve"> </w:t>
      </w:r>
      <w:r w:rsidR="00171207">
        <w:br w:type="page"/>
      </w:r>
    </w:p>
    <w:p w14:paraId="40F8ADA5" w14:textId="77777777" w:rsidR="0065397B" w:rsidRDefault="00171207" w:rsidP="0065397B">
      <w:pPr>
        <w:pStyle w:val="Heading1"/>
        <w:numPr>
          <w:ilvl w:val="0"/>
          <w:numId w:val="0"/>
        </w:numPr>
      </w:pPr>
      <w:bookmarkStart w:id="1" w:name="_Toc465124012"/>
      <w:r>
        <w:lastRenderedPageBreak/>
        <w:t>Abstract</w:t>
      </w:r>
      <w:bookmarkEnd w:id="1"/>
    </w:p>
    <w:p w14:paraId="1F2A78EC" w14:textId="77777777" w:rsidR="0065397B" w:rsidRDefault="0065397B" w:rsidP="00F277E2">
      <w:pPr>
        <w:rPr>
          <w:lang w:val="en-ZA" w:eastAsia="en-ZA"/>
        </w:rPr>
      </w:pPr>
      <w:r>
        <w:rPr>
          <w:lang w:val="en-ZA" w:eastAsia="en-ZA"/>
        </w:rPr>
        <w:t xml:space="preserve">This report will document the design, analysis, measurement and correlation between theoretical, simulated and measured values of a power supply which can be digitally interfaced, </w:t>
      </w:r>
      <w:r w:rsidR="00C55CAB">
        <w:rPr>
          <w:lang w:val="en-ZA" w:eastAsia="en-ZA"/>
        </w:rPr>
        <w:t>per</w:t>
      </w:r>
      <w:r>
        <w:rPr>
          <w:lang w:val="en-ZA" w:eastAsia="en-ZA"/>
        </w:rPr>
        <w:t xml:space="preserve"> desired specifications. Due to the limited time frame</w:t>
      </w:r>
      <w:r w:rsidR="005A76BB">
        <w:rPr>
          <w:lang w:val="en-ZA" w:eastAsia="en-ZA"/>
        </w:rPr>
        <w:t xml:space="preserve">, and the amateur experience, it is indeed a simple power supply; </w:t>
      </w:r>
      <w:r w:rsidR="00C55CAB">
        <w:rPr>
          <w:lang w:val="en-ZA" w:eastAsia="en-ZA"/>
        </w:rPr>
        <w:t>also,</w:t>
      </w:r>
      <w:r w:rsidR="005A76BB">
        <w:rPr>
          <w:lang w:val="en-ZA" w:eastAsia="en-ZA"/>
        </w:rPr>
        <w:t xml:space="preserve"> meant to educate the designer.</w:t>
      </w:r>
    </w:p>
    <w:p w14:paraId="3B6DB161" w14:textId="77777777" w:rsidR="005A76BB" w:rsidRDefault="005A76BB" w:rsidP="00F277E2">
      <w:pPr>
        <w:rPr>
          <w:lang w:val="en-ZA" w:eastAsia="en-ZA"/>
        </w:rPr>
      </w:pPr>
    </w:p>
    <w:p w14:paraId="7A3AA030" w14:textId="77777777" w:rsidR="00E53166" w:rsidRDefault="0065397B" w:rsidP="00F277E2">
      <w:pPr>
        <w:rPr>
          <w:lang w:val="en-ZA" w:eastAsia="en-ZA"/>
        </w:rPr>
      </w:pPr>
      <w:r>
        <w:rPr>
          <w:lang w:val="en-ZA" w:eastAsia="en-ZA"/>
        </w:rPr>
        <w:t>The report will document all the obstacles, errors and choices made</w:t>
      </w:r>
      <w:r w:rsidR="00CC0A05">
        <w:rPr>
          <w:lang w:val="en-ZA" w:eastAsia="en-ZA"/>
        </w:rPr>
        <w:t>, until a relatively stable conclusion is reached, throughout the</w:t>
      </w:r>
      <w:r w:rsidR="00E53166">
        <w:rPr>
          <w:lang w:val="en-ZA" w:eastAsia="en-ZA"/>
        </w:rPr>
        <w:t xml:space="preserve"> paper</w:t>
      </w:r>
      <w:r w:rsidR="00CC0A05">
        <w:rPr>
          <w:lang w:val="en-ZA" w:eastAsia="en-ZA"/>
        </w:rPr>
        <w:t>.</w:t>
      </w:r>
    </w:p>
    <w:p w14:paraId="36205C5B" w14:textId="77777777" w:rsidR="00E53166" w:rsidRDefault="00E53166">
      <w:pPr>
        <w:spacing w:line="240" w:lineRule="auto"/>
        <w:ind w:firstLine="0"/>
        <w:jc w:val="left"/>
        <w:rPr>
          <w:lang w:val="en-ZA" w:eastAsia="en-ZA"/>
        </w:rPr>
      </w:pPr>
      <w:r>
        <w:rPr>
          <w:lang w:val="en-ZA" w:eastAsia="en-ZA"/>
        </w:rPr>
        <w:br w:type="page"/>
      </w:r>
    </w:p>
    <w:p w14:paraId="1283DFE9" w14:textId="77777777" w:rsidR="00CC0A05" w:rsidRDefault="00E53166" w:rsidP="00E53166">
      <w:pPr>
        <w:pStyle w:val="Heading1"/>
        <w:numPr>
          <w:ilvl w:val="0"/>
          <w:numId w:val="0"/>
        </w:numPr>
        <w:rPr>
          <w:lang w:val="en-ZA" w:eastAsia="en-ZA"/>
        </w:rPr>
      </w:pPr>
      <w:bookmarkStart w:id="2" w:name="_Toc465124013"/>
      <w:r>
        <w:rPr>
          <w:lang w:val="en-ZA" w:eastAsia="en-ZA"/>
        </w:rPr>
        <w:lastRenderedPageBreak/>
        <w:t>Summary</w:t>
      </w:r>
      <w:bookmarkEnd w:id="2"/>
    </w:p>
    <w:p w14:paraId="6831A0BE" w14:textId="77777777" w:rsidR="00E53166" w:rsidRDefault="00E53166" w:rsidP="00E53166">
      <w:pPr>
        <w:pStyle w:val="Firstparagraph"/>
        <w:rPr>
          <w:lang w:val="en-ZA" w:eastAsia="en-ZA"/>
        </w:rPr>
      </w:pPr>
      <w:r>
        <w:rPr>
          <w:lang w:val="en-ZA" w:eastAsia="en-ZA"/>
        </w:rPr>
        <w:t xml:space="preserve">This project was built using a huge 160W transformer in </w:t>
      </w:r>
      <w:r w:rsidR="00C55CAB">
        <w:rPr>
          <w:lang w:val="en-ZA" w:eastAsia="en-ZA"/>
        </w:rPr>
        <w:t>mind, but</w:t>
      </w:r>
      <w:r>
        <w:rPr>
          <w:lang w:val="en-ZA" w:eastAsia="en-ZA"/>
        </w:rPr>
        <w:t xml:space="preserve"> due to the large currents it damaged the PCB beyond repair within the remaining time left for the project. In fact, it was the morning of the demo that it happened. A quick simple circuit was breadboarded and demonstrated later that day.</w:t>
      </w:r>
      <w:r w:rsidR="00D2126C">
        <w:rPr>
          <w:lang w:val="en-ZA" w:eastAsia="en-ZA"/>
        </w:rPr>
        <w:t xml:space="preserve"> Both designs will be discussed throughout the paper.</w:t>
      </w:r>
    </w:p>
    <w:p w14:paraId="52F09494" w14:textId="77777777" w:rsidR="00CF754D" w:rsidRDefault="00CF754D" w:rsidP="00CF754D">
      <w:pPr>
        <w:ind w:firstLine="0"/>
        <w:rPr>
          <w:lang w:val="en-ZA" w:eastAsia="en-ZA"/>
        </w:rPr>
      </w:pPr>
    </w:p>
    <w:p w14:paraId="55150831" w14:textId="2D0F511E" w:rsidR="00CC0A05" w:rsidRDefault="00CF754D" w:rsidP="0047242E">
      <w:pPr>
        <w:ind w:firstLine="0"/>
        <w:rPr>
          <w:lang w:val="en-ZA" w:eastAsia="en-ZA"/>
        </w:rPr>
      </w:pPr>
      <w:r>
        <w:rPr>
          <w:lang w:val="en-ZA" w:eastAsia="en-ZA"/>
        </w:rPr>
        <w:t>One highlight was sourcing 19A through that 160W transformer</w:t>
      </w:r>
      <w:r w:rsidR="0047242E">
        <w:rPr>
          <w:lang w:val="en-ZA" w:eastAsia="en-ZA"/>
        </w:rPr>
        <w:t>.</w:t>
      </w:r>
    </w:p>
    <w:p w14:paraId="3FA7AB8D" w14:textId="5240C6B1" w:rsidR="0047242E" w:rsidRDefault="0047242E" w:rsidP="0047242E">
      <w:pPr>
        <w:ind w:firstLine="0"/>
        <w:rPr>
          <w:lang w:val="en-ZA" w:eastAsia="en-ZA"/>
        </w:rPr>
      </w:pPr>
    </w:p>
    <w:p w14:paraId="1E6BAE48" w14:textId="77777777" w:rsidR="0047242E" w:rsidRDefault="0047242E">
      <w:pPr>
        <w:spacing w:line="240" w:lineRule="auto"/>
        <w:ind w:firstLine="0"/>
        <w:jc w:val="left"/>
        <w:rPr>
          <w:lang w:val="en-ZA" w:eastAsia="en-ZA"/>
        </w:rPr>
      </w:pPr>
      <w:r>
        <w:rPr>
          <w:lang w:val="en-ZA" w:eastAsia="en-ZA"/>
        </w:rPr>
        <w:t xml:space="preserve">This project, including report, spice code and CAD files can be found on </w:t>
      </w:r>
    </w:p>
    <w:p w14:paraId="50608B93" w14:textId="38245B7E" w:rsidR="0047242E" w:rsidRDefault="00CD539D">
      <w:pPr>
        <w:spacing w:line="240" w:lineRule="auto"/>
        <w:ind w:firstLine="0"/>
        <w:jc w:val="left"/>
        <w:rPr>
          <w:lang w:val="en-ZA" w:eastAsia="en-ZA"/>
        </w:rPr>
      </w:pPr>
      <w:hyperlink r:id="rId10" w:history="1">
        <w:r w:rsidR="0047242E" w:rsidRPr="0047242E">
          <w:rPr>
            <w:rStyle w:val="Hyperlink"/>
            <w:lang w:val="en-ZA" w:eastAsia="en-ZA"/>
          </w:rPr>
          <w:t>https://github.com/daniel-leonard-robinson/digital-power-supply</w:t>
        </w:r>
      </w:hyperlink>
      <w:r w:rsidR="0047242E">
        <w:rPr>
          <w:lang w:val="en-ZA" w:eastAsia="en-ZA"/>
        </w:rPr>
        <w:t xml:space="preserve"> .</w:t>
      </w:r>
      <w:r w:rsidR="0047242E">
        <w:rPr>
          <w:lang w:val="en-ZA" w:eastAsia="en-ZA"/>
        </w:rPr>
        <w:br w:type="page"/>
      </w:r>
    </w:p>
    <w:p w14:paraId="658CCC8A" w14:textId="77777777" w:rsidR="0047242E" w:rsidRDefault="0047242E" w:rsidP="0047242E">
      <w:pPr>
        <w:spacing w:line="240" w:lineRule="auto"/>
        <w:ind w:firstLine="0"/>
        <w:jc w:val="left"/>
        <w:rPr>
          <w:lang w:val="en-ZA" w:eastAsia="en-ZA"/>
        </w:rPr>
      </w:pPr>
    </w:p>
    <w:p w14:paraId="22E81D3D" w14:textId="77777777" w:rsidR="00171207" w:rsidRPr="00CC0A05" w:rsidRDefault="00171207" w:rsidP="00CC0A05">
      <w:pPr>
        <w:autoSpaceDE w:val="0"/>
        <w:autoSpaceDN w:val="0"/>
        <w:adjustRightInd w:val="0"/>
        <w:spacing w:line="240" w:lineRule="auto"/>
        <w:ind w:firstLine="0"/>
        <w:jc w:val="left"/>
        <w:rPr>
          <w:rFonts w:cs="cmr10"/>
          <w:sz w:val="20"/>
          <w:szCs w:val="20"/>
          <w:lang w:val="en-ZA" w:eastAsia="en-ZA"/>
        </w:rPr>
      </w:pPr>
    </w:p>
    <w:sdt>
      <w:sdtPr>
        <w:rPr>
          <w:rFonts w:ascii="cmr10" w:eastAsia="Times New Roman" w:hAnsi="cmr10" w:cs="Times New Roman"/>
          <w:color w:val="auto"/>
          <w:sz w:val="21"/>
          <w:szCs w:val="24"/>
          <w:lang w:val="en-GB"/>
        </w:rPr>
        <w:id w:val="1442567387"/>
        <w:docPartObj>
          <w:docPartGallery w:val="Table of Contents"/>
          <w:docPartUnique/>
        </w:docPartObj>
      </w:sdtPr>
      <w:sdtEndPr>
        <w:rPr>
          <w:b/>
          <w:bCs/>
          <w:noProof/>
        </w:rPr>
      </w:sdtEndPr>
      <w:sdtContent>
        <w:p w14:paraId="3DB6740B" w14:textId="77777777" w:rsidR="0000011F" w:rsidRDefault="0000011F">
          <w:pPr>
            <w:pStyle w:val="TOCHeading"/>
          </w:pPr>
          <w:r>
            <w:t>Table of Contents</w:t>
          </w:r>
        </w:p>
        <w:p w14:paraId="7218EE74" w14:textId="58E96BAF" w:rsidR="003A5B73" w:rsidRDefault="0000011F">
          <w:pPr>
            <w:pStyle w:val="TOC1"/>
            <w:tabs>
              <w:tab w:val="right" w:leader="dot" w:pos="7360"/>
            </w:tabs>
            <w:rPr>
              <w:rFonts w:asciiTheme="minorHAnsi" w:eastAsiaTheme="minorEastAsia" w:hAnsiTheme="minorHAnsi" w:cstheme="minorBidi"/>
              <w:noProof/>
              <w:sz w:val="22"/>
              <w:szCs w:val="22"/>
              <w:lang w:val="en-ZA" w:eastAsia="en-ZA"/>
            </w:rPr>
          </w:pPr>
          <w:r>
            <w:fldChar w:fldCharType="begin"/>
          </w:r>
          <w:r>
            <w:instrText xml:space="preserve"> TOC \o "1-3" \h \z \u </w:instrText>
          </w:r>
          <w:r>
            <w:fldChar w:fldCharType="separate"/>
          </w:r>
          <w:hyperlink w:anchor="_Toc465124011" w:history="1">
            <w:r w:rsidR="003A5B73" w:rsidRPr="006B2ADB">
              <w:rPr>
                <w:rStyle w:val="Hyperlink"/>
                <w:noProof/>
              </w:rPr>
              <w:t>Declaration</w:t>
            </w:r>
            <w:r w:rsidR="003A5B73">
              <w:rPr>
                <w:noProof/>
                <w:webHidden/>
              </w:rPr>
              <w:tab/>
            </w:r>
            <w:r w:rsidR="003A5B73">
              <w:rPr>
                <w:noProof/>
                <w:webHidden/>
              </w:rPr>
              <w:fldChar w:fldCharType="begin"/>
            </w:r>
            <w:r w:rsidR="003A5B73">
              <w:rPr>
                <w:noProof/>
                <w:webHidden/>
              </w:rPr>
              <w:instrText xml:space="preserve"> PAGEREF _Toc465124011 \h </w:instrText>
            </w:r>
            <w:r w:rsidR="003A5B73">
              <w:rPr>
                <w:noProof/>
                <w:webHidden/>
              </w:rPr>
            </w:r>
            <w:r w:rsidR="003A5B73">
              <w:rPr>
                <w:noProof/>
                <w:webHidden/>
              </w:rPr>
              <w:fldChar w:fldCharType="separate"/>
            </w:r>
            <w:r w:rsidR="003A5B73">
              <w:rPr>
                <w:noProof/>
                <w:webHidden/>
              </w:rPr>
              <w:t>1-2</w:t>
            </w:r>
            <w:r w:rsidR="003A5B73">
              <w:rPr>
                <w:noProof/>
                <w:webHidden/>
              </w:rPr>
              <w:fldChar w:fldCharType="end"/>
            </w:r>
          </w:hyperlink>
        </w:p>
        <w:p w14:paraId="4180BFD7" w14:textId="0C493F72" w:rsidR="003A5B73" w:rsidRDefault="00CD539D">
          <w:pPr>
            <w:pStyle w:val="TOC1"/>
            <w:tabs>
              <w:tab w:val="right" w:leader="dot" w:pos="7360"/>
            </w:tabs>
            <w:rPr>
              <w:rFonts w:asciiTheme="minorHAnsi" w:eastAsiaTheme="minorEastAsia" w:hAnsiTheme="minorHAnsi" w:cstheme="minorBidi"/>
              <w:noProof/>
              <w:sz w:val="22"/>
              <w:szCs w:val="22"/>
              <w:lang w:val="en-ZA" w:eastAsia="en-ZA"/>
            </w:rPr>
          </w:pPr>
          <w:hyperlink w:anchor="_Toc465124012" w:history="1">
            <w:r w:rsidR="003A5B73" w:rsidRPr="006B2ADB">
              <w:rPr>
                <w:rStyle w:val="Hyperlink"/>
                <w:noProof/>
              </w:rPr>
              <w:t>Abstract</w:t>
            </w:r>
            <w:r w:rsidR="003A5B73">
              <w:rPr>
                <w:noProof/>
                <w:webHidden/>
              </w:rPr>
              <w:tab/>
            </w:r>
            <w:r w:rsidR="003A5B73">
              <w:rPr>
                <w:noProof/>
                <w:webHidden/>
              </w:rPr>
              <w:fldChar w:fldCharType="begin"/>
            </w:r>
            <w:r w:rsidR="003A5B73">
              <w:rPr>
                <w:noProof/>
                <w:webHidden/>
              </w:rPr>
              <w:instrText xml:space="preserve"> PAGEREF _Toc465124012 \h </w:instrText>
            </w:r>
            <w:r w:rsidR="003A5B73">
              <w:rPr>
                <w:noProof/>
                <w:webHidden/>
              </w:rPr>
            </w:r>
            <w:r w:rsidR="003A5B73">
              <w:rPr>
                <w:noProof/>
                <w:webHidden/>
              </w:rPr>
              <w:fldChar w:fldCharType="separate"/>
            </w:r>
            <w:r w:rsidR="003A5B73">
              <w:rPr>
                <w:noProof/>
                <w:webHidden/>
              </w:rPr>
              <w:t>1-3</w:t>
            </w:r>
            <w:r w:rsidR="003A5B73">
              <w:rPr>
                <w:noProof/>
                <w:webHidden/>
              </w:rPr>
              <w:fldChar w:fldCharType="end"/>
            </w:r>
          </w:hyperlink>
        </w:p>
        <w:p w14:paraId="034C83EF" w14:textId="191B7487" w:rsidR="003A5B73" w:rsidRDefault="00CD539D">
          <w:pPr>
            <w:pStyle w:val="TOC1"/>
            <w:tabs>
              <w:tab w:val="right" w:leader="dot" w:pos="7360"/>
            </w:tabs>
            <w:rPr>
              <w:rFonts w:asciiTheme="minorHAnsi" w:eastAsiaTheme="minorEastAsia" w:hAnsiTheme="minorHAnsi" w:cstheme="minorBidi"/>
              <w:noProof/>
              <w:sz w:val="22"/>
              <w:szCs w:val="22"/>
              <w:lang w:val="en-ZA" w:eastAsia="en-ZA"/>
            </w:rPr>
          </w:pPr>
          <w:hyperlink w:anchor="_Toc465124013" w:history="1">
            <w:r w:rsidR="003A5B73" w:rsidRPr="006B2ADB">
              <w:rPr>
                <w:rStyle w:val="Hyperlink"/>
                <w:noProof/>
                <w:lang w:val="en-ZA" w:eastAsia="en-ZA"/>
              </w:rPr>
              <w:t>Summary</w:t>
            </w:r>
            <w:r w:rsidR="003A5B73">
              <w:rPr>
                <w:noProof/>
                <w:webHidden/>
              </w:rPr>
              <w:tab/>
            </w:r>
            <w:r w:rsidR="003A5B73">
              <w:rPr>
                <w:noProof/>
                <w:webHidden/>
              </w:rPr>
              <w:fldChar w:fldCharType="begin"/>
            </w:r>
            <w:r w:rsidR="003A5B73">
              <w:rPr>
                <w:noProof/>
                <w:webHidden/>
              </w:rPr>
              <w:instrText xml:space="preserve"> PAGEREF _Toc465124013 \h </w:instrText>
            </w:r>
            <w:r w:rsidR="003A5B73">
              <w:rPr>
                <w:noProof/>
                <w:webHidden/>
              </w:rPr>
            </w:r>
            <w:r w:rsidR="003A5B73">
              <w:rPr>
                <w:noProof/>
                <w:webHidden/>
              </w:rPr>
              <w:fldChar w:fldCharType="separate"/>
            </w:r>
            <w:r w:rsidR="003A5B73">
              <w:rPr>
                <w:noProof/>
                <w:webHidden/>
              </w:rPr>
              <w:t>1-4</w:t>
            </w:r>
            <w:r w:rsidR="003A5B73">
              <w:rPr>
                <w:noProof/>
                <w:webHidden/>
              </w:rPr>
              <w:fldChar w:fldCharType="end"/>
            </w:r>
          </w:hyperlink>
        </w:p>
        <w:p w14:paraId="296E1FB9" w14:textId="55EA8F0F" w:rsidR="003A5B73" w:rsidRDefault="00CD539D">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014" w:history="1">
            <w:r w:rsidR="003A5B73" w:rsidRPr="006B2ADB">
              <w:rPr>
                <w:rStyle w:val="Hyperlink"/>
                <w:noProof/>
              </w:rPr>
              <w:t>1</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List of Abbreviations</w:t>
            </w:r>
            <w:r w:rsidR="003A5B73">
              <w:rPr>
                <w:noProof/>
                <w:webHidden/>
              </w:rPr>
              <w:tab/>
            </w:r>
            <w:r w:rsidR="003A5B73">
              <w:rPr>
                <w:noProof/>
                <w:webHidden/>
              </w:rPr>
              <w:fldChar w:fldCharType="begin"/>
            </w:r>
            <w:r w:rsidR="003A5B73">
              <w:rPr>
                <w:noProof/>
                <w:webHidden/>
              </w:rPr>
              <w:instrText xml:space="preserve"> PAGEREF _Toc465124014 \h </w:instrText>
            </w:r>
            <w:r w:rsidR="003A5B73">
              <w:rPr>
                <w:noProof/>
                <w:webHidden/>
              </w:rPr>
            </w:r>
            <w:r w:rsidR="003A5B73">
              <w:rPr>
                <w:noProof/>
                <w:webHidden/>
              </w:rPr>
              <w:fldChar w:fldCharType="separate"/>
            </w:r>
            <w:r w:rsidR="003A5B73">
              <w:rPr>
                <w:noProof/>
                <w:webHidden/>
              </w:rPr>
              <w:t>1-9</w:t>
            </w:r>
            <w:r w:rsidR="003A5B73">
              <w:rPr>
                <w:noProof/>
                <w:webHidden/>
              </w:rPr>
              <w:fldChar w:fldCharType="end"/>
            </w:r>
          </w:hyperlink>
        </w:p>
        <w:p w14:paraId="00C3C305" w14:textId="6A409312" w:rsidR="003A5B73" w:rsidRDefault="00CD539D">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015" w:history="1">
            <w:r w:rsidR="003A5B73" w:rsidRPr="006B2ADB">
              <w:rPr>
                <w:rStyle w:val="Hyperlink"/>
                <w:noProof/>
              </w:rPr>
              <w:t>2</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Introduction</w:t>
            </w:r>
            <w:r w:rsidR="003A5B73">
              <w:rPr>
                <w:noProof/>
                <w:webHidden/>
              </w:rPr>
              <w:tab/>
            </w:r>
            <w:r w:rsidR="003A5B73">
              <w:rPr>
                <w:noProof/>
                <w:webHidden/>
              </w:rPr>
              <w:fldChar w:fldCharType="begin"/>
            </w:r>
            <w:r w:rsidR="003A5B73">
              <w:rPr>
                <w:noProof/>
                <w:webHidden/>
              </w:rPr>
              <w:instrText xml:space="preserve"> PAGEREF _Toc465124015 \h </w:instrText>
            </w:r>
            <w:r w:rsidR="003A5B73">
              <w:rPr>
                <w:noProof/>
                <w:webHidden/>
              </w:rPr>
            </w:r>
            <w:r w:rsidR="003A5B73">
              <w:rPr>
                <w:noProof/>
                <w:webHidden/>
              </w:rPr>
              <w:fldChar w:fldCharType="separate"/>
            </w:r>
            <w:r w:rsidR="003A5B73">
              <w:rPr>
                <w:noProof/>
                <w:webHidden/>
              </w:rPr>
              <w:t>2-10</w:t>
            </w:r>
            <w:r w:rsidR="003A5B73">
              <w:rPr>
                <w:noProof/>
                <w:webHidden/>
              </w:rPr>
              <w:fldChar w:fldCharType="end"/>
            </w:r>
          </w:hyperlink>
        </w:p>
        <w:p w14:paraId="711D53E1" w14:textId="02BE9EB2" w:rsidR="003A5B73" w:rsidRDefault="00CD539D">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016" w:history="1">
            <w:r w:rsidR="003A5B73" w:rsidRPr="006B2ADB">
              <w:rPr>
                <w:rStyle w:val="Hyperlink"/>
                <w:noProof/>
              </w:rPr>
              <w:t>3</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Problem Statement</w:t>
            </w:r>
            <w:r w:rsidR="003A5B73">
              <w:rPr>
                <w:noProof/>
                <w:webHidden/>
              </w:rPr>
              <w:tab/>
            </w:r>
            <w:r w:rsidR="003A5B73">
              <w:rPr>
                <w:noProof/>
                <w:webHidden/>
              </w:rPr>
              <w:fldChar w:fldCharType="begin"/>
            </w:r>
            <w:r w:rsidR="003A5B73">
              <w:rPr>
                <w:noProof/>
                <w:webHidden/>
              </w:rPr>
              <w:instrText xml:space="preserve"> PAGEREF _Toc465124016 \h </w:instrText>
            </w:r>
            <w:r w:rsidR="003A5B73">
              <w:rPr>
                <w:noProof/>
                <w:webHidden/>
              </w:rPr>
            </w:r>
            <w:r w:rsidR="003A5B73">
              <w:rPr>
                <w:noProof/>
                <w:webHidden/>
              </w:rPr>
              <w:fldChar w:fldCharType="separate"/>
            </w:r>
            <w:r w:rsidR="003A5B73">
              <w:rPr>
                <w:noProof/>
                <w:webHidden/>
              </w:rPr>
              <w:t>3-11</w:t>
            </w:r>
            <w:r w:rsidR="003A5B73">
              <w:rPr>
                <w:noProof/>
                <w:webHidden/>
              </w:rPr>
              <w:fldChar w:fldCharType="end"/>
            </w:r>
          </w:hyperlink>
        </w:p>
        <w:p w14:paraId="0D27E05E" w14:textId="3009669F" w:rsidR="003A5B73" w:rsidRDefault="00CD539D">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017" w:history="1">
            <w:r w:rsidR="003A5B73" w:rsidRPr="006B2ADB">
              <w:rPr>
                <w:rStyle w:val="Hyperlink"/>
                <w:noProof/>
              </w:rPr>
              <w:t>4</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Literature Study: System</w:t>
            </w:r>
            <w:r w:rsidR="003A5B73">
              <w:rPr>
                <w:noProof/>
                <w:webHidden/>
              </w:rPr>
              <w:tab/>
            </w:r>
            <w:r w:rsidR="003A5B73">
              <w:rPr>
                <w:noProof/>
                <w:webHidden/>
              </w:rPr>
              <w:fldChar w:fldCharType="begin"/>
            </w:r>
            <w:r w:rsidR="003A5B73">
              <w:rPr>
                <w:noProof/>
                <w:webHidden/>
              </w:rPr>
              <w:instrText xml:space="preserve"> PAGEREF _Toc465124017 \h </w:instrText>
            </w:r>
            <w:r w:rsidR="003A5B73">
              <w:rPr>
                <w:noProof/>
                <w:webHidden/>
              </w:rPr>
            </w:r>
            <w:r w:rsidR="003A5B73">
              <w:rPr>
                <w:noProof/>
                <w:webHidden/>
              </w:rPr>
              <w:fldChar w:fldCharType="separate"/>
            </w:r>
            <w:r w:rsidR="003A5B73">
              <w:rPr>
                <w:noProof/>
                <w:webHidden/>
              </w:rPr>
              <w:t>4-12</w:t>
            </w:r>
            <w:r w:rsidR="003A5B73">
              <w:rPr>
                <w:noProof/>
                <w:webHidden/>
              </w:rPr>
              <w:fldChar w:fldCharType="end"/>
            </w:r>
          </w:hyperlink>
        </w:p>
        <w:p w14:paraId="4DD73E4E" w14:textId="70614075" w:rsidR="003A5B73" w:rsidRDefault="00CD539D">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018" w:history="1">
            <w:r w:rsidR="003A5B73" w:rsidRPr="006B2ADB">
              <w:rPr>
                <w:rStyle w:val="Hyperlink"/>
                <w:noProof/>
              </w:rPr>
              <w:t>5</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System Design</w:t>
            </w:r>
            <w:r w:rsidR="003A5B73">
              <w:rPr>
                <w:noProof/>
                <w:webHidden/>
              </w:rPr>
              <w:tab/>
            </w:r>
            <w:r w:rsidR="003A5B73">
              <w:rPr>
                <w:noProof/>
                <w:webHidden/>
              </w:rPr>
              <w:fldChar w:fldCharType="begin"/>
            </w:r>
            <w:r w:rsidR="003A5B73">
              <w:rPr>
                <w:noProof/>
                <w:webHidden/>
              </w:rPr>
              <w:instrText xml:space="preserve"> PAGEREF _Toc465124018 \h </w:instrText>
            </w:r>
            <w:r w:rsidR="003A5B73">
              <w:rPr>
                <w:noProof/>
                <w:webHidden/>
              </w:rPr>
            </w:r>
            <w:r w:rsidR="003A5B73">
              <w:rPr>
                <w:noProof/>
                <w:webHidden/>
              </w:rPr>
              <w:fldChar w:fldCharType="separate"/>
            </w:r>
            <w:r w:rsidR="003A5B73">
              <w:rPr>
                <w:noProof/>
                <w:webHidden/>
              </w:rPr>
              <w:t>5-12</w:t>
            </w:r>
            <w:r w:rsidR="003A5B73">
              <w:rPr>
                <w:noProof/>
                <w:webHidden/>
              </w:rPr>
              <w:fldChar w:fldCharType="end"/>
            </w:r>
          </w:hyperlink>
        </w:p>
        <w:p w14:paraId="557E0D1A" w14:textId="1747DAB3" w:rsidR="003A5B73" w:rsidRDefault="00CD539D">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124019" w:history="1">
            <w:r w:rsidR="003A5B73" w:rsidRPr="006B2ADB">
              <w:rPr>
                <w:rStyle w:val="Hyperlink"/>
                <w:noProof/>
              </w:rPr>
              <w:t>5.1</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Transformers</w:t>
            </w:r>
            <w:r w:rsidR="003A5B73">
              <w:rPr>
                <w:noProof/>
                <w:webHidden/>
              </w:rPr>
              <w:tab/>
            </w:r>
            <w:r w:rsidR="003A5B73">
              <w:rPr>
                <w:noProof/>
                <w:webHidden/>
              </w:rPr>
              <w:fldChar w:fldCharType="begin"/>
            </w:r>
            <w:r w:rsidR="003A5B73">
              <w:rPr>
                <w:noProof/>
                <w:webHidden/>
              </w:rPr>
              <w:instrText xml:space="preserve"> PAGEREF _Toc465124019 \h </w:instrText>
            </w:r>
            <w:r w:rsidR="003A5B73">
              <w:rPr>
                <w:noProof/>
                <w:webHidden/>
              </w:rPr>
            </w:r>
            <w:r w:rsidR="003A5B73">
              <w:rPr>
                <w:noProof/>
                <w:webHidden/>
              </w:rPr>
              <w:fldChar w:fldCharType="separate"/>
            </w:r>
            <w:r w:rsidR="003A5B73">
              <w:rPr>
                <w:noProof/>
                <w:webHidden/>
              </w:rPr>
              <w:t>5-12</w:t>
            </w:r>
            <w:r w:rsidR="003A5B73">
              <w:rPr>
                <w:noProof/>
                <w:webHidden/>
              </w:rPr>
              <w:fldChar w:fldCharType="end"/>
            </w:r>
          </w:hyperlink>
        </w:p>
        <w:p w14:paraId="5FC98552" w14:textId="3AC13CF6" w:rsidR="003A5B73" w:rsidRDefault="00CD539D">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20" w:history="1">
            <w:r w:rsidR="003A5B73" w:rsidRPr="006B2ADB">
              <w:rPr>
                <w:rStyle w:val="Hyperlink"/>
                <w:noProof/>
              </w:rPr>
              <w:t>5.1.1</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Literature Study</w:t>
            </w:r>
            <w:r w:rsidR="003A5B73">
              <w:rPr>
                <w:noProof/>
                <w:webHidden/>
              </w:rPr>
              <w:tab/>
            </w:r>
            <w:r w:rsidR="003A5B73">
              <w:rPr>
                <w:noProof/>
                <w:webHidden/>
              </w:rPr>
              <w:fldChar w:fldCharType="begin"/>
            </w:r>
            <w:r w:rsidR="003A5B73">
              <w:rPr>
                <w:noProof/>
                <w:webHidden/>
              </w:rPr>
              <w:instrText xml:space="preserve"> PAGEREF _Toc465124020 \h </w:instrText>
            </w:r>
            <w:r w:rsidR="003A5B73">
              <w:rPr>
                <w:noProof/>
                <w:webHidden/>
              </w:rPr>
            </w:r>
            <w:r w:rsidR="003A5B73">
              <w:rPr>
                <w:noProof/>
                <w:webHidden/>
              </w:rPr>
              <w:fldChar w:fldCharType="separate"/>
            </w:r>
            <w:r w:rsidR="003A5B73">
              <w:rPr>
                <w:noProof/>
                <w:webHidden/>
              </w:rPr>
              <w:t>5-12</w:t>
            </w:r>
            <w:r w:rsidR="003A5B73">
              <w:rPr>
                <w:noProof/>
                <w:webHidden/>
              </w:rPr>
              <w:fldChar w:fldCharType="end"/>
            </w:r>
          </w:hyperlink>
        </w:p>
        <w:p w14:paraId="510C83B0" w14:textId="55954E4B" w:rsidR="003A5B73" w:rsidRDefault="00CD539D">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21" w:history="1">
            <w:r w:rsidR="003A5B73" w:rsidRPr="006B2ADB">
              <w:rPr>
                <w:rStyle w:val="Hyperlink"/>
                <w:noProof/>
              </w:rPr>
              <w:t>5.1.2</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Design</w:t>
            </w:r>
            <w:r w:rsidR="003A5B73">
              <w:rPr>
                <w:noProof/>
                <w:webHidden/>
              </w:rPr>
              <w:tab/>
            </w:r>
            <w:r w:rsidR="003A5B73">
              <w:rPr>
                <w:noProof/>
                <w:webHidden/>
              </w:rPr>
              <w:fldChar w:fldCharType="begin"/>
            </w:r>
            <w:r w:rsidR="003A5B73">
              <w:rPr>
                <w:noProof/>
                <w:webHidden/>
              </w:rPr>
              <w:instrText xml:space="preserve"> PAGEREF _Toc465124021 \h </w:instrText>
            </w:r>
            <w:r w:rsidR="003A5B73">
              <w:rPr>
                <w:noProof/>
                <w:webHidden/>
              </w:rPr>
            </w:r>
            <w:r w:rsidR="003A5B73">
              <w:rPr>
                <w:noProof/>
                <w:webHidden/>
              </w:rPr>
              <w:fldChar w:fldCharType="separate"/>
            </w:r>
            <w:r w:rsidR="003A5B73">
              <w:rPr>
                <w:noProof/>
                <w:webHidden/>
              </w:rPr>
              <w:t>5-12</w:t>
            </w:r>
            <w:r w:rsidR="003A5B73">
              <w:rPr>
                <w:noProof/>
                <w:webHidden/>
              </w:rPr>
              <w:fldChar w:fldCharType="end"/>
            </w:r>
          </w:hyperlink>
        </w:p>
        <w:p w14:paraId="6824DC2A" w14:textId="59BFCF73" w:rsidR="003A5B73" w:rsidRDefault="00CD539D">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22" w:history="1">
            <w:r w:rsidR="003A5B73" w:rsidRPr="006B2ADB">
              <w:rPr>
                <w:rStyle w:val="Hyperlink"/>
                <w:noProof/>
              </w:rPr>
              <w:t>5.1.3</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Analysis</w:t>
            </w:r>
            <w:r w:rsidR="003A5B73">
              <w:rPr>
                <w:noProof/>
                <w:webHidden/>
              </w:rPr>
              <w:tab/>
            </w:r>
            <w:r w:rsidR="003A5B73">
              <w:rPr>
                <w:noProof/>
                <w:webHidden/>
              </w:rPr>
              <w:fldChar w:fldCharType="begin"/>
            </w:r>
            <w:r w:rsidR="003A5B73">
              <w:rPr>
                <w:noProof/>
                <w:webHidden/>
              </w:rPr>
              <w:instrText xml:space="preserve"> PAGEREF _Toc465124022 \h </w:instrText>
            </w:r>
            <w:r w:rsidR="003A5B73">
              <w:rPr>
                <w:noProof/>
                <w:webHidden/>
              </w:rPr>
            </w:r>
            <w:r w:rsidR="003A5B73">
              <w:rPr>
                <w:noProof/>
                <w:webHidden/>
              </w:rPr>
              <w:fldChar w:fldCharType="separate"/>
            </w:r>
            <w:r w:rsidR="003A5B73">
              <w:rPr>
                <w:noProof/>
                <w:webHidden/>
              </w:rPr>
              <w:t>5-15</w:t>
            </w:r>
            <w:r w:rsidR="003A5B73">
              <w:rPr>
                <w:noProof/>
                <w:webHidden/>
              </w:rPr>
              <w:fldChar w:fldCharType="end"/>
            </w:r>
          </w:hyperlink>
        </w:p>
        <w:p w14:paraId="691F204E" w14:textId="1A45975F" w:rsidR="003A5B73" w:rsidRDefault="00CD539D">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23" w:history="1">
            <w:r w:rsidR="003A5B73" w:rsidRPr="006B2ADB">
              <w:rPr>
                <w:rStyle w:val="Hyperlink"/>
                <w:noProof/>
              </w:rPr>
              <w:t>5.1.4</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Building the circuit</w:t>
            </w:r>
            <w:r w:rsidR="003A5B73">
              <w:rPr>
                <w:noProof/>
                <w:webHidden/>
              </w:rPr>
              <w:tab/>
            </w:r>
            <w:r w:rsidR="003A5B73">
              <w:rPr>
                <w:noProof/>
                <w:webHidden/>
              </w:rPr>
              <w:fldChar w:fldCharType="begin"/>
            </w:r>
            <w:r w:rsidR="003A5B73">
              <w:rPr>
                <w:noProof/>
                <w:webHidden/>
              </w:rPr>
              <w:instrText xml:space="preserve"> PAGEREF _Toc465124023 \h </w:instrText>
            </w:r>
            <w:r w:rsidR="003A5B73">
              <w:rPr>
                <w:noProof/>
                <w:webHidden/>
              </w:rPr>
            </w:r>
            <w:r w:rsidR="003A5B73">
              <w:rPr>
                <w:noProof/>
                <w:webHidden/>
              </w:rPr>
              <w:fldChar w:fldCharType="separate"/>
            </w:r>
            <w:r w:rsidR="003A5B73">
              <w:rPr>
                <w:noProof/>
                <w:webHidden/>
              </w:rPr>
              <w:t>5-16</w:t>
            </w:r>
            <w:r w:rsidR="003A5B73">
              <w:rPr>
                <w:noProof/>
                <w:webHidden/>
              </w:rPr>
              <w:fldChar w:fldCharType="end"/>
            </w:r>
          </w:hyperlink>
        </w:p>
        <w:p w14:paraId="6A274380" w14:textId="215D698C" w:rsidR="003A5B73" w:rsidRDefault="00CD539D">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24" w:history="1">
            <w:r w:rsidR="003A5B73" w:rsidRPr="006B2ADB">
              <w:rPr>
                <w:rStyle w:val="Hyperlink"/>
                <w:noProof/>
              </w:rPr>
              <w:t>5.1.5</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Measurements</w:t>
            </w:r>
            <w:r w:rsidR="003A5B73">
              <w:rPr>
                <w:noProof/>
                <w:webHidden/>
              </w:rPr>
              <w:tab/>
            </w:r>
            <w:r w:rsidR="003A5B73">
              <w:rPr>
                <w:noProof/>
                <w:webHidden/>
              </w:rPr>
              <w:fldChar w:fldCharType="begin"/>
            </w:r>
            <w:r w:rsidR="003A5B73">
              <w:rPr>
                <w:noProof/>
                <w:webHidden/>
              </w:rPr>
              <w:instrText xml:space="preserve"> PAGEREF _Toc465124024 \h </w:instrText>
            </w:r>
            <w:r w:rsidR="003A5B73">
              <w:rPr>
                <w:noProof/>
                <w:webHidden/>
              </w:rPr>
            </w:r>
            <w:r w:rsidR="003A5B73">
              <w:rPr>
                <w:noProof/>
                <w:webHidden/>
              </w:rPr>
              <w:fldChar w:fldCharType="separate"/>
            </w:r>
            <w:r w:rsidR="003A5B73">
              <w:rPr>
                <w:noProof/>
                <w:webHidden/>
              </w:rPr>
              <w:t>5-16</w:t>
            </w:r>
            <w:r w:rsidR="003A5B73">
              <w:rPr>
                <w:noProof/>
                <w:webHidden/>
              </w:rPr>
              <w:fldChar w:fldCharType="end"/>
            </w:r>
          </w:hyperlink>
        </w:p>
        <w:p w14:paraId="7F55664E" w14:textId="6E0FB500" w:rsidR="003A5B73" w:rsidRDefault="00CD539D">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25" w:history="1">
            <w:r w:rsidR="003A5B73" w:rsidRPr="006B2ADB">
              <w:rPr>
                <w:rStyle w:val="Hyperlink"/>
                <w:noProof/>
              </w:rPr>
              <w:t>5.1.6</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Comparison of theoretical and measured values</w:t>
            </w:r>
            <w:r w:rsidR="003A5B73">
              <w:rPr>
                <w:noProof/>
                <w:webHidden/>
              </w:rPr>
              <w:tab/>
            </w:r>
            <w:r w:rsidR="003A5B73">
              <w:rPr>
                <w:noProof/>
                <w:webHidden/>
              </w:rPr>
              <w:fldChar w:fldCharType="begin"/>
            </w:r>
            <w:r w:rsidR="003A5B73">
              <w:rPr>
                <w:noProof/>
                <w:webHidden/>
              </w:rPr>
              <w:instrText xml:space="preserve"> PAGEREF _Toc465124025 \h </w:instrText>
            </w:r>
            <w:r w:rsidR="003A5B73">
              <w:rPr>
                <w:noProof/>
                <w:webHidden/>
              </w:rPr>
            </w:r>
            <w:r w:rsidR="003A5B73">
              <w:rPr>
                <w:noProof/>
                <w:webHidden/>
              </w:rPr>
              <w:fldChar w:fldCharType="separate"/>
            </w:r>
            <w:r w:rsidR="003A5B73">
              <w:rPr>
                <w:noProof/>
                <w:webHidden/>
              </w:rPr>
              <w:t>5-17</w:t>
            </w:r>
            <w:r w:rsidR="003A5B73">
              <w:rPr>
                <w:noProof/>
                <w:webHidden/>
              </w:rPr>
              <w:fldChar w:fldCharType="end"/>
            </w:r>
          </w:hyperlink>
        </w:p>
        <w:p w14:paraId="0A42B241" w14:textId="1F54FC49" w:rsidR="003A5B73" w:rsidRDefault="00CD539D">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26" w:history="1">
            <w:r w:rsidR="003A5B73" w:rsidRPr="006B2ADB">
              <w:rPr>
                <w:rStyle w:val="Hyperlink"/>
                <w:noProof/>
              </w:rPr>
              <w:t>5.1.7</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Conclusion and recommendations</w:t>
            </w:r>
            <w:r w:rsidR="003A5B73">
              <w:rPr>
                <w:noProof/>
                <w:webHidden/>
              </w:rPr>
              <w:tab/>
            </w:r>
            <w:r w:rsidR="003A5B73">
              <w:rPr>
                <w:noProof/>
                <w:webHidden/>
              </w:rPr>
              <w:fldChar w:fldCharType="begin"/>
            </w:r>
            <w:r w:rsidR="003A5B73">
              <w:rPr>
                <w:noProof/>
                <w:webHidden/>
              </w:rPr>
              <w:instrText xml:space="preserve"> PAGEREF _Toc465124026 \h </w:instrText>
            </w:r>
            <w:r w:rsidR="003A5B73">
              <w:rPr>
                <w:noProof/>
                <w:webHidden/>
              </w:rPr>
            </w:r>
            <w:r w:rsidR="003A5B73">
              <w:rPr>
                <w:noProof/>
                <w:webHidden/>
              </w:rPr>
              <w:fldChar w:fldCharType="separate"/>
            </w:r>
            <w:r w:rsidR="003A5B73">
              <w:rPr>
                <w:noProof/>
                <w:webHidden/>
              </w:rPr>
              <w:t>5-17</w:t>
            </w:r>
            <w:r w:rsidR="003A5B73">
              <w:rPr>
                <w:noProof/>
                <w:webHidden/>
              </w:rPr>
              <w:fldChar w:fldCharType="end"/>
            </w:r>
          </w:hyperlink>
        </w:p>
        <w:p w14:paraId="3BBD1B17" w14:textId="03A3181E" w:rsidR="003A5B73" w:rsidRDefault="00CD539D">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124027" w:history="1">
            <w:r w:rsidR="003A5B73" w:rsidRPr="006B2ADB">
              <w:rPr>
                <w:rStyle w:val="Hyperlink"/>
                <w:noProof/>
              </w:rPr>
              <w:t>5.2</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Rectifiers &amp; Capacitor Banks</w:t>
            </w:r>
            <w:r w:rsidR="003A5B73">
              <w:rPr>
                <w:noProof/>
                <w:webHidden/>
              </w:rPr>
              <w:tab/>
            </w:r>
            <w:r w:rsidR="003A5B73">
              <w:rPr>
                <w:noProof/>
                <w:webHidden/>
              </w:rPr>
              <w:fldChar w:fldCharType="begin"/>
            </w:r>
            <w:r w:rsidR="003A5B73">
              <w:rPr>
                <w:noProof/>
                <w:webHidden/>
              </w:rPr>
              <w:instrText xml:space="preserve"> PAGEREF _Toc465124027 \h </w:instrText>
            </w:r>
            <w:r w:rsidR="003A5B73">
              <w:rPr>
                <w:noProof/>
                <w:webHidden/>
              </w:rPr>
            </w:r>
            <w:r w:rsidR="003A5B73">
              <w:rPr>
                <w:noProof/>
                <w:webHidden/>
              </w:rPr>
              <w:fldChar w:fldCharType="separate"/>
            </w:r>
            <w:r w:rsidR="003A5B73">
              <w:rPr>
                <w:noProof/>
                <w:webHidden/>
              </w:rPr>
              <w:t>5-18</w:t>
            </w:r>
            <w:r w:rsidR="003A5B73">
              <w:rPr>
                <w:noProof/>
                <w:webHidden/>
              </w:rPr>
              <w:fldChar w:fldCharType="end"/>
            </w:r>
          </w:hyperlink>
        </w:p>
        <w:p w14:paraId="60C51307" w14:textId="08C1C5F2" w:rsidR="003A5B73" w:rsidRDefault="00CD539D">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28" w:history="1">
            <w:r w:rsidR="003A5B73" w:rsidRPr="006B2ADB">
              <w:rPr>
                <w:rStyle w:val="Hyperlink"/>
                <w:noProof/>
              </w:rPr>
              <w:t>5.2.1</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Literature Study</w:t>
            </w:r>
            <w:r w:rsidR="003A5B73">
              <w:rPr>
                <w:noProof/>
                <w:webHidden/>
              </w:rPr>
              <w:tab/>
            </w:r>
            <w:r w:rsidR="003A5B73">
              <w:rPr>
                <w:noProof/>
                <w:webHidden/>
              </w:rPr>
              <w:fldChar w:fldCharType="begin"/>
            </w:r>
            <w:r w:rsidR="003A5B73">
              <w:rPr>
                <w:noProof/>
                <w:webHidden/>
              </w:rPr>
              <w:instrText xml:space="preserve"> PAGEREF _Toc465124028 \h </w:instrText>
            </w:r>
            <w:r w:rsidR="003A5B73">
              <w:rPr>
                <w:noProof/>
                <w:webHidden/>
              </w:rPr>
            </w:r>
            <w:r w:rsidR="003A5B73">
              <w:rPr>
                <w:noProof/>
                <w:webHidden/>
              </w:rPr>
              <w:fldChar w:fldCharType="separate"/>
            </w:r>
            <w:r w:rsidR="003A5B73">
              <w:rPr>
                <w:noProof/>
                <w:webHidden/>
              </w:rPr>
              <w:t>5-18</w:t>
            </w:r>
            <w:r w:rsidR="003A5B73">
              <w:rPr>
                <w:noProof/>
                <w:webHidden/>
              </w:rPr>
              <w:fldChar w:fldCharType="end"/>
            </w:r>
          </w:hyperlink>
        </w:p>
        <w:p w14:paraId="0377CCF0" w14:textId="32B37AE5" w:rsidR="003A5B73" w:rsidRDefault="00CD539D">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29" w:history="1">
            <w:r w:rsidR="003A5B73" w:rsidRPr="006B2ADB">
              <w:rPr>
                <w:rStyle w:val="Hyperlink"/>
                <w:noProof/>
              </w:rPr>
              <w:t>5.2.2</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Design</w:t>
            </w:r>
            <w:r w:rsidR="003A5B73">
              <w:rPr>
                <w:noProof/>
                <w:webHidden/>
              </w:rPr>
              <w:tab/>
            </w:r>
            <w:r w:rsidR="003A5B73">
              <w:rPr>
                <w:noProof/>
                <w:webHidden/>
              </w:rPr>
              <w:fldChar w:fldCharType="begin"/>
            </w:r>
            <w:r w:rsidR="003A5B73">
              <w:rPr>
                <w:noProof/>
                <w:webHidden/>
              </w:rPr>
              <w:instrText xml:space="preserve"> PAGEREF _Toc465124029 \h </w:instrText>
            </w:r>
            <w:r w:rsidR="003A5B73">
              <w:rPr>
                <w:noProof/>
                <w:webHidden/>
              </w:rPr>
            </w:r>
            <w:r w:rsidR="003A5B73">
              <w:rPr>
                <w:noProof/>
                <w:webHidden/>
              </w:rPr>
              <w:fldChar w:fldCharType="separate"/>
            </w:r>
            <w:r w:rsidR="003A5B73">
              <w:rPr>
                <w:noProof/>
                <w:webHidden/>
              </w:rPr>
              <w:t>5-18</w:t>
            </w:r>
            <w:r w:rsidR="003A5B73">
              <w:rPr>
                <w:noProof/>
                <w:webHidden/>
              </w:rPr>
              <w:fldChar w:fldCharType="end"/>
            </w:r>
          </w:hyperlink>
        </w:p>
        <w:p w14:paraId="25FDBB0D" w14:textId="6230A2B3" w:rsidR="003A5B73" w:rsidRDefault="00CD539D">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30" w:history="1">
            <w:r w:rsidR="003A5B73" w:rsidRPr="006B2ADB">
              <w:rPr>
                <w:rStyle w:val="Hyperlink"/>
                <w:noProof/>
              </w:rPr>
              <w:t>5.2.3</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Analysis</w:t>
            </w:r>
            <w:r w:rsidR="003A5B73">
              <w:rPr>
                <w:noProof/>
                <w:webHidden/>
              </w:rPr>
              <w:tab/>
            </w:r>
            <w:r w:rsidR="003A5B73">
              <w:rPr>
                <w:noProof/>
                <w:webHidden/>
              </w:rPr>
              <w:fldChar w:fldCharType="begin"/>
            </w:r>
            <w:r w:rsidR="003A5B73">
              <w:rPr>
                <w:noProof/>
                <w:webHidden/>
              </w:rPr>
              <w:instrText xml:space="preserve"> PAGEREF _Toc465124030 \h </w:instrText>
            </w:r>
            <w:r w:rsidR="003A5B73">
              <w:rPr>
                <w:noProof/>
                <w:webHidden/>
              </w:rPr>
            </w:r>
            <w:r w:rsidR="003A5B73">
              <w:rPr>
                <w:noProof/>
                <w:webHidden/>
              </w:rPr>
              <w:fldChar w:fldCharType="separate"/>
            </w:r>
            <w:r w:rsidR="003A5B73">
              <w:rPr>
                <w:noProof/>
                <w:webHidden/>
              </w:rPr>
              <w:t>5-19</w:t>
            </w:r>
            <w:r w:rsidR="003A5B73">
              <w:rPr>
                <w:noProof/>
                <w:webHidden/>
              </w:rPr>
              <w:fldChar w:fldCharType="end"/>
            </w:r>
          </w:hyperlink>
        </w:p>
        <w:p w14:paraId="11FDAD7A" w14:textId="374AD54F" w:rsidR="003A5B73" w:rsidRDefault="00CD539D">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31" w:history="1">
            <w:r w:rsidR="003A5B73" w:rsidRPr="006B2ADB">
              <w:rPr>
                <w:rStyle w:val="Hyperlink"/>
                <w:noProof/>
              </w:rPr>
              <w:t>5.2.4</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Building the circuit</w:t>
            </w:r>
            <w:r w:rsidR="003A5B73">
              <w:rPr>
                <w:noProof/>
                <w:webHidden/>
              </w:rPr>
              <w:tab/>
            </w:r>
            <w:r w:rsidR="003A5B73">
              <w:rPr>
                <w:noProof/>
                <w:webHidden/>
              </w:rPr>
              <w:fldChar w:fldCharType="begin"/>
            </w:r>
            <w:r w:rsidR="003A5B73">
              <w:rPr>
                <w:noProof/>
                <w:webHidden/>
              </w:rPr>
              <w:instrText xml:space="preserve"> PAGEREF _Toc465124031 \h </w:instrText>
            </w:r>
            <w:r w:rsidR="003A5B73">
              <w:rPr>
                <w:noProof/>
                <w:webHidden/>
              </w:rPr>
            </w:r>
            <w:r w:rsidR="003A5B73">
              <w:rPr>
                <w:noProof/>
                <w:webHidden/>
              </w:rPr>
              <w:fldChar w:fldCharType="separate"/>
            </w:r>
            <w:r w:rsidR="003A5B73">
              <w:rPr>
                <w:noProof/>
                <w:webHidden/>
              </w:rPr>
              <w:t>5-19</w:t>
            </w:r>
            <w:r w:rsidR="003A5B73">
              <w:rPr>
                <w:noProof/>
                <w:webHidden/>
              </w:rPr>
              <w:fldChar w:fldCharType="end"/>
            </w:r>
          </w:hyperlink>
        </w:p>
        <w:p w14:paraId="4BF4ED4C" w14:textId="2CF13ACD" w:rsidR="003A5B73" w:rsidRDefault="00CD539D">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32" w:history="1">
            <w:r w:rsidR="003A5B73" w:rsidRPr="006B2ADB">
              <w:rPr>
                <w:rStyle w:val="Hyperlink"/>
                <w:noProof/>
              </w:rPr>
              <w:t>5.2.5</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Measurements</w:t>
            </w:r>
            <w:r w:rsidR="003A5B73">
              <w:rPr>
                <w:noProof/>
                <w:webHidden/>
              </w:rPr>
              <w:tab/>
            </w:r>
            <w:r w:rsidR="003A5B73">
              <w:rPr>
                <w:noProof/>
                <w:webHidden/>
              </w:rPr>
              <w:fldChar w:fldCharType="begin"/>
            </w:r>
            <w:r w:rsidR="003A5B73">
              <w:rPr>
                <w:noProof/>
                <w:webHidden/>
              </w:rPr>
              <w:instrText xml:space="preserve"> PAGEREF _Toc465124032 \h </w:instrText>
            </w:r>
            <w:r w:rsidR="003A5B73">
              <w:rPr>
                <w:noProof/>
                <w:webHidden/>
              </w:rPr>
            </w:r>
            <w:r w:rsidR="003A5B73">
              <w:rPr>
                <w:noProof/>
                <w:webHidden/>
              </w:rPr>
              <w:fldChar w:fldCharType="separate"/>
            </w:r>
            <w:r w:rsidR="003A5B73">
              <w:rPr>
                <w:noProof/>
                <w:webHidden/>
              </w:rPr>
              <w:t>5-21</w:t>
            </w:r>
            <w:r w:rsidR="003A5B73">
              <w:rPr>
                <w:noProof/>
                <w:webHidden/>
              </w:rPr>
              <w:fldChar w:fldCharType="end"/>
            </w:r>
          </w:hyperlink>
        </w:p>
        <w:p w14:paraId="0E405D7F" w14:textId="4EEA97CC" w:rsidR="003A5B73" w:rsidRDefault="00CD539D">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33" w:history="1">
            <w:r w:rsidR="003A5B73" w:rsidRPr="006B2ADB">
              <w:rPr>
                <w:rStyle w:val="Hyperlink"/>
                <w:noProof/>
              </w:rPr>
              <w:t>5.2.6</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Comparison of theoretical and measured values</w:t>
            </w:r>
            <w:r w:rsidR="003A5B73">
              <w:rPr>
                <w:noProof/>
                <w:webHidden/>
              </w:rPr>
              <w:tab/>
            </w:r>
            <w:r w:rsidR="003A5B73">
              <w:rPr>
                <w:noProof/>
                <w:webHidden/>
              </w:rPr>
              <w:fldChar w:fldCharType="begin"/>
            </w:r>
            <w:r w:rsidR="003A5B73">
              <w:rPr>
                <w:noProof/>
                <w:webHidden/>
              </w:rPr>
              <w:instrText xml:space="preserve"> PAGEREF _Toc465124033 \h </w:instrText>
            </w:r>
            <w:r w:rsidR="003A5B73">
              <w:rPr>
                <w:noProof/>
                <w:webHidden/>
              </w:rPr>
            </w:r>
            <w:r w:rsidR="003A5B73">
              <w:rPr>
                <w:noProof/>
                <w:webHidden/>
              </w:rPr>
              <w:fldChar w:fldCharType="separate"/>
            </w:r>
            <w:r w:rsidR="003A5B73">
              <w:rPr>
                <w:noProof/>
                <w:webHidden/>
              </w:rPr>
              <w:t>5-21</w:t>
            </w:r>
            <w:r w:rsidR="003A5B73">
              <w:rPr>
                <w:noProof/>
                <w:webHidden/>
              </w:rPr>
              <w:fldChar w:fldCharType="end"/>
            </w:r>
          </w:hyperlink>
        </w:p>
        <w:p w14:paraId="564F7F4B" w14:textId="288C44E3" w:rsidR="003A5B73" w:rsidRDefault="00CD539D">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34" w:history="1">
            <w:r w:rsidR="003A5B73" w:rsidRPr="006B2ADB">
              <w:rPr>
                <w:rStyle w:val="Hyperlink"/>
                <w:noProof/>
              </w:rPr>
              <w:t>5.2.7</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Conclusion and recommendation</w:t>
            </w:r>
            <w:r w:rsidR="003A5B73">
              <w:rPr>
                <w:noProof/>
                <w:webHidden/>
              </w:rPr>
              <w:tab/>
            </w:r>
            <w:r w:rsidR="003A5B73">
              <w:rPr>
                <w:noProof/>
                <w:webHidden/>
              </w:rPr>
              <w:fldChar w:fldCharType="begin"/>
            </w:r>
            <w:r w:rsidR="003A5B73">
              <w:rPr>
                <w:noProof/>
                <w:webHidden/>
              </w:rPr>
              <w:instrText xml:space="preserve"> PAGEREF _Toc465124034 \h </w:instrText>
            </w:r>
            <w:r w:rsidR="003A5B73">
              <w:rPr>
                <w:noProof/>
                <w:webHidden/>
              </w:rPr>
            </w:r>
            <w:r w:rsidR="003A5B73">
              <w:rPr>
                <w:noProof/>
                <w:webHidden/>
              </w:rPr>
              <w:fldChar w:fldCharType="separate"/>
            </w:r>
            <w:r w:rsidR="003A5B73">
              <w:rPr>
                <w:noProof/>
                <w:webHidden/>
              </w:rPr>
              <w:t>5-22</w:t>
            </w:r>
            <w:r w:rsidR="003A5B73">
              <w:rPr>
                <w:noProof/>
                <w:webHidden/>
              </w:rPr>
              <w:fldChar w:fldCharType="end"/>
            </w:r>
          </w:hyperlink>
        </w:p>
        <w:p w14:paraId="42D335E4" w14:textId="30B28B93" w:rsidR="003A5B73" w:rsidRDefault="00CD539D">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124035" w:history="1">
            <w:r w:rsidR="003A5B73" w:rsidRPr="006B2ADB">
              <w:rPr>
                <w:rStyle w:val="Hyperlink"/>
                <w:noProof/>
              </w:rPr>
              <w:t>5.3</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Zener Constant-Voltage Reference</w:t>
            </w:r>
            <w:r w:rsidR="003A5B73">
              <w:rPr>
                <w:noProof/>
                <w:webHidden/>
              </w:rPr>
              <w:tab/>
            </w:r>
            <w:r w:rsidR="003A5B73">
              <w:rPr>
                <w:noProof/>
                <w:webHidden/>
              </w:rPr>
              <w:fldChar w:fldCharType="begin"/>
            </w:r>
            <w:r w:rsidR="003A5B73">
              <w:rPr>
                <w:noProof/>
                <w:webHidden/>
              </w:rPr>
              <w:instrText xml:space="preserve"> PAGEREF _Toc465124035 \h </w:instrText>
            </w:r>
            <w:r w:rsidR="003A5B73">
              <w:rPr>
                <w:noProof/>
                <w:webHidden/>
              </w:rPr>
            </w:r>
            <w:r w:rsidR="003A5B73">
              <w:rPr>
                <w:noProof/>
                <w:webHidden/>
              </w:rPr>
              <w:fldChar w:fldCharType="separate"/>
            </w:r>
            <w:r w:rsidR="003A5B73">
              <w:rPr>
                <w:noProof/>
                <w:webHidden/>
              </w:rPr>
              <w:t>5-22</w:t>
            </w:r>
            <w:r w:rsidR="003A5B73">
              <w:rPr>
                <w:noProof/>
                <w:webHidden/>
              </w:rPr>
              <w:fldChar w:fldCharType="end"/>
            </w:r>
          </w:hyperlink>
        </w:p>
        <w:p w14:paraId="3BC736E8" w14:textId="54546D9D" w:rsidR="003A5B73" w:rsidRDefault="00CD539D">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36" w:history="1">
            <w:r w:rsidR="003A5B73" w:rsidRPr="006B2ADB">
              <w:rPr>
                <w:rStyle w:val="Hyperlink"/>
                <w:noProof/>
              </w:rPr>
              <w:t>5.3.1</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Literature Study</w:t>
            </w:r>
            <w:r w:rsidR="003A5B73">
              <w:rPr>
                <w:noProof/>
                <w:webHidden/>
              </w:rPr>
              <w:tab/>
            </w:r>
            <w:r w:rsidR="003A5B73">
              <w:rPr>
                <w:noProof/>
                <w:webHidden/>
              </w:rPr>
              <w:fldChar w:fldCharType="begin"/>
            </w:r>
            <w:r w:rsidR="003A5B73">
              <w:rPr>
                <w:noProof/>
                <w:webHidden/>
              </w:rPr>
              <w:instrText xml:space="preserve"> PAGEREF _Toc465124036 \h </w:instrText>
            </w:r>
            <w:r w:rsidR="003A5B73">
              <w:rPr>
                <w:noProof/>
                <w:webHidden/>
              </w:rPr>
            </w:r>
            <w:r w:rsidR="003A5B73">
              <w:rPr>
                <w:noProof/>
                <w:webHidden/>
              </w:rPr>
              <w:fldChar w:fldCharType="separate"/>
            </w:r>
            <w:r w:rsidR="003A5B73">
              <w:rPr>
                <w:noProof/>
                <w:webHidden/>
              </w:rPr>
              <w:t>5-22</w:t>
            </w:r>
            <w:r w:rsidR="003A5B73">
              <w:rPr>
                <w:noProof/>
                <w:webHidden/>
              </w:rPr>
              <w:fldChar w:fldCharType="end"/>
            </w:r>
          </w:hyperlink>
        </w:p>
        <w:p w14:paraId="64923C45" w14:textId="7952F94F" w:rsidR="003A5B73" w:rsidRDefault="00CD539D">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37" w:history="1">
            <w:r w:rsidR="003A5B73" w:rsidRPr="006B2ADB">
              <w:rPr>
                <w:rStyle w:val="Hyperlink"/>
                <w:noProof/>
              </w:rPr>
              <w:t>5.3.2</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Design</w:t>
            </w:r>
            <w:r w:rsidR="003A5B73">
              <w:rPr>
                <w:noProof/>
                <w:webHidden/>
              </w:rPr>
              <w:tab/>
            </w:r>
            <w:r w:rsidR="003A5B73">
              <w:rPr>
                <w:noProof/>
                <w:webHidden/>
              </w:rPr>
              <w:fldChar w:fldCharType="begin"/>
            </w:r>
            <w:r w:rsidR="003A5B73">
              <w:rPr>
                <w:noProof/>
                <w:webHidden/>
              </w:rPr>
              <w:instrText xml:space="preserve"> PAGEREF _Toc465124037 \h </w:instrText>
            </w:r>
            <w:r w:rsidR="003A5B73">
              <w:rPr>
                <w:noProof/>
                <w:webHidden/>
              </w:rPr>
            </w:r>
            <w:r w:rsidR="003A5B73">
              <w:rPr>
                <w:noProof/>
                <w:webHidden/>
              </w:rPr>
              <w:fldChar w:fldCharType="separate"/>
            </w:r>
            <w:r w:rsidR="003A5B73">
              <w:rPr>
                <w:noProof/>
                <w:webHidden/>
              </w:rPr>
              <w:t>5-23</w:t>
            </w:r>
            <w:r w:rsidR="003A5B73">
              <w:rPr>
                <w:noProof/>
                <w:webHidden/>
              </w:rPr>
              <w:fldChar w:fldCharType="end"/>
            </w:r>
          </w:hyperlink>
        </w:p>
        <w:p w14:paraId="591F02AC" w14:textId="1D932A92" w:rsidR="003A5B73" w:rsidRDefault="00CD539D">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38" w:history="1">
            <w:r w:rsidR="003A5B73" w:rsidRPr="006B2ADB">
              <w:rPr>
                <w:rStyle w:val="Hyperlink"/>
                <w:noProof/>
              </w:rPr>
              <w:t>5.3.3</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Analysis</w:t>
            </w:r>
            <w:r w:rsidR="003A5B73">
              <w:rPr>
                <w:noProof/>
                <w:webHidden/>
              </w:rPr>
              <w:tab/>
            </w:r>
            <w:r w:rsidR="003A5B73">
              <w:rPr>
                <w:noProof/>
                <w:webHidden/>
              </w:rPr>
              <w:fldChar w:fldCharType="begin"/>
            </w:r>
            <w:r w:rsidR="003A5B73">
              <w:rPr>
                <w:noProof/>
                <w:webHidden/>
              </w:rPr>
              <w:instrText xml:space="preserve"> PAGEREF _Toc465124038 \h </w:instrText>
            </w:r>
            <w:r w:rsidR="003A5B73">
              <w:rPr>
                <w:noProof/>
                <w:webHidden/>
              </w:rPr>
            </w:r>
            <w:r w:rsidR="003A5B73">
              <w:rPr>
                <w:noProof/>
                <w:webHidden/>
              </w:rPr>
              <w:fldChar w:fldCharType="separate"/>
            </w:r>
            <w:r w:rsidR="003A5B73">
              <w:rPr>
                <w:noProof/>
                <w:webHidden/>
              </w:rPr>
              <w:t>5-23</w:t>
            </w:r>
            <w:r w:rsidR="003A5B73">
              <w:rPr>
                <w:noProof/>
                <w:webHidden/>
              </w:rPr>
              <w:fldChar w:fldCharType="end"/>
            </w:r>
          </w:hyperlink>
        </w:p>
        <w:p w14:paraId="15B677FF" w14:textId="6AF82F3B" w:rsidR="003A5B73" w:rsidRDefault="00CD539D">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39" w:history="1">
            <w:r w:rsidR="003A5B73" w:rsidRPr="006B2ADB">
              <w:rPr>
                <w:rStyle w:val="Hyperlink"/>
                <w:noProof/>
              </w:rPr>
              <w:t>5.3.4</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Building the circuit</w:t>
            </w:r>
            <w:r w:rsidR="003A5B73">
              <w:rPr>
                <w:noProof/>
                <w:webHidden/>
              </w:rPr>
              <w:tab/>
            </w:r>
            <w:r w:rsidR="003A5B73">
              <w:rPr>
                <w:noProof/>
                <w:webHidden/>
              </w:rPr>
              <w:fldChar w:fldCharType="begin"/>
            </w:r>
            <w:r w:rsidR="003A5B73">
              <w:rPr>
                <w:noProof/>
                <w:webHidden/>
              </w:rPr>
              <w:instrText xml:space="preserve"> PAGEREF _Toc465124039 \h </w:instrText>
            </w:r>
            <w:r w:rsidR="003A5B73">
              <w:rPr>
                <w:noProof/>
                <w:webHidden/>
              </w:rPr>
            </w:r>
            <w:r w:rsidR="003A5B73">
              <w:rPr>
                <w:noProof/>
                <w:webHidden/>
              </w:rPr>
              <w:fldChar w:fldCharType="separate"/>
            </w:r>
            <w:r w:rsidR="003A5B73">
              <w:rPr>
                <w:noProof/>
                <w:webHidden/>
              </w:rPr>
              <w:t>5-24</w:t>
            </w:r>
            <w:r w:rsidR="003A5B73">
              <w:rPr>
                <w:noProof/>
                <w:webHidden/>
              </w:rPr>
              <w:fldChar w:fldCharType="end"/>
            </w:r>
          </w:hyperlink>
        </w:p>
        <w:p w14:paraId="1426409D" w14:textId="2809E362" w:rsidR="003A5B73" w:rsidRDefault="00CD539D">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40" w:history="1">
            <w:r w:rsidR="003A5B73" w:rsidRPr="006B2ADB">
              <w:rPr>
                <w:rStyle w:val="Hyperlink"/>
                <w:noProof/>
              </w:rPr>
              <w:t>5.3.5</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Measurements</w:t>
            </w:r>
            <w:r w:rsidR="003A5B73">
              <w:rPr>
                <w:noProof/>
                <w:webHidden/>
              </w:rPr>
              <w:tab/>
            </w:r>
            <w:r w:rsidR="003A5B73">
              <w:rPr>
                <w:noProof/>
                <w:webHidden/>
              </w:rPr>
              <w:fldChar w:fldCharType="begin"/>
            </w:r>
            <w:r w:rsidR="003A5B73">
              <w:rPr>
                <w:noProof/>
                <w:webHidden/>
              </w:rPr>
              <w:instrText xml:space="preserve"> PAGEREF _Toc465124040 \h </w:instrText>
            </w:r>
            <w:r w:rsidR="003A5B73">
              <w:rPr>
                <w:noProof/>
                <w:webHidden/>
              </w:rPr>
            </w:r>
            <w:r w:rsidR="003A5B73">
              <w:rPr>
                <w:noProof/>
                <w:webHidden/>
              </w:rPr>
              <w:fldChar w:fldCharType="separate"/>
            </w:r>
            <w:r w:rsidR="003A5B73">
              <w:rPr>
                <w:noProof/>
                <w:webHidden/>
              </w:rPr>
              <w:t>5-24</w:t>
            </w:r>
            <w:r w:rsidR="003A5B73">
              <w:rPr>
                <w:noProof/>
                <w:webHidden/>
              </w:rPr>
              <w:fldChar w:fldCharType="end"/>
            </w:r>
          </w:hyperlink>
        </w:p>
        <w:p w14:paraId="1A898BBF" w14:textId="06C67E72" w:rsidR="003A5B73" w:rsidRDefault="00CD539D">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41" w:history="1">
            <w:r w:rsidR="003A5B73" w:rsidRPr="006B2ADB">
              <w:rPr>
                <w:rStyle w:val="Hyperlink"/>
                <w:noProof/>
              </w:rPr>
              <w:t>5.3.6</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Comparison of theoretical and measured values</w:t>
            </w:r>
            <w:r w:rsidR="003A5B73">
              <w:rPr>
                <w:noProof/>
                <w:webHidden/>
              </w:rPr>
              <w:tab/>
            </w:r>
            <w:r w:rsidR="003A5B73">
              <w:rPr>
                <w:noProof/>
                <w:webHidden/>
              </w:rPr>
              <w:fldChar w:fldCharType="begin"/>
            </w:r>
            <w:r w:rsidR="003A5B73">
              <w:rPr>
                <w:noProof/>
                <w:webHidden/>
              </w:rPr>
              <w:instrText xml:space="preserve"> PAGEREF _Toc465124041 \h </w:instrText>
            </w:r>
            <w:r w:rsidR="003A5B73">
              <w:rPr>
                <w:noProof/>
                <w:webHidden/>
              </w:rPr>
            </w:r>
            <w:r w:rsidR="003A5B73">
              <w:rPr>
                <w:noProof/>
                <w:webHidden/>
              </w:rPr>
              <w:fldChar w:fldCharType="separate"/>
            </w:r>
            <w:r w:rsidR="003A5B73">
              <w:rPr>
                <w:noProof/>
                <w:webHidden/>
              </w:rPr>
              <w:t>5-24</w:t>
            </w:r>
            <w:r w:rsidR="003A5B73">
              <w:rPr>
                <w:noProof/>
                <w:webHidden/>
              </w:rPr>
              <w:fldChar w:fldCharType="end"/>
            </w:r>
          </w:hyperlink>
        </w:p>
        <w:p w14:paraId="29C2E785" w14:textId="435F8DF3" w:rsidR="003A5B73" w:rsidRDefault="00CD539D">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42" w:history="1">
            <w:r w:rsidR="003A5B73" w:rsidRPr="006B2ADB">
              <w:rPr>
                <w:rStyle w:val="Hyperlink"/>
                <w:noProof/>
              </w:rPr>
              <w:t>5.3.7</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Conclusion and recommendation</w:t>
            </w:r>
            <w:r w:rsidR="003A5B73">
              <w:rPr>
                <w:noProof/>
                <w:webHidden/>
              </w:rPr>
              <w:tab/>
            </w:r>
            <w:r w:rsidR="003A5B73">
              <w:rPr>
                <w:noProof/>
                <w:webHidden/>
              </w:rPr>
              <w:fldChar w:fldCharType="begin"/>
            </w:r>
            <w:r w:rsidR="003A5B73">
              <w:rPr>
                <w:noProof/>
                <w:webHidden/>
              </w:rPr>
              <w:instrText xml:space="preserve"> PAGEREF _Toc465124042 \h </w:instrText>
            </w:r>
            <w:r w:rsidR="003A5B73">
              <w:rPr>
                <w:noProof/>
                <w:webHidden/>
              </w:rPr>
            </w:r>
            <w:r w:rsidR="003A5B73">
              <w:rPr>
                <w:noProof/>
                <w:webHidden/>
              </w:rPr>
              <w:fldChar w:fldCharType="separate"/>
            </w:r>
            <w:r w:rsidR="003A5B73">
              <w:rPr>
                <w:noProof/>
                <w:webHidden/>
              </w:rPr>
              <w:t>5-24</w:t>
            </w:r>
            <w:r w:rsidR="003A5B73">
              <w:rPr>
                <w:noProof/>
                <w:webHidden/>
              </w:rPr>
              <w:fldChar w:fldCharType="end"/>
            </w:r>
          </w:hyperlink>
        </w:p>
        <w:p w14:paraId="35389795" w14:textId="4D73CE4C" w:rsidR="003A5B73" w:rsidRDefault="00CD539D">
          <w:pPr>
            <w:pStyle w:val="TOC3"/>
            <w:tabs>
              <w:tab w:val="right" w:leader="dot" w:pos="7360"/>
            </w:tabs>
            <w:rPr>
              <w:rFonts w:asciiTheme="minorHAnsi" w:eastAsiaTheme="minorEastAsia" w:hAnsiTheme="minorHAnsi" w:cstheme="minorBidi"/>
              <w:noProof/>
              <w:sz w:val="22"/>
              <w:szCs w:val="22"/>
              <w:lang w:val="en-ZA" w:eastAsia="en-ZA"/>
            </w:rPr>
          </w:pPr>
          <w:hyperlink w:anchor="_Toc465124043" w:history="1">
            <w:r w:rsidR="003A5B73" w:rsidRPr="006B2ADB">
              <w:rPr>
                <w:rStyle w:val="Hyperlink"/>
                <w:noProof/>
              </w:rPr>
              <w:t>Literature Study</w:t>
            </w:r>
            <w:r w:rsidR="003A5B73">
              <w:rPr>
                <w:noProof/>
                <w:webHidden/>
              </w:rPr>
              <w:tab/>
            </w:r>
            <w:r w:rsidR="003A5B73">
              <w:rPr>
                <w:noProof/>
                <w:webHidden/>
              </w:rPr>
              <w:fldChar w:fldCharType="begin"/>
            </w:r>
            <w:r w:rsidR="003A5B73">
              <w:rPr>
                <w:noProof/>
                <w:webHidden/>
              </w:rPr>
              <w:instrText xml:space="preserve"> PAGEREF _Toc465124043 \h </w:instrText>
            </w:r>
            <w:r w:rsidR="003A5B73">
              <w:rPr>
                <w:noProof/>
                <w:webHidden/>
              </w:rPr>
            </w:r>
            <w:r w:rsidR="003A5B73">
              <w:rPr>
                <w:noProof/>
                <w:webHidden/>
              </w:rPr>
              <w:fldChar w:fldCharType="separate"/>
            </w:r>
            <w:r w:rsidR="003A5B73">
              <w:rPr>
                <w:noProof/>
                <w:webHidden/>
              </w:rPr>
              <w:t>5-24</w:t>
            </w:r>
            <w:r w:rsidR="003A5B73">
              <w:rPr>
                <w:noProof/>
                <w:webHidden/>
              </w:rPr>
              <w:fldChar w:fldCharType="end"/>
            </w:r>
          </w:hyperlink>
        </w:p>
        <w:p w14:paraId="571C06CB" w14:textId="12BA70D8" w:rsidR="003A5B73" w:rsidRDefault="00CD539D">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124044" w:history="1">
            <w:r w:rsidR="003A5B73" w:rsidRPr="006B2ADB">
              <w:rPr>
                <w:rStyle w:val="Hyperlink"/>
                <w:noProof/>
              </w:rPr>
              <w:t>5.4</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Outboard Pass transistor stage</w:t>
            </w:r>
            <w:r w:rsidR="003A5B73">
              <w:rPr>
                <w:noProof/>
                <w:webHidden/>
              </w:rPr>
              <w:tab/>
            </w:r>
            <w:r w:rsidR="003A5B73">
              <w:rPr>
                <w:noProof/>
                <w:webHidden/>
              </w:rPr>
              <w:fldChar w:fldCharType="begin"/>
            </w:r>
            <w:r w:rsidR="003A5B73">
              <w:rPr>
                <w:noProof/>
                <w:webHidden/>
              </w:rPr>
              <w:instrText xml:space="preserve"> PAGEREF _Toc465124044 \h </w:instrText>
            </w:r>
            <w:r w:rsidR="003A5B73">
              <w:rPr>
                <w:noProof/>
                <w:webHidden/>
              </w:rPr>
            </w:r>
            <w:r w:rsidR="003A5B73">
              <w:rPr>
                <w:noProof/>
                <w:webHidden/>
              </w:rPr>
              <w:fldChar w:fldCharType="separate"/>
            </w:r>
            <w:r w:rsidR="003A5B73">
              <w:rPr>
                <w:noProof/>
                <w:webHidden/>
              </w:rPr>
              <w:t>5-24</w:t>
            </w:r>
            <w:r w:rsidR="003A5B73">
              <w:rPr>
                <w:noProof/>
                <w:webHidden/>
              </w:rPr>
              <w:fldChar w:fldCharType="end"/>
            </w:r>
          </w:hyperlink>
        </w:p>
        <w:p w14:paraId="693D8784" w14:textId="26B3722F" w:rsidR="003A5B73" w:rsidRDefault="00CD539D">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45" w:history="1">
            <w:r w:rsidR="003A5B73" w:rsidRPr="006B2ADB">
              <w:rPr>
                <w:rStyle w:val="Hyperlink"/>
                <w:noProof/>
              </w:rPr>
              <w:t>5.4.1</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Literature Study</w:t>
            </w:r>
            <w:r w:rsidR="003A5B73">
              <w:rPr>
                <w:noProof/>
                <w:webHidden/>
              </w:rPr>
              <w:tab/>
            </w:r>
            <w:r w:rsidR="003A5B73">
              <w:rPr>
                <w:noProof/>
                <w:webHidden/>
              </w:rPr>
              <w:fldChar w:fldCharType="begin"/>
            </w:r>
            <w:r w:rsidR="003A5B73">
              <w:rPr>
                <w:noProof/>
                <w:webHidden/>
              </w:rPr>
              <w:instrText xml:space="preserve"> PAGEREF _Toc465124045 \h </w:instrText>
            </w:r>
            <w:r w:rsidR="003A5B73">
              <w:rPr>
                <w:noProof/>
                <w:webHidden/>
              </w:rPr>
            </w:r>
            <w:r w:rsidR="003A5B73">
              <w:rPr>
                <w:noProof/>
                <w:webHidden/>
              </w:rPr>
              <w:fldChar w:fldCharType="separate"/>
            </w:r>
            <w:r w:rsidR="003A5B73">
              <w:rPr>
                <w:noProof/>
                <w:webHidden/>
              </w:rPr>
              <w:t>5-24</w:t>
            </w:r>
            <w:r w:rsidR="003A5B73">
              <w:rPr>
                <w:noProof/>
                <w:webHidden/>
              </w:rPr>
              <w:fldChar w:fldCharType="end"/>
            </w:r>
          </w:hyperlink>
        </w:p>
        <w:p w14:paraId="7884B0C3" w14:textId="5CD0F8AF" w:rsidR="003A5B73" w:rsidRDefault="00CD539D">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46" w:history="1">
            <w:r w:rsidR="003A5B73" w:rsidRPr="006B2ADB">
              <w:rPr>
                <w:rStyle w:val="Hyperlink"/>
                <w:noProof/>
              </w:rPr>
              <w:t>5.4.2</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Design</w:t>
            </w:r>
            <w:r w:rsidR="003A5B73">
              <w:rPr>
                <w:noProof/>
                <w:webHidden/>
              </w:rPr>
              <w:tab/>
            </w:r>
            <w:r w:rsidR="003A5B73">
              <w:rPr>
                <w:noProof/>
                <w:webHidden/>
              </w:rPr>
              <w:fldChar w:fldCharType="begin"/>
            </w:r>
            <w:r w:rsidR="003A5B73">
              <w:rPr>
                <w:noProof/>
                <w:webHidden/>
              </w:rPr>
              <w:instrText xml:space="preserve"> PAGEREF _Toc465124046 \h </w:instrText>
            </w:r>
            <w:r w:rsidR="003A5B73">
              <w:rPr>
                <w:noProof/>
                <w:webHidden/>
              </w:rPr>
            </w:r>
            <w:r w:rsidR="003A5B73">
              <w:rPr>
                <w:noProof/>
                <w:webHidden/>
              </w:rPr>
              <w:fldChar w:fldCharType="separate"/>
            </w:r>
            <w:r w:rsidR="003A5B73">
              <w:rPr>
                <w:noProof/>
                <w:webHidden/>
              </w:rPr>
              <w:t>5-25</w:t>
            </w:r>
            <w:r w:rsidR="003A5B73">
              <w:rPr>
                <w:noProof/>
                <w:webHidden/>
              </w:rPr>
              <w:fldChar w:fldCharType="end"/>
            </w:r>
          </w:hyperlink>
        </w:p>
        <w:p w14:paraId="157E1291" w14:textId="76E536AC" w:rsidR="003A5B73" w:rsidRDefault="00CD539D">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47" w:history="1">
            <w:r w:rsidR="003A5B73" w:rsidRPr="006B2ADB">
              <w:rPr>
                <w:rStyle w:val="Hyperlink"/>
                <w:noProof/>
              </w:rPr>
              <w:t>5.4.3</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Analysis</w:t>
            </w:r>
            <w:r w:rsidR="003A5B73">
              <w:rPr>
                <w:noProof/>
                <w:webHidden/>
              </w:rPr>
              <w:tab/>
            </w:r>
            <w:r w:rsidR="003A5B73">
              <w:rPr>
                <w:noProof/>
                <w:webHidden/>
              </w:rPr>
              <w:fldChar w:fldCharType="begin"/>
            </w:r>
            <w:r w:rsidR="003A5B73">
              <w:rPr>
                <w:noProof/>
                <w:webHidden/>
              </w:rPr>
              <w:instrText xml:space="preserve"> PAGEREF _Toc465124047 \h </w:instrText>
            </w:r>
            <w:r w:rsidR="003A5B73">
              <w:rPr>
                <w:noProof/>
                <w:webHidden/>
              </w:rPr>
            </w:r>
            <w:r w:rsidR="003A5B73">
              <w:rPr>
                <w:noProof/>
                <w:webHidden/>
              </w:rPr>
              <w:fldChar w:fldCharType="separate"/>
            </w:r>
            <w:r w:rsidR="003A5B73">
              <w:rPr>
                <w:noProof/>
                <w:webHidden/>
              </w:rPr>
              <w:t>5-27</w:t>
            </w:r>
            <w:r w:rsidR="003A5B73">
              <w:rPr>
                <w:noProof/>
                <w:webHidden/>
              </w:rPr>
              <w:fldChar w:fldCharType="end"/>
            </w:r>
          </w:hyperlink>
        </w:p>
        <w:p w14:paraId="209B038B" w14:textId="1D6089AB" w:rsidR="003A5B73" w:rsidRDefault="00CD539D">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48" w:history="1">
            <w:r w:rsidR="003A5B73" w:rsidRPr="006B2ADB">
              <w:rPr>
                <w:rStyle w:val="Hyperlink"/>
                <w:noProof/>
              </w:rPr>
              <w:t>5.4.4</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Building the circuit</w:t>
            </w:r>
            <w:r w:rsidR="003A5B73">
              <w:rPr>
                <w:noProof/>
                <w:webHidden/>
              </w:rPr>
              <w:tab/>
            </w:r>
            <w:r w:rsidR="003A5B73">
              <w:rPr>
                <w:noProof/>
                <w:webHidden/>
              </w:rPr>
              <w:fldChar w:fldCharType="begin"/>
            </w:r>
            <w:r w:rsidR="003A5B73">
              <w:rPr>
                <w:noProof/>
                <w:webHidden/>
              </w:rPr>
              <w:instrText xml:space="preserve"> PAGEREF _Toc465124048 \h </w:instrText>
            </w:r>
            <w:r w:rsidR="003A5B73">
              <w:rPr>
                <w:noProof/>
                <w:webHidden/>
              </w:rPr>
            </w:r>
            <w:r w:rsidR="003A5B73">
              <w:rPr>
                <w:noProof/>
                <w:webHidden/>
              </w:rPr>
              <w:fldChar w:fldCharType="separate"/>
            </w:r>
            <w:r w:rsidR="003A5B73">
              <w:rPr>
                <w:noProof/>
                <w:webHidden/>
              </w:rPr>
              <w:t>5-28</w:t>
            </w:r>
            <w:r w:rsidR="003A5B73">
              <w:rPr>
                <w:noProof/>
                <w:webHidden/>
              </w:rPr>
              <w:fldChar w:fldCharType="end"/>
            </w:r>
          </w:hyperlink>
        </w:p>
        <w:p w14:paraId="75E3AE2E" w14:textId="5DBBAACE" w:rsidR="003A5B73" w:rsidRDefault="00CD539D">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49" w:history="1">
            <w:r w:rsidR="003A5B73" w:rsidRPr="006B2ADB">
              <w:rPr>
                <w:rStyle w:val="Hyperlink"/>
                <w:noProof/>
              </w:rPr>
              <w:t>5.4.5</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Measurements</w:t>
            </w:r>
            <w:r w:rsidR="003A5B73">
              <w:rPr>
                <w:noProof/>
                <w:webHidden/>
              </w:rPr>
              <w:tab/>
            </w:r>
            <w:r w:rsidR="003A5B73">
              <w:rPr>
                <w:noProof/>
                <w:webHidden/>
              </w:rPr>
              <w:fldChar w:fldCharType="begin"/>
            </w:r>
            <w:r w:rsidR="003A5B73">
              <w:rPr>
                <w:noProof/>
                <w:webHidden/>
              </w:rPr>
              <w:instrText xml:space="preserve"> PAGEREF _Toc465124049 \h </w:instrText>
            </w:r>
            <w:r w:rsidR="003A5B73">
              <w:rPr>
                <w:noProof/>
                <w:webHidden/>
              </w:rPr>
            </w:r>
            <w:r w:rsidR="003A5B73">
              <w:rPr>
                <w:noProof/>
                <w:webHidden/>
              </w:rPr>
              <w:fldChar w:fldCharType="separate"/>
            </w:r>
            <w:r w:rsidR="003A5B73">
              <w:rPr>
                <w:noProof/>
                <w:webHidden/>
              </w:rPr>
              <w:t>5-29</w:t>
            </w:r>
            <w:r w:rsidR="003A5B73">
              <w:rPr>
                <w:noProof/>
                <w:webHidden/>
              </w:rPr>
              <w:fldChar w:fldCharType="end"/>
            </w:r>
          </w:hyperlink>
        </w:p>
        <w:p w14:paraId="3A9E0DE0" w14:textId="7B1719B6" w:rsidR="003A5B73" w:rsidRDefault="00CD539D">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50" w:history="1">
            <w:r w:rsidR="003A5B73" w:rsidRPr="006B2ADB">
              <w:rPr>
                <w:rStyle w:val="Hyperlink"/>
                <w:noProof/>
              </w:rPr>
              <w:t>5.4.6</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Comparison of theoretical and measured values</w:t>
            </w:r>
            <w:r w:rsidR="003A5B73">
              <w:rPr>
                <w:noProof/>
                <w:webHidden/>
              </w:rPr>
              <w:tab/>
            </w:r>
            <w:r w:rsidR="003A5B73">
              <w:rPr>
                <w:noProof/>
                <w:webHidden/>
              </w:rPr>
              <w:fldChar w:fldCharType="begin"/>
            </w:r>
            <w:r w:rsidR="003A5B73">
              <w:rPr>
                <w:noProof/>
                <w:webHidden/>
              </w:rPr>
              <w:instrText xml:space="preserve"> PAGEREF _Toc465124050 \h </w:instrText>
            </w:r>
            <w:r w:rsidR="003A5B73">
              <w:rPr>
                <w:noProof/>
                <w:webHidden/>
              </w:rPr>
            </w:r>
            <w:r w:rsidR="003A5B73">
              <w:rPr>
                <w:noProof/>
                <w:webHidden/>
              </w:rPr>
              <w:fldChar w:fldCharType="separate"/>
            </w:r>
            <w:r w:rsidR="003A5B73">
              <w:rPr>
                <w:noProof/>
                <w:webHidden/>
              </w:rPr>
              <w:t>5-29</w:t>
            </w:r>
            <w:r w:rsidR="003A5B73">
              <w:rPr>
                <w:noProof/>
                <w:webHidden/>
              </w:rPr>
              <w:fldChar w:fldCharType="end"/>
            </w:r>
          </w:hyperlink>
        </w:p>
        <w:p w14:paraId="5C872B42" w14:textId="13EB32D4" w:rsidR="003A5B73" w:rsidRDefault="00CD539D">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51" w:history="1">
            <w:r w:rsidR="003A5B73" w:rsidRPr="006B2ADB">
              <w:rPr>
                <w:rStyle w:val="Hyperlink"/>
                <w:noProof/>
              </w:rPr>
              <w:t>5.4.7</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Conclusion and recommendation</w:t>
            </w:r>
            <w:r w:rsidR="003A5B73">
              <w:rPr>
                <w:noProof/>
                <w:webHidden/>
              </w:rPr>
              <w:tab/>
            </w:r>
            <w:r w:rsidR="003A5B73">
              <w:rPr>
                <w:noProof/>
                <w:webHidden/>
              </w:rPr>
              <w:fldChar w:fldCharType="begin"/>
            </w:r>
            <w:r w:rsidR="003A5B73">
              <w:rPr>
                <w:noProof/>
                <w:webHidden/>
              </w:rPr>
              <w:instrText xml:space="preserve"> PAGEREF _Toc465124051 \h </w:instrText>
            </w:r>
            <w:r w:rsidR="003A5B73">
              <w:rPr>
                <w:noProof/>
                <w:webHidden/>
              </w:rPr>
            </w:r>
            <w:r w:rsidR="003A5B73">
              <w:rPr>
                <w:noProof/>
                <w:webHidden/>
              </w:rPr>
              <w:fldChar w:fldCharType="separate"/>
            </w:r>
            <w:r w:rsidR="003A5B73">
              <w:rPr>
                <w:noProof/>
                <w:webHidden/>
              </w:rPr>
              <w:t>5-29</w:t>
            </w:r>
            <w:r w:rsidR="003A5B73">
              <w:rPr>
                <w:noProof/>
                <w:webHidden/>
              </w:rPr>
              <w:fldChar w:fldCharType="end"/>
            </w:r>
          </w:hyperlink>
        </w:p>
        <w:p w14:paraId="4893577F" w14:textId="73C1D62F" w:rsidR="003A5B73" w:rsidRDefault="00CD539D">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124052" w:history="1">
            <w:r w:rsidR="003A5B73" w:rsidRPr="006B2ADB">
              <w:rPr>
                <w:rStyle w:val="Hyperlink"/>
                <w:noProof/>
              </w:rPr>
              <w:t>5.5</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Voltage Regulator</w:t>
            </w:r>
            <w:r w:rsidR="003A5B73">
              <w:rPr>
                <w:noProof/>
                <w:webHidden/>
              </w:rPr>
              <w:tab/>
            </w:r>
            <w:r w:rsidR="003A5B73">
              <w:rPr>
                <w:noProof/>
                <w:webHidden/>
              </w:rPr>
              <w:fldChar w:fldCharType="begin"/>
            </w:r>
            <w:r w:rsidR="003A5B73">
              <w:rPr>
                <w:noProof/>
                <w:webHidden/>
              </w:rPr>
              <w:instrText xml:space="preserve"> PAGEREF _Toc465124052 \h </w:instrText>
            </w:r>
            <w:r w:rsidR="003A5B73">
              <w:rPr>
                <w:noProof/>
                <w:webHidden/>
              </w:rPr>
            </w:r>
            <w:r w:rsidR="003A5B73">
              <w:rPr>
                <w:noProof/>
                <w:webHidden/>
              </w:rPr>
              <w:fldChar w:fldCharType="separate"/>
            </w:r>
            <w:r w:rsidR="003A5B73">
              <w:rPr>
                <w:noProof/>
                <w:webHidden/>
              </w:rPr>
              <w:t>5-29</w:t>
            </w:r>
            <w:r w:rsidR="003A5B73">
              <w:rPr>
                <w:noProof/>
                <w:webHidden/>
              </w:rPr>
              <w:fldChar w:fldCharType="end"/>
            </w:r>
          </w:hyperlink>
        </w:p>
        <w:p w14:paraId="579078C7" w14:textId="37EA8CFD" w:rsidR="003A5B73" w:rsidRDefault="00CD539D">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53" w:history="1">
            <w:r w:rsidR="003A5B73" w:rsidRPr="006B2ADB">
              <w:rPr>
                <w:rStyle w:val="Hyperlink"/>
                <w:noProof/>
              </w:rPr>
              <w:t>5.5.1</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Literature Study</w:t>
            </w:r>
            <w:r w:rsidR="003A5B73">
              <w:rPr>
                <w:noProof/>
                <w:webHidden/>
              </w:rPr>
              <w:tab/>
            </w:r>
            <w:r w:rsidR="003A5B73">
              <w:rPr>
                <w:noProof/>
                <w:webHidden/>
              </w:rPr>
              <w:fldChar w:fldCharType="begin"/>
            </w:r>
            <w:r w:rsidR="003A5B73">
              <w:rPr>
                <w:noProof/>
                <w:webHidden/>
              </w:rPr>
              <w:instrText xml:space="preserve"> PAGEREF _Toc465124053 \h </w:instrText>
            </w:r>
            <w:r w:rsidR="003A5B73">
              <w:rPr>
                <w:noProof/>
                <w:webHidden/>
              </w:rPr>
            </w:r>
            <w:r w:rsidR="003A5B73">
              <w:rPr>
                <w:noProof/>
                <w:webHidden/>
              </w:rPr>
              <w:fldChar w:fldCharType="separate"/>
            </w:r>
            <w:r w:rsidR="003A5B73">
              <w:rPr>
                <w:noProof/>
                <w:webHidden/>
              </w:rPr>
              <w:t>5-29</w:t>
            </w:r>
            <w:r w:rsidR="003A5B73">
              <w:rPr>
                <w:noProof/>
                <w:webHidden/>
              </w:rPr>
              <w:fldChar w:fldCharType="end"/>
            </w:r>
          </w:hyperlink>
        </w:p>
        <w:p w14:paraId="5C765BBC" w14:textId="2B270A29" w:rsidR="003A5B73" w:rsidRDefault="00CD539D">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54" w:history="1">
            <w:r w:rsidR="003A5B73" w:rsidRPr="006B2ADB">
              <w:rPr>
                <w:rStyle w:val="Hyperlink"/>
                <w:noProof/>
              </w:rPr>
              <w:t>5.5.2</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 xml:space="preserve">Design </w:t>
            </w:r>
            <w:r w:rsidR="003A5B73" w:rsidRPr="006B2ADB">
              <w:rPr>
                <w:rStyle w:val="Hyperlink"/>
                <w:noProof/>
                <w:lang w:val="en-ZA" w:eastAsia="en-ZA"/>
              </w:rPr>
              <w:drawing>
                <wp:inline distT="0" distB="0" distL="0" distR="0" wp14:anchorId="2910A726" wp14:editId="7EE92615">
                  <wp:extent cx="4679950" cy="2463165"/>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79950" cy="2463165"/>
                          </a:xfrm>
                          <a:prstGeom prst="rect">
                            <a:avLst/>
                          </a:prstGeom>
                        </pic:spPr>
                      </pic:pic>
                    </a:graphicData>
                  </a:graphic>
                </wp:inline>
              </w:drawing>
            </w:r>
            <w:r w:rsidR="003A5B73">
              <w:rPr>
                <w:noProof/>
                <w:webHidden/>
              </w:rPr>
              <w:tab/>
            </w:r>
            <w:r w:rsidR="003A5B73">
              <w:rPr>
                <w:noProof/>
                <w:webHidden/>
              </w:rPr>
              <w:fldChar w:fldCharType="begin"/>
            </w:r>
            <w:r w:rsidR="003A5B73">
              <w:rPr>
                <w:noProof/>
                <w:webHidden/>
              </w:rPr>
              <w:instrText xml:space="preserve"> PAGEREF _Toc465124054 \h </w:instrText>
            </w:r>
            <w:r w:rsidR="003A5B73">
              <w:rPr>
                <w:noProof/>
                <w:webHidden/>
              </w:rPr>
            </w:r>
            <w:r w:rsidR="003A5B73">
              <w:rPr>
                <w:noProof/>
                <w:webHidden/>
              </w:rPr>
              <w:fldChar w:fldCharType="separate"/>
            </w:r>
            <w:r w:rsidR="003A5B73">
              <w:rPr>
                <w:noProof/>
                <w:webHidden/>
              </w:rPr>
              <w:t>5-30</w:t>
            </w:r>
            <w:r w:rsidR="003A5B73">
              <w:rPr>
                <w:noProof/>
                <w:webHidden/>
              </w:rPr>
              <w:fldChar w:fldCharType="end"/>
            </w:r>
          </w:hyperlink>
        </w:p>
        <w:p w14:paraId="43AA1549" w14:textId="4D214F58" w:rsidR="003A5B73" w:rsidRDefault="00CD539D">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55" w:history="1">
            <w:r w:rsidR="003A5B73" w:rsidRPr="006B2ADB">
              <w:rPr>
                <w:rStyle w:val="Hyperlink"/>
                <w:noProof/>
              </w:rPr>
              <w:t>5.5.3</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Analysis</w:t>
            </w:r>
            <w:r w:rsidR="003A5B73">
              <w:rPr>
                <w:noProof/>
                <w:webHidden/>
              </w:rPr>
              <w:tab/>
            </w:r>
            <w:r w:rsidR="003A5B73">
              <w:rPr>
                <w:noProof/>
                <w:webHidden/>
              </w:rPr>
              <w:fldChar w:fldCharType="begin"/>
            </w:r>
            <w:r w:rsidR="003A5B73">
              <w:rPr>
                <w:noProof/>
                <w:webHidden/>
              </w:rPr>
              <w:instrText xml:space="preserve"> PAGEREF _Toc465124055 \h </w:instrText>
            </w:r>
            <w:r w:rsidR="003A5B73">
              <w:rPr>
                <w:noProof/>
                <w:webHidden/>
              </w:rPr>
            </w:r>
            <w:r w:rsidR="003A5B73">
              <w:rPr>
                <w:noProof/>
                <w:webHidden/>
              </w:rPr>
              <w:fldChar w:fldCharType="separate"/>
            </w:r>
            <w:r w:rsidR="003A5B73">
              <w:rPr>
                <w:noProof/>
                <w:webHidden/>
              </w:rPr>
              <w:t>5-31</w:t>
            </w:r>
            <w:r w:rsidR="003A5B73">
              <w:rPr>
                <w:noProof/>
                <w:webHidden/>
              </w:rPr>
              <w:fldChar w:fldCharType="end"/>
            </w:r>
          </w:hyperlink>
        </w:p>
        <w:p w14:paraId="6EFF7120" w14:textId="4D21E553" w:rsidR="003A5B73" w:rsidRDefault="00CD539D">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56" w:history="1">
            <w:r w:rsidR="003A5B73" w:rsidRPr="006B2ADB">
              <w:rPr>
                <w:rStyle w:val="Hyperlink"/>
                <w:noProof/>
              </w:rPr>
              <w:t>5.5.4</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Building the circuit</w:t>
            </w:r>
            <w:r w:rsidR="003A5B73">
              <w:rPr>
                <w:noProof/>
                <w:webHidden/>
              </w:rPr>
              <w:tab/>
            </w:r>
            <w:r w:rsidR="003A5B73">
              <w:rPr>
                <w:noProof/>
                <w:webHidden/>
              </w:rPr>
              <w:fldChar w:fldCharType="begin"/>
            </w:r>
            <w:r w:rsidR="003A5B73">
              <w:rPr>
                <w:noProof/>
                <w:webHidden/>
              </w:rPr>
              <w:instrText xml:space="preserve"> PAGEREF _Toc465124056 \h </w:instrText>
            </w:r>
            <w:r w:rsidR="003A5B73">
              <w:rPr>
                <w:noProof/>
                <w:webHidden/>
              </w:rPr>
            </w:r>
            <w:r w:rsidR="003A5B73">
              <w:rPr>
                <w:noProof/>
                <w:webHidden/>
              </w:rPr>
              <w:fldChar w:fldCharType="separate"/>
            </w:r>
            <w:r w:rsidR="003A5B73">
              <w:rPr>
                <w:noProof/>
                <w:webHidden/>
              </w:rPr>
              <w:t>5-31</w:t>
            </w:r>
            <w:r w:rsidR="003A5B73">
              <w:rPr>
                <w:noProof/>
                <w:webHidden/>
              </w:rPr>
              <w:fldChar w:fldCharType="end"/>
            </w:r>
          </w:hyperlink>
        </w:p>
        <w:p w14:paraId="58A3D022" w14:textId="4297A16D" w:rsidR="003A5B73" w:rsidRDefault="00CD539D">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57" w:history="1">
            <w:r w:rsidR="003A5B73" w:rsidRPr="006B2ADB">
              <w:rPr>
                <w:rStyle w:val="Hyperlink"/>
                <w:noProof/>
              </w:rPr>
              <w:t>5.5.5</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Measurements</w:t>
            </w:r>
            <w:r w:rsidR="003A5B73">
              <w:rPr>
                <w:noProof/>
                <w:webHidden/>
              </w:rPr>
              <w:tab/>
            </w:r>
            <w:r w:rsidR="003A5B73">
              <w:rPr>
                <w:noProof/>
                <w:webHidden/>
              </w:rPr>
              <w:fldChar w:fldCharType="begin"/>
            </w:r>
            <w:r w:rsidR="003A5B73">
              <w:rPr>
                <w:noProof/>
                <w:webHidden/>
              </w:rPr>
              <w:instrText xml:space="preserve"> PAGEREF _Toc465124057 \h </w:instrText>
            </w:r>
            <w:r w:rsidR="003A5B73">
              <w:rPr>
                <w:noProof/>
                <w:webHidden/>
              </w:rPr>
            </w:r>
            <w:r w:rsidR="003A5B73">
              <w:rPr>
                <w:noProof/>
                <w:webHidden/>
              </w:rPr>
              <w:fldChar w:fldCharType="separate"/>
            </w:r>
            <w:r w:rsidR="003A5B73">
              <w:rPr>
                <w:noProof/>
                <w:webHidden/>
              </w:rPr>
              <w:t>5-31</w:t>
            </w:r>
            <w:r w:rsidR="003A5B73">
              <w:rPr>
                <w:noProof/>
                <w:webHidden/>
              </w:rPr>
              <w:fldChar w:fldCharType="end"/>
            </w:r>
          </w:hyperlink>
        </w:p>
        <w:p w14:paraId="1F749DC4" w14:textId="1B289B4D" w:rsidR="003A5B73" w:rsidRDefault="00CD539D">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58" w:history="1">
            <w:r w:rsidR="003A5B73" w:rsidRPr="006B2ADB">
              <w:rPr>
                <w:rStyle w:val="Hyperlink"/>
                <w:noProof/>
              </w:rPr>
              <w:t>5.5.6</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Comparison of theoretical and measured values.</w:t>
            </w:r>
            <w:r w:rsidR="003A5B73">
              <w:rPr>
                <w:noProof/>
                <w:webHidden/>
              </w:rPr>
              <w:tab/>
            </w:r>
            <w:r w:rsidR="003A5B73">
              <w:rPr>
                <w:noProof/>
                <w:webHidden/>
              </w:rPr>
              <w:fldChar w:fldCharType="begin"/>
            </w:r>
            <w:r w:rsidR="003A5B73">
              <w:rPr>
                <w:noProof/>
                <w:webHidden/>
              </w:rPr>
              <w:instrText xml:space="preserve"> PAGEREF _Toc465124058 \h </w:instrText>
            </w:r>
            <w:r w:rsidR="003A5B73">
              <w:rPr>
                <w:noProof/>
                <w:webHidden/>
              </w:rPr>
            </w:r>
            <w:r w:rsidR="003A5B73">
              <w:rPr>
                <w:noProof/>
                <w:webHidden/>
              </w:rPr>
              <w:fldChar w:fldCharType="separate"/>
            </w:r>
            <w:r w:rsidR="003A5B73">
              <w:rPr>
                <w:noProof/>
                <w:webHidden/>
              </w:rPr>
              <w:t>5-32</w:t>
            </w:r>
            <w:r w:rsidR="003A5B73">
              <w:rPr>
                <w:noProof/>
                <w:webHidden/>
              </w:rPr>
              <w:fldChar w:fldCharType="end"/>
            </w:r>
          </w:hyperlink>
        </w:p>
        <w:p w14:paraId="57D533E1" w14:textId="67D3E494" w:rsidR="003A5B73" w:rsidRDefault="00CD539D">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59" w:history="1">
            <w:r w:rsidR="003A5B73" w:rsidRPr="006B2ADB">
              <w:rPr>
                <w:rStyle w:val="Hyperlink"/>
                <w:noProof/>
              </w:rPr>
              <w:t>5.5.7</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Conclusion and recommendation</w:t>
            </w:r>
            <w:r w:rsidR="003A5B73">
              <w:rPr>
                <w:noProof/>
                <w:webHidden/>
              </w:rPr>
              <w:tab/>
            </w:r>
            <w:r w:rsidR="003A5B73">
              <w:rPr>
                <w:noProof/>
                <w:webHidden/>
              </w:rPr>
              <w:fldChar w:fldCharType="begin"/>
            </w:r>
            <w:r w:rsidR="003A5B73">
              <w:rPr>
                <w:noProof/>
                <w:webHidden/>
              </w:rPr>
              <w:instrText xml:space="preserve"> PAGEREF _Toc465124059 \h </w:instrText>
            </w:r>
            <w:r w:rsidR="003A5B73">
              <w:rPr>
                <w:noProof/>
                <w:webHidden/>
              </w:rPr>
            </w:r>
            <w:r w:rsidR="003A5B73">
              <w:rPr>
                <w:noProof/>
                <w:webHidden/>
              </w:rPr>
              <w:fldChar w:fldCharType="separate"/>
            </w:r>
            <w:r w:rsidR="003A5B73">
              <w:rPr>
                <w:noProof/>
                <w:webHidden/>
              </w:rPr>
              <w:t>5-32</w:t>
            </w:r>
            <w:r w:rsidR="003A5B73">
              <w:rPr>
                <w:noProof/>
                <w:webHidden/>
              </w:rPr>
              <w:fldChar w:fldCharType="end"/>
            </w:r>
          </w:hyperlink>
        </w:p>
        <w:p w14:paraId="29342A1D" w14:textId="2E169D7B" w:rsidR="003A5B73" w:rsidRDefault="00CD539D">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124060" w:history="1">
            <w:r w:rsidR="003A5B73" w:rsidRPr="006B2ADB">
              <w:rPr>
                <w:rStyle w:val="Hyperlink"/>
                <w:noProof/>
              </w:rPr>
              <w:t>5.6</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Current limiter</w:t>
            </w:r>
            <w:r w:rsidR="003A5B73">
              <w:rPr>
                <w:noProof/>
                <w:webHidden/>
              </w:rPr>
              <w:tab/>
            </w:r>
            <w:r w:rsidR="003A5B73">
              <w:rPr>
                <w:noProof/>
                <w:webHidden/>
              </w:rPr>
              <w:fldChar w:fldCharType="begin"/>
            </w:r>
            <w:r w:rsidR="003A5B73">
              <w:rPr>
                <w:noProof/>
                <w:webHidden/>
              </w:rPr>
              <w:instrText xml:space="preserve"> PAGEREF _Toc465124060 \h </w:instrText>
            </w:r>
            <w:r w:rsidR="003A5B73">
              <w:rPr>
                <w:noProof/>
                <w:webHidden/>
              </w:rPr>
            </w:r>
            <w:r w:rsidR="003A5B73">
              <w:rPr>
                <w:noProof/>
                <w:webHidden/>
              </w:rPr>
              <w:fldChar w:fldCharType="separate"/>
            </w:r>
            <w:r w:rsidR="003A5B73">
              <w:rPr>
                <w:noProof/>
                <w:webHidden/>
              </w:rPr>
              <w:t>5-33</w:t>
            </w:r>
            <w:r w:rsidR="003A5B73">
              <w:rPr>
                <w:noProof/>
                <w:webHidden/>
              </w:rPr>
              <w:fldChar w:fldCharType="end"/>
            </w:r>
          </w:hyperlink>
        </w:p>
        <w:p w14:paraId="5140592D" w14:textId="69DE7627" w:rsidR="003A5B73" w:rsidRDefault="00CD539D">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61" w:history="1">
            <w:r w:rsidR="003A5B73" w:rsidRPr="006B2ADB">
              <w:rPr>
                <w:rStyle w:val="Hyperlink"/>
                <w:noProof/>
              </w:rPr>
              <w:t>5.6.1</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Literature Study</w:t>
            </w:r>
            <w:r w:rsidR="003A5B73">
              <w:rPr>
                <w:noProof/>
                <w:webHidden/>
              </w:rPr>
              <w:tab/>
            </w:r>
            <w:r w:rsidR="003A5B73">
              <w:rPr>
                <w:noProof/>
                <w:webHidden/>
              </w:rPr>
              <w:fldChar w:fldCharType="begin"/>
            </w:r>
            <w:r w:rsidR="003A5B73">
              <w:rPr>
                <w:noProof/>
                <w:webHidden/>
              </w:rPr>
              <w:instrText xml:space="preserve"> PAGEREF _Toc465124061 \h </w:instrText>
            </w:r>
            <w:r w:rsidR="003A5B73">
              <w:rPr>
                <w:noProof/>
                <w:webHidden/>
              </w:rPr>
            </w:r>
            <w:r w:rsidR="003A5B73">
              <w:rPr>
                <w:noProof/>
                <w:webHidden/>
              </w:rPr>
              <w:fldChar w:fldCharType="separate"/>
            </w:r>
            <w:r w:rsidR="003A5B73">
              <w:rPr>
                <w:noProof/>
                <w:webHidden/>
              </w:rPr>
              <w:t>5-33</w:t>
            </w:r>
            <w:r w:rsidR="003A5B73">
              <w:rPr>
                <w:noProof/>
                <w:webHidden/>
              </w:rPr>
              <w:fldChar w:fldCharType="end"/>
            </w:r>
          </w:hyperlink>
        </w:p>
        <w:p w14:paraId="2CA9E77E" w14:textId="5138E0EA" w:rsidR="003A5B73" w:rsidRDefault="00CD539D">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62" w:history="1">
            <w:r w:rsidR="003A5B73" w:rsidRPr="006B2ADB">
              <w:rPr>
                <w:rStyle w:val="Hyperlink"/>
                <w:noProof/>
              </w:rPr>
              <w:t>5.6.2</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Design</w:t>
            </w:r>
            <w:r w:rsidR="003A5B73">
              <w:rPr>
                <w:noProof/>
                <w:webHidden/>
              </w:rPr>
              <w:tab/>
            </w:r>
            <w:r w:rsidR="003A5B73">
              <w:rPr>
                <w:noProof/>
                <w:webHidden/>
              </w:rPr>
              <w:fldChar w:fldCharType="begin"/>
            </w:r>
            <w:r w:rsidR="003A5B73">
              <w:rPr>
                <w:noProof/>
                <w:webHidden/>
              </w:rPr>
              <w:instrText xml:space="preserve"> PAGEREF _Toc465124062 \h </w:instrText>
            </w:r>
            <w:r w:rsidR="003A5B73">
              <w:rPr>
                <w:noProof/>
                <w:webHidden/>
              </w:rPr>
            </w:r>
            <w:r w:rsidR="003A5B73">
              <w:rPr>
                <w:noProof/>
                <w:webHidden/>
              </w:rPr>
              <w:fldChar w:fldCharType="separate"/>
            </w:r>
            <w:r w:rsidR="003A5B73">
              <w:rPr>
                <w:noProof/>
                <w:webHidden/>
              </w:rPr>
              <w:t>5-33</w:t>
            </w:r>
            <w:r w:rsidR="003A5B73">
              <w:rPr>
                <w:noProof/>
                <w:webHidden/>
              </w:rPr>
              <w:fldChar w:fldCharType="end"/>
            </w:r>
          </w:hyperlink>
        </w:p>
        <w:p w14:paraId="0D22A5F1" w14:textId="62081E96" w:rsidR="003A5B73" w:rsidRDefault="00CD539D">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63" w:history="1">
            <w:r w:rsidR="003A5B73" w:rsidRPr="006B2ADB">
              <w:rPr>
                <w:rStyle w:val="Hyperlink"/>
                <w:noProof/>
              </w:rPr>
              <w:t>5.6.3</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Analysis</w:t>
            </w:r>
            <w:r w:rsidR="003A5B73">
              <w:rPr>
                <w:noProof/>
                <w:webHidden/>
              </w:rPr>
              <w:tab/>
            </w:r>
            <w:r w:rsidR="003A5B73">
              <w:rPr>
                <w:noProof/>
                <w:webHidden/>
              </w:rPr>
              <w:fldChar w:fldCharType="begin"/>
            </w:r>
            <w:r w:rsidR="003A5B73">
              <w:rPr>
                <w:noProof/>
                <w:webHidden/>
              </w:rPr>
              <w:instrText xml:space="preserve"> PAGEREF _Toc465124063 \h </w:instrText>
            </w:r>
            <w:r w:rsidR="003A5B73">
              <w:rPr>
                <w:noProof/>
                <w:webHidden/>
              </w:rPr>
            </w:r>
            <w:r w:rsidR="003A5B73">
              <w:rPr>
                <w:noProof/>
                <w:webHidden/>
              </w:rPr>
              <w:fldChar w:fldCharType="separate"/>
            </w:r>
            <w:r w:rsidR="003A5B73">
              <w:rPr>
                <w:noProof/>
                <w:webHidden/>
              </w:rPr>
              <w:t>5-35</w:t>
            </w:r>
            <w:r w:rsidR="003A5B73">
              <w:rPr>
                <w:noProof/>
                <w:webHidden/>
              </w:rPr>
              <w:fldChar w:fldCharType="end"/>
            </w:r>
          </w:hyperlink>
        </w:p>
        <w:p w14:paraId="0544C7E0" w14:textId="30196032" w:rsidR="003A5B73" w:rsidRDefault="00CD539D">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64" w:history="1">
            <w:r w:rsidR="003A5B73" w:rsidRPr="006B2ADB">
              <w:rPr>
                <w:rStyle w:val="Hyperlink"/>
                <w:noProof/>
              </w:rPr>
              <w:t>5.6.4</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Building the circuit</w:t>
            </w:r>
            <w:r w:rsidR="003A5B73">
              <w:rPr>
                <w:noProof/>
                <w:webHidden/>
              </w:rPr>
              <w:tab/>
            </w:r>
            <w:r w:rsidR="003A5B73">
              <w:rPr>
                <w:noProof/>
                <w:webHidden/>
              </w:rPr>
              <w:fldChar w:fldCharType="begin"/>
            </w:r>
            <w:r w:rsidR="003A5B73">
              <w:rPr>
                <w:noProof/>
                <w:webHidden/>
              </w:rPr>
              <w:instrText xml:space="preserve"> PAGEREF _Toc465124064 \h </w:instrText>
            </w:r>
            <w:r w:rsidR="003A5B73">
              <w:rPr>
                <w:noProof/>
                <w:webHidden/>
              </w:rPr>
            </w:r>
            <w:r w:rsidR="003A5B73">
              <w:rPr>
                <w:noProof/>
                <w:webHidden/>
              </w:rPr>
              <w:fldChar w:fldCharType="separate"/>
            </w:r>
            <w:r w:rsidR="003A5B73">
              <w:rPr>
                <w:noProof/>
                <w:webHidden/>
              </w:rPr>
              <w:t>5-35</w:t>
            </w:r>
            <w:r w:rsidR="003A5B73">
              <w:rPr>
                <w:noProof/>
                <w:webHidden/>
              </w:rPr>
              <w:fldChar w:fldCharType="end"/>
            </w:r>
          </w:hyperlink>
        </w:p>
        <w:p w14:paraId="3AB48E21" w14:textId="63383E8C" w:rsidR="003A5B73" w:rsidRDefault="00CD539D">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65" w:history="1">
            <w:r w:rsidR="003A5B73" w:rsidRPr="006B2ADB">
              <w:rPr>
                <w:rStyle w:val="Hyperlink"/>
                <w:noProof/>
              </w:rPr>
              <w:t>5.6.5</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Measurements</w:t>
            </w:r>
            <w:r w:rsidR="003A5B73">
              <w:rPr>
                <w:noProof/>
                <w:webHidden/>
              </w:rPr>
              <w:tab/>
            </w:r>
            <w:r w:rsidR="003A5B73">
              <w:rPr>
                <w:noProof/>
                <w:webHidden/>
              </w:rPr>
              <w:fldChar w:fldCharType="begin"/>
            </w:r>
            <w:r w:rsidR="003A5B73">
              <w:rPr>
                <w:noProof/>
                <w:webHidden/>
              </w:rPr>
              <w:instrText xml:space="preserve"> PAGEREF _Toc465124065 \h </w:instrText>
            </w:r>
            <w:r w:rsidR="003A5B73">
              <w:rPr>
                <w:noProof/>
                <w:webHidden/>
              </w:rPr>
            </w:r>
            <w:r w:rsidR="003A5B73">
              <w:rPr>
                <w:noProof/>
                <w:webHidden/>
              </w:rPr>
              <w:fldChar w:fldCharType="separate"/>
            </w:r>
            <w:r w:rsidR="003A5B73">
              <w:rPr>
                <w:noProof/>
                <w:webHidden/>
              </w:rPr>
              <w:t>5-36</w:t>
            </w:r>
            <w:r w:rsidR="003A5B73">
              <w:rPr>
                <w:noProof/>
                <w:webHidden/>
              </w:rPr>
              <w:fldChar w:fldCharType="end"/>
            </w:r>
          </w:hyperlink>
        </w:p>
        <w:p w14:paraId="3BBD52D8" w14:textId="6A9A1B3B" w:rsidR="003A5B73" w:rsidRDefault="00CD539D">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66" w:history="1">
            <w:r w:rsidR="003A5B73" w:rsidRPr="006B2ADB">
              <w:rPr>
                <w:rStyle w:val="Hyperlink"/>
                <w:noProof/>
              </w:rPr>
              <w:t>5.6.6</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Comparison of theoretical and measured values</w:t>
            </w:r>
            <w:r w:rsidR="003A5B73">
              <w:rPr>
                <w:noProof/>
                <w:webHidden/>
              </w:rPr>
              <w:tab/>
            </w:r>
            <w:r w:rsidR="003A5B73">
              <w:rPr>
                <w:noProof/>
                <w:webHidden/>
              </w:rPr>
              <w:fldChar w:fldCharType="begin"/>
            </w:r>
            <w:r w:rsidR="003A5B73">
              <w:rPr>
                <w:noProof/>
                <w:webHidden/>
              </w:rPr>
              <w:instrText xml:space="preserve"> PAGEREF _Toc465124066 \h </w:instrText>
            </w:r>
            <w:r w:rsidR="003A5B73">
              <w:rPr>
                <w:noProof/>
                <w:webHidden/>
              </w:rPr>
            </w:r>
            <w:r w:rsidR="003A5B73">
              <w:rPr>
                <w:noProof/>
                <w:webHidden/>
              </w:rPr>
              <w:fldChar w:fldCharType="separate"/>
            </w:r>
            <w:r w:rsidR="003A5B73">
              <w:rPr>
                <w:noProof/>
                <w:webHidden/>
              </w:rPr>
              <w:t>5-36</w:t>
            </w:r>
            <w:r w:rsidR="003A5B73">
              <w:rPr>
                <w:noProof/>
                <w:webHidden/>
              </w:rPr>
              <w:fldChar w:fldCharType="end"/>
            </w:r>
          </w:hyperlink>
        </w:p>
        <w:p w14:paraId="691FED8D" w14:textId="44394C00" w:rsidR="003A5B73" w:rsidRDefault="00CD539D">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67" w:history="1">
            <w:r w:rsidR="003A5B73" w:rsidRPr="006B2ADB">
              <w:rPr>
                <w:rStyle w:val="Hyperlink"/>
                <w:noProof/>
              </w:rPr>
              <w:t>5.6.7</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Conclusion and recommendation</w:t>
            </w:r>
            <w:r w:rsidR="003A5B73">
              <w:rPr>
                <w:noProof/>
                <w:webHidden/>
              </w:rPr>
              <w:tab/>
            </w:r>
            <w:r w:rsidR="003A5B73">
              <w:rPr>
                <w:noProof/>
                <w:webHidden/>
              </w:rPr>
              <w:fldChar w:fldCharType="begin"/>
            </w:r>
            <w:r w:rsidR="003A5B73">
              <w:rPr>
                <w:noProof/>
                <w:webHidden/>
              </w:rPr>
              <w:instrText xml:space="preserve"> PAGEREF _Toc465124067 \h </w:instrText>
            </w:r>
            <w:r w:rsidR="003A5B73">
              <w:rPr>
                <w:noProof/>
                <w:webHidden/>
              </w:rPr>
            </w:r>
            <w:r w:rsidR="003A5B73">
              <w:rPr>
                <w:noProof/>
                <w:webHidden/>
              </w:rPr>
              <w:fldChar w:fldCharType="separate"/>
            </w:r>
            <w:r w:rsidR="003A5B73">
              <w:rPr>
                <w:noProof/>
                <w:webHidden/>
              </w:rPr>
              <w:t>5-37</w:t>
            </w:r>
            <w:r w:rsidR="003A5B73">
              <w:rPr>
                <w:noProof/>
                <w:webHidden/>
              </w:rPr>
              <w:fldChar w:fldCharType="end"/>
            </w:r>
          </w:hyperlink>
        </w:p>
        <w:p w14:paraId="08E92633" w14:textId="6E433A16" w:rsidR="003A5B73" w:rsidRDefault="00CD539D">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068" w:history="1">
            <w:r w:rsidR="003A5B73" w:rsidRPr="006B2ADB">
              <w:rPr>
                <w:rStyle w:val="Hyperlink"/>
                <w:noProof/>
              </w:rPr>
              <w:t>6</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Circuit Integration (Analogue)</w:t>
            </w:r>
            <w:r w:rsidR="003A5B73">
              <w:rPr>
                <w:noProof/>
                <w:webHidden/>
              </w:rPr>
              <w:tab/>
            </w:r>
            <w:r w:rsidR="003A5B73">
              <w:rPr>
                <w:noProof/>
                <w:webHidden/>
              </w:rPr>
              <w:fldChar w:fldCharType="begin"/>
            </w:r>
            <w:r w:rsidR="003A5B73">
              <w:rPr>
                <w:noProof/>
                <w:webHidden/>
              </w:rPr>
              <w:instrText xml:space="preserve"> PAGEREF _Toc465124068 \h </w:instrText>
            </w:r>
            <w:r w:rsidR="003A5B73">
              <w:rPr>
                <w:noProof/>
                <w:webHidden/>
              </w:rPr>
            </w:r>
            <w:r w:rsidR="003A5B73">
              <w:rPr>
                <w:noProof/>
                <w:webHidden/>
              </w:rPr>
              <w:fldChar w:fldCharType="separate"/>
            </w:r>
            <w:r w:rsidR="003A5B73">
              <w:rPr>
                <w:noProof/>
                <w:webHidden/>
              </w:rPr>
              <w:t>6-38</w:t>
            </w:r>
            <w:r w:rsidR="003A5B73">
              <w:rPr>
                <w:noProof/>
                <w:webHidden/>
              </w:rPr>
              <w:fldChar w:fldCharType="end"/>
            </w:r>
          </w:hyperlink>
        </w:p>
        <w:p w14:paraId="736B1C2F" w14:textId="267CC6E2" w:rsidR="003A5B73" w:rsidRDefault="00CD539D">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124069" w:history="1">
            <w:r w:rsidR="003A5B73" w:rsidRPr="006B2ADB">
              <w:rPr>
                <w:rStyle w:val="Hyperlink"/>
                <w:noProof/>
              </w:rPr>
              <w:t>6.1</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Final System Measurements</w:t>
            </w:r>
            <w:r w:rsidR="003A5B73">
              <w:rPr>
                <w:noProof/>
                <w:webHidden/>
              </w:rPr>
              <w:tab/>
            </w:r>
            <w:r w:rsidR="003A5B73">
              <w:rPr>
                <w:noProof/>
                <w:webHidden/>
              </w:rPr>
              <w:fldChar w:fldCharType="begin"/>
            </w:r>
            <w:r w:rsidR="003A5B73">
              <w:rPr>
                <w:noProof/>
                <w:webHidden/>
              </w:rPr>
              <w:instrText xml:space="preserve"> PAGEREF _Toc465124069 \h </w:instrText>
            </w:r>
            <w:r w:rsidR="003A5B73">
              <w:rPr>
                <w:noProof/>
                <w:webHidden/>
              </w:rPr>
            </w:r>
            <w:r w:rsidR="003A5B73">
              <w:rPr>
                <w:noProof/>
                <w:webHidden/>
              </w:rPr>
              <w:fldChar w:fldCharType="separate"/>
            </w:r>
            <w:r w:rsidR="003A5B73">
              <w:rPr>
                <w:noProof/>
                <w:webHidden/>
              </w:rPr>
              <w:t>6-38</w:t>
            </w:r>
            <w:r w:rsidR="003A5B73">
              <w:rPr>
                <w:noProof/>
                <w:webHidden/>
              </w:rPr>
              <w:fldChar w:fldCharType="end"/>
            </w:r>
          </w:hyperlink>
        </w:p>
        <w:p w14:paraId="6F2536F9" w14:textId="44E03D9C" w:rsidR="003A5B73" w:rsidRDefault="00CD539D">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124070" w:history="1">
            <w:r w:rsidR="003A5B73" w:rsidRPr="006B2ADB">
              <w:rPr>
                <w:rStyle w:val="Hyperlink"/>
                <w:noProof/>
              </w:rPr>
              <w:t>6.2</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Interpretation of Results</w:t>
            </w:r>
            <w:r w:rsidR="003A5B73">
              <w:rPr>
                <w:noProof/>
                <w:webHidden/>
              </w:rPr>
              <w:tab/>
            </w:r>
            <w:r w:rsidR="003A5B73">
              <w:rPr>
                <w:noProof/>
                <w:webHidden/>
              </w:rPr>
              <w:fldChar w:fldCharType="begin"/>
            </w:r>
            <w:r w:rsidR="003A5B73">
              <w:rPr>
                <w:noProof/>
                <w:webHidden/>
              </w:rPr>
              <w:instrText xml:space="preserve"> PAGEREF _Toc465124070 \h </w:instrText>
            </w:r>
            <w:r w:rsidR="003A5B73">
              <w:rPr>
                <w:noProof/>
                <w:webHidden/>
              </w:rPr>
            </w:r>
            <w:r w:rsidR="003A5B73">
              <w:rPr>
                <w:noProof/>
                <w:webHidden/>
              </w:rPr>
              <w:fldChar w:fldCharType="separate"/>
            </w:r>
            <w:r w:rsidR="003A5B73">
              <w:rPr>
                <w:noProof/>
                <w:webHidden/>
              </w:rPr>
              <w:t>6-39</w:t>
            </w:r>
            <w:r w:rsidR="003A5B73">
              <w:rPr>
                <w:noProof/>
                <w:webHidden/>
              </w:rPr>
              <w:fldChar w:fldCharType="end"/>
            </w:r>
          </w:hyperlink>
        </w:p>
        <w:p w14:paraId="01BAF110" w14:textId="4140BC8F" w:rsidR="003A5B73" w:rsidRDefault="00CD539D">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071" w:history="1">
            <w:r w:rsidR="003A5B73" w:rsidRPr="006B2ADB">
              <w:rPr>
                <w:rStyle w:val="Hyperlink"/>
                <w:noProof/>
              </w:rPr>
              <w:t>7</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Software Design</w:t>
            </w:r>
            <w:r w:rsidR="003A5B73">
              <w:rPr>
                <w:noProof/>
                <w:webHidden/>
              </w:rPr>
              <w:tab/>
            </w:r>
            <w:r w:rsidR="003A5B73">
              <w:rPr>
                <w:noProof/>
                <w:webHidden/>
              </w:rPr>
              <w:fldChar w:fldCharType="begin"/>
            </w:r>
            <w:r w:rsidR="003A5B73">
              <w:rPr>
                <w:noProof/>
                <w:webHidden/>
              </w:rPr>
              <w:instrText xml:space="preserve"> PAGEREF _Toc465124071 \h </w:instrText>
            </w:r>
            <w:r w:rsidR="003A5B73">
              <w:rPr>
                <w:noProof/>
                <w:webHidden/>
              </w:rPr>
            </w:r>
            <w:r w:rsidR="003A5B73">
              <w:rPr>
                <w:noProof/>
                <w:webHidden/>
              </w:rPr>
              <w:fldChar w:fldCharType="separate"/>
            </w:r>
            <w:r w:rsidR="003A5B73">
              <w:rPr>
                <w:noProof/>
                <w:webHidden/>
              </w:rPr>
              <w:t>7-40</w:t>
            </w:r>
            <w:r w:rsidR="003A5B73">
              <w:rPr>
                <w:noProof/>
                <w:webHidden/>
              </w:rPr>
              <w:fldChar w:fldCharType="end"/>
            </w:r>
          </w:hyperlink>
        </w:p>
        <w:p w14:paraId="7BBE9700" w14:textId="154F13A5" w:rsidR="003A5B73" w:rsidRDefault="00CD539D">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124072" w:history="1">
            <w:r w:rsidR="003A5B73" w:rsidRPr="006B2ADB">
              <w:rPr>
                <w:rStyle w:val="Hyperlink"/>
                <w:noProof/>
              </w:rPr>
              <w:t>7.1</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Purpose &amp; Requirement</w:t>
            </w:r>
            <w:r w:rsidR="003A5B73">
              <w:rPr>
                <w:noProof/>
                <w:webHidden/>
              </w:rPr>
              <w:tab/>
            </w:r>
            <w:r w:rsidR="003A5B73">
              <w:rPr>
                <w:noProof/>
                <w:webHidden/>
              </w:rPr>
              <w:fldChar w:fldCharType="begin"/>
            </w:r>
            <w:r w:rsidR="003A5B73">
              <w:rPr>
                <w:noProof/>
                <w:webHidden/>
              </w:rPr>
              <w:instrText xml:space="preserve"> PAGEREF _Toc465124072 \h </w:instrText>
            </w:r>
            <w:r w:rsidR="003A5B73">
              <w:rPr>
                <w:noProof/>
                <w:webHidden/>
              </w:rPr>
            </w:r>
            <w:r w:rsidR="003A5B73">
              <w:rPr>
                <w:noProof/>
                <w:webHidden/>
              </w:rPr>
              <w:fldChar w:fldCharType="separate"/>
            </w:r>
            <w:r w:rsidR="003A5B73">
              <w:rPr>
                <w:noProof/>
                <w:webHidden/>
              </w:rPr>
              <w:t>7-40</w:t>
            </w:r>
            <w:r w:rsidR="003A5B73">
              <w:rPr>
                <w:noProof/>
                <w:webHidden/>
              </w:rPr>
              <w:fldChar w:fldCharType="end"/>
            </w:r>
          </w:hyperlink>
        </w:p>
        <w:p w14:paraId="59B3D0F0" w14:textId="7FD47CC9" w:rsidR="003A5B73" w:rsidRDefault="00CD539D">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124073" w:history="1">
            <w:r w:rsidR="003A5B73" w:rsidRPr="006B2ADB">
              <w:rPr>
                <w:rStyle w:val="Hyperlink"/>
                <w:noProof/>
              </w:rPr>
              <w:t>7.2</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Software Literature</w:t>
            </w:r>
            <w:r w:rsidR="003A5B73">
              <w:rPr>
                <w:noProof/>
                <w:webHidden/>
              </w:rPr>
              <w:tab/>
            </w:r>
            <w:r w:rsidR="003A5B73">
              <w:rPr>
                <w:noProof/>
                <w:webHidden/>
              </w:rPr>
              <w:fldChar w:fldCharType="begin"/>
            </w:r>
            <w:r w:rsidR="003A5B73">
              <w:rPr>
                <w:noProof/>
                <w:webHidden/>
              </w:rPr>
              <w:instrText xml:space="preserve"> PAGEREF _Toc465124073 \h </w:instrText>
            </w:r>
            <w:r w:rsidR="003A5B73">
              <w:rPr>
                <w:noProof/>
                <w:webHidden/>
              </w:rPr>
            </w:r>
            <w:r w:rsidR="003A5B73">
              <w:rPr>
                <w:noProof/>
                <w:webHidden/>
              </w:rPr>
              <w:fldChar w:fldCharType="separate"/>
            </w:r>
            <w:r w:rsidR="003A5B73">
              <w:rPr>
                <w:noProof/>
                <w:webHidden/>
              </w:rPr>
              <w:t>7-40</w:t>
            </w:r>
            <w:r w:rsidR="003A5B73">
              <w:rPr>
                <w:noProof/>
                <w:webHidden/>
              </w:rPr>
              <w:fldChar w:fldCharType="end"/>
            </w:r>
          </w:hyperlink>
        </w:p>
        <w:p w14:paraId="6263745B" w14:textId="17A32F5F" w:rsidR="003A5B73" w:rsidRDefault="00CD539D">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124074" w:history="1">
            <w:r w:rsidR="003A5B73" w:rsidRPr="006B2ADB">
              <w:rPr>
                <w:rStyle w:val="Hyperlink"/>
                <w:noProof/>
              </w:rPr>
              <w:t>7.3</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Software Extras</w:t>
            </w:r>
            <w:r w:rsidR="003A5B73">
              <w:rPr>
                <w:noProof/>
                <w:webHidden/>
              </w:rPr>
              <w:tab/>
            </w:r>
            <w:r w:rsidR="003A5B73">
              <w:rPr>
                <w:noProof/>
                <w:webHidden/>
              </w:rPr>
              <w:fldChar w:fldCharType="begin"/>
            </w:r>
            <w:r w:rsidR="003A5B73">
              <w:rPr>
                <w:noProof/>
                <w:webHidden/>
              </w:rPr>
              <w:instrText xml:space="preserve"> PAGEREF _Toc465124074 \h </w:instrText>
            </w:r>
            <w:r w:rsidR="003A5B73">
              <w:rPr>
                <w:noProof/>
                <w:webHidden/>
              </w:rPr>
            </w:r>
            <w:r w:rsidR="003A5B73">
              <w:rPr>
                <w:noProof/>
                <w:webHidden/>
              </w:rPr>
              <w:fldChar w:fldCharType="separate"/>
            </w:r>
            <w:r w:rsidR="003A5B73">
              <w:rPr>
                <w:noProof/>
                <w:webHidden/>
              </w:rPr>
              <w:t>7-40</w:t>
            </w:r>
            <w:r w:rsidR="003A5B73">
              <w:rPr>
                <w:noProof/>
                <w:webHidden/>
              </w:rPr>
              <w:fldChar w:fldCharType="end"/>
            </w:r>
          </w:hyperlink>
        </w:p>
        <w:p w14:paraId="1C73B9DA" w14:textId="4AC66716" w:rsidR="003A5B73" w:rsidRDefault="00CD539D">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75" w:history="1">
            <w:r w:rsidR="003A5B73" w:rsidRPr="006B2ADB">
              <w:rPr>
                <w:rStyle w:val="Hyperlink"/>
                <w:noProof/>
              </w:rPr>
              <w:t>7.3.1</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Control System</w:t>
            </w:r>
            <w:r w:rsidR="003A5B73">
              <w:rPr>
                <w:noProof/>
                <w:webHidden/>
              </w:rPr>
              <w:tab/>
            </w:r>
            <w:r w:rsidR="003A5B73">
              <w:rPr>
                <w:noProof/>
                <w:webHidden/>
              </w:rPr>
              <w:fldChar w:fldCharType="begin"/>
            </w:r>
            <w:r w:rsidR="003A5B73">
              <w:rPr>
                <w:noProof/>
                <w:webHidden/>
              </w:rPr>
              <w:instrText xml:space="preserve"> PAGEREF _Toc465124075 \h </w:instrText>
            </w:r>
            <w:r w:rsidR="003A5B73">
              <w:rPr>
                <w:noProof/>
                <w:webHidden/>
              </w:rPr>
            </w:r>
            <w:r w:rsidR="003A5B73">
              <w:rPr>
                <w:noProof/>
                <w:webHidden/>
              </w:rPr>
              <w:fldChar w:fldCharType="separate"/>
            </w:r>
            <w:r w:rsidR="003A5B73">
              <w:rPr>
                <w:noProof/>
                <w:webHidden/>
              </w:rPr>
              <w:t>7-40</w:t>
            </w:r>
            <w:r w:rsidR="003A5B73">
              <w:rPr>
                <w:noProof/>
                <w:webHidden/>
              </w:rPr>
              <w:fldChar w:fldCharType="end"/>
            </w:r>
          </w:hyperlink>
        </w:p>
        <w:p w14:paraId="1EAD9E2A" w14:textId="78058D5B" w:rsidR="003A5B73" w:rsidRDefault="00CD539D">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76" w:history="1">
            <w:r w:rsidR="003A5B73" w:rsidRPr="006B2ADB">
              <w:rPr>
                <w:rStyle w:val="Hyperlink"/>
                <w:noProof/>
              </w:rPr>
              <w:t>7.3.2</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Battery charging profiles</w:t>
            </w:r>
            <w:r w:rsidR="003A5B73">
              <w:rPr>
                <w:noProof/>
                <w:webHidden/>
              </w:rPr>
              <w:tab/>
            </w:r>
            <w:r w:rsidR="003A5B73">
              <w:rPr>
                <w:noProof/>
                <w:webHidden/>
              </w:rPr>
              <w:fldChar w:fldCharType="begin"/>
            </w:r>
            <w:r w:rsidR="003A5B73">
              <w:rPr>
                <w:noProof/>
                <w:webHidden/>
              </w:rPr>
              <w:instrText xml:space="preserve"> PAGEREF _Toc465124076 \h </w:instrText>
            </w:r>
            <w:r w:rsidR="003A5B73">
              <w:rPr>
                <w:noProof/>
                <w:webHidden/>
              </w:rPr>
            </w:r>
            <w:r w:rsidR="003A5B73">
              <w:rPr>
                <w:noProof/>
                <w:webHidden/>
              </w:rPr>
              <w:fldChar w:fldCharType="separate"/>
            </w:r>
            <w:r w:rsidR="003A5B73">
              <w:rPr>
                <w:noProof/>
                <w:webHidden/>
              </w:rPr>
              <w:t>7-41</w:t>
            </w:r>
            <w:r w:rsidR="003A5B73">
              <w:rPr>
                <w:noProof/>
                <w:webHidden/>
              </w:rPr>
              <w:fldChar w:fldCharType="end"/>
            </w:r>
          </w:hyperlink>
        </w:p>
        <w:p w14:paraId="05996D0E" w14:textId="1A970CDE" w:rsidR="003A5B73" w:rsidRDefault="00CD539D">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77" w:history="1">
            <w:r w:rsidR="003A5B73" w:rsidRPr="006B2ADB">
              <w:rPr>
                <w:rStyle w:val="Hyperlink"/>
                <w:noProof/>
              </w:rPr>
              <w:t>7.3.3</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Cellular connectivity</w:t>
            </w:r>
            <w:r w:rsidR="003A5B73">
              <w:rPr>
                <w:noProof/>
                <w:webHidden/>
              </w:rPr>
              <w:tab/>
            </w:r>
            <w:r w:rsidR="003A5B73">
              <w:rPr>
                <w:noProof/>
                <w:webHidden/>
              </w:rPr>
              <w:fldChar w:fldCharType="begin"/>
            </w:r>
            <w:r w:rsidR="003A5B73">
              <w:rPr>
                <w:noProof/>
                <w:webHidden/>
              </w:rPr>
              <w:instrText xml:space="preserve"> PAGEREF _Toc465124077 \h </w:instrText>
            </w:r>
            <w:r w:rsidR="003A5B73">
              <w:rPr>
                <w:noProof/>
                <w:webHidden/>
              </w:rPr>
            </w:r>
            <w:r w:rsidR="003A5B73">
              <w:rPr>
                <w:noProof/>
                <w:webHidden/>
              </w:rPr>
              <w:fldChar w:fldCharType="separate"/>
            </w:r>
            <w:r w:rsidR="003A5B73">
              <w:rPr>
                <w:noProof/>
                <w:webHidden/>
              </w:rPr>
              <w:t>7-42</w:t>
            </w:r>
            <w:r w:rsidR="003A5B73">
              <w:rPr>
                <w:noProof/>
                <w:webHidden/>
              </w:rPr>
              <w:fldChar w:fldCharType="end"/>
            </w:r>
          </w:hyperlink>
        </w:p>
        <w:p w14:paraId="69F9639C" w14:textId="5FD4DE4D" w:rsidR="003A5B73" w:rsidRDefault="00CD539D">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124078" w:history="1">
            <w:r w:rsidR="003A5B73" w:rsidRPr="006B2ADB">
              <w:rPr>
                <w:rStyle w:val="Hyperlink"/>
                <w:noProof/>
              </w:rPr>
              <w:t>7.4</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Arduino Interface</w:t>
            </w:r>
            <w:r w:rsidR="003A5B73">
              <w:rPr>
                <w:noProof/>
                <w:webHidden/>
              </w:rPr>
              <w:tab/>
            </w:r>
            <w:r w:rsidR="003A5B73">
              <w:rPr>
                <w:noProof/>
                <w:webHidden/>
              </w:rPr>
              <w:fldChar w:fldCharType="begin"/>
            </w:r>
            <w:r w:rsidR="003A5B73">
              <w:rPr>
                <w:noProof/>
                <w:webHidden/>
              </w:rPr>
              <w:instrText xml:space="preserve"> PAGEREF _Toc465124078 \h </w:instrText>
            </w:r>
            <w:r w:rsidR="003A5B73">
              <w:rPr>
                <w:noProof/>
                <w:webHidden/>
              </w:rPr>
            </w:r>
            <w:r w:rsidR="003A5B73">
              <w:rPr>
                <w:noProof/>
                <w:webHidden/>
              </w:rPr>
              <w:fldChar w:fldCharType="separate"/>
            </w:r>
            <w:r w:rsidR="003A5B73">
              <w:rPr>
                <w:noProof/>
                <w:webHidden/>
              </w:rPr>
              <w:t>7-42</w:t>
            </w:r>
            <w:r w:rsidR="003A5B73">
              <w:rPr>
                <w:noProof/>
                <w:webHidden/>
              </w:rPr>
              <w:fldChar w:fldCharType="end"/>
            </w:r>
          </w:hyperlink>
        </w:p>
        <w:p w14:paraId="1F6F5A59" w14:textId="7B275401" w:rsidR="003A5B73" w:rsidRDefault="00CD539D">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79" w:history="1">
            <w:r w:rsidR="003A5B73" w:rsidRPr="006B2ADB">
              <w:rPr>
                <w:rStyle w:val="Hyperlink"/>
                <w:noProof/>
              </w:rPr>
              <w:t>7.4.1</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Inputs (PWM RC filters)</w:t>
            </w:r>
            <w:r w:rsidR="003A5B73">
              <w:rPr>
                <w:noProof/>
                <w:webHidden/>
              </w:rPr>
              <w:tab/>
            </w:r>
            <w:r w:rsidR="003A5B73">
              <w:rPr>
                <w:noProof/>
                <w:webHidden/>
              </w:rPr>
              <w:fldChar w:fldCharType="begin"/>
            </w:r>
            <w:r w:rsidR="003A5B73">
              <w:rPr>
                <w:noProof/>
                <w:webHidden/>
              </w:rPr>
              <w:instrText xml:space="preserve"> PAGEREF _Toc465124079 \h </w:instrText>
            </w:r>
            <w:r w:rsidR="003A5B73">
              <w:rPr>
                <w:noProof/>
                <w:webHidden/>
              </w:rPr>
            </w:r>
            <w:r w:rsidR="003A5B73">
              <w:rPr>
                <w:noProof/>
                <w:webHidden/>
              </w:rPr>
              <w:fldChar w:fldCharType="separate"/>
            </w:r>
            <w:r w:rsidR="003A5B73">
              <w:rPr>
                <w:noProof/>
                <w:webHidden/>
              </w:rPr>
              <w:t>7-42</w:t>
            </w:r>
            <w:r w:rsidR="003A5B73">
              <w:rPr>
                <w:noProof/>
                <w:webHidden/>
              </w:rPr>
              <w:fldChar w:fldCharType="end"/>
            </w:r>
          </w:hyperlink>
        </w:p>
        <w:p w14:paraId="0DE9D9C8" w14:textId="624CF03E" w:rsidR="003A5B73" w:rsidRDefault="00CD539D">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80" w:history="1">
            <w:r w:rsidR="003A5B73" w:rsidRPr="006B2ADB">
              <w:rPr>
                <w:rStyle w:val="Hyperlink"/>
                <w:noProof/>
              </w:rPr>
              <w:t>7.4.2</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Outputs</w:t>
            </w:r>
            <w:r w:rsidR="003A5B73">
              <w:rPr>
                <w:noProof/>
                <w:webHidden/>
              </w:rPr>
              <w:tab/>
            </w:r>
            <w:r w:rsidR="003A5B73">
              <w:rPr>
                <w:noProof/>
                <w:webHidden/>
              </w:rPr>
              <w:fldChar w:fldCharType="begin"/>
            </w:r>
            <w:r w:rsidR="003A5B73">
              <w:rPr>
                <w:noProof/>
                <w:webHidden/>
              </w:rPr>
              <w:instrText xml:space="preserve"> PAGEREF _Toc465124080 \h </w:instrText>
            </w:r>
            <w:r w:rsidR="003A5B73">
              <w:rPr>
                <w:noProof/>
                <w:webHidden/>
              </w:rPr>
            </w:r>
            <w:r w:rsidR="003A5B73">
              <w:rPr>
                <w:noProof/>
                <w:webHidden/>
              </w:rPr>
              <w:fldChar w:fldCharType="separate"/>
            </w:r>
            <w:r w:rsidR="003A5B73">
              <w:rPr>
                <w:noProof/>
                <w:webHidden/>
              </w:rPr>
              <w:t>7-44</w:t>
            </w:r>
            <w:r w:rsidR="003A5B73">
              <w:rPr>
                <w:noProof/>
                <w:webHidden/>
              </w:rPr>
              <w:fldChar w:fldCharType="end"/>
            </w:r>
          </w:hyperlink>
        </w:p>
        <w:p w14:paraId="5F549224" w14:textId="3326B746" w:rsidR="003A5B73" w:rsidRDefault="00CD539D">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081" w:history="1">
            <w:r w:rsidR="003A5B73" w:rsidRPr="006B2ADB">
              <w:rPr>
                <w:rStyle w:val="Hyperlink"/>
                <w:noProof/>
              </w:rPr>
              <w:t>8</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Appendix A: Measured Demonstration Results</w:t>
            </w:r>
            <w:r w:rsidR="003A5B73">
              <w:rPr>
                <w:noProof/>
                <w:webHidden/>
              </w:rPr>
              <w:tab/>
            </w:r>
            <w:r w:rsidR="003A5B73">
              <w:rPr>
                <w:noProof/>
                <w:webHidden/>
              </w:rPr>
              <w:fldChar w:fldCharType="begin"/>
            </w:r>
            <w:r w:rsidR="003A5B73">
              <w:rPr>
                <w:noProof/>
                <w:webHidden/>
              </w:rPr>
              <w:instrText xml:space="preserve"> PAGEREF _Toc465124081 \h </w:instrText>
            </w:r>
            <w:r w:rsidR="003A5B73">
              <w:rPr>
                <w:noProof/>
                <w:webHidden/>
              </w:rPr>
            </w:r>
            <w:r w:rsidR="003A5B73">
              <w:rPr>
                <w:noProof/>
                <w:webHidden/>
              </w:rPr>
              <w:fldChar w:fldCharType="separate"/>
            </w:r>
            <w:r w:rsidR="003A5B73">
              <w:rPr>
                <w:noProof/>
                <w:webHidden/>
              </w:rPr>
              <w:t>8-46</w:t>
            </w:r>
            <w:r w:rsidR="003A5B73">
              <w:rPr>
                <w:noProof/>
                <w:webHidden/>
              </w:rPr>
              <w:fldChar w:fldCharType="end"/>
            </w:r>
          </w:hyperlink>
        </w:p>
        <w:p w14:paraId="4A7749AB" w14:textId="045B2A68" w:rsidR="003A5B73" w:rsidRDefault="00CD539D">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082" w:history="1">
            <w:r w:rsidR="003A5B73" w:rsidRPr="006B2ADB">
              <w:rPr>
                <w:rStyle w:val="Hyperlink"/>
                <w:noProof/>
              </w:rPr>
              <w:t>9</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Appendix B: Circuit Diagram</w:t>
            </w:r>
            <w:r w:rsidR="003A5B73">
              <w:rPr>
                <w:noProof/>
                <w:webHidden/>
              </w:rPr>
              <w:tab/>
            </w:r>
            <w:r w:rsidR="003A5B73">
              <w:rPr>
                <w:noProof/>
                <w:webHidden/>
              </w:rPr>
              <w:fldChar w:fldCharType="begin"/>
            </w:r>
            <w:r w:rsidR="003A5B73">
              <w:rPr>
                <w:noProof/>
                <w:webHidden/>
              </w:rPr>
              <w:instrText xml:space="preserve"> PAGEREF _Toc465124082 \h </w:instrText>
            </w:r>
            <w:r w:rsidR="003A5B73">
              <w:rPr>
                <w:noProof/>
                <w:webHidden/>
              </w:rPr>
            </w:r>
            <w:r w:rsidR="003A5B73">
              <w:rPr>
                <w:noProof/>
                <w:webHidden/>
              </w:rPr>
              <w:fldChar w:fldCharType="separate"/>
            </w:r>
            <w:r w:rsidR="003A5B73">
              <w:rPr>
                <w:noProof/>
                <w:webHidden/>
              </w:rPr>
              <w:t>9-47</w:t>
            </w:r>
            <w:r w:rsidR="003A5B73">
              <w:rPr>
                <w:noProof/>
                <w:webHidden/>
              </w:rPr>
              <w:fldChar w:fldCharType="end"/>
            </w:r>
          </w:hyperlink>
        </w:p>
        <w:p w14:paraId="5D51EFC0" w14:textId="7F901C28" w:rsidR="003A5B73" w:rsidRDefault="00CD539D">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083" w:history="1">
            <w:r w:rsidR="003A5B73" w:rsidRPr="006B2ADB">
              <w:rPr>
                <w:rStyle w:val="Hyperlink"/>
                <w:noProof/>
              </w:rPr>
              <w:t>10</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Appendix C: PCB Layout</w:t>
            </w:r>
            <w:r w:rsidR="003A5B73">
              <w:rPr>
                <w:noProof/>
                <w:webHidden/>
              </w:rPr>
              <w:tab/>
            </w:r>
            <w:r w:rsidR="003A5B73">
              <w:rPr>
                <w:noProof/>
                <w:webHidden/>
              </w:rPr>
              <w:fldChar w:fldCharType="begin"/>
            </w:r>
            <w:r w:rsidR="003A5B73">
              <w:rPr>
                <w:noProof/>
                <w:webHidden/>
              </w:rPr>
              <w:instrText xml:space="preserve"> PAGEREF _Toc465124083 \h </w:instrText>
            </w:r>
            <w:r w:rsidR="003A5B73">
              <w:rPr>
                <w:noProof/>
                <w:webHidden/>
              </w:rPr>
            </w:r>
            <w:r w:rsidR="003A5B73">
              <w:rPr>
                <w:noProof/>
                <w:webHidden/>
              </w:rPr>
              <w:fldChar w:fldCharType="separate"/>
            </w:r>
            <w:r w:rsidR="003A5B73">
              <w:rPr>
                <w:noProof/>
                <w:webHidden/>
              </w:rPr>
              <w:t>10-49</w:t>
            </w:r>
            <w:r w:rsidR="003A5B73">
              <w:rPr>
                <w:noProof/>
                <w:webHidden/>
              </w:rPr>
              <w:fldChar w:fldCharType="end"/>
            </w:r>
          </w:hyperlink>
        </w:p>
        <w:p w14:paraId="2B676F4B" w14:textId="04738372" w:rsidR="003A5B73" w:rsidRDefault="00CD539D">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084" w:history="1">
            <w:r w:rsidR="003A5B73" w:rsidRPr="006B2ADB">
              <w:rPr>
                <w:rStyle w:val="Hyperlink"/>
                <w:noProof/>
              </w:rPr>
              <w:t>11</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Appendix D: Photo of Circuit</w:t>
            </w:r>
            <w:r w:rsidR="003A5B73">
              <w:rPr>
                <w:noProof/>
                <w:webHidden/>
              </w:rPr>
              <w:tab/>
            </w:r>
            <w:r w:rsidR="003A5B73">
              <w:rPr>
                <w:noProof/>
                <w:webHidden/>
              </w:rPr>
              <w:fldChar w:fldCharType="begin"/>
            </w:r>
            <w:r w:rsidR="003A5B73">
              <w:rPr>
                <w:noProof/>
                <w:webHidden/>
              </w:rPr>
              <w:instrText xml:space="preserve"> PAGEREF _Toc465124084 \h </w:instrText>
            </w:r>
            <w:r w:rsidR="003A5B73">
              <w:rPr>
                <w:noProof/>
                <w:webHidden/>
              </w:rPr>
            </w:r>
            <w:r w:rsidR="003A5B73">
              <w:rPr>
                <w:noProof/>
                <w:webHidden/>
              </w:rPr>
              <w:fldChar w:fldCharType="separate"/>
            </w:r>
            <w:r w:rsidR="003A5B73">
              <w:rPr>
                <w:noProof/>
                <w:webHidden/>
              </w:rPr>
              <w:t>11-50</w:t>
            </w:r>
            <w:r w:rsidR="003A5B73">
              <w:rPr>
                <w:noProof/>
                <w:webHidden/>
              </w:rPr>
              <w:fldChar w:fldCharType="end"/>
            </w:r>
          </w:hyperlink>
        </w:p>
        <w:p w14:paraId="3A256238" w14:textId="160C608C" w:rsidR="003A5B73" w:rsidRDefault="00CD539D">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085" w:history="1">
            <w:r w:rsidR="003A5B73" w:rsidRPr="006B2ADB">
              <w:rPr>
                <w:rStyle w:val="Hyperlink"/>
                <w:noProof/>
              </w:rPr>
              <w:t>12</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Appendix E: Calculations</w:t>
            </w:r>
            <w:r w:rsidR="003A5B73">
              <w:rPr>
                <w:noProof/>
                <w:webHidden/>
              </w:rPr>
              <w:tab/>
            </w:r>
            <w:r w:rsidR="003A5B73">
              <w:rPr>
                <w:noProof/>
                <w:webHidden/>
              </w:rPr>
              <w:fldChar w:fldCharType="begin"/>
            </w:r>
            <w:r w:rsidR="003A5B73">
              <w:rPr>
                <w:noProof/>
                <w:webHidden/>
              </w:rPr>
              <w:instrText xml:space="preserve"> PAGEREF _Toc465124085 \h </w:instrText>
            </w:r>
            <w:r w:rsidR="003A5B73">
              <w:rPr>
                <w:noProof/>
                <w:webHidden/>
              </w:rPr>
            </w:r>
            <w:r w:rsidR="003A5B73">
              <w:rPr>
                <w:noProof/>
                <w:webHidden/>
              </w:rPr>
              <w:fldChar w:fldCharType="separate"/>
            </w:r>
            <w:r w:rsidR="003A5B73">
              <w:rPr>
                <w:noProof/>
                <w:webHidden/>
              </w:rPr>
              <w:t>12-52</w:t>
            </w:r>
            <w:r w:rsidR="003A5B73">
              <w:rPr>
                <w:noProof/>
                <w:webHidden/>
              </w:rPr>
              <w:fldChar w:fldCharType="end"/>
            </w:r>
          </w:hyperlink>
        </w:p>
        <w:p w14:paraId="4735CD3E" w14:textId="58125FA6" w:rsidR="003A5B73" w:rsidRDefault="00CD539D">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124086" w:history="1">
            <w:r w:rsidR="003A5B73" w:rsidRPr="006B2ADB">
              <w:rPr>
                <w:rStyle w:val="Hyperlink"/>
                <w:noProof/>
              </w:rPr>
              <w:t>12.1</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Appendix E.1:  Transformers</w:t>
            </w:r>
            <w:r w:rsidR="003A5B73">
              <w:rPr>
                <w:noProof/>
                <w:webHidden/>
              </w:rPr>
              <w:tab/>
            </w:r>
            <w:r w:rsidR="003A5B73">
              <w:rPr>
                <w:noProof/>
                <w:webHidden/>
              </w:rPr>
              <w:fldChar w:fldCharType="begin"/>
            </w:r>
            <w:r w:rsidR="003A5B73">
              <w:rPr>
                <w:noProof/>
                <w:webHidden/>
              </w:rPr>
              <w:instrText xml:space="preserve"> PAGEREF _Toc465124086 \h </w:instrText>
            </w:r>
            <w:r w:rsidR="003A5B73">
              <w:rPr>
                <w:noProof/>
                <w:webHidden/>
              </w:rPr>
            </w:r>
            <w:r w:rsidR="003A5B73">
              <w:rPr>
                <w:noProof/>
                <w:webHidden/>
              </w:rPr>
              <w:fldChar w:fldCharType="separate"/>
            </w:r>
            <w:r w:rsidR="003A5B73">
              <w:rPr>
                <w:noProof/>
                <w:webHidden/>
              </w:rPr>
              <w:t>12-52</w:t>
            </w:r>
            <w:r w:rsidR="003A5B73">
              <w:rPr>
                <w:noProof/>
                <w:webHidden/>
              </w:rPr>
              <w:fldChar w:fldCharType="end"/>
            </w:r>
          </w:hyperlink>
        </w:p>
        <w:p w14:paraId="760FA7A0" w14:textId="7CF049C5" w:rsidR="003A5B73" w:rsidRDefault="00CD539D">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124087" w:history="1">
            <w:r w:rsidR="003A5B73" w:rsidRPr="006B2ADB">
              <w:rPr>
                <w:rStyle w:val="Hyperlink"/>
                <w:noProof/>
              </w:rPr>
              <w:t>12.2</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Appendix E.2: Rectifiers &amp; Capacitor Banks</w:t>
            </w:r>
            <w:r w:rsidR="003A5B73">
              <w:rPr>
                <w:noProof/>
                <w:webHidden/>
              </w:rPr>
              <w:tab/>
            </w:r>
            <w:r w:rsidR="003A5B73">
              <w:rPr>
                <w:noProof/>
                <w:webHidden/>
              </w:rPr>
              <w:fldChar w:fldCharType="begin"/>
            </w:r>
            <w:r w:rsidR="003A5B73">
              <w:rPr>
                <w:noProof/>
                <w:webHidden/>
              </w:rPr>
              <w:instrText xml:space="preserve"> PAGEREF _Toc465124087 \h </w:instrText>
            </w:r>
            <w:r w:rsidR="003A5B73">
              <w:rPr>
                <w:noProof/>
                <w:webHidden/>
              </w:rPr>
            </w:r>
            <w:r w:rsidR="003A5B73">
              <w:rPr>
                <w:noProof/>
                <w:webHidden/>
              </w:rPr>
              <w:fldChar w:fldCharType="separate"/>
            </w:r>
            <w:r w:rsidR="003A5B73">
              <w:rPr>
                <w:noProof/>
                <w:webHidden/>
              </w:rPr>
              <w:t>12-52</w:t>
            </w:r>
            <w:r w:rsidR="003A5B73">
              <w:rPr>
                <w:noProof/>
                <w:webHidden/>
              </w:rPr>
              <w:fldChar w:fldCharType="end"/>
            </w:r>
          </w:hyperlink>
        </w:p>
        <w:p w14:paraId="519E98BD" w14:textId="28C1D80C" w:rsidR="003A5B73" w:rsidRDefault="00CD539D">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124088" w:history="1">
            <w:r w:rsidR="003A5B73" w:rsidRPr="006B2ADB">
              <w:rPr>
                <w:rStyle w:val="Hyperlink"/>
                <w:noProof/>
              </w:rPr>
              <w:t>12.3</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Appendix E.3: Zener Constant Voltage Reference</w:t>
            </w:r>
            <w:r w:rsidR="003A5B73">
              <w:rPr>
                <w:noProof/>
                <w:webHidden/>
              </w:rPr>
              <w:tab/>
            </w:r>
            <w:r w:rsidR="003A5B73">
              <w:rPr>
                <w:noProof/>
                <w:webHidden/>
              </w:rPr>
              <w:fldChar w:fldCharType="begin"/>
            </w:r>
            <w:r w:rsidR="003A5B73">
              <w:rPr>
                <w:noProof/>
                <w:webHidden/>
              </w:rPr>
              <w:instrText xml:space="preserve"> PAGEREF _Toc465124088 \h </w:instrText>
            </w:r>
            <w:r w:rsidR="003A5B73">
              <w:rPr>
                <w:noProof/>
                <w:webHidden/>
              </w:rPr>
            </w:r>
            <w:r w:rsidR="003A5B73">
              <w:rPr>
                <w:noProof/>
                <w:webHidden/>
              </w:rPr>
              <w:fldChar w:fldCharType="separate"/>
            </w:r>
            <w:r w:rsidR="003A5B73">
              <w:rPr>
                <w:noProof/>
                <w:webHidden/>
              </w:rPr>
              <w:t>12-52</w:t>
            </w:r>
            <w:r w:rsidR="003A5B73">
              <w:rPr>
                <w:noProof/>
                <w:webHidden/>
              </w:rPr>
              <w:fldChar w:fldCharType="end"/>
            </w:r>
          </w:hyperlink>
        </w:p>
        <w:p w14:paraId="4C566EFD" w14:textId="258CA7F5" w:rsidR="003A5B73" w:rsidRDefault="00CD539D">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124089" w:history="1">
            <w:r w:rsidR="003A5B73" w:rsidRPr="006B2ADB">
              <w:rPr>
                <w:rStyle w:val="Hyperlink"/>
                <w:noProof/>
              </w:rPr>
              <w:t>12.4</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Appendix E.4: Pass Output Stage</w:t>
            </w:r>
            <w:r w:rsidR="003A5B73">
              <w:rPr>
                <w:noProof/>
                <w:webHidden/>
              </w:rPr>
              <w:tab/>
            </w:r>
            <w:r w:rsidR="003A5B73">
              <w:rPr>
                <w:noProof/>
                <w:webHidden/>
              </w:rPr>
              <w:fldChar w:fldCharType="begin"/>
            </w:r>
            <w:r w:rsidR="003A5B73">
              <w:rPr>
                <w:noProof/>
                <w:webHidden/>
              </w:rPr>
              <w:instrText xml:space="preserve"> PAGEREF _Toc465124089 \h </w:instrText>
            </w:r>
            <w:r w:rsidR="003A5B73">
              <w:rPr>
                <w:noProof/>
                <w:webHidden/>
              </w:rPr>
            </w:r>
            <w:r w:rsidR="003A5B73">
              <w:rPr>
                <w:noProof/>
                <w:webHidden/>
              </w:rPr>
              <w:fldChar w:fldCharType="separate"/>
            </w:r>
            <w:r w:rsidR="003A5B73">
              <w:rPr>
                <w:noProof/>
                <w:webHidden/>
              </w:rPr>
              <w:t>12-52</w:t>
            </w:r>
            <w:r w:rsidR="003A5B73">
              <w:rPr>
                <w:noProof/>
                <w:webHidden/>
              </w:rPr>
              <w:fldChar w:fldCharType="end"/>
            </w:r>
          </w:hyperlink>
        </w:p>
        <w:p w14:paraId="2AECC211" w14:textId="66C26211" w:rsidR="003A5B73" w:rsidRDefault="00CD539D">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124090" w:history="1">
            <w:r w:rsidR="003A5B73" w:rsidRPr="006B2ADB">
              <w:rPr>
                <w:rStyle w:val="Hyperlink"/>
                <w:noProof/>
              </w:rPr>
              <w:t>12.5</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Appendix E.5: Voltage Regulator</w:t>
            </w:r>
            <w:r w:rsidR="003A5B73">
              <w:rPr>
                <w:noProof/>
                <w:webHidden/>
              </w:rPr>
              <w:tab/>
            </w:r>
            <w:r w:rsidR="003A5B73">
              <w:rPr>
                <w:noProof/>
                <w:webHidden/>
              </w:rPr>
              <w:fldChar w:fldCharType="begin"/>
            </w:r>
            <w:r w:rsidR="003A5B73">
              <w:rPr>
                <w:noProof/>
                <w:webHidden/>
              </w:rPr>
              <w:instrText xml:space="preserve"> PAGEREF _Toc465124090 \h </w:instrText>
            </w:r>
            <w:r w:rsidR="003A5B73">
              <w:rPr>
                <w:noProof/>
                <w:webHidden/>
              </w:rPr>
            </w:r>
            <w:r w:rsidR="003A5B73">
              <w:rPr>
                <w:noProof/>
                <w:webHidden/>
              </w:rPr>
              <w:fldChar w:fldCharType="separate"/>
            </w:r>
            <w:r w:rsidR="003A5B73">
              <w:rPr>
                <w:noProof/>
                <w:webHidden/>
              </w:rPr>
              <w:t>12-52</w:t>
            </w:r>
            <w:r w:rsidR="003A5B73">
              <w:rPr>
                <w:noProof/>
                <w:webHidden/>
              </w:rPr>
              <w:fldChar w:fldCharType="end"/>
            </w:r>
          </w:hyperlink>
        </w:p>
        <w:p w14:paraId="57DDDE11" w14:textId="00A39A72" w:rsidR="003A5B73" w:rsidRDefault="00CD539D">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124091" w:history="1">
            <w:r w:rsidR="003A5B73" w:rsidRPr="006B2ADB">
              <w:rPr>
                <w:rStyle w:val="Hyperlink"/>
                <w:noProof/>
              </w:rPr>
              <w:t>12.6</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Appendix E.6: Current Limiter</w:t>
            </w:r>
            <w:r w:rsidR="003A5B73">
              <w:rPr>
                <w:noProof/>
                <w:webHidden/>
              </w:rPr>
              <w:tab/>
            </w:r>
            <w:r w:rsidR="003A5B73">
              <w:rPr>
                <w:noProof/>
                <w:webHidden/>
              </w:rPr>
              <w:fldChar w:fldCharType="begin"/>
            </w:r>
            <w:r w:rsidR="003A5B73">
              <w:rPr>
                <w:noProof/>
                <w:webHidden/>
              </w:rPr>
              <w:instrText xml:space="preserve"> PAGEREF _Toc465124091 \h </w:instrText>
            </w:r>
            <w:r w:rsidR="003A5B73">
              <w:rPr>
                <w:noProof/>
                <w:webHidden/>
              </w:rPr>
            </w:r>
            <w:r w:rsidR="003A5B73">
              <w:rPr>
                <w:noProof/>
                <w:webHidden/>
              </w:rPr>
              <w:fldChar w:fldCharType="separate"/>
            </w:r>
            <w:r w:rsidR="003A5B73">
              <w:rPr>
                <w:noProof/>
                <w:webHidden/>
              </w:rPr>
              <w:t>12-52</w:t>
            </w:r>
            <w:r w:rsidR="003A5B73">
              <w:rPr>
                <w:noProof/>
                <w:webHidden/>
              </w:rPr>
              <w:fldChar w:fldCharType="end"/>
            </w:r>
          </w:hyperlink>
        </w:p>
        <w:p w14:paraId="759D0E7C" w14:textId="07A60FDC" w:rsidR="003A5B73" w:rsidRDefault="00CD539D">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124092" w:history="1">
            <w:r w:rsidR="003A5B73" w:rsidRPr="006B2ADB">
              <w:rPr>
                <w:rStyle w:val="Hyperlink"/>
                <w:noProof/>
              </w:rPr>
              <w:t>12.7</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Appendix E.7: Arduino Interface</w:t>
            </w:r>
            <w:r w:rsidR="003A5B73">
              <w:rPr>
                <w:noProof/>
                <w:webHidden/>
              </w:rPr>
              <w:tab/>
            </w:r>
            <w:r w:rsidR="003A5B73">
              <w:rPr>
                <w:noProof/>
                <w:webHidden/>
              </w:rPr>
              <w:fldChar w:fldCharType="begin"/>
            </w:r>
            <w:r w:rsidR="003A5B73">
              <w:rPr>
                <w:noProof/>
                <w:webHidden/>
              </w:rPr>
              <w:instrText xml:space="preserve"> PAGEREF _Toc465124092 \h </w:instrText>
            </w:r>
            <w:r w:rsidR="003A5B73">
              <w:rPr>
                <w:noProof/>
                <w:webHidden/>
              </w:rPr>
            </w:r>
            <w:r w:rsidR="003A5B73">
              <w:rPr>
                <w:noProof/>
                <w:webHidden/>
              </w:rPr>
              <w:fldChar w:fldCharType="separate"/>
            </w:r>
            <w:r w:rsidR="003A5B73">
              <w:rPr>
                <w:noProof/>
                <w:webHidden/>
              </w:rPr>
              <w:t>12-52</w:t>
            </w:r>
            <w:r w:rsidR="003A5B73">
              <w:rPr>
                <w:noProof/>
                <w:webHidden/>
              </w:rPr>
              <w:fldChar w:fldCharType="end"/>
            </w:r>
          </w:hyperlink>
        </w:p>
        <w:p w14:paraId="2541A2DC" w14:textId="48671328" w:rsidR="003A5B73" w:rsidRDefault="00CD539D">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93" w:history="1">
            <w:r w:rsidR="003A5B73" w:rsidRPr="006B2ADB">
              <w:rPr>
                <w:rStyle w:val="Hyperlink"/>
                <w:noProof/>
              </w:rPr>
              <w:t>12.7.1</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PWM filter</w:t>
            </w:r>
            <w:r w:rsidR="003A5B73">
              <w:rPr>
                <w:noProof/>
                <w:webHidden/>
              </w:rPr>
              <w:tab/>
            </w:r>
            <w:r w:rsidR="003A5B73">
              <w:rPr>
                <w:noProof/>
                <w:webHidden/>
              </w:rPr>
              <w:fldChar w:fldCharType="begin"/>
            </w:r>
            <w:r w:rsidR="003A5B73">
              <w:rPr>
                <w:noProof/>
                <w:webHidden/>
              </w:rPr>
              <w:instrText xml:space="preserve"> PAGEREF _Toc465124093 \h </w:instrText>
            </w:r>
            <w:r w:rsidR="003A5B73">
              <w:rPr>
                <w:noProof/>
                <w:webHidden/>
              </w:rPr>
            </w:r>
            <w:r w:rsidR="003A5B73">
              <w:rPr>
                <w:noProof/>
                <w:webHidden/>
              </w:rPr>
              <w:fldChar w:fldCharType="separate"/>
            </w:r>
            <w:r w:rsidR="003A5B73">
              <w:rPr>
                <w:noProof/>
                <w:webHidden/>
              </w:rPr>
              <w:t>12-52</w:t>
            </w:r>
            <w:r w:rsidR="003A5B73">
              <w:rPr>
                <w:noProof/>
                <w:webHidden/>
              </w:rPr>
              <w:fldChar w:fldCharType="end"/>
            </w:r>
          </w:hyperlink>
        </w:p>
        <w:p w14:paraId="6211967B" w14:textId="5FDFD0B7" w:rsidR="003A5B73" w:rsidRDefault="00CD539D">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094" w:history="1">
            <w:r w:rsidR="003A5B73" w:rsidRPr="006B2ADB">
              <w:rPr>
                <w:rStyle w:val="Hyperlink"/>
                <w:noProof/>
              </w:rPr>
              <w:t>13</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Appendix F: Source code</w:t>
            </w:r>
            <w:r w:rsidR="003A5B73">
              <w:rPr>
                <w:noProof/>
                <w:webHidden/>
              </w:rPr>
              <w:tab/>
            </w:r>
            <w:r w:rsidR="003A5B73">
              <w:rPr>
                <w:noProof/>
                <w:webHidden/>
              </w:rPr>
              <w:fldChar w:fldCharType="begin"/>
            </w:r>
            <w:r w:rsidR="003A5B73">
              <w:rPr>
                <w:noProof/>
                <w:webHidden/>
              </w:rPr>
              <w:instrText xml:space="preserve"> PAGEREF _Toc465124094 \h </w:instrText>
            </w:r>
            <w:r w:rsidR="003A5B73">
              <w:rPr>
                <w:noProof/>
                <w:webHidden/>
              </w:rPr>
            </w:r>
            <w:r w:rsidR="003A5B73">
              <w:rPr>
                <w:noProof/>
                <w:webHidden/>
              </w:rPr>
              <w:fldChar w:fldCharType="separate"/>
            </w:r>
            <w:r w:rsidR="003A5B73">
              <w:rPr>
                <w:noProof/>
                <w:webHidden/>
              </w:rPr>
              <w:t>13-54</w:t>
            </w:r>
            <w:r w:rsidR="003A5B73">
              <w:rPr>
                <w:noProof/>
                <w:webHidden/>
              </w:rPr>
              <w:fldChar w:fldCharType="end"/>
            </w:r>
          </w:hyperlink>
        </w:p>
        <w:p w14:paraId="57C6CE3D" w14:textId="4CAD4ADE" w:rsidR="003A5B73" w:rsidRDefault="00CD539D">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095" w:history="1">
            <w:r w:rsidR="003A5B73" w:rsidRPr="006B2ADB">
              <w:rPr>
                <w:rStyle w:val="Hyperlink"/>
                <w:noProof/>
              </w:rPr>
              <w:t>14</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Appendix G: Extra information</w:t>
            </w:r>
            <w:r w:rsidR="003A5B73">
              <w:rPr>
                <w:noProof/>
                <w:webHidden/>
              </w:rPr>
              <w:tab/>
            </w:r>
            <w:r w:rsidR="003A5B73">
              <w:rPr>
                <w:noProof/>
                <w:webHidden/>
              </w:rPr>
              <w:fldChar w:fldCharType="begin"/>
            </w:r>
            <w:r w:rsidR="003A5B73">
              <w:rPr>
                <w:noProof/>
                <w:webHidden/>
              </w:rPr>
              <w:instrText xml:space="preserve"> PAGEREF _Toc465124095 \h </w:instrText>
            </w:r>
            <w:r w:rsidR="003A5B73">
              <w:rPr>
                <w:noProof/>
                <w:webHidden/>
              </w:rPr>
            </w:r>
            <w:r w:rsidR="003A5B73">
              <w:rPr>
                <w:noProof/>
                <w:webHidden/>
              </w:rPr>
              <w:fldChar w:fldCharType="separate"/>
            </w:r>
            <w:r w:rsidR="003A5B73">
              <w:rPr>
                <w:noProof/>
                <w:webHidden/>
              </w:rPr>
              <w:t>14-66</w:t>
            </w:r>
            <w:r w:rsidR="003A5B73">
              <w:rPr>
                <w:noProof/>
                <w:webHidden/>
              </w:rPr>
              <w:fldChar w:fldCharType="end"/>
            </w:r>
          </w:hyperlink>
        </w:p>
        <w:p w14:paraId="00E2E709" w14:textId="1AF01770" w:rsidR="003A5B73" w:rsidRDefault="00CD539D">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124096" w:history="1">
            <w:r w:rsidR="003A5B73" w:rsidRPr="006B2ADB">
              <w:rPr>
                <w:rStyle w:val="Hyperlink"/>
                <w:noProof/>
              </w:rPr>
              <w:t>14.1</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Voltage Gain</w:t>
            </w:r>
            <w:r w:rsidR="003A5B73">
              <w:rPr>
                <w:noProof/>
                <w:webHidden/>
              </w:rPr>
              <w:tab/>
            </w:r>
            <w:r w:rsidR="003A5B73">
              <w:rPr>
                <w:noProof/>
                <w:webHidden/>
              </w:rPr>
              <w:fldChar w:fldCharType="begin"/>
            </w:r>
            <w:r w:rsidR="003A5B73">
              <w:rPr>
                <w:noProof/>
                <w:webHidden/>
              </w:rPr>
              <w:instrText xml:space="preserve"> PAGEREF _Toc465124096 \h </w:instrText>
            </w:r>
            <w:r w:rsidR="003A5B73">
              <w:rPr>
                <w:noProof/>
                <w:webHidden/>
              </w:rPr>
            </w:r>
            <w:r w:rsidR="003A5B73">
              <w:rPr>
                <w:noProof/>
                <w:webHidden/>
              </w:rPr>
              <w:fldChar w:fldCharType="separate"/>
            </w:r>
            <w:r w:rsidR="003A5B73">
              <w:rPr>
                <w:noProof/>
                <w:webHidden/>
              </w:rPr>
              <w:t>14-66</w:t>
            </w:r>
            <w:r w:rsidR="003A5B73">
              <w:rPr>
                <w:noProof/>
                <w:webHidden/>
              </w:rPr>
              <w:fldChar w:fldCharType="end"/>
            </w:r>
          </w:hyperlink>
        </w:p>
        <w:p w14:paraId="1BC5F4D3" w14:textId="6D356990" w:rsidR="003A5B73" w:rsidRDefault="00CD539D">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124097" w:history="1">
            <w:r w:rsidR="003A5B73" w:rsidRPr="006B2ADB">
              <w:rPr>
                <w:rStyle w:val="Hyperlink"/>
                <w:noProof/>
              </w:rPr>
              <w:t>14.2</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Current Gain (transconductance)</w:t>
            </w:r>
            <w:r w:rsidR="003A5B73">
              <w:rPr>
                <w:noProof/>
                <w:webHidden/>
              </w:rPr>
              <w:tab/>
            </w:r>
            <w:r w:rsidR="003A5B73">
              <w:rPr>
                <w:noProof/>
                <w:webHidden/>
              </w:rPr>
              <w:fldChar w:fldCharType="begin"/>
            </w:r>
            <w:r w:rsidR="003A5B73">
              <w:rPr>
                <w:noProof/>
                <w:webHidden/>
              </w:rPr>
              <w:instrText xml:space="preserve"> PAGEREF _Toc465124097 \h </w:instrText>
            </w:r>
            <w:r w:rsidR="003A5B73">
              <w:rPr>
                <w:noProof/>
                <w:webHidden/>
              </w:rPr>
            </w:r>
            <w:r w:rsidR="003A5B73">
              <w:rPr>
                <w:noProof/>
                <w:webHidden/>
              </w:rPr>
              <w:fldChar w:fldCharType="separate"/>
            </w:r>
            <w:r w:rsidR="003A5B73">
              <w:rPr>
                <w:noProof/>
                <w:webHidden/>
              </w:rPr>
              <w:t>14-66</w:t>
            </w:r>
            <w:r w:rsidR="003A5B73">
              <w:rPr>
                <w:noProof/>
                <w:webHidden/>
              </w:rPr>
              <w:fldChar w:fldCharType="end"/>
            </w:r>
          </w:hyperlink>
        </w:p>
        <w:p w14:paraId="144E111B" w14:textId="0BA87849" w:rsidR="003A5B73" w:rsidRDefault="00CD539D">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124098" w:history="1">
            <w:r w:rsidR="003A5B73" w:rsidRPr="006B2ADB">
              <w:rPr>
                <w:rStyle w:val="Hyperlink"/>
                <w:noProof/>
              </w:rPr>
              <w:t>14.3</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Extra Hardware Features</w:t>
            </w:r>
            <w:r w:rsidR="003A5B73">
              <w:rPr>
                <w:noProof/>
                <w:webHidden/>
              </w:rPr>
              <w:tab/>
            </w:r>
            <w:r w:rsidR="003A5B73">
              <w:rPr>
                <w:noProof/>
                <w:webHidden/>
              </w:rPr>
              <w:fldChar w:fldCharType="begin"/>
            </w:r>
            <w:r w:rsidR="003A5B73">
              <w:rPr>
                <w:noProof/>
                <w:webHidden/>
              </w:rPr>
              <w:instrText xml:space="preserve"> PAGEREF _Toc465124098 \h </w:instrText>
            </w:r>
            <w:r w:rsidR="003A5B73">
              <w:rPr>
                <w:noProof/>
                <w:webHidden/>
              </w:rPr>
            </w:r>
            <w:r w:rsidR="003A5B73">
              <w:rPr>
                <w:noProof/>
                <w:webHidden/>
              </w:rPr>
              <w:fldChar w:fldCharType="separate"/>
            </w:r>
            <w:r w:rsidR="003A5B73">
              <w:rPr>
                <w:noProof/>
                <w:webHidden/>
              </w:rPr>
              <w:t>14-66</w:t>
            </w:r>
            <w:r w:rsidR="003A5B73">
              <w:rPr>
                <w:noProof/>
                <w:webHidden/>
              </w:rPr>
              <w:fldChar w:fldCharType="end"/>
            </w:r>
          </w:hyperlink>
        </w:p>
        <w:p w14:paraId="11F2FE9C" w14:textId="6CBC7126" w:rsidR="003A5B73" w:rsidRDefault="00CD539D">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99" w:history="1">
            <w:r w:rsidR="003A5B73" w:rsidRPr="006B2ADB">
              <w:rPr>
                <w:rStyle w:val="Hyperlink"/>
                <w:noProof/>
              </w:rPr>
              <w:t>14.3.1</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Battery charging profiles</w:t>
            </w:r>
            <w:r w:rsidR="003A5B73">
              <w:rPr>
                <w:noProof/>
                <w:webHidden/>
              </w:rPr>
              <w:tab/>
            </w:r>
            <w:r w:rsidR="003A5B73">
              <w:rPr>
                <w:noProof/>
                <w:webHidden/>
              </w:rPr>
              <w:fldChar w:fldCharType="begin"/>
            </w:r>
            <w:r w:rsidR="003A5B73">
              <w:rPr>
                <w:noProof/>
                <w:webHidden/>
              </w:rPr>
              <w:instrText xml:space="preserve"> PAGEREF _Toc465124099 \h </w:instrText>
            </w:r>
            <w:r w:rsidR="003A5B73">
              <w:rPr>
                <w:noProof/>
                <w:webHidden/>
              </w:rPr>
            </w:r>
            <w:r w:rsidR="003A5B73">
              <w:rPr>
                <w:noProof/>
                <w:webHidden/>
              </w:rPr>
              <w:fldChar w:fldCharType="separate"/>
            </w:r>
            <w:r w:rsidR="003A5B73">
              <w:rPr>
                <w:noProof/>
                <w:webHidden/>
              </w:rPr>
              <w:t>14-66</w:t>
            </w:r>
            <w:r w:rsidR="003A5B73">
              <w:rPr>
                <w:noProof/>
                <w:webHidden/>
              </w:rPr>
              <w:fldChar w:fldCharType="end"/>
            </w:r>
          </w:hyperlink>
        </w:p>
        <w:p w14:paraId="321E4E93" w14:textId="403879B4" w:rsidR="003A5B73" w:rsidRDefault="00CD539D">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100" w:history="1">
            <w:r w:rsidR="003A5B73" w:rsidRPr="006B2ADB">
              <w:rPr>
                <w:rStyle w:val="Hyperlink"/>
                <w:noProof/>
              </w:rPr>
              <w:t>15</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Figures</w:t>
            </w:r>
            <w:r w:rsidR="003A5B73">
              <w:rPr>
                <w:noProof/>
                <w:webHidden/>
              </w:rPr>
              <w:tab/>
            </w:r>
            <w:r w:rsidR="003A5B73">
              <w:rPr>
                <w:noProof/>
                <w:webHidden/>
              </w:rPr>
              <w:fldChar w:fldCharType="begin"/>
            </w:r>
            <w:r w:rsidR="003A5B73">
              <w:rPr>
                <w:noProof/>
                <w:webHidden/>
              </w:rPr>
              <w:instrText xml:space="preserve"> PAGEREF _Toc465124100 \h </w:instrText>
            </w:r>
            <w:r w:rsidR="003A5B73">
              <w:rPr>
                <w:noProof/>
                <w:webHidden/>
              </w:rPr>
            </w:r>
            <w:r w:rsidR="003A5B73">
              <w:rPr>
                <w:noProof/>
                <w:webHidden/>
              </w:rPr>
              <w:fldChar w:fldCharType="separate"/>
            </w:r>
            <w:r w:rsidR="003A5B73">
              <w:rPr>
                <w:noProof/>
                <w:webHidden/>
              </w:rPr>
              <w:t>15-66</w:t>
            </w:r>
            <w:r w:rsidR="003A5B73">
              <w:rPr>
                <w:noProof/>
                <w:webHidden/>
              </w:rPr>
              <w:fldChar w:fldCharType="end"/>
            </w:r>
          </w:hyperlink>
        </w:p>
        <w:p w14:paraId="4FB91975" w14:textId="7456C52B" w:rsidR="003A5B73" w:rsidRDefault="00CD539D">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101" w:history="1">
            <w:r w:rsidR="003A5B73" w:rsidRPr="006B2ADB">
              <w:rPr>
                <w:rStyle w:val="Hyperlink"/>
                <w:noProof/>
              </w:rPr>
              <w:t>16</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Glossary</w:t>
            </w:r>
            <w:r w:rsidR="003A5B73">
              <w:rPr>
                <w:noProof/>
                <w:webHidden/>
              </w:rPr>
              <w:tab/>
            </w:r>
            <w:r w:rsidR="003A5B73">
              <w:rPr>
                <w:noProof/>
                <w:webHidden/>
              </w:rPr>
              <w:fldChar w:fldCharType="begin"/>
            </w:r>
            <w:r w:rsidR="003A5B73">
              <w:rPr>
                <w:noProof/>
                <w:webHidden/>
              </w:rPr>
              <w:instrText xml:space="preserve"> PAGEREF _Toc465124101 \h </w:instrText>
            </w:r>
            <w:r w:rsidR="003A5B73">
              <w:rPr>
                <w:noProof/>
                <w:webHidden/>
              </w:rPr>
            </w:r>
            <w:r w:rsidR="003A5B73">
              <w:rPr>
                <w:noProof/>
                <w:webHidden/>
              </w:rPr>
              <w:fldChar w:fldCharType="separate"/>
            </w:r>
            <w:r w:rsidR="003A5B73">
              <w:rPr>
                <w:noProof/>
                <w:webHidden/>
              </w:rPr>
              <w:t>16-68</w:t>
            </w:r>
            <w:r w:rsidR="003A5B73">
              <w:rPr>
                <w:noProof/>
                <w:webHidden/>
              </w:rPr>
              <w:fldChar w:fldCharType="end"/>
            </w:r>
          </w:hyperlink>
        </w:p>
        <w:p w14:paraId="0B127A9B" w14:textId="60523CAA" w:rsidR="003A5B73" w:rsidRDefault="00CD539D">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102" w:history="1">
            <w:r w:rsidR="003A5B73" w:rsidRPr="006B2ADB">
              <w:rPr>
                <w:rStyle w:val="Hyperlink"/>
                <w:noProof/>
              </w:rPr>
              <w:t>17</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Index</w:t>
            </w:r>
            <w:r w:rsidR="003A5B73">
              <w:rPr>
                <w:noProof/>
                <w:webHidden/>
              </w:rPr>
              <w:tab/>
            </w:r>
            <w:r w:rsidR="003A5B73">
              <w:rPr>
                <w:noProof/>
                <w:webHidden/>
              </w:rPr>
              <w:fldChar w:fldCharType="begin"/>
            </w:r>
            <w:r w:rsidR="003A5B73">
              <w:rPr>
                <w:noProof/>
                <w:webHidden/>
              </w:rPr>
              <w:instrText xml:space="preserve"> PAGEREF _Toc465124102 \h </w:instrText>
            </w:r>
            <w:r w:rsidR="003A5B73">
              <w:rPr>
                <w:noProof/>
                <w:webHidden/>
              </w:rPr>
            </w:r>
            <w:r w:rsidR="003A5B73">
              <w:rPr>
                <w:noProof/>
                <w:webHidden/>
              </w:rPr>
              <w:fldChar w:fldCharType="separate"/>
            </w:r>
            <w:r w:rsidR="003A5B73">
              <w:rPr>
                <w:noProof/>
                <w:webHidden/>
              </w:rPr>
              <w:t>17-68</w:t>
            </w:r>
            <w:r w:rsidR="003A5B73">
              <w:rPr>
                <w:noProof/>
                <w:webHidden/>
              </w:rPr>
              <w:fldChar w:fldCharType="end"/>
            </w:r>
          </w:hyperlink>
        </w:p>
        <w:p w14:paraId="5EF6470D" w14:textId="07E00F8F" w:rsidR="003A5B73" w:rsidRDefault="00CD539D">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103" w:history="1">
            <w:r w:rsidR="003A5B73" w:rsidRPr="006B2ADB">
              <w:rPr>
                <w:rStyle w:val="Hyperlink"/>
                <w:noProof/>
              </w:rPr>
              <w:t>18</w:t>
            </w:r>
            <w:r w:rsidR="003A5B73">
              <w:rPr>
                <w:rFonts w:asciiTheme="minorHAnsi" w:eastAsiaTheme="minorEastAsia" w:hAnsiTheme="minorHAnsi" w:cstheme="minorBidi"/>
                <w:noProof/>
                <w:sz w:val="22"/>
                <w:szCs w:val="22"/>
                <w:lang w:val="en-ZA" w:eastAsia="en-ZA"/>
              </w:rPr>
              <w:tab/>
            </w:r>
            <w:r w:rsidR="003A5B73" w:rsidRPr="006B2ADB">
              <w:rPr>
                <w:rStyle w:val="Hyperlink"/>
                <w:noProof/>
              </w:rPr>
              <w:t>Bibliography</w:t>
            </w:r>
            <w:r w:rsidR="003A5B73">
              <w:rPr>
                <w:noProof/>
                <w:webHidden/>
              </w:rPr>
              <w:tab/>
            </w:r>
            <w:r w:rsidR="003A5B73">
              <w:rPr>
                <w:noProof/>
                <w:webHidden/>
              </w:rPr>
              <w:fldChar w:fldCharType="begin"/>
            </w:r>
            <w:r w:rsidR="003A5B73">
              <w:rPr>
                <w:noProof/>
                <w:webHidden/>
              </w:rPr>
              <w:instrText xml:space="preserve"> PAGEREF _Toc465124103 \h </w:instrText>
            </w:r>
            <w:r w:rsidR="003A5B73">
              <w:rPr>
                <w:noProof/>
                <w:webHidden/>
              </w:rPr>
            </w:r>
            <w:r w:rsidR="003A5B73">
              <w:rPr>
                <w:noProof/>
                <w:webHidden/>
              </w:rPr>
              <w:fldChar w:fldCharType="separate"/>
            </w:r>
            <w:r w:rsidR="003A5B73">
              <w:rPr>
                <w:noProof/>
                <w:webHidden/>
              </w:rPr>
              <w:t>18-69</w:t>
            </w:r>
            <w:r w:rsidR="003A5B73">
              <w:rPr>
                <w:noProof/>
                <w:webHidden/>
              </w:rPr>
              <w:fldChar w:fldCharType="end"/>
            </w:r>
          </w:hyperlink>
        </w:p>
        <w:p w14:paraId="17F21A1C" w14:textId="15573F88" w:rsidR="0000011F" w:rsidRPr="00171207" w:rsidRDefault="0000011F" w:rsidP="00171207">
          <w:pPr>
            <w:rPr>
              <w:b/>
              <w:bCs/>
              <w:noProof/>
            </w:rPr>
          </w:pPr>
          <w:r>
            <w:rPr>
              <w:b/>
              <w:bCs/>
              <w:noProof/>
            </w:rPr>
            <w:fldChar w:fldCharType="end"/>
          </w:r>
        </w:p>
      </w:sdtContent>
    </w:sdt>
    <w:p w14:paraId="3DE070E6" w14:textId="77777777" w:rsidR="00793D25" w:rsidRDefault="00793D25">
      <w:pPr>
        <w:spacing w:line="240" w:lineRule="auto"/>
        <w:ind w:firstLine="0"/>
        <w:jc w:val="left"/>
        <w:rPr>
          <w:rFonts w:ascii="cmbx12" w:hAnsi="cmbx12" w:cs="Arial"/>
          <w:bCs/>
          <w:sz w:val="28"/>
          <w:szCs w:val="32"/>
        </w:rPr>
      </w:pPr>
      <w:r>
        <w:br w:type="page"/>
      </w:r>
    </w:p>
    <w:p w14:paraId="66580164" w14:textId="77777777" w:rsidR="00925F2D" w:rsidRDefault="00925F2D" w:rsidP="0000011F">
      <w:pPr>
        <w:pStyle w:val="Heading1"/>
      </w:pPr>
      <w:bookmarkStart w:id="3" w:name="_Toc465124014"/>
      <w:r>
        <w:lastRenderedPageBreak/>
        <w:t xml:space="preserve">List of </w:t>
      </w:r>
      <w:r w:rsidRPr="00793D25">
        <w:t>Abbreviations</w:t>
      </w:r>
      <w:bookmarkEnd w:id="3"/>
    </w:p>
    <w:p w14:paraId="593A515D" w14:textId="77777777" w:rsidR="00331A90" w:rsidRDefault="00331A90" w:rsidP="00331A90">
      <w:pPr>
        <w:pStyle w:val="ListParagraph"/>
        <w:numPr>
          <w:ilvl w:val="0"/>
          <w:numId w:val="15"/>
        </w:numPr>
        <w:spacing w:line="240" w:lineRule="auto"/>
        <w:jc w:val="left"/>
      </w:pPr>
      <w:r>
        <w:t>PCB – Printed Circuit Board</w:t>
      </w:r>
    </w:p>
    <w:p w14:paraId="2D50362D" w14:textId="77777777" w:rsidR="00641370" w:rsidRDefault="00641370" w:rsidP="00331A90">
      <w:pPr>
        <w:pStyle w:val="ListParagraph"/>
        <w:numPr>
          <w:ilvl w:val="0"/>
          <w:numId w:val="15"/>
        </w:numPr>
        <w:spacing w:line="240" w:lineRule="auto"/>
        <w:jc w:val="left"/>
      </w:pPr>
      <w:r>
        <w:t>SMPS – Switched Mode Power Supplies</w:t>
      </w:r>
    </w:p>
    <w:p w14:paraId="793B2A92" w14:textId="77777777" w:rsidR="00A40684" w:rsidRDefault="00A40684" w:rsidP="00331A90">
      <w:pPr>
        <w:pStyle w:val="ListParagraph"/>
        <w:numPr>
          <w:ilvl w:val="0"/>
          <w:numId w:val="15"/>
        </w:numPr>
        <w:spacing w:line="240" w:lineRule="auto"/>
        <w:jc w:val="left"/>
      </w:pPr>
      <w:r>
        <w:t>NiMH – Nickel-Metal Hydride</w:t>
      </w:r>
    </w:p>
    <w:p w14:paraId="6DDD1527" w14:textId="77777777" w:rsidR="00A40684" w:rsidRDefault="00A40684" w:rsidP="00331A90">
      <w:pPr>
        <w:pStyle w:val="ListParagraph"/>
        <w:numPr>
          <w:ilvl w:val="0"/>
          <w:numId w:val="15"/>
        </w:numPr>
        <w:spacing w:line="240" w:lineRule="auto"/>
        <w:jc w:val="left"/>
      </w:pPr>
      <w:r>
        <w:t>Pb – Lead</w:t>
      </w:r>
    </w:p>
    <w:p w14:paraId="55816B95" w14:textId="77777777" w:rsidR="00A40684" w:rsidRDefault="00A40684" w:rsidP="00331A90">
      <w:pPr>
        <w:pStyle w:val="ListParagraph"/>
        <w:numPr>
          <w:ilvl w:val="0"/>
          <w:numId w:val="15"/>
        </w:numPr>
        <w:spacing w:line="240" w:lineRule="auto"/>
        <w:jc w:val="left"/>
      </w:pPr>
      <w:r>
        <w:t xml:space="preserve">Li </w:t>
      </w:r>
      <w:r w:rsidR="002D1595">
        <w:t>–</w:t>
      </w:r>
      <w:r>
        <w:t xml:space="preserve"> Lithium</w:t>
      </w:r>
    </w:p>
    <w:p w14:paraId="61091B0E" w14:textId="77777777" w:rsidR="002D1595" w:rsidRDefault="002D1595" w:rsidP="00331A90">
      <w:pPr>
        <w:pStyle w:val="ListParagraph"/>
        <w:numPr>
          <w:ilvl w:val="0"/>
          <w:numId w:val="15"/>
        </w:numPr>
        <w:spacing w:line="240" w:lineRule="auto"/>
        <w:jc w:val="left"/>
      </w:pPr>
      <w:r>
        <w:t>RC – Resistor Capacitor</w:t>
      </w:r>
    </w:p>
    <w:p w14:paraId="355FBF74" w14:textId="09D72FE9" w:rsidR="002D1595" w:rsidRDefault="002D1595" w:rsidP="00331A90">
      <w:pPr>
        <w:pStyle w:val="ListParagraph"/>
        <w:numPr>
          <w:ilvl w:val="0"/>
          <w:numId w:val="15"/>
        </w:numPr>
        <w:spacing w:line="240" w:lineRule="auto"/>
        <w:jc w:val="left"/>
      </w:pPr>
      <w:r>
        <w:t>LPF – Low Pass Filters</w:t>
      </w:r>
    </w:p>
    <w:p w14:paraId="1F55BB76" w14:textId="1497F0EF" w:rsidR="002962C3" w:rsidRDefault="002962C3" w:rsidP="00331A90">
      <w:pPr>
        <w:pStyle w:val="ListParagraph"/>
        <w:numPr>
          <w:ilvl w:val="0"/>
          <w:numId w:val="15"/>
        </w:numPr>
        <w:spacing w:line="240" w:lineRule="auto"/>
        <w:jc w:val="left"/>
      </w:pPr>
      <w:r>
        <w:t>PSRR - Power Supply Rejection Ratio</w:t>
      </w:r>
    </w:p>
    <w:p w14:paraId="3540970A" w14:textId="77777777" w:rsidR="00331A90" w:rsidRDefault="00331A90" w:rsidP="00331A90">
      <w:pPr>
        <w:spacing w:line="240" w:lineRule="auto"/>
        <w:ind w:firstLine="0"/>
        <w:jc w:val="left"/>
      </w:pPr>
      <w:r>
        <w:br w:type="page"/>
      </w:r>
    </w:p>
    <w:p w14:paraId="09EF2291" w14:textId="77777777" w:rsidR="00331A90" w:rsidRDefault="00331A90">
      <w:pPr>
        <w:spacing w:line="240" w:lineRule="auto"/>
        <w:ind w:firstLine="0"/>
        <w:jc w:val="left"/>
        <w:rPr>
          <w:rFonts w:ascii="cmbx12" w:hAnsi="cmbx12" w:cs="Arial"/>
          <w:bCs/>
          <w:sz w:val="28"/>
          <w:szCs w:val="32"/>
        </w:rPr>
      </w:pPr>
    </w:p>
    <w:p w14:paraId="360DD68A" w14:textId="77777777" w:rsidR="00925F2D" w:rsidRDefault="00925F2D" w:rsidP="0000011F">
      <w:pPr>
        <w:pStyle w:val="Heading1"/>
      </w:pPr>
      <w:bookmarkStart w:id="4" w:name="_Toc465124015"/>
      <w:r>
        <w:t>Introduction</w:t>
      </w:r>
      <w:bookmarkEnd w:id="4"/>
    </w:p>
    <w:p w14:paraId="4BEC3902" w14:textId="77777777" w:rsidR="0036727C" w:rsidRDefault="0036727C" w:rsidP="00F277E2">
      <w:r>
        <w:t>The aim of this project is to build a power supply to satisfy a client’s requirements. It must have minimal ripple, as well as constant voltage a</w:t>
      </w:r>
      <w:r w:rsidR="00BE1AFF">
        <w:t>nd</w:t>
      </w:r>
      <w:r>
        <w:t xml:space="preserve"> current mode.</w:t>
      </w:r>
      <w:r w:rsidR="00BE1AFF">
        <w:t xml:space="preserve"> It must also be built using analogue components such as op amps, but not ICs such as voltage regulators (</w:t>
      </w:r>
      <w:r w:rsidR="00C55CAB">
        <w:t>e.g.</w:t>
      </w:r>
      <w:r w:rsidR="00BE1AFF">
        <w:t xml:space="preserve"> LM317). There are components</w:t>
      </w:r>
      <w:r w:rsidR="007734D2">
        <w:t xml:space="preserve"> provided</w:t>
      </w:r>
      <w:r w:rsidR="00BE1AFF">
        <w:t>, but it is up to the designer what they use. They may use components provided by the Stellenbosch University store room, or source their own.</w:t>
      </w:r>
    </w:p>
    <w:p w14:paraId="4053E981" w14:textId="77777777" w:rsidR="00BE1AFF" w:rsidRDefault="00BE1AFF" w:rsidP="00F277E2"/>
    <w:p w14:paraId="6E31C34A" w14:textId="77777777" w:rsidR="00BE1AFF" w:rsidRDefault="00BE1AFF" w:rsidP="00F277E2">
      <w:r>
        <w:t xml:space="preserve">The power supply is the heart of all electronic devices. An understanding is crucial in understanding the non-linear effects, responses and ways a power supply can affect a product. Power supply design is very broad, and two directions which benefit relatively equally, albeit differently, from a project like this, are either ultra-low powered, or high powered applications. </w:t>
      </w:r>
    </w:p>
    <w:p w14:paraId="061DEE64" w14:textId="77777777" w:rsidR="00697172" w:rsidRDefault="00697172" w:rsidP="00F277E2"/>
    <w:p w14:paraId="454F1339" w14:textId="77777777" w:rsidR="00697172" w:rsidRDefault="00697172" w:rsidP="00F277E2">
      <w:r>
        <w:t xml:space="preserve">Lastly, there will be a limited time frame to complete this project, which simulates industry conditions, and is mostly meant to educate the designer him/herself, by overcoming pitfalls the designer is mostly unprepared for. Such pitfalls one really only overcomes through experience, and it is a good </w:t>
      </w:r>
      <w:r w:rsidR="00641370">
        <w:t>precursor to a future in the industrial or academic world.</w:t>
      </w:r>
    </w:p>
    <w:p w14:paraId="251E3657" w14:textId="185ED4A9" w:rsidR="00697172" w:rsidRDefault="00697172">
      <w:pPr>
        <w:spacing w:line="240" w:lineRule="auto"/>
        <w:ind w:firstLine="0"/>
        <w:jc w:val="left"/>
      </w:pPr>
    </w:p>
    <w:p w14:paraId="09110781" w14:textId="54B3EF24" w:rsidR="00B9646B" w:rsidRDefault="00B9646B">
      <w:pPr>
        <w:spacing w:line="240" w:lineRule="auto"/>
        <w:ind w:firstLine="0"/>
        <w:jc w:val="left"/>
      </w:pPr>
    </w:p>
    <w:p w14:paraId="15EA2254" w14:textId="5A4C60C2" w:rsidR="00B9646B" w:rsidRDefault="00B9646B" w:rsidP="00B9646B">
      <w:pPr>
        <w:spacing w:line="240" w:lineRule="auto"/>
        <w:ind w:firstLine="0"/>
        <w:jc w:val="center"/>
      </w:pPr>
      <w:r>
        <w:t>Design -&gt; Analyse -&gt; Build -&gt; Measure -&gt; Repeat</w:t>
      </w:r>
    </w:p>
    <w:p w14:paraId="13176A5F" w14:textId="77777777" w:rsidR="00631862" w:rsidRDefault="00631862">
      <w:pPr>
        <w:spacing w:line="240" w:lineRule="auto"/>
        <w:ind w:firstLine="0"/>
        <w:jc w:val="left"/>
        <w:rPr>
          <w:rFonts w:ascii="cmbx12" w:hAnsi="cmbx12" w:cs="Arial"/>
          <w:bCs/>
          <w:sz w:val="28"/>
          <w:szCs w:val="32"/>
        </w:rPr>
      </w:pPr>
      <w:r>
        <w:br w:type="page"/>
      </w:r>
    </w:p>
    <w:p w14:paraId="04586BEC" w14:textId="77777777" w:rsidR="00697172" w:rsidRDefault="00697172" w:rsidP="00697172">
      <w:pPr>
        <w:pStyle w:val="Heading1"/>
      </w:pPr>
      <w:bookmarkStart w:id="5" w:name="_Toc465124016"/>
      <w:r>
        <w:lastRenderedPageBreak/>
        <w:t>Problem Statement</w:t>
      </w:r>
      <w:bookmarkEnd w:id="5"/>
    </w:p>
    <w:p w14:paraId="4F30F30F" w14:textId="77777777" w:rsidR="00697172" w:rsidRDefault="00697172" w:rsidP="00697172">
      <w:pPr>
        <w:pStyle w:val="Firstparagraph"/>
      </w:pPr>
      <w:r>
        <w:t>The design of the power supply will overcome the following problems:</w:t>
      </w:r>
    </w:p>
    <w:p w14:paraId="23E95460" w14:textId="77777777" w:rsidR="00697172" w:rsidRDefault="00697172" w:rsidP="00697172">
      <w:pPr>
        <w:pStyle w:val="ListParagraph"/>
        <w:numPr>
          <w:ilvl w:val="0"/>
          <w:numId w:val="16"/>
        </w:numPr>
      </w:pPr>
      <w:r>
        <w:t>Low ripple</w:t>
      </w:r>
    </w:p>
    <w:p w14:paraId="4956BD1E" w14:textId="77777777" w:rsidR="00697172" w:rsidRDefault="00697172" w:rsidP="00697172">
      <w:pPr>
        <w:pStyle w:val="ListParagraph"/>
        <w:numPr>
          <w:ilvl w:val="0"/>
          <w:numId w:val="16"/>
        </w:numPr>
        <w:spacing w:line="240" w:lineRule="auto"/>
        <w:jc w:val="left"/>
      </w:pPr>
      <w:r>
        <w:t>It is required to provide 1A at 12V</w:t>
      </w:r>
    </w:p>
    <w:p w14:paraId="1FA2045D" w14:textId="77777777" w:rsidR="00697172" w:rsidRDefault="00697172" w:rsidP="00697172">
      <w:pPr>
        <w:pStyle w:val="ListParagraph"/>
        <w:numPr>
          <w:ilvl w:val="0"/>
          <w:numId w:val="16"/>
        </w:numPr>
        <w:spacing w:line="240" w:lineRule="auto"/>
        <w:jc w:val="left"/>
      </w:pPr>
      <w:r>
        <w:t>It is required to provide 500mA at 14V</w:t>
      </w:r>
    </w:p>
    <w:p w14:paraId="258E1CCF" w14:textId="77777777" w:rsidR="00697172" w:rsidRDefault="00697172" w:rsidP="00697172">
      <w:pPr>
        <w:pStyle w:val="ListParagraph"/>
        <w:numPr>
          <w:ilvl w:val="0"/>
          <w:numId w:val="16"/>
        </w:numPr>
        <w:spacing w:line="240" w:lineRule="auto"/>
        <w:jc w:val="left"/>
      </w:pPr>
      <w:r>
        <w:t xml:space="preserve">It is required to measure and set </w:t>
      </w:r>
      <w:r w:rsidR="00716870">
        <w:t>voltages</w:t>
      </w:r>
      <w:r>
        <w:t>/currents via a PC.</w:t>
      </w:r>
    </w:p>
    <w:p w14:paraId="57F3ED71" w14:textId="77777777" w:rsidR="00641370" w:rsidRDefault="00697172" w:rsidP="00641370">
      <w:pPr>
        <w:pStyle w:val="ListParagraph"/>
        <w:numPr>
          <w:ilvl w:val="0"/>
          <w:numId w:val="16"/>
        </w:numPr>
      </w:pPr>
      <w:r>
        <w:t>(Optional) Charge NiH and Pb batteries using software profiles</w:t>
      </w:r>
    </w:p>
    <w:p w14:paraId="43E8E363" w14:textId="77777777" w:rsidR="00641370" w:rsidRDefault="00641370" w:rsidP="00641370">
      <w:pPr>
        <w:pStyle w:val="ListParagraph"/>
        <w:numPr>
          <w:ilvl w:val="0"/>
          <w:numId w:val="16"/>
        </w:numPr>
      </w:pPr>
      <w:r>
        <w:t>The op amps can output max Vcc – 1.5V</w:t>
      </w:r>
    </w:p>
    <w:p w14:paraId="586836EA" w14:textId="77777777" w:rsidR="00641370" w:rsidRDefault="00641370" w:rsidP="00641370">
      <w:pPr>
        <w:pStyle w:val="ListParagraph"/>
        <w:numPr>
          <w:ilvl w:val="0"/>
          <w:numId w:val="16"/>
        </w:numPr>
      </w:pPr>
      <w:r>
        <w:t>The output stage pass transistors have a voltage drop across them (perhaps 1V).</w:t>
      </w:r>
    </w:p>
    <w:p w14:paraId="310F82B4" w14:textId="77777777" w:rsidR="00641370" w:rsidRDefault="00641370" w:rsidP="00641370">
      <w:pPr>
        <w:pStyle w:val="ListParagraph"/>
        <w:numPr>
          <w:ilvl w:val="0"/>
          <w:numId w:val="16"/>
        </w:numPr>
      </w:pPr>
      <w:r>
        <w:t xml:space="preserve">All in all, there is about a 2-3V drop to regulate unregulated </w:t>
      </w:r>
      <w:r w:rsidR="00716870">
        <w:t>voltage</w:t>
      </w:r>
      <w:r>
        <w:t xml:space="preserve"> after the diode bridge.</w:t>
      </w:r>
    </w:p>
    <w:p w14:paraId="3B16091C" w14:textId="77777777" w:rsidR="00641370" w:rsidRDefault="00641370" w:rsidP="00641370">
      <w:pPr>
        <w:pStyle w:val="ListParagraph"/>
        <w:numPr>
          <w:ilvl w:val="0"/>
          <w:numId w:val="16"/>
        </w:numPr>
      </w:pPr>
      <w:r>
        <w:t>Non-linear ef</w:t>
      </w:r>
      <w:r w:rsidR="00716870">
        <w:t>fects of op amps, transistors, Z</w:t>
      </w:r>
      <w:r>
        <w:t xml:space="preserve">eners </w:t>
      </w:r>
      <w:r w:rsidR="00716870">
        <w:t>etc.</w:t>
      </w:r>
      <w:r>
        <w:t xml:space="preserve"> </w:t>
      </w:r>
      <w:r w:rsidR="00716870">
        <w:t>must</w:t>
      </w:r>
      <w:r>
        <w:t xml:space="preserve"> be </w:t>
      </w:r>
      <w:r w:rsidR="00716870">
        <w:t>considered</w:t>
      </w:r>
    </w:p>
    <w:p w14:paraId="57684938" w14:textId="77777777" w:rsidR="00697172" w:rsidRDefault="00641370" w:rsidP="00641370">
      <w:pPr>
        <w:spacing w:line="240" w:lineRule="auto"/>
        <w:ind w:firstLine="0"/>
        <w:jc w:val="left"/>
      </w:pPr>
      <w:r>
        <w:br w:type="page"/>
      </w:r>
    </w:p>
    <w:p w14:paraId="56CDBF36" w14:textId="77777777" w:rsidR="00697172" w:rsidRDefault="00697172" w:rsidP="00697172">
      <w:pPr>
        <w:pStyle w:val="Heading1"/>
      </w:pPr>
      <w:bookmarkStart w:id="6" w:name="_Toc465124017"/>
      <w:r>
        <w:lastRenderedPageBreak/>
        <w:t>Literature Study: System</w:t>
      </w:r>
      <w:bookmarkEnd w:id="6"/>
    </w:p>
    <w:p w14:paraId="2E2D5A9A" w14:textId="77777777" w:rsidR="00697172" w:rsidRDefault="00641370" w:rsidP="00F277E2">
      <w:r>
        <w:t>Power supplies are used all over the world. There are many different kinds. Besides varying power ratings, they are divided into mainly two fields: linear and switched mode power supplies, with the latter being m</w:t>
      </w:r>
      <w:r w:rsidR="003D3656">
        <w:t>ore complicated. A note on SMPS: due to its frequency selective behaviour in choosing output current for an arbitrary load, it is quite efficient, and requires much smaller transformers as opposed to linear power supplies.</w:t>
      </w:r>
    </w:p>
    <w:p w14:paraId="1CF99393" w14:textId="77777777" w:rsidR="00DF7125" w:rsidRDefault="00DF7125" w:rsidP="00F277E2"/>
    <w:p w14:paraId="2D9F28C6" w14:textId="53FFA06A" w:rsidR="00DF7125" w:rsidRDefault="00DF7125" w:rsidP="00F277E2">
      <w:r>
        <w:t>On the other hand, SMPS are very noisy in radio applications, and rather require linear power supplies.</w:t>
      </w:r>
    </w:p>
    <w:p w14:paraId="10B9D588" w14:textId="77777777" w:rsidR="00CD539D" w:rsidRDefault="00CD539D" w:rsidP="00F277E2"/>
    <w:p w14:paraId="4DEBFA83" w14:textId="28A8FE22" w:rsidR="00DF7125" w:rsidRDefault="00CD539D" w:rsidP="00CD539D">
      <w:pPr>
        <w:ind w:firstLine="0"/>
        <w:jc w:val="center"/>
      </w:pPr>
      <w:r>
        <w:rPr>
          <w:noProof/>
          <w:lang w:val="en-ZA" w:eastAsia="en-ZA"/>
        </w:rPr>
        <w:drawing>
          <wp:inline distT="0" distB="0" distL="0" distR="0" wp14:anchorId="2C3DDDAF" wp14:editId="383729AC">
            <wp:extent cx="3390900" cy="1273075"/>
            <wp:effectExtent l="0" t="0" r="0" b="3810"/>
            <wp:docPr id="42" name="Picture 42" descr="Image result for switch mode vs linear power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switch mode vs linear power suppl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07550" cy="1279326"/>
                    </a:xfrm>
                    <a:prstGeom prst="rect">
                      <a:avLst/>
                    </a:prstGeom>
                    <a:noFill/>
                    <a:ln>
                      <a:noFill/>
                    </a:ln>
                  </pic:spPr>
                </pic:pic>
              </a:graphicData>
            </a:graphic>
          </wp:inline>
        </w:drawing>
      </w:r>
    </w:p>
    <w:p w14:paraId="34A07FA6" w14:textId="77777777" w:rsidR="00D04853" w:rsidRDefault="00925F2D" w:rsidP="0000011F">
      <w:pPr>
        <w:pStyle w:val="Heading1"/>
      </w:pPr>
      <w:bookmarkStart w:id="7" w:name="_Toc465124018"/>
      <w:r>
        <w:t>System Design</w:t>
      </w:r>
      <w:bookmarkEnd w:id="7"/>
    </w:p>
    <w:p w14:paraId="3BB6ABA5" w14:textId="45CEFB55" w:rsidR="00C51539" w:rsidRPr="00D55788" w:rsidRDefault="00D55788" w:rsidP="00C51539">
      <w:r>
        <w:t>This will include</w:t>
      </w:r>
      <w:r w:rsidR="00607392">
        <w:t xml:space="preserve"> the design, an</w:t>
      </w:r>
      <w:r w:rsidR="00716870">
        <w:t>alysis, measurements and comparisons</w:t>
      </w:r>
      <w:r w:rsidR="00607392">
        <w:t xml:space="preserve"> of theory and results</w:t>
      </w:r>
      <w:r w:rsidR="00C51539">
        <w:t xml:space="preserve"> as well as an introductory literature study</w:t>
      </w:r>
      <w:r w:rsidR="00607392">
        <w:t>.</w:t>
      </w:r>
    </w:p>
    <w:p w14:paraId="233D99B3" w14:textId="77777777" w:rsidR="00925F2D" w:rsidRDefault="00925F2D" w:rsidP="00925F2D">
      <w:pPr>
        <w:pStyle w:val="Heading2"/>
      </w:pPr>
      <w:bookmarkStart w:id="8" w:name="_Toc465124019"/>
      <w:r>
        <w:t>Transformers</w:t>
      </w:r>
      <w:bookmarkEnd w:id="8"/>
    </w:p>
    <w:p w14:paraId="0D3E356F" w14:textId="77777777" w:rsidR="00631862" w:rsidRDefault="00631862" w:rsidP="00631862">
      <w:pPr>
        <w:pStyle w:val="Heading3"/>
      </w:pPr>
      <w:bookmarkStart w:id="9" w:name="_Toc465124020"/>
      <w:r>
        <w:t>Literature Study</w:t>
      </w:r>
      <w:bookmarkEnd w:id="9"/>
    </w:p>
    <w:p w14:paraId="269488CA" w14:textId="77777777" w:rsidR="00631862" w:rsidRPr="00E64450" w:rsidRDefault="00E64450" w:rsidP="00631862">
      <w:pPr>
        <w:pStyle w:val="Firstparagraph"/>
        <w:rPr>
          <w:i/>
        </w:rPr>
      </w:pPr>
      <w:r w:rsidRPr="00E64450">
        <w:rPr>
          <w:i/>
        </w:rPr>
        <w:t>“</w:t>
      </w:r>
      <w:r w:rsidR="00607E30" w:rsidRPr="00E64450">
        <w:rPr>
          <w:i/>
        </w:rPr>
        <w:t xml:space="preserve">Michael Bay invented transformers in 1903. </w:t>
      </w:r>
      <w:r w:rsidRPr="00E64450">
        <w:rPr>
          <w:i/>
        </w:rPr>
        <w:t>“</w:t>
      </w:r>
    </w:p>
    <w:p w14:paraId="2B508054" w14:textId="77777777" w:rsidR="00631862" w:rsidRPr="00631862" w:rsidRDefault="00631862" w:rsidP="00631862">
      <w:pPr>
        <w:pStyle w:val="Heading3"/>
      </w:pPr>
      <w:bookmarkStart w:id="10" w:name="_Toc465124021"/>
      <w:r>
        <w:t>Design</w:t>
      </w:r>
      <w:bookmarkEnd w:id="10"/>
    </w:p>
    <w:p w14:paraId="4A57F347" w14:textId="77777777" w:rsidR="00925F2D" w:rsidRDefault="00DF7125" w:rsidP="00775663">
      <w:r>
        <w:t>There are two transformers provided: a 230V primary to 15V 1A secondary transformer, as well as a dual secondary 9V</w:t>
      </w:r>
      <w:r w:rsidR="00775663">
        <w:t xml:space="preserve"> 400mA</w:t>
      </w:r>
      <w:r>
        <w:t xml:space="preserve"> transformer. There are another two </w:t>
      </w:r>
      <w:r w:rsidR="00716870">
        <w:t>transformers</w:t>
      </w:r>
      <w:r>
        <w:t xml:space="preserve"> </w:t>
      </w:r>
      <w:r w:rsidR="00E64450">
        <w:t>that the designer had available:</w:t>
      </w:r>
      <w:r>
        <w:t xml:space="preserve"> a 16V dual secondary</w:t>
      </w:r>
      <w:r w:rsidR="00F277E2">
        <w:t xml:space="preserve"> (unknown current rating)</w:t>
      </w:r>
      <w:r>
        <w:t>, and a 20V 8A secondary transformer.</w:t>
      </w:r>
    </w:p>
    <w:p w14:paraId="2B1CBFB0" w14:textId="77777777" w:rsidR="007734D2" w:rsidRDefault="007734D2" w:rsidP="00775663"/>
    <w:p w14:paraId="08F29510" w14:textId="77777777" w:rsidR="007734D2" w:rsidRDefault="007734D2" w:rsidP="007734D2">
      <w:pPr>
        <w:keepNext/>
        <w:ind w:firstLine="0"/>
      </w:pPr>
      <w:r>
        <w:rPr>
          <w:noProof/>
          <w:lang w:val="en-ZA" w:eastAsia="en-ZA"/>
        </w:rPr>
        <w:lastRenderedPageBreak/>
        <w:drawing>
          <wp:inline distT="0" distB="0" distL="0" distR="0" wp14:anchorId="025E768B" wp14:editId="7CF6703C">
            <wp:extent cx="4676775" cy="2628900"/>
            <wp:effectExtent l="0" t="0" r="9525" b="0"/>
            <wp:docPr id="64" name="Picture 64" descr="C:\Users\d7rob\3II\edes\20161024_153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7rob\3II\edes\20161024_15321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5D4D3D49" w14:textId="066063C3" w:rsidR="007734D2" w:rsidRDefault="007734D2" w:rsidP="007734D2">
      <w:pPr>
        <w:pStyle w:val="Caption"/>
        <w:jc w:val="center"/>
      </w:pPr>
      <w:bookmarkStart w:id="11" w:name="_Toc465153702"/>
      <w:r>
        <w:t xml:space="preserve">Figure </w:t>
      </w:r>
      <w:r w:rsidR="000A29F7">
        <w:fldChar w:fldCharType="begin"/>
      </w:r>
      <w:r w:rsidR="000A29F7">
        <w:instrText xml:space="preserve"> STYLEREF 1 \s </w:instrText>
      </w:r>
      <w:r w:rsidR="000A29F7">
        <w:fldChar w:fldCharType="separate"/>
      </w:r>
      <w:r w:rsidR="006A3FD3">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6A3FD3">
        <w:rPr>
          <w:noProof/>
        </w:rPr>
        <w:t>1</w:t>
      </w:r>
      <w:r w:rsidR="000A29F7">
        <w:fldChar w:fldCharType="end"/>
      </w:r>
      <w:r>
        <w:t>: 15V transformer secured</w:t>
      </w:r>
      <w:bookmarkEnd w:id="11"/>
    </w:p>
    <w:p w14:paraId="7734F561" w14:textId="77777777" w:rsidR="00F277E2" w:rsidRDefault="00F277E2" w:rsidP="00775663"/>
    <w:p w14:paraId="45B67E9A" w14:textId="77777777" w:rsidR="00F277E2" w:rsidRDefault="00DF7125" w:rsidP="00775663">
      <w:pPr>
        <w:rPr>
          <w:szCs w:val="21"/>
        </w:rPr>
      </w:pPr>
      <w:r>
        <w:t xml:space="preserve">The 15V is supposed to provide the power, whilst the 9V is supposed to provide a </w:t>
      </w:r>
      <w:r w:rsidR="00F277E2">
        <w:t xml:space="preserve">stable </w:t>
      </w:r>
      <w:r>
        <w:t>differential</w:t>
      </w:r>
      <w:r w:rsidR="00F277E2">
        <w:t xml:space="preserve"> input to the op amps.</w:t>
      </w:r>
      <w:r w:rsidR="00775663">
        <w:t xml:space="preserve"> </w:t>
      </w:r>
      <w:r w:rsidR="00F277E2">
        <w:t xml:space="preserve">The reason why it might be suggested that the op amps have a differential supply is that it is specified in </w:t>
      </w:r>
      <w:r w:rsidR="00F277E2" w:rsidRPr="00F277E2">
        <w:rPr>
          <w:color w:val="FF0000"/>
        </w:rPr>
        <w:t>[insert TL081 datasheet reference]</w:t>
      </w:r>
      <w:r w:rsidR="00775663">
        <w:rPr>
          <w:color w:val="FF0000"/>
        </w:rPr>
        <w:t xml:space="preserve"> </w:t>
      </w:r>
      <w:r w:rsidR="00775663" w:rsidRPr="00775663">
        <w:t>op amps</w:t>
      </w:r>
      <w:r w:rsidR="00775663">
        <w:rPr>
          <w:color w:val="FF0000"/>
        </w:rPr>
        <w:t xml:space="preserve"> </w:t>
      </w:r>
      <w:r w:rsidR="00E64450">
        <w:t>made available to the Design 344 students</w:t>
      </w:r>
      <w:r w:rsidR="00F277E2">
        <w:rPr>
          <w:color w:val="FF0000"/>
        </w:rPr>
        <w:t xml:space="preserve"> </w:t>
      </w:r>
      <w:r w:rsidR="00F277E2">
        <w:t>that the output voltage is 1.5V from the rails.</w:t>
      </w:r>
      <w:r w:rsidR="002A73ED">
        <w:t xml:space="preserve"> If one uses ground for the negative V</w:t>
      </w:r>
      <w:r w:rsidR="002A73ED">
        <w:rPr>
          <w:vertAlign w:val="superscript"/>
        </w:rPr>
        <w:t>-</w:t>
      </w:r>
      <w:r w:rsidR="002A73ED" w:rsidRPr="002A73ED">
        <w:rPr>
          <w:vertAlign w:val="superscript"/>
        </w:rPr>
        <w:t xml:space="preserve"> </w:t>
      </w:r>
      <w:r w:rsidR="002A73ED" w:rsidRPr="002A73ED">
        <w:rPr>
          <w:szCs w:val="21"/>
        </w:rPr>
        <w:t>supply of the op amp, then</w:t>
      </w:r>
      <w:r w:rsidR="002A73ED">
        <w:rPr>
          <w:szCs w:val="21"/>
        </w:rPr>
        <w:t xml:space="preserve"> the minimum output voltage is 1.5V. </w:t>
      </w:r>
    </w:p>
    <w:p w14:paraId="0523B73C" w14:textId="77777777" w:rsidR="00C34C56" w:rsidRDefault="00C34C56" w:rsidP="00C34C56">
      <w:pPr>
        <w:pStyle w:val="Caption"/>
        <w:keepNext/>
        <w:ind w:firstLine="0"/>
      </w:pPr>
      <w:r>
        <w:rPr>
          <w:noProof/>
          <w:lang w:val="en-ZA" w:eastAsia="en-ZA"/>
        </w:rPr>
        <w:drawing>
          <wp:inline distT="0" distB="0" distL="0" distR="0" wp14:anchorId="153CA16B" wp14:editId="52093467">
            <wp:extent cx="4676775" cy="2628900"/>
            <wp:effectExtent l="0" t="0" r="9525" b="0"/>
            <wp:docPr id="65" name="Picture 65" descr="C:\Users\d7rob\3II\edes\20161024_153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7rob\3II\edes\20161024_153319.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463931BE" w14:textId="347AD6BF" w:rsidR="00C34C56" w:rsidRDefault="00C34C56" w:rsidP="00C34C56">
      <w:pPr>
        <w:pStyle w:val="Caption"/>
        <w:jc w:val="center"/>
      </w:pPr>
      <w:bookmarkStart w:id="12" w:name="_Toc465153703"/>
      <w:r>
        <w:t xml:space="preserve">Figure </w:t>
      </w:r>
      <w:r w:rsidR="000A29F7">
        <w:fldChar w:fldCharType="begin"/>
      </w:r>
      <w:r w:rsidR="000A29F7">
        <w:instrText xml:space="preserve"> STYLEREF 1 \s </w:instrText>
      </w:r>
      <w:r w:rsidR="000A29F7">
        <w:fldChar w:fldCharType="separate"/>
      </w:r>
      <w:r w:rsidR="006A3FD3">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6A3FD3">
        <w:rPr>
          <w:noProof/>
        </w:rPr>
        <w:t>2</w:t>
      </w:r>
      <w:r w:rsidR="000A29F7">
        <w:fldChar w:fldCharType="end"/>
      </w:r>
      <w:r>
        <w:t>: 9V dual transformer and two diode bridges (right)</w:t>
      </w:r>
      <w:bookmarkEnd w:id="12"/>
    </w:p>
    <w:p w14:paraId="1B3621AA" w14:textId="77777777" w:rsidR="00C34C56" w:rsidRPr="002A73ED" w:rsidRDefault="00C34C56" w:rsidP="00775663">
      <w:pPr>
        <w:rPr>
          <w:vertAlign w:val="subscript"/>
        </w:rPr>
      </w:pPr>
    </w:p>
    <w:p w14:paraId="23EA1C8B" w14:textId="77777777" w:rsidR="00C51539" w:rsidRDefault="00DF7125" w:rsidP="00F277E2">
      <w:r>
        <w:lastRenderedPageBreak/>
        <w:t xml:space="preserve">The 16V dual secondary </w:t>
      </w:r>
      <w:r w:rsidR="00F277E2">
        <w:t xml:space="preserve">seemed like a nice bet, and due to the </w:t>
      </w:r>
      <w:r w:rsidR="00716870">
        <w:t>size,</w:t>
      </w:r>
      <w:r w:rsidR="00F277E2">
        <w:t xml:space="preserve"> it was estimated that the current rating is about 2 to 3 Amps.</w:t>
      </w:r>
    </w:p>
    <w:p w14:paraId="2FBE6388" w14:textId="77777777" w:rsidR="00C51539" w:rsidRDefault="00C51539" w:rsidP="00C51539">
      <w:pPr>
        <w:keepNext/>
      </w:pPr>
      <w:r>
        <w:rPr>
          <w:noProof/>
          <w:lang w:val="en-ZA" w:eastAsia="en-ZA"/>
        </w:rPr>
        <w:drawing>
          <wp:inline distT="0" distB="0" distL="0" distR="0" wp14:anchorId="4C32AE99" wp14:editId="5D228AA2">
            <wp:extent cx="4676775" cy="2628900"/>
            <wp:effectExtent l="0" t="0" r="9525" b="0"/>
            <wp:docPr id="72" name="Picture 72" descr="C:\Users\d7rob\3II\edes\20161024_155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7rob\3II\edes\20161024_15510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06B62FDB" w14:textId="669F58EA" w:rsidR="00DF7125" w:rsidRDefault="00C51539" w:rsidP="00C51539">
      <w:pPr>
        <w:pStyle w:val="Caption"/>
        <w:jc w:val="center"/>
      </w:pPr>
      <w:bookmarkStart w:id="13" w:name="_Toc465153704"/>
      <w:r>
        <w:t xml:space="preserve">Figure </w:t>
      </w:r>
      <w:r w:rsidR="000A29F7">
        <w:fldChar w:fldCharType="begin"/>
      </w:r>
      <w:r w:rsidR="000A29F7">
        <w:instrText xml:space="preserve"> STYLEREF 1 \s </w:instrText>
      </w:r>
      <w:r w:rsidR="000A29F7">
        <w:fldChar w:fldCharType="separate"/>
      </w:r>
      <w:r w:rsidR="006A3FD3">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6A3FD3">
        <w:rPr>
          <w:noProof/>
        </w:rPr>
        <w:t>3</w:t>
      </w:r>
      <w:r w:rsidR="000A29F7">
        <w:fldChar w:fldCharType="end"/>
      </w:r>
      <w:r>
        <w:t>: The dual 16V transformer</w:t>
      </w:r>
      <w:bookmarkEnd w:id="13"/>
    </w:p>
    <w:p w14:paraId="1656A7C6" w14:textId="77777777" w:rsidR="00C34C56" w:rsidRDefault="00C34C56" w:rsidP="00F277E2"/>
    <w:p w14:paraId="156F07C9" w14:textId="77777777" w:rsidR="00775663" w:rsidRDefault="00F277E2" w:rsidP="00775663">
      <w:r>
        <w:t>However, the greatest one of them all is the 20V 8A one.</w:t>
      </w:r>
      <w:r w:rsidR="00775663">
        <w:t xml:space="preserve"> In </w:t>
      </w:r>
      <w:r w:rsidR="00716870">
        <w:t>future,</w:t>
      </w:r>
      <w:r w:rsidR="00775663">
        <w:t xml:space="preserve"> it will be referred to as the 160W transformer. </w:t>
      </w:r>
    </w:p>
    <w:p w14:paraId="5F8A6DFA" w14:textId="77777777" w:rsidR="00C34C56" w:rsidRDefault="00C34C56" w:rsidP="00C34C56">
      <w:pPr>
        <w:keepNext/>
      </w:pPr>
      <w:r>
        <w:rPr>
          <w:noProof/>
          <w:lang w:val="en-ZA" w:eastAsia="en-ZA"/>
        </w:rPr>
        <w:drawing>
          <wp:inline distT="0" distB="0" distL="0" distR="0" wp14:anchorId="462C258A" wp14:editId="26A8FBF9">
            <wp:extent cx="4676775" cy="2628900"/>
            <wp:effectExtent l="0" t="0" r="9525" b="0"/>
            <wp:docPr id="66" name="Picture 66" descr="C:\Users\d7rob\3II\edes\20161024_153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7rob\3II\edes\20161024_15310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5CAA065B" w14:textId="437683F0" w:rsidR="00C34C56" w:rsidRDefault="00C34C56" w:rsidP="00C34C56">
      <w:pPr>
        <w:pStyle w:val="Caption"/>
        <w:jc w:val="center"/>
      </w:pPr>
      <w:bookmarkStart w:id="14" w:name="_Toc465153705"/>
      <w:r>
        <w:t xml:space="preserve">Figure </w:t>
      </w:r>
      <w:r w:rsidR="000A29F7">
        <w:fldChar w:fldCharType="begin"/>
      </w:r>
      <w:r w:rsidR="000A29F7">
        <w:instrText xml:space="preserve"> STYLEREF 1 \s </w:instrText>
      </w:r>
      <w:r w:rsidR="000A29F7">
        <w:fldChar w:fldCharType="separate"/>
      </w:r>
      <w:r w:rsidR="006A3FD3">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6A3FD3">
        <w:rPr>
          <w:noProof/>
        </w:rPr>
        <w:t>4</w:t>
      </w:r>
      <w:r w:rsidR="000A29F7">
        <w:fldChar w:fldCharType="end"/>
      </w:r>
      <w:r>
        <w:t>: 160W transformer</w:t>
      </w:r>
      <w:bookmarkEnd w:id="14"/>
    </w:p>
    <w:p w14:paraId="01C2B88A" w14:textId="77777777" w:rsidR="00775663" w:rsidRDefault="00775663" w:rsidP="00775663"/>
    <w:p w14:paraId="262E33B1" w14:textId="12989C78" w:rsidR="00775663" w:rsidRDefault="00631862" w:rsidP="00775663">
      <w:r>
        <w:lastRenderedPageBreak/>
        <w:t xml:space="preserve">It was planned that </w:t>
      </w:r>
      <w:r w:rsidR="00775663">
        <w:t xml:space="preserve">dual LM358 op amps </w:t>
      </w:r>
      <w:r>
        <w:t xml:space="preserve">would be used </w:t>
      </w:r>
      <w:r w:rsidR="00775663">
        <w:t>since a bountiful supply</w:t>
      </w:r>
      <w:r>
        <w:t xml:space="preserve"> was available</w:t>
      </w:r>
      <w:r w:rsidR="00775663">
        <w:t xml:space="preserve">, and they could output 0V in single rail mode </w:t>
      </w:r>
      <w:r w:rsidR="00775663">
        <w:rPr>
          <w:rStyle w:val="FootnoteReference"/>
        </w:rPr>
        <w:footnoteReference w:id="1"/>
      </w:r>
      <w:r w:rsidR="00775663">
        <w:t xml:space="preserve"> when sinking low currents. The goal is just to design a power supply that </w:t>
      </w:r>
      <w:r w:rsidR="00716870">
        <w:t>requires</w:t>
      </w:r>
      <w:r w:rsidR="0088627E">
        <w:t xml:space="preserve"> only 1 rail to fully make use of the extra voltage overhead.</w:t>
      </w:r>
      <w:r w:rsidR="002A73ED">
        <w:t xml:space="preserve"> Then one also only needs one transformer in the end.</w:t>
      </w:r>
    </w:p>
    <w:p w14:paraId="4BD9CA4E" w14:textId="77777777" w:rsidR="00C51539" w:rsidRDefault="00C51539" w:rsidP="00C51539">
      <w:pPr>
        <w:keepNext/>
        <w:jc w:val="center"/>
      </w:pPr>
      <w:r>
        <w:rPr>
          <w:noProof/>
          <w:lang w:val="en-ZA" w:eastAsia="en-ZA"/>
        </w:rPr>
        <w:drawing>
          <wp:inline distT="0" distB="0" distL="0" distR="0" wp14:anchorId="0A0AEDEA" wp14:editId="55239F5D">
            <wp:extent cx="3810000" cy="2141670"/>
            <wp:effectExtent l="0" t="0" r="0" b="0"/>
            <wp:docPr id="73" name="Picture 73" descr="C:\Users\d7rob\3II\edes\20161024_160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7rob\3II\edes\20161024_160158.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13799" cy="2143805"/>
                    </a:xfrm>
                    <a:prstGeom prst="rect">
                      <a:avLst/>
                    </a:prstGeom>
                    <a:noFill/>
                    <a:ln>
                      <a:noFill/>
                    </a:ln>
                  </pic:spPr>
                </pic:pic>
              </a:graphicData>
            </a:graphic>
          </wp:inline>
        </w:drawing>
      </w:r>
    </w:p>
    <w:p w14:paraId="03B75082" w14:textId="1EC34247" w:rsidR="00C51539" w:rsidRDefault="00C51539" w:rsidP="00C51539">
      <w:pPr>
        <w:pStyle w:val="Caption"/>
        <w:jc w:val="center"/>
      </w:pPr>
      <w:bookmarkStart w:id="15" w:name="_Toc465153706"/>
      <w:r>
        <w:t xml:space="preserve">Figure </w:t>
      </w:r>
      <w:r w:rsidR="000A29F7">
        <w:fldChar w:fldCharType="begin"/>
      </w:r>
      <w:r w:rsidR="000A29F7">
        <w:instrText xml:space="preserve"> STYLEREF 1 \s </w:instrText>
      </w:r>
      <w:r w:rsidR="000A29F7">
        <w:fldChar w:fldCharType="separate"/>
      </w:r>
      <w:r w:rsidR="006A3FD3">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6A3FD3">
        <w:rPr>
          <w:noProof/>
        </w:rPr>
        <w:t>5</w:t>
      </w:r>
      <w:r w:rsidR="000A29F7">
        <w:fldChar w:fldCharType="end"/>
      </w:r>
      <w:r>
        <w:t>: Couple of dual LM358s</w:t>
      </w:r>
      <w:bookmarkEnd w:id="15"/>
    </w:p>
    <w:p w14:paraId="5581D190" w14:textId="77777777" w:rsidR="00F4785A" w:rsidRDefault="00F4785A" w:rsidP="00775663"/>
    <w:p w14:paraId="70515DFF" w14:textId="77777777" w:rsidR="009F5E7C" w:rsidRDefault="00F4785A" w:rsidP="009F5E7C">
      <w:pPr>
        <w:pStyle w:val="Heading3"/>
      </w:pPr>
      <w:bookmarkStart w:id="16" w:name="_Toc465124022"/>
      <w:r>
        <w:t>Analysi</w:t>
      </w:r>
      <w:r w:rsidR="009F5E7C">
        <w:t>s</w:t>
      </w:r>
      <w:bookmarkEnd w:id="16"/>
    </w:p>
    <w:p w14:paraId="7C8FF3EC" w14:textId="77777777" w:rsidR="008E6C3D" w:rsidRDefault="008E6C3D" w:rsidP="008E6C3D">
      <w:pPr>
        <w:ind w:firstLine="0"/>
        <w:rPr>
          <w:i/>
        </w:rPr>
      </w:pPr>
      <w:r>
        <w:t xml:space="preserve">When the 15V transformer voltages were measured under load, it was discovered that Rseries was about 2.86 ohms. </w:t>
      </w:r>
      <w:r w:rsidRPr="008E6C3D">
        <w:rPr>
          <w:i/>
        </w:rPr>
        <w:t xml:space="preserve">See </w:t>
      </w:r>
      <w:r w:rsidRPr="002A73ED">
        <w:rPr>
          <w:i/>
        </w:rPr>
        <w:t>Appendix E.1</w:t>
      </w:r>
    </w:p>
    <w:p w14:paraId="398DA157" w14:textId="2D283F21" w:rsidR="00766B50" w:rsidRDefault="00766B50" w:rsidP="008E6C3D">
      <w:pPr>
        <w:ind w:firstLine="0"/>
      </w:pPr>
      <w:r>
        <w:t>Using this information, a spice model was built to see what kind o</w:t>
      </w:r>
      <w:r w:rsidR="00C51539">
        <w:t>f voltages to expect under 1 Amp</w:t>
      </w:r>
      <w:r>
        <w:t xml:space="preserve"> load.</w:t>
      </w:r>
    </w:p>
    <w:p w14:paraId="0936DD63" w14:textId="77777777" w:rsidR="008F4136" w:rsidRDefault="008F4136" w:rsidP="008F4136">
      <w:pPr>
        <w:keepNext/>
        <w:ind w:firstLine="0"/>
        <w:jc w:val="center"/>
      </w:pPr>
      <w:r>
        <w:rPr>
          <w:noProof/>
          <w:lang w:val="en-ZA" w:eastAsia="en-ZA"/>
        </w:rPr>
        <w:drawing>
          <wp:inline distT="0" distB="0" distL="0" distR="0" wp14:anchorId="7B643BD5" wp14:editId="4F5859AE">
            <wp:extent cx="3171825" cy="21050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71825" cy="2105025"/>
                    </a:xfrm>
                    <a:prstGeom prst="rect">
                      <a:avLst/>
                    </a:prstGeom>
                  </pic:spPr>
                </pic:pic>
              </a:graphicData>
            </a:graphic>
          </wp:inline>
        </w:drawing>
      </w:r>
    </w:p>
    <w:p w14:paraId="7C0A969F" w14:textId="32E12FAD" w:rsidR="008F4136" w:rsidRDefault="008F4136" w:rsidP="008F4136">
      <w:pPr>
        <w:pStyle w:val="Caption"/>
        <w:jc w:val="center"/>
      </w:pPr>
      <w:bookmarkStart w:id="17" w:name="_Toc465153707"/>
      <w:r>
        <w:t xml:space="preserve">Figure </w:t>
      </w:r>
      <w:r w:rsidR="000A29F7">
        <w:fldChar w:fldCharType="begin"/>
      </w:r>
      <w:r w:rsidR="000A29F7">
        <w:instrText xml:space="preserve"> STYLEREF 1 \s </w:instrText>
      </w:r>
      <w:r w:rsidR="000A29F7">
        <w:fldChar w:fldCharType="separate"/>
      </w:r>
      <w:r w:rsidR="006A3FD3">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6A3FD3">
        <w:rPr>
          <w:noProof/>
        </w:rPr>
        <w:t>6</w:t>
      </w:r>
      <w:r w:rsidR="000A29F7">
        <w:fldChar w:fldCharType="end"/>
      </w:r>
      <w:r>
        <w:t>: simple thevinin equivalent 15V transformer</w:t>
      </w:r>
      <w:r>
        <w:rPr>
          <w:noProof/>
        </w:rPr>
        <w:t xml:space="preserve"> model.</w:t>
      </w:r>
      <w:bookmarkEnd w:id="17"/>
    </w:p>
    <w:p w14:paraId="1F7CC88F" w14:textId="77777777" w:rsidR="008F4136" w:rsidRDefault="008F4136" w:rsidP="008F4136">
      <w:pPr>
        <w:keepNext/>
        <w:ind w:firstLine="0"/>
      </w:pPr>
      <w:r>
        <w:rPr>
          <w:noProof/>
          <w:lang w:val="en-ZA" w:eastAsia="en-ZA"/>
        </w:rPr>
        <w:lastRenderedPageBreak/>
        <w:drawing>
          <wp:inline distT="0" distB="0" distL="0" distR="0" wp14:anchorId="548F1F40" wp14:editId="11AECCD2">
            <wp:extent cx="4572000" cy="2457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2000" cy="2457450"/>
                    </a:xfrm>
                    <a:prstGeom prst="rect">
                      <a:avLst/>
                    </a:prstGeom>
                  </pic:spPr>
                </pic:pic>
              </a:graphicData>
            </a:graphic>
          </wp:inline>
        </w:drawing>
      </w:r>
    </w:p>
    <w:p w14:paraId="4D7596DD" w14:textId="14684206" w:rsidR="008F4136" w:rsidRDefault="008F4136" w:rsidP="008F4136">
      <w:pPr>
        <w:pStyle w:val="Caption"/>
        <w:jc w:val="center"/>
      </w:pPr>
      <w:bookmarkStart w:id="18" w:name="_Toc465153708"/>
      <w:r>
        <w:t xml:space="preserve">Figure </w:t>
      </w:r>
      <w:r w:rsidR="000A29F7">
        <w:fldChar w:fldCharType="begin"/>
      </w:r>
      <w:r w:rsidR="000A29F7">
        <w:instrText xml:space="preserve"> STYLEREF 1 \s </w:instrText>
      </w:r>
      <w:r w:rsidR="000A29F7">
        <w:fldChar w:fldCharType="separate"/>
      </w:r>
      <w:r w:rsidR="006A3FD3">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6A3FD3">
        <w:rPr>
          <w:noProof/>
        </w:rPr>
        <w:t>7</w:t>
      </w:r>
      <w:r w:rsidR="000A29F7">
        <w:fldChar w:fldCharType="end"/>
      </w:r>
      <w:r>
        <w:t>: voltage drop after series resistance (blue), current (red)</w:t>
      </w:r>
      <w:bookmarkEnd w:id="18"/>
    </w:p>
    <w:p w14:paraId="7610FBF3" w14:textId="2537CA4C" w:rsidR="008F4136" w:rsidRPr="008F4136" w:rsidRDefault="008F4136" w:rsidP="008F4136">
      <w:pPr>
        <w:ind w:firstLine="0"/>
      </w:pPr>
      <w:r>
        <w:t>With an average current of 1A, we can see here that the peak voltage only drops about</w:t>
      </w:r>
      <w:r w:rsidR="000811EF">
        <w:t xml:space="preserve"> 5V. </w:t>
      </w:r>
      <w:r w:rsidR="002169F5">
        <w:t>Unfortunately this is not very helpful without the capacitive load as well, since one does not yet know by how much the voltage will drop in the end.</w:t>
      </w:r>
    </w:p>
    <w:p w14:paraId="09736325" w14:textId="782204E7" w:rsidR="00F4785A" w:rsidRDefault="00F4785A" w:rsidP="00F4785A">
      <w:pPr>
        <w:pStyle w:val="Heading3"/>
      </w:pPr>
      <w:bookmarkStart w:id="19" w:name="_Toc465124023"/>
      <w:r>
        <w:t>Building the circuit</w:t>
      </w:r>
      <w:bookmarkEnd w:id="19"/>
    </w:p>
    <w:p w14:paraId="4C230588" w14:textId="5FB4B901" w:rsidR="00D14E58" w:rsidRDefault="003560FA" w:rsidP="00D14E58">
      <w:pPr>
        <w:pStyle w:val="Firstparagraph"/>
      </w:pPr>
      <w:r>
        <w:t>Crimp connectors were used for easy “hot swapping” of transformers.</w:t>
      </w:r>
    </w:p>
    <w:p w14:paraId="06EB645C" w14:textId="77777777" w:rsidR="003560FA" w:rsidRDefault="003560FA" w:rsidP="003560FA">
      <w:pPr>
        <w:keepNext/>
        <w:jc w:val="center"/>
      </w:pPr>
      <w:r>
        <w:rPr>
          <w:noProof/>
          <w:lang w:val="en-ZA" w:eastAsia="en-ZA"/>
        </w:rPr>
        <w:drawing>
          <wp:inline distT="0" distB="0" distL="0" distR="0" wp14:anchorId="49D6C041" wp14:editId="05BB181C">
            <wp:extent cx="2143125" cy="2143125"/>
            <wp:effectExtent l="0" t="0" r="9525" b="9525"/>
            <wp:docPr id="85" name="Picture 85" descr="Image result for crimp conn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rimp connector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332A3EDF" w14:textId="589932C2" w:rsidR="003560FA" w:rsidRPr="003560FA" w:rsidRDefault="003560FA" w:rsidP="003560FA">
      <w:pPr>
        <w:pStyle w:val="Caption"/>
        <w:jc w:val="center"/>
      </w:pPr>
      <w:bookmarkStart w:id="20" w:name="_Toc465153709"/>
      <w:r>
        <w:t xml:space="preserve">Figure </w:t>
      </w:r>
      <w:r>
        <w:fldChar w:fldCharType="begin"/>
      </w:r>
      <w:r>
        <w:instrText xml:space="preserve"> SEQ Figure \* ARABIC </w:instrText>
      </w:r>
      <w:r>
        <w:fldChar w:fldCharType="separate"/>
      </w:r>
      <w:r w:rsidR="006A3FD3">
        <w:rPr>
          <w:noProof/>
        </w:rPr>
        <w:t>8</w:t>
      </w:r>
      <w:r>
        <w:fldChar w:fldCharType="end"/>
      </w:r>
      <w:r>
        <w:t>: Crimp connectors</w:t>
      </w:r>
      <w:bookmarkEnd w:id="20"/>
    </w:p>
    <w:p w14:paraId="20945473" w14:textId="77777777" w:rsidR="00F4785A" w:rsidRDefault="00F4785A" w:rsidP="00F4785A">
      <w:pPr>
        <w:pStyle w:val="Heading3"/>
      </w:pPr>
      <w:bookmarkStart w:id="21" w:name="_Toc465124024"/>
      <w:r>
        <w:lastRenderedPageBreak/>
        <w:t>Measurements</w:t>
      </w:r>
      <w:bookmarkEnd w:id="21"/>
    </w:p>
    <w:p w14:paraId="05DD5F41" w14:textId="77777777" w:rsidR="008E6C3D" w:rsidRDefault="008E6C3D" w:rsidP="003016EB">
      <w:pPr>
        <w:pStyle w:val="Firstparagraph"/>
        <w:keepNext/>
      </w:pPr>
      <w:r>
        <w:rPr>
          <w:noProof/>
          <w:lang w:val="en-ZA" w:eastAsia="en-ZA"/>
        </w:rPr>
        <w:drawing>
          <wp:inline distT="0" distB="0" distL="0" distR="0" wp14:anchorId="3BD734F5" wp14:editId="4A176901">
            <wp:extent cx="4679950" cy="2807970"/>
            <wp:effectExtent l="0" t="0" r="6350" b="0"/>
            <wp:docPr id="53" name="Picture 53" descr="C:\Users\d7rob\AppData\Local\Microsoft\Windows\INetCacheContent.Word\15V unload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7rob\AppData\Local\Microsoft\Windows\INetCacheContent.Word\15V unloaded.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79950" cy="2807970"/>
                    </a:xfrm>
                    <a:prstGeom prst="rect">
                      <a:avLst/>
                    </a:prstGeom>
                    <a:noFill/>
                    <a:ln>
                      <a:noFill/>
                    </a:ln>
                  </pic:spPr>
                </pic:pic>
              </a:graphicData>
            </a:graphic>
          </wp:inline>
        </w:drawing>
      </w:r>
    </w:p>
    <w:p w14:paraId="189BF8D0" w14:textId="6E7D838E" w:rsidR="008E6C3D" w:rsidRDefault="008E6C3D" w:rsidP="008E6C3D">
      <w:pPr>
        <w:pStyle w:val="Caption"/>
        <w:jc w:val="center"/>
      </w:pPr>
      <w:bookmarkStart w:id="22" w:name="_Toc465153710"/>
      <w:r>
        <w:t xml:space="preserve">Figure </w:t>
      </w:r>
      <w:r w:rsidR="000A29F7">
        <w:fldChar w:fldCharType="begin"/>
      </w:r>
      <w:r w:rsidR="000A29F7">
        <w:instrText xml:space="preserve"> STYLEREF 1 \s </w:instrText>
      </w:r>
      <w:r w:rsidR="000A29F7">
        <w:fldChar w:fldCharType="separate"/>
      </w:r>
      <w:r w:rsidR="006A3FD3">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6A3FD3">
        <w:rPr>
          <w:noProof/>
        </w:rPr>
        <w:t>9</w:t>
      </w:r>
      <w:r w:rsidR="000A29F7">
        <w:fldChar w:fldCharType="end"/>
      </w:r>
      <w:r>
        <w:t>: 15V transformer open circuited</w:t>
      </w:r>
      <w:bookmarkEnd w:id="22"/>
    </w:p>
    <w:p w14:paraId="32A4FFE2" w14:textId="77777777" w:rsidR="008E6C3D" w:rsidRDefault="008E6C3D" w:rsidP="003016EB">
      <w:pPr>
        <w:keepNext/>
        <w:ind w:firstLine="0"/>
        <w:jc w:val="center"/>
      </w:pPr>
      <w:r>
        <w:rPr>
          <w:noProof/>
          <w:lang w:val="en-ZA" w:eastAsia="en-ZA"/>
        </w:rPr>
        <w:drawing>
          <wp:inline distT="0" distB="0" distL="0" distR="0" wp14:anchorId="7F242892" wp14:editId="293567BF">
            <wp:extent cx="4679950" cy="2807970"/>
            <wp:effectExtent l="0" t="0" r="6350" b="0"/>
            <wp:docPr id="54" name="Picture 54" descr="C:\Users\d7rob\AppData\Local\Microsoft\Windows\INetCacheContent.Word\15V load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7rob\AppData\Local\Microsoft\Windows\INetCacheContent.Word\15V loaded.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79950" cy="2807970"/>
                    </a:xfrm>
                    <a:prstGeom prst="rect">
                      <a:avLst/>
                    </a:prstGeom>
                    <a:noFill/>
                    <a:ln>
                      <a:noFill/>
                    </a:ln>
                  </pic:spPr>
                </pic:pic>
              </a:graphicData>
            </a:graphic>
          </wp:inline>
        </w:drawing>
      </w:r>
    </w:p>
    <w:p w14:paraId="7EF93D0A" w14:textId="4C1FDB1B" w:rsidR="008E6C3D" w:rsidRDefault="008E6C3D" w:rsidP="003016EB">
      <w:pPr>
        <w:pStyle w:val="Caption"/>
        <w:jc w:val="center"/>
      </w:pPr>
      <w:bookmarkStart w:id="23" w:name="_Toc465153711"/>
      <w:r>
        <w:t xml:space="preserve">Figure </w:t>
      </w:r>
      <w:r w:rsidR="000A29F7">
        <w:fldChar w:fldCharType="begin"/>
      </w:r>
      <w:r w:rsidR="000A29F7">
        <w:instrText xml:space="preserve"> STYLEREF 1 \s </w:instrText>
      </w:r>
      <w:r w:rsidR="000A29F7">
        <w:fldChar w:fldCharType="separate"/>
      </w:r>
      <w:r w:rsidR="006A3FD3">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6A3FD3">
        <w:rPr>
          <w:noProof/>
        </w:rPr>
        <w:t>10</w:t>
      </w:r>
      <w:r w:rsidR="000A29F7">
        <w:fldChar w:fldCharType="end"/>
      </w:r>
      <w:r>
        <w:t>: 15V transformer loaded with 20 ohms</w:t>
      </w:r>
      <w:bookmarkEnd w:id="23"/>
    </w:p>
    <w:p w14:paraId="3AA7B4D3" w14:textId="77777777" w:rsidR="008E6C3D" w:rsidRDefault="008E6C3D" w:rsidP="008E6C3D">
      <w:pPr>
        <w:rPr>
          <w:i/>
        </w:rPr>
      </w:pPr>
      <w:r w:rsidRPr="002A73ED">
        <w:rPr>
          <w:i/>
        </w:rPr>
        <w:t>See Appendix E.1 for calculations.</w:t>
      </w:r>
    </w:p>
    <w:p w14:paraId="4ED0D6CC" w14:textId="77777777" w:rsidR="008E6C3D" w:rsidRPr="008E6C3D" w:rsidRDefault="008E6C3D" w:rsidP="008E6C3D">
      <w:r>
        <w:t>Rseries = 2.86 ohms</w:t>
      </w:r>
    </w:p>
    <w:p w14:paraId="3CCD2946" w14:textId="77777777" w:rsidR="008E6C3D" w:rsidRDefault="008E6C3D" w:rsidP="008E6C3D">
      <w:pPr>
        <w:ind w:firstLine="0"/>
      </w:pPr>
    </w:p>
    <w:p w14:paraId="25B5421D" w14:textId="03998F2C" w:rsidR="00F4785A" w:rsidRDefault="00F4785A" w:rsidP="00F4785A">
      <w:pPr>
        <w:pStyle w:val="Heading3"/>
      </w:pPr>
      <w:bookmarkStart w:id="24" w:name="_Toc465124025"/>
      <w:r>
        <w:t>Comparison of theoretical and measured values</w:t>
      </w:r>
      <w:bookmarkEnd w:id="24"/>
    </w:p>
    <w:p w14:paraId="351635FF" w14:textId="7008D869" w:rsidR="00D14E58" w:rsidRPr="00D14E58" w:rsidRDefault="00D14E58" w:rsidP="00D14E58">
      <w:pPr>
        <w:pStyle w:val="Firstparagraph"/>
      </w:pPr>
      <w:r>
        <w:t>Rseries seems to be non-linear.</w:t>
      </w:r>
    </w:p>
    <w:p w14:paraId="35B62AA7" w14:textId="312BFD7A" w:rsidR="00F4785A" w:rsidRDefault="00F4785A" w:rsidP="00F4785A">
      <w:pPr>
        <w:pStyle w:val="Heading3"/>
      </w:pPr>
      <w:bookmarkStart w:id="25" w:name="_Toc465124026"/>
      <w:r>
        <w:lastRenderedPageBreak/>
        <w:t>Conclusion and recommendations</w:t>
      </w:r>
      <w:bookmarkEnd w:id="25"/>
    </w:p>
    <w:p w14:paraId="7FA7F401" w14:textId="31EAFAA4" w:rsidR="00D14E58" w:rsidRPr="00D14E58" w:rsidRDefault="00D14E58" w:rsidP="00D14E58">
      <w:pPr>
        <w:pStyle w:val="Firstparagraph"/>
      </w:pPr>
      <w:r>
        <w:t>Of course, as a recommendation is to actually use a bigger transformer. Well, the plan is indeed to be able to utilise both transformers interchancheably.</w:t>
      </w:r>
    </w:p>
    <w:p w14:paraId="288F1386" w14:textId="77777777" w:rsidR="00F4785A" w:rsidRPr="00F4785A" w:rsidRDefault="00F4785A" w:rsidP="00F4785A">
      <w:pPr>
        <w:pStyle w:val="Firstparagraph"/>
      </w:pPr>
    </w:p>
    <w:p w14:paraId="13ECC0C4" w14:textId="77777777" w:rsidR="00775663" w:rsidRDefault="00775663" w:rsidP="00775663"/>
    <w:p w14:paraId="7CABE4CF" w14:textId="77777777" w:rsidR="00775663" w:rsidRPr="00DF7125" w:rsidRDefault="003B47BC" w:rsidP="003B47BC">
      <w:pPr>
        <w:spacing w:line="240" w:lineRule="auto"/>
        <w:ind w:firstLine="0"/>
        <w:jc w:val="left"/>
      </w:pPr>
      <w:r>
        <w:br w:type="page"/>
      </w:r>
    </w:p>
    <w:p w14:paraId="6975CF95" w14:textId="77777777" w:rsidR="00925F2D" w:rsidRDefault="00925F2D" w:rsidP="00925F2D">
      <w:pPr>
        <w:pStyle w:val="Heading2"/>
      </w:pPr>
      <w:bookmarkStart w:id="26" w:name="_Toc465124027"/>
      <w:r>
        <w:lastRenderedPageBreak/>
        <w:t>Rectifiers &amp; Capacitor Banks</w:t>
      </w:r>
      <w:bookmarkEnd w:id="26"/>
    </w:p>
    <w:p w14:paraId="67A98708" w14:textId="77777777" w:rsidR="00F4785A" w:rsidRDefault="00F4785A" w:rsidP="00F4785A">
      <w:pPr>
        <w:pStyle w:val="Heading3"/>
      </w:pPr>
      <w:bookmarkStart w:id="27" w:name="_Toc465124028"/>
      <w:r>
        <w:t>Literature Study</w:t>
      </w:r>
      <w:bookmarkEnd w:id="27"/>
    </w:p>
    <w:p w14:paraId="6DAE1A11" w14:textId="77777777" w:rsidR="00481DD8" w:rsidRPr="00E64450" w:rsidRDefault="00E64450" w:rsidP="00481DD8">
      <w:pPr>
        <w:pStyle w:val="Firstparagraph"/>
        <w:rPr>
          <w:i/>
        </w:rPr>
      </w:pPr>
      <w:r w:rsidRPr="00E64450">
        <w:rPr>
          <w:i/>
        </w:rPr>
        <w:t>“</w:t>
      </w:r>
      <w:r w:rsidR="00481DD8" w:rsidRPr="00E64450">
        <w:rPr>
          <w:i/>
        </w:rPr>
        <w:t>Today, tomorrow, together</w:t>
      </w:r>
      <w:r w:rsidRPr="00E64450">
        <w:rPr>
          <w:i/>
        </w:rPr>
        <w:t xml:space="preserve"> we’ll open a capacitor bank</w:t>
      </w:r>
      <w:r w:rsidR="00481DD8" w:rsidRPr="00E64450">
        <w:rPr>
          <w:i/>
        </w:rPr>
        <w:t>.</w:t>
      </w:r>
      <w:r w:rsidRPr="00E64450">
        <w:rPr>
          <w:i/>
        </w:rPr>
        <w:t>”</w:t>
      </w:r>
    </w:p>
    <w:p w14:paraId="4B2AE80D" w14:textId="77777777" w:rsidR="00F4785A" w:rsidRDefault="00F4785A" w:rsidP="00F4785A">
      <w:pPr>
        <w:pStyle w:val="Heading3"/>
      </w:pPr>
      <w:bookmarkStart w:id="28" w:name="_Toc465124029"/>
      <w:r>
        <w:t>Design</w:t>
      </w:r>
      <w:bookmarkEnd w:id="28"/>
    </w:p>
    <w:p w14:paraId="48150786" w14:textId="77777777" w:rsidR="003B47BC" w:rsidRPr="003B47BC" w:rsidRDefault="003B47BC" w:rsidP="003B47BC">
      <w:pPr>
        <w:pStyle w:val="Firstparagraph"/>
      </w:pPr>
      <w:r>
        <w:t xml:space="preserve">The </w:t>
      </w:r>
      <w:r w:rsidR="00716870">
        <w:t>Taylor</w:t>
      </w:r>
      <w:r>
        <w:t xml:space="preserve"> series approximated ripple equation gives the voltage ripple over the capacitors when the max current is flowing through the diode bridge and depends on the frequency of the mains, and the capacitance used.</w:t>
      </w:r>
    </w:p>
    <w:p w14:paraId="69CE807C" w14:textId="77777777" w:rsidR="00481DD8" w:rsidRPr="00481DD8" w:rsidRDefault="00CD539D" w:rsidP="00481DD8">
      <w:pPr>
        <w:pStyle w:val="Firstparagraph"/>
      </w:pPr>
      <m:oMathPara>
        <m:oMath>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max</m:t>
                  </m:r>
                </m:sub>
              </m:sSub>
            </m:num>
            <m:den>
              <m:r>
                <w:rPr>
                  <w:rFonts w:ascii="Cambria Math" w:hAnsi="Cambria Math"/>
                </w:rPr>
                <m:t>2∙f∙C</m:t>
              </m:r>
            </m:den>
          </m:f>
        </m:oMath>
      </m:oMathPara>
    </w:p>
    <w:p w14:paraId="322408F6" w14:textId="77777777" w:rsidR="003B47BC" w:rsidRDefault="003B47BC">
      <w:pPr>
        <w:spacing w:line="240" w:lineRule="auto"/>
        <w:ind w:firstLine="0"/>
        <w:jc w:val="left"/>
      </w:pPr>
      <w:r>
        <w:t>Two 10mF 35V capacitors were available. With Imax = 1A, f = 50Hz and C = 20mF.</w:t>
      </w:r>
    </w:p>
    <w:p w14:paraId="2B789F22" w14:textId="77777777" w:rsidR="003B47BC" w:rsidRPr="00E63326" w:rsidRDefault="00CD539D" w:rsidP="003B47BC">
      <w:pPr>
        <w:spacing w:line="240" w:lineRule="auto"/>
        <w:ind w:firstLine="0"/>
        <w:jc w:val="center"/>
        <w:rPr>
          <w:bCs/>
          <w:iCs/>
          <w:sz w:val="24"/>
          <w:szCs w:val="28"/>
        </w:rPr>
      </w:pPr>
      <m:oMathPara>
        <m:oMath>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cs="Arial"/>
              <w:sz w:val="24"/>
              <w:szCs w:val="28"/>
            </w:rPr>
            <m:t>=500mV</m:t>
          </m:r>
        </m:oMath>
      </m:oMathPara>
    </w:p>
    <w:p w14:paraId="4D7DA60E" w14:textId="77777777" w:rsidR="00E63326" w:rsidRDefault="00E63326" w:rsidP="00E63326">
      <w:pPr>
        <w:spacing w:line="240" w:lineRule="auto"/>
        <w:ind w:firstLine="0"/>
        <w:rPr>
          <w:bCs/>
          <w:iCs/>
          <w:szCs w:val="21"/>
        </w:rPr>
      </w:pPr>
    </w:p>
    <w:p w14:paraId="68584498" w14:textId="77777777" w:rsidR="00E63326" w:rsidRDefault="00E63326" w:rsidP="00E63326">
      <w:pPr>
        <w:keepNext/>
        <w:spacing w:line="240" w:lineRule="auto"/>
        <w:ind w:firstLine="0"/>
      </w:pPr>
      <w:r>
        <w:rPr>
          <w:noProof/>
          <w:lang w:val="en-ZA" w:eastAsia="en-ZA"/>
        </w:rPr>
        <w:drawing>
          <wp:inline distT="0" distB="0" distL="0" distR="0" wp14:anchorId="00D9C3DC" wp14:editId="3D3B8E9D">
            <wp:extent cx="4679950" cy="1804035"/>
            <wp:effectExtent l="0" t="0" r="635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79950" cy="1804035"/>
                    </a:xfrm>
                    <a:prstGeom prst="rect">
                      <a:avLst/>
                    </a:prstGeom>
                  </pic:spPr>
                </pic:pic>
              </a:graphicData>
            </a:graphic>
          </wp:inline>
        </w:drawing>
      </w:r>
    </w:p>
    <w:p w14:paraId="1D4C6F6F" w14:textId="4B59EE8C" w:rsidR="00E63326" w:rsidRDefault="00E63326" w:rsidP="00E63326">
      <w:pPr>
        <w:pStyle w:val="Caption"/>
        <w:jc w:val="center"/>
      </w:pPr>
      <w:bookmarkStart w:id="29" w:name="_Toc465153712"/>
      <w:r>
        <w:t xml:space="preserve">Figure </w:t>
      </w:r>
      <w:r w:rsidR="000A29F7">
        <w:fldChar w:fldCharType="begin"/>
      </w:r>
      <w:r w:rsidR="000A29F7">
        <w:instrText xml:space="preserve"> STYLEREF 1 \s </w:instrText>
      </w:r>
      <w:r w:rsidR="000A29F7">
        <w:fldChar w:fldCharType="separate"/>
      </w:r>
      <w:r w:rsidR="006A3FD3">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6A3FD3">
        <w:rPr>
          <w:noProof/>
        </w:rPr>
        <w:t>11</w:t>
      </w:r>
      <w:r w:rsidR="000A29F7">
        <w:fldChar w:fldCharType="end"/>
      </w:r>
      <w:r>
        <w:t>: Bridge and capacitors</w:t>
      </w:r>
      <w:bookmarkEnd w:id="29"/>
    </w:p>
    <w:p w14:paraId="185BC49A" w14:textId="77777777" w:rsidR="00E63326" w:rsidRDefault="00E63326" w:rsidP="00E63326">
      <w:pPr>
        <w:ind w:firstLine="0"/>
      </w:pPr>
      <w:r>
        <w:t>A steadier voltage reference was used to supply power to everything except the pass transistor. With the estimated power usage to be about 100mA, the steadier voltage supply would have about 50mV of ripple.</w:t>
      </w:r>
      <w:r w:rsidR="00722DE4">
        <w:t xml:space="preserve"> Besides current not being able to escape through the blocking diode, i</w:t>
      </w:r>
      <w:r>
        <w:t xml:space="preserve">t is steadier because less current discharges out of the capacitors, and </w:t>
      </w:r>
      <w:r w:rsidR="00722DE4">
        <w:t>relates to the equation:</w:t>
      </w:r>
    </w:p>
    <w:p w14:paraId="1392022B" w14:textId="77777777" w:rsidR="00722DE4" w:rsidRPr="00722DE4" w:rsidRDefault="00CD539D" w:rsidP="00E63326">
      <w:pPr>
        <w:ind w:firstLine="0"/>
      </w:pPr>
      <m:oMathPara>
        <m:oMath>
          <m:f>
            <m:fPr>
              <m:ctrlPr>
                <w:rPr>
                  <w:rFonts w:ascii="Cambria Math" w:hAnsi="Cambria Math"/>
                  <w:i/>
                </w:rPr>
              </m:ctrlPr>
            </m:fPr>
            <m:num>
              <m:r>
                <w:rPr>
                  <w:rFonts w:ascii="Cambria Math" w:hAnsi="Cambria Math"/>
                </w:rPr>
                <m:t>dv</m:t>
              </m:r>
            </m:num>
            <m:den>
              <m:r>
                <w:rPr>
                  <w:rFonts w:ascii="Cambria Math" w:hAnsi="Cambria Math"/>
                </w:rPr>
                <m:t>dt</m:t>
              </m:r>
            </m:den>
          </m:f>
          <m:r>
            <w:rPr>
              <w:rFonts w:ascii="Cambria Math" w:hAnsi="Cambria Math"/>
            </w:rPr>
            <m:t>=</m:t>
          </m:r>
          <m:f>
            <m:fPr>
              <m:type m:val="skw"/>
              <m:ctrlPr>
                <w:rPr>
                  <w:rFonts w:ascii="Cambria Math" w:hAnsi="Cambria Math"/>
                  <w:i/>
                </w:rPr>
              </m:ctrlPr>
            </m:fPr>
            <m:num>
              <m:r>
                <w:rPr>
                  <w:rFonts w:ascii="Cambria Math" w:hAnsi="Cambria Math"/>
                </w:rPr>
                <m:t>i</m:t>
              </m:r>
            </m:num>
            <m:den>
              <m:r>
                <w:rPr>
                  <w:rFonts w:ascii="Cambria Math" w:hAnsi="Cambria Math"/>
                </w:rPr>
                <m:t>C</m:t>
              </m:r>
            </m:den>
          </m:f>
        </m:oMath>
      </m:oMathPara>
    </w:p>
    <w:p w14:paraId="6369E444" w14:textId="77777777" w:rsidR="00722DE4" w:rsidRDefault="00722DE4" w:rsidP="00E63326">
      <w:pPr>
        <w:ind w:firstLine="0"/>
      </w:pPr>
      <w:r>
        <w:t>With less current, and more capacitance, the change in voltage is less.</w:t>
      </w:r>
    </w:p>
    <w:p w14:paraId="7066EAD4" w14:textId="77777777" w:rsidR="00722DE4" w:rsidRPr="00E63326" w:rsidRDefault="00722DE4" w:rsidP="00E63326">
      <w:pPr>
        <w:ind w:firstLine="0"/>
      </w:pPr>
    </w:p>
    <w:p w14:paraId="374BB6F6" w14:textId="77777777" w:rsidR="00E63326" w:rsidRDefault="00E63326" w:rsidP="00E63326">
      <w:pPr>
        <w:spacing w:line="240" w:lineRule="auto"/>
        <w:ind w:firstLine="0"/>
        <w:rPr>
          <w:bCs/>
          <w:iCs/>
          <w:szCs w:val="21"/>
        </w:rPr>
      </w:pPr>
      <w:r>
        <w:rPr>
          <w:bCs/>
          <w:iCs/>
          <w:szCs w:val="21"/>
        </w:rPr>
        <w:t xml:space="preserve">Luckily, the whole purpose of a voltage regulator is to regulate the input. Therefore, the op amp can compensate for this lesser ripple by having a stable </w:t>
      </w:r>
      <w:r w:rsidR="00716870">
        <w:rPr>
          <w:bCs/>
          <w:iCs/>
          <w:szCs w:val="21"/>
        </w:rPr>
        <w:t>Zener</w:t>
      </w:r>
      <w:r>
        <w:rPr>
          <w:bCs/>
          <w:iCs/>
          <w:szCs w:val="21"/>
        </w:rPr>
        <w:t xml:space="preserve"> reference.</w:t>
      </w:r>
    </w:p>
    <w:p w14:paraId="6EB6BD3A" w14:textId="77777777" w:rsidR="00E64450" w:rsidRDefault="00E64450" w:rsidP="00E64450">
      <w:pPr>
        <w:pStyle w:val="Heading3"/>
      </w:pPr>
      <w:bookmarkStart w:id="30" w:name="_Toc465124030"/>
      <w:r>
        <w:lastRenderedPageBreak/>
        <w:t>Analysis</w:t>
      </w:r>
      <w:bookmarkEnd w:id="30"/>
    </w:p>
    <w:p w14:paraId="73864D4F" w14:textId="77777777" w:rsidR="00576BE4" w:rsidRDefault="00576BE4" w:rsidP="003016EB">
      <w:pPr>
        <w:pStyle w:val="Firstparagraph"/>
        <w:keepNext/>
      </w:pPr>
    </w:p>
    <w:p w14:paraId="0250B7A1" w14:textId="77777777" w:rsidR="00576BE4" w:rsidRDefault="00576BE4" w:rsidP="003016EB">
      <w:pPr>
        <w:pStyle w:val="Firstparagraph"/>
        <w:keepNext/>
      </w:pPr>
      <w:r>
        <w:t>Here is a circuit to display the two different voltages that will be used to power the circuit.</w:t>
      </w:r>
    </w:p>
    <w:p w14:paraId="6DA14C90" w14:textId="77777777" w:rsidR="00576BE4" w:rsidRDefault="00576BE4" w:rsidP="00576BE4">
      <w:pPr>
        <w:keepNext/>
        <w:ind w:firstLine="0"/>
      </w:pPr>
      <w:r>
        <w:rPr>
          <w:noProof/>
          <w:lang w:val="en-ZA" w:eastAsia="en-ZA"/>
        </w:rPr>
        <w:drawing>
          <wp:inline distT="0" distB="0" distL="0" distR="0" wp14:anchorId="30DADFA6" wp14:editId="57C2B49A">
            <wp:extent cx="4679950" cy="1808480"/>
            <wp:effectExtent l="0" t="0" r="635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9950" cy="1808480"/>
                    </a:xfrm>
                    <a:prstGeom prst="rect">
                      <a:avLst/>
                    </a:prstGeom>
                  </pic:spPr>
                </pic:pic>
              </a:graphicData>
            </a:graphic>
          </wp:inline>
        </w:drawing>
      </w:r>
    </w:p>
    <w:p w14:paraId="60032F8B" w14:textId="066D9A33" w:rsidR="00576BE4" w:rsidRPr="00576BE4" w:rsidRDefault="00576BE4" w:rsidP="00576BE4">
      <w:pPr>
        <w:pStyle w:val="Caption"/>
        <w:jc w:val="center"/>
      </w:pPr>
      <w:bookmarkStart w:id="31" w:name="_Toc465153713"/>
      <w:r>
        <w:t xml:space="preserve">Figure </w:t>
      </w:r>
      <w:r w:rsidR="000A29F7">
        <w:fldChar w:fldCharType="begin"/>
      </w:r>
      <w:r w:rsidR="000A29F7">
        <w:instrText xml:space="preserve"> STYLEREF 1 \s </w:instrText>
      </w:r>
      <w:r w:rsidR="000A29F7">
        <w:fldChar w:fldCharType="separate"/>
      </w:r>
      <w:r w:rsidR="006A3FD3">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6A3FD3">
        <w:rPr>
          <w:noProof/>
        </w:rPr>
        <w:t>12</w:t>
      </w:r>
      <w:r w:rsidR="000A29F7">
        <w:fldChar w:fldCharType="end"/>
      </w:r>
      <w:r>
        <w:t>: 15 ohm load, and 1k represents the load of the rest of circuit</w:t>
      </w:r>
      <w:bookmarkEnd w:id="31"/>
    </w:p>
    <w:p w14:paraId="7543C262" w14:textId="77777777" w:rsidR="00576BE4" w:rsidRPr="00576BE4" w:rsidRDefault="00576BE4" w:rsidP="00576BE4"/>
    <w:p w14:paraId="4385101B" w14:textId="77777777" w:rsidR="00576BE4" w:rsidRDefault="00576BE4" w:rsidP="003016EB">
      <w:pPr>
        <w:pStyle w:val="Firstparagraph"/>
        <w:keepNext/>
      </w:pPr>
    </w:p>
    <w:p w14:paraId="62C7A1DD" w14:textId="77777777" w:rsidR="003016EB" w:rsidRDefault="003016EB" w:rsidP="003016EB">
      <w:pPr>
        <w:pStyle w:val="Firstparagraph"/>
        <w:keepNext/>
      </w:pPr>
      <w:r>
        <w:rPr>
          <w:noProof/>
          <w:lang w:val="en-ZA" w:eastAsia="en-ZA"/>
        </w:rPr>
        <w:drawing>
          <wp:inline distT="0" distB="0" distL="0" distR="0" wp14:anchorId="639754DB" wp14:editId="3F9F3864">
            <wp:extent cx="4679950" cy="2111375"/>
            <wp:effectExtent l="0" t="0" r="635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79950" cy="2111375"/>
                    </a:xfrm>
                    <a:prstGeom prst="rect">
                      <a:avLst/>
                    </a:prstGeom>
                  </pic:spPr>
                </pic:pic>
              </a:graphicData>
            </a:graphic>
          </wp:inline>
        </w:drawing>
      </w:r>
    </w:p>
    <w:p w14:paraId="1F99951F" w14:textId="6247E966" w:rsidR="003016EB" w:rsidRDefault="003016EB" w:rsidP="003016EB">
      <w:pPr>
        <w:pStyle w:val="Caption"/>
        <w:jc w:val="center"/>
      </w:pPr>
      <w:bookmarkStart w:id="32" w:name="_Toc465153714"/>
      <w:r>
        <w:t xml:space="preserve">Figure </w:t>
      </w:r>
      <w:r w:rsidR="000A29F7">
        <w:fldChar w:fldCharType="begin"/>
      </w:r>
      <w:r w:rsidR="000A29F7">
        <w:instrText xml:space="preserve"> STYLEREF 1 \s </w:instrText>
      </w:r>
      <w:r w:rsidR="000A29F7">
        <w:fldChar w:fldCharType="separate"/>
      </w:r>
      <w:r w:rsidR="006A3FD3">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6A3FD3">
        <w:rPr>
          <w:noProof/>
        </w:rPr>
        <w:t>13</w:t>
      </w:r>
      <w:r w:rsidR="000A29F7">
        <w:fldChar w:fldCharType="end"/>
      </w:r>
      <w:r>
        <w:t>: Diode + capacitor bank under load.</w:t>
      </w:r>
      <w:bookmarkEnd w:id="32"/>
    </w:p>
    <w:p w14:paraId="61FA8713" w14:textId="77777777" w:rsidR="003016EB" w:rsidRPr="003016EB" w:rsidRDefault="003016EB" w:rsidP="003016EB">
      <w:pPr>
        <w:ind w:firstLine="0"/>
      </w:pPr>
      <w:r>
        <w:t>It appears to be a neat trick</w:t>
      </w:r>
      <w:r w:rsidR="00FA5A21">
        <w:t xml:space="preserve">. The voltage tapped off before the diode bridge seems to be much higher than the voltage used to power the load. </w:t>
      </w:r>
    </w:p>
    <w:p w14:paraId="631CC24F" w14:textId="1D69D620" w:rsidR="00E64450" w:rsidRDefault="00E64450" w:rsidP="00E64450">
      <w:pPr>
        <w:pStyle w:val="Heading3"/>
      </w:pPr>
      <w:bookmarkStart w:id="33" w:name="_Toc465124031"/>
      <w:r>
        <w:t>Building the circuit</w:t>
      </w:r>
      <w:bookmarkEnd w:id="33"/>
    </w:p>
    <w:p w14:paraId="0048438C" w14:textId="16CEDA72" w:rsidR="00AA4D40" w:rsidRPr="00AA4D40" w:rsidRDefault="00AA4D40" w:rsidP="00AA4D40">
      <w:pPr>
        <w:pStyle w:val="Firstparagraph"/>
      </w:pPr>
      <w:r>
        <w:t>The circuit was built with a diode bridge which accepts crimp connectors. This means that hotswapping a transformer is very quick, easy, and requires no soldering.</w:t>
      </w:r>
    </w:p>
    <w:p w14:paraId="61574BCE" w14:textId="77777777" w:rsidR="00045DC9" w:rsidRDefault="00045DC9" w:rsidP="00045DC9">
      <w:pPr>
        <w:pStyle w:val="Firstparagraph"/>
        <w:keepNext/>
      </w:pPr>
      <w:r>
        <w:rPr>
          <w:noProof/>
          <w:lang w:val="en-ZA" w:eastAsia="en-ZA"/>
        </w:rPr>
        <w:lastRenderedPageBreak/>
        <w:drawing>
          <wp:inline distT="0" distB="0" distL="0" distR="0" wp14:anchorId="5A431E35" wp14:editId="5BEAB4D7">
            <wp:extent cx="4676775" cy="2628900"/>
            <wp:effectExtent l="0" t="0" r="9525" b="0"/>
            <wp:docPr id="63" name="Picture 63" descr="C:\Users\d7rob\3II\edes\20161024_1517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7rob\3II\edes\20161024_151738.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6D040862" w14:textId="30D30AEF" w:rsidR="00045DC9" w:rsidRPr="00045DC9" w:rsidRDefault="00045DC9" w:rsidP="00045DC9">
      <w:pPr>
        <w:pStyle w:val="Caption"/>
        <w:jc w:val="center"/>
      </w:pPr>
      <w:bookmarkStart w:id="34" w:name="_Toc465153715"/>
      <w:r>
        <w:t xml:space="preserve">Figure </w:t>
      </w:r>
      <w:r w:rsidR="000A29F7">
        <w:fldChar w:fldCharType="begin"/>
      </w:r>
      <w:r w:rsidR="000A29F7">
        <w:instrText xml:space="preserve"> STYLEREF 1 \s </w:instrText>
      </w:r>
      <w:r w:rsidR="000A29F7">
        <w:fldChar w:fldCharType="separate"/>
      </w:r>
      <w:r w:rsidR="006A3FD3">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6A3FD3">
        <w:rPr>
          <w:noProof/>
        </w:rPr>
        <w:t>14</w:t>
      </w:r>
      <w:r w:rsidR="000A29F7">
        <w:fldChar w:fldCharType="end"/>
      </w:r>
      <w:r>
        <w:t>: Old diode bridge</w:t>
      </w:r>
      <w:bookmarkEnd w:id="34"/>
    </w:p>
    <w:p w14:paraId="4EC27CAE" w14:textId="77777777" w:rsidR="00045DC9" w:rsidRDefault="00045DC9" w:rsidP="00045DC9">
      <w:pPr>
        <w:pStyle w:val="Firstparagraph"/>
        <w:keepNext/>
      </w:pPr>
      <w:r>
        <w:rPr>
          <w:noProof/>
          <w:lang w:val="en-ZA" w:eastAsia="en-ZA"/>
        </w:rPr>
        <w:drawing>
          <wp:inline distT="0" distB="0" distL="0" distR="0" wp14:anchorId="562870EC" wp14:editId="6880FF40">
            <wp:extent cx="4676775" cy="2628900"/>
            <wp:effectExtent l="0" t="0" r="9525" b="0"/>
            <wp:docPr id="61" name="Picture 61" descr="C:\Users\d7rob\3II\edes\20161024_152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7rob\3II\edes\20161024_152053.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1635FA67" w14:textId="5A5BDBFA" w:rsidR="00045DC9" w:rsidRDefault="00045DC9" w:rsidP="00045DC9">
      <w:pPr>
        <w:pStyle w:val="Caption"/>
        <w:jc w:val="center"/>
        <w:rPr>
          <w:noProof/>
        </w:rPr>
      </w:pPr>
      <w:bookmarkStart w:id="35" w:name="_Toc465153716"/>
      <w:r>
        <w:t xml:space="preserve">Figure </w:t>
      </w:r>
      <w:r w:rsidR="000A29F7">
        <w:fldChar w:fldCharType="begin"/>
      </w:r>
      <w:r w:rsidR="000A29F7">
        <w:instrText xml:space="preserve"> STYLEREF 1 \s </w:instrText>
      </w:r>
      <w:r w:rsidR="000A29F7">
        <w:fldChar w:fldCharType="separate"/>
      </w:r>
      <w:r w:rsidR="006A3FD3">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6A3FD3">
        <w:rPr>
          <w:noProof/>
        </w:rPr>
        <w:t>15</w:t>
      </w:r>
      <w:r w:rsidR="000A29F7">
        <w:fldChar w:fldCharType="end"/>
      </w:r>
      <w:r>
        <w:t>: New diode bridge with crimp connectors</w:t>
      </w:r>
      <w:r>
        <w:rPr>
          <w:noProof/>
        </w:rPr>
        <w:t xml:space="preserve"> secured</w:t>
      </w:r>
      <w:bookmarkEnd w:id="35"/>
    </w:p>
    <w:p w14:paraId="2FD3F711" w14:textId="77777777" w:rsidR="00045DC9" w:rsidRDefault="00045DC9" w:rsidP="00045DC9">
      <w:pPr>
        <w:keepNext/>
        <w:ind w:firstLine="0"/>
      </w:pPr>
      <w:r>
        <w:rPr>
          <w:noProof/>
          <w:lang w:val="en-ZA" w:eastAsia="en-ZA"/>
        </w:rPr>
        <w:lastRenderedPageBreak/>
        <w:drawing>
          <wp:inline distT="0" distB="0" distL="0" distR="0" wp14:anchorId="37CD1B35" wp14:editId="52999BBE">
            <wp:extent cx="4676775" cy="2628900"/>
            <wp:effectExtent l="0" t="0" r="9525" b="0"/>
            <wp:docPr id="62" name="Picture 62" descr="C:\Users\d7rob\3II\edes\20161024_1519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7rob\3II\edes\20161024_151915.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71BA231C" w14:textId="6EE19600" w:rsidR="00045DC9" w:rsidRPr="00045DC9" w:rsidRDefault="00045DC9" w:rsidP="00045DC9">
      <w:pPr>
        <w:pStyle w:val="Caption"/>
        <w:jc w:val="center"/>
      </w:pPr>
      <w:bookmarkStart w:id="36" w:name="_Toc465153717"/>
      <w:r>
        <w:t xml:space="preserve">Figure </w:t>
      </w:r>
      <w:r w:rsidR="000A29F7">
        <w:fldChar w:fldCharType="begin"/>
      </w:r>
      <w:r w:rsidR="000A29F7">
        <w:instrText xml:space="preserve"> STYLEREF 1 \s </w:instrText>
      </w:r>
      <w:r w:rsidR="000A29F7">
        <w:fldChar w:fldCharType="separate"/>
      </w:r>
      <w:r w:rsidR="006A3FD3">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6A3FD3">
        <w:rPr>
          <w:noProof/>
        </w:rPr>
        <w:t>16</w:t>
      </w:r>
      <w:r w:rsidR="000A29F7">
        <w:fldChar w:fldCharType="end"/>
      </w:r>
      <w:r>
        <w:t>: 10 mF capacitor</w:t>
      </w:r>
      <w:r>
        <w:rPr>
          <w:noProof/>
        </w:rPr>
        <w:t xml:space="preserve"> bank</w:t>
      </w:r>
      <w:bookmarkEnd w:id="36"/>
    </w:p>
    <w:p w14:paraId="0CE1E482" w14:textId="77777777" w:rsidR="00576BE4" w:rsidRPr="00576BE4" w:rsidRDefault="00576BE4" w:rsidP="00576BE4">
      <w:pPr>
        <w:pStyle w:val="Firstparagraph"/>
      </w:pPr>
    </w:p>
    <w:p w14:paraId="5108021A" w14:textId="051AD6B4" w:rsidR="00E64450" w:rsidRDefault="00E64450" w:rsidP="00E64450">
      <w:pPr>
        <w:pStyle w:val="Heading3"/>
      </w:pPr>
      <w:bookmarkStart w:id="37" w:name="_Toc465124032"/>
      <w:r>
        <w:t>Measurements</w:t>
      </w:r>
      <w:bookmarkEnd w:id="37"/>
    </w:p>
    <w:p w14:paraId="0B26B20C" w14:textId="233D7C13" w:rsidR="0067544E" w:rsidRDefault="0067544E" w:rsidP="0067544E">
      <w:pPr>
        <w:pStyle w:val="Firstparagraph"/>
      </w:pPr>
      <w:r>
        <w:t xml:space="preserve">The 160W transformer drops about 1V per 1A that is drawn. It is 30V unloaded, and fits within the max power supply rating for the LM358 </w:t>
      </w:r>
      <w:sdt>
        <w:sdtPr>
          <w:id w:val="-103271898"/>
          <w:citation/>
        </w:sdtPr>
        <w:sdtContent>
          <w:r>
            <w:fldChar w:fldCharType="begin"/>
          </w:r>
          <w:r>
            <w:rPr>
              <w:lang w:val="en-ZA"/>
            </w:rPr>
            <w:instrText xml:space="preserve">CITATION LM358 \l 7177 </w:instrText>
          </w:r>
          <w:r>
            <w:fldChar w:fldCharType="separate"/>
          </w:r>
          <w:r w:rsidR="003560FA" w:rsidRPr="003560FA">
            <w:rPr>
              <w:noProof/>
              <w:lang w:val="en-ZA"/>
            </w:rPr>
            <w:t>[1]</w:t>
          </w:r>
          <w:r>
            <w:fldChar w:fldCharType="end"/>
          </w:r>
        </w:sdtContent>
      </w:sdt>
      <w:r>
        <w:t xml:space="preserve"> being 32V. Rseries was also calculated to be below 0.1 ohm.</w:t>
      </w:r>
    </w:p>
    <w:p w14:paraId="71AB7534" w14:textId="23C1AB32" w:rsidR="0067544E" w:rsidRPr="0067544E" w:rsidRDefault="0067544E" w:rsidP="0067544E">
      <w:pPr>
        <w:pStyle w:val="Firstparagraph"/>
      </w:pPr>
    </w:p>
    <w:p w14:paraId="3B458619" w14:textId="6C284055" w:rsidR="00FA5A21" w:rsidRDefault="00FA5A21" w:rsidP="00FA5A21">
      <w:pPr>
        <w:pStyle w:val="Firstparagraph"/>
      </w:pPr>
      <w:r>
        <w:t xml:space="preserve">Under 1Amp load, the Vsteady is 13.7V and Vcc is 13.0V. </w:t>
      </w:r>
    </w:p>
    <w:p w14:paraId="0ACE29D7" w14:textId="30C6CC37" w:rsidR="005620AB" w:rsidRPr="005620AB" w:rsidRDefault="00E64450" w:rsidP="005620AB">
      <w:pPr>
        <w:pStyle w:val="Heading3"/>
      </w:pPr>
      <w:bookmarkStart w:id="38" w:name="_Toc465124033"/>
      <w:r>
        <w:t>Comparison of theoretical and measured values</w:t>
      </w:r>
      <w:bookmarkEnd w:id="38"/>
    </w:p>
    <w:p w14:paraId="3D6B677E" w14:textId="5B52E9B8" w:rsidR="00FA5A21" w:rsidRDefault="005620AB" w:rsidP="00FA5A21">
      <w:pPr>
        <w:pStyle w:val="Firstparagraph"/>
      </w:pPr>
      <w:r>
        <w:t>With Vcc being 13V and Vsteady being 13.7V, t</w:t>
      </w:r>
      <w:r w:rsidR="00FA5A21">
        <w:t xml:space="preserve">he neat trick in 5.2.3 does not appear to work. This is because the ‘steady’ voltage eventually discharges. </w:t>
      </w:r>
    </w:p>
    <w:p w14:paraId="5C6E34B3" w14:textId="77777777" w:rsidR="00FA5A21" w:rsidRDefault="00FA5A21" w:rsidP="00FA5A21">
      <w:pPr>
        <w:keepNext/>
        <w:ind w:firstLine="0"/>
        <w:jc w:val="center"/>
      </w:pPr>
      <w:r>
        <w:rPr>
          <w:noProof/>
          <w:lang w:val="en-ZA" w:eastAsia="en-ZA"/>
        </w:rPr>
        <w:lastRenderedPageBreak/>
        <w:drawing>
          <wp:inline distT="0" distB="0" distL="0" distR="0" wp14:anchorId="69F8998B" wp14:editId="01275B51">
            <wp:extent cx="4679950" cy="236728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79950" cy="2367280"/>
                    </a:xfrm>
                    <a:prstGeom prst="rect">
                      <a:avLst/>
                    </a:prstGeom>
                  </pic:spPr>
                </pic:pic>
              </a:graphicData>
            </a:graphic>
          </wp:inline>
        </w:drawing>
      </w:r>
    </w:p>
    <w:p w14:paraId="0AE88E66" w14:textId="08F3FCC7" w:rsidR="00FA5A21" w:rsidRDefault="00FA5A21" w:rsidP="00FA5A21">
      <w:pPr>
        <w:pStyle w:val="Caption"/>
        <w:jc w:val="center"/>
      </w:pPr>
      <w:bookmarkStart w:id="39" w:name="_Toc465153718"/>
      <w:r>
        <w:t xml:space="preserve">Figure </w:t>
      </w:r>
      <w:r w:rsidR="000A29F7">
        <w:fldChar w:fldCharType="begin"/>
      </w:r>
      <w:r w:rsidR="000A29F7">
        <w:instrText xml:space="preserve"> STYLEREF 1 \s </w:instrText>
      </w:r>
      <w:r w:rsidR="000A29F7">
        <w:fldChar w:fldCharType="separate"/>
      </w:r>
      <w:r w:rsidR="006A3FD3">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6A3FD3">
        <w:rPr>
          <w:noProof/>
        </w:rPr>
        <w:t>17</w:t>
      </w:r>
      <w:r w:rsidR="000A29F7">
        <w:fldChar w:fldCharType="end"/>
      </w:r>
      <w:r>
        <w:t>: steady voltage over time</w:t>
      </w:r>
      <w:bookmarkEnd w:id="39"/>
    </w:p>
    <w:p w14:paraId="16AB8A97" w14:textId="3E807ABD" w:rsidR="00FA5A21" w:rsidRDefault="00FA5A21" w:rsidP="00FA5A21">
      <w:pPr>
        <w:ind w:firstLine="0"/>
      </w:pPr>
      <w:r>
        <w:t>See how Vsteady and Vcc end up being 0.7V apart. This was the voltage used for the demo, and would explain a few discrepancies which will be mentioned later on.</w:t>
      </w:r>
    </w:p>
    <w:p w14:paraId="4DF08AC9" w14:textId="77777777" w:rsidR="00E64450" w:rsidRDefault="00E64450" w:rsidP="00E64450">
      <w:pPr>
        <w:pStyle w:val="Heading3"/>
      </w:pPr>
      <w:bookmarkStart w:id="40" w:name="_Toc465124034"/>
      <w:r>
        <w:t>Conclusion and recommendation</w:t>
      </w:r>
      <w:bookmarkEnd w:id="40"/>
    </w:p>
    <w:p w14:paraId="2009293F" w14:textId="77777777" w:rsidR="00FA5A21" w:rsidRPr="00FA5A21" w:rsidRDefault="00FA5A21" w:rsidP="00FA5A21">
      <w:pPr>
        <w:pStyle w:val="Firstparagraph"/>
      </w:pPr>
      <w:r>
        <w:t>A separate transformer would indeed have kept Vsteady much higher. One solution would be to use one of the 9V transformers as a voltage doubler, and to use an 18V Zener (with transistor) to power the op amps and the rest of the circuit.</w:t>
      </w:r>
    </w:p>
    <w:p w14:paraId="1A8022C4" w14:textId="77777777" w:rsidR="00E64450" w:rsidRPr="00E63326" w:rsidRDefault="00E64450" w:rsidP="00E63326">
      <w:pPr>
        <w:spacing w:line="240" w:lineRule="auto"/>
        <w:ind w:firstLine="0"/>
        <w:rPr>
          <w:szCs w:val="21"/>
        </w:rPr>
      </w:pPr>
    </w:p>
    <w:p w14:paraId="40C27A9E" w14:textId="77777777" w:rsidR="00925F2D" w:rsidRDefault="00925F2D" w:rsidP="00925F2D">
      <w:pPr>
        <w:pStyle w:val="Heading2"/>
      </w:pPr>
      <w:bookmarkStart w:id="41" w:name="_Toc465124035"/>
      <w:r>
        <w:t>Zener Constant-Voltage Reference</w:t>
      </w:r>
      <w:bookmarkEnd w:id="41"/>
    </w:p>
    <w:p w14:paraId="7FE6C8D3" w14:textId="77777777" w:rsidR="002A1F71" w:rsidRDefault="002A1F71" w:rsidP="002A1F71">
      <w:pPr>
        <w:pStyle w:val="Heading3"/>
      </w:pPr>
      <w:bookmarkStart w:id="42" w:name="_Toc465124036"/>
      <w:r>
        <w:t>Literature Study</w:t>
      </w:r>
      <w:bookmarkEnd w:id="42"/>
    </w:p>
    <w:p w14:paraId="53B34727" w14:textId="77777777" w:rsidR="00D46EC8" w:rsidRPr="00AF4079" w:rsidRDefault="00AF4079" w:rsidP="00D46EC8">
      <w:pPr>
        <w:pStyle w:val="Firstparagraph"/>
        <w:rPr>
          <w:i/>
        </w:rPr>
      </w:pPr>
      <w:r w:rsidRPr="00AF4079">
        <w:rPr>
          <w:i/>
        </w:rPr>
        <w:t>“</w:t>
      </w:r>
      <w:r w:rsidR="00D46EC8" w:rsidRPr="00AF4079">
        <w:rPr>
          <w:i/>
        </w:rPr>
        <w:t>Zeners make great fireworks.</w:t>
      </w:r>
      <w:r w:rsidRPr="00AF4079">
        <w:rPr>
          <w:i/>
        </w:rPr>
        <w:t>”</w:t>
      </w:r>
    </w:p>
    <w:p w14:paraId="1FBD90CA" w14:textId="77777777" w:rsidR="002A1F71" w:rsidRDefault="002A1F71" w:rsidP="002A1F71">
      <w:pPr>
        <w:pStyle w:val="Heading3"/>
      </w:pPr>
      <w:bookmarkStart w:id="43" w:name="_Toc465124037"/>
      <w:r>
        <w:lastRenderedPageBreak/>
        <w:t>Design</w:t>
      </w:r>
      <w:bookmarkEnd w:id="43"/>
    </w:p>
    <w:p w14:paraId="46686542" w14:textId="77777777" w:rsidR="007C2004" w:rsidRDefault="002A1F71" w:rsidP="007C2004">
      <w:pPr>
        <w:pStyle w:val="Firstparagraph"/>
        <w:keepNext/>
      </w:pPr>
      <w:r>
        <w:rPr>
          <w:noProof/>
          <w:lang w:val="en-ZA" w:eastAsia="en-ZA"/>
        </w:rPr>
        <w:drawing>
          <wp:inline distT="0" distB="0" distL="0" distR="0" wp14:anchorId="5DE6E287" wp14:editId="7D8D4668">
            <wp:extent cx="4679950" cy="2646045"/>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9950" cy="2646045"/>
                    </a:xfrm>
                    <a:prstGeom prst="rect">
                      <a:avLst/>
                    </a:prstGeom>
                  </pic:spPr>
                </pic:pic>
              </a:graphicData>
            </a:graphic>
          </wp:inline>
        </w:drawing>
      </w:r>
    </w:p>
    <w:p w14:paraId="2E016095" w14:textId="4ACF2EB5" w:rsidR="002A1F71" w:rsidRDefault="007C2004" w:rsidP="007C2004">
      <w:pPr>
        <w:pStyle w:val="Caption"/>
        <w:jc w:val="center"/>
      </w:pPr>
      <w:bookmarkStart w:id="44" w:name="_Toc465153719"/>
      <w:r>
        <w:t xml:space="preserve">Figure </w:t>
      </w:r>
      <w:r w:rsidR="000A29F7">
        <w:fldChar w:fldCharType="begin"/>
      </w:r>
      <w:r w:rsidR="000A29F7">
        <w:instrText xml:space="preserve"> STYLEREF 1 \s </w:instrText>
      </w:r>
      <w:r w:rsidR="000A29F7">
        <w:fldChar w:fldCharType="separate"/>
      </w:r>
      <w:r w:rsidR="006A3FD3">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6A3FD3">
        <w:rPr>
          <w:noProof/>
        </w:rPr>
        <w:t>18</w:t>
      </w:r>
      <w:r w:rsidR="000A29F7">
        <w:fldChar w:fldCharType="end"/>
      </w:r>
      <w:r>
        <w:t>: Zener reference circuit</w:t>
      </w:r>
      <w:bookmarkEnd w:id="44"/>
    </w:p>
    <w:p w14:paraId="05E2F22C" w14:textId="77777777" w:rsidR="007C2004" w:rsidRPr="00D46EC8" w:rsidRDefault="007C2004" w:rsidP="007C2004">
      <w:pPr>
        <w:ind w:firstLine="0"/>
      </w:pPr>
      <w:r>
        <w:t xml:space="preserve">The </w:t>
      </w:r>
      <w:r w:rsidR="00716870">
        <w:t>Zener</w:t>
      </w:r>
      <w:r>
        <w:t xml:space="preserve"> is biased in the linear region. See appendix for </w:t>
      </w:r>
      <w:r w:rsidRPr="007C2004">
        <w:rPr>
          <w:color w:val="FF0000"/>
        </w:rPr>
        <w:t>Calculations</w:t>
      </w:r>
      <w:r>
        <w:rPr>
          <w:color w:val="FF0000"/>
        </w:rPr>
        <w:t>.</w:t>
      </w:r>
      <w:r>
        <w:t xml:space="preserve"> </w:t>
      </w:r>
      <w:r w:rsidR="00AF4079">
        <w:t>C6</w:t>
      </w:r>
      <w:r>
        <w:t xml:space="preserve"> is used to stabilise the </w:t>
      </w:r>
      <w:r w:rsidR="00716870">
        <w:t>Zener</w:t>
      </w:r>
      <w:r>
        <w:t xml:space="preserve"> reference somewhat.</w:t>
      </w:r>
      <w:r w:rsidR="00D46EC8">
        <w:t xml:space="preserve"> Since the transistor draws much less current </w:t>
      </w:r>
      <w:r w:rsidR="00AF4079">
        <w:t>than the trim pot, it avoids additional</w:t>
      </w:r>
      <w:r w:rsidR="00D46EC8">
        <w:t xml:space="preserve"> potentiometers drawing too much current from the Zener biasing resistor, </w:t>
      </w:r>
      <w:r w:rsidR="00716870">
        <w:t>which, by</w:t>
      </w:r>
      <w:r w:rsidR="00D46EC8">
        <w:t xml:space="preserve"> creating too great a voltage drop across it, would extend under the operating voltage of the Zener, and thus create a mere voltage divider. The </w:t>
      </w:r>
      <w:r w:rsidR="00716870">
        <w:t>trim pot</w:t>
      </w:r>
      <w:r w:rsidR="00D46EC8">
        <w:t xml:space="preserve"> is tweaked to obtain an exact 5V reference. By doing so, one matches with the domain of the Arduino, and thus simplifies relevant calculations. Details are documented in Appendix </w:t>
      </w:r>
      <w:r w:rsidR="00AF4079">
        <w:rPr>
          <w:color w:val="FF0000"/>
        </w:rPr>
        <w:t>G</w:t>
      </w:r>
      <w:r w:rsidR="00D46EC8">
        <w:rPr>
          <w:color w:val="FF0000"/>
        </w:rPr>
        <w:t xml:space="preserve">. </w:t>
      </w:r>
    </w:p>
    <w:p w14:paraId="6E7144BE" w14:textId="77777777" w:rsidR="002A1F71" w:rsidRDefault="002A1F71" w:rsidP="002A1F71">
      <w:pPr>
        <w:pStyle w:val="Heading3"/>
      </w:pPr>
      <w:bookmarkStart w:id="45" w:name="_Toc465124038"/>
      <w:r>
        <w:t>Analysis</w:t>
      </w:r>
      <w:bookmarkEnd w:id="45"/>
    </w:p>
    <w:p w14:paraId="7D954034" w14:textId="77777777" w:rsidR="00E577AF" w:rsidRDefault="00E577AF" w:rsidP="00E577AF">
      <w:pPr>
        <w:pStyle w:val="Firstparagraph"/>
        <w:keepNext/>
        <w:jc w:val="center"/>
      </w:pPr>
      <w:r>
        <w:rPr>
          <w:noProof/>
          <w:lang w:val="en-ZA" w:eastAsia="en-ZA"/>
        </w:rPr>
        <w:drawing>
          <wp:inline distT="0" distB="0" distL="0" distR="0" wp14:anchorId="56A0F5F1" wp14:editId="5487847C">
            <wp:extent cx="4679950" cy="2110105"/>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9950" cy="2110105"/>
                    </a:xfrm>
                    <a:prstGeom prst="rect">
                      <a:avLst/>
                    </a:prstGeom>
                  </pic:spPr>
                </pic:pic>
              </a:graphicData>
            </a:graphic>
          </wp:inline>
        </w:drawing>
      </w:r>
    </w:p>
    <w:p w14:paraId="0A672729" w14:textId="5606A489" w:rsidR="00982ED8" w:rsidRDefault="00E577AF" w:rsidP="00E577AF">
      <w:pPr>
        <w:pStyle w:val="Caption"/>
        <w:jc w:val="center"/>
      </w:pPr>
      <w:bookmarkStart w:id="46" w:name="_Toc465153720"/>
      <w:r>
        <w:t xml:space="preserve">Figure </w:t>
      </w:r>
      <w:r w:rsidR="000A29F7">
        <w:fldChar w:fldCharType="begin"/>
      </w:r>
      <w:r w:rsidR="000A29F7">
        <w:instrText xml:space="preserve"> STYLEREF 1 \s </w:instrText>
      </w:r>
      <w:r w:rsidR="000A29F7">
        <w:fldChar w:fldCharType="separate"/>
      </w:r>
      <w:r w:rsidR="006A3FD3">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6A3FD3">
        <w:rPr>
          <w:noProof/>
        </w:rPr>
        <w:t>19</w:t>
      </w:r>
      <w:r w:rsidR="000A29F7">
        <w:fldChar w:fldCharType="end"/>
      </w:r>
      <w:r>
        <w:t>: Zener circuit tuned output</w:t>
      </w:r>
      <w:bookmarkEnd w:id="46"/>
    </w:p>
    <w:p w14:paraId="53A37B1F" w14:textId="0FDA2D74" w:rsidR="00E577AF" w:rsidRPr="00E577AF" w:rsidRDefault="00E577AF" w:rsidP="00E577AF">
      <w:pPr>
        <w:ind w:firstLine="0"/>
      </w:pPr>
      <w:r>
        <w:lastRenderedPageBreak/>
        <w:t>The ripple, according to spice, is 187uV.</w:t>
      </w:r>
    </w:p>
    <w:p w14:paraId="3256065E" w14:textId="51D078A7" w:rsidR="002A1F71" w:rsidRDefault="002A1F71" w:rsidP="002A1F71">
      <w:pPr>
        <w:pStyle w:val="Heading3"/>
      </w:pPr>
      <w:bookmarkStart w:id="47" w:name="_Toc465124039"/>
      <w:r>
        <w:t>Building the circuit</w:t>
      </w:r>
      <w:bookmarkEnd w:id="47"/>
    </w:p>
    <w:p w14:paraId="45B185FF" w14:textId="70A61090" w:rsidR="00D14E58" w:rsidRPr="00D14E58" w:rsidRDefault="00D14E58" w:rsidP="00D14E58">
      <w:pPr>
        <w:pStyle w:val="Firstparagraph"/>
      </w:pPr>
      <w:r>
        <w:t>Building the reference was relatively straightforward.</w:t>
      </w:r>
    </w:p>
    <w:p w14:paraId="293F2003" w14:textId="04E8C453" w:rsidR="002A1F71" w:rsidRDefault="002A1F71" w:rsidP="002A1F71">
      <w:pPr>
        <w:pStyle w:val="Heading3"/>
      </w:pPr>
      <w:bookmarkStart w:id="48" w:name="_Toc465124040"/>
      <w:r>
        <w:t>Measurements</w:t>
      </w:r>
      <w:bookmarkEnd w:id="48"/>
    </w:p>
    <w:p w14:paraId="70C054C7" w14:textId="7B3AC76E" w:rsidR="00E577AF" w:rsidRPr="00E577AF" w:rsidRDefault="00E577AF" w:rsidP="00E577AF">
      <w:pPr>
        <w:pStyle w:val="Firstparagraph"/>
      </w:pPr>
      <w:r>
        <w:t>The tuned Zener output is exactly 5V.</w:t>
      </w:r>
      <w:r w:rsidR="001364EB">
        <w:t xml:space="preserve"> The ripple is too small to measure on a scope, even on 2mV per division.</w:t>
      </w:r>
    </w:p>
    <w:p w14:paraId="75BBE116" w14:textId="07531208" w:rsidR="002A1F71" w:rsidRDefault="002A1F71" w:rsidP="002A1F71">
      <w:pPr>
        <w:pStyle w:val="Heading3"/>
      </w:pPr>
      <w:bookmarkStart w:id="49" w:name="_Toc465124041"/>
      <w:r>
        <w:t>Comparison of theoretical and measured values</w:t>
      </w:r>
      <w:bookmarkEnd w:id="49"/>
    </w:p>
    <w:p w14:paraId="18E77854" w14:textId="4BC0EDB2" w:rsidR="00E577AF" w:rsidRPr="00E577AF" w:rsidRDefault="00E577AF" w:rsidP="00E577AF">
      <w:pPr>
        <w:pStyle w:val="Firstparagraph"/>
      </w:pPr>
      <w:r>
        <w:t xml:space="preserve">There is </w:t>
      </w:r>
      <w:r w:rsidR="001364EB">
        <w:t>negligible difference.</w:t>
      </w:r>
      <w:r w:rsidR="00D14E58">
        <w:t xml:space="preserve"> Ripple too small to measure.</w:t>
      </w:r>
    </w:p>
    <w:p w14:paraId="43B70C91" w14:textId="71BF78C8" w:rsidR="002A1F71" w:rsidRDefault="002A1F71" w:rsidP="002A1F71">
      <w:pPr>
        <w:pStyle w:val="Heading3"/>
      </w:pPr>
      <w:bookmarkStart w:id="50" w:name="_Toc465124042"/>
      <w:r>
        <w:t>Conclusion and recommendation</w:t>
      </w:r>
      <w:bookmarkEnd w:id="50"/>
    </w:p>
    <w:p w14:paraId="59898CE3" w14:textId="098084B9" w:rsidR="00E577AF" w:rsidRDefault="00E577AF" w:rsidP="00E577AF">
      <w:pPr>
        <w:pStyle w:val="Firstparagraph"/>
      </w:pPr>
      <w:r>
        <w:t xml:space="preserve">The Zener </w:t>
      </w:r>
      <w:r w:rsidR="001364EB">
        <w:t>reference is easy to build, especially since it can be tweaked.</w:t>
      </w:r>
    </w:p>
    <w:p w14:paraId="009A8F0A" w14:textId="77777777" w:rsidR="00E577AF" w:rsidRPr="00E577AF" w:rsidRDefault="00E577AF" w:rsidP="00E577AF"/>
    <w:p w14:paraId="6069EF04" w14:textId="77777777" w:rsidR="00AB6454" w:rsidRPr="00AB6454" w:rsidRDefault="00AB6454" w:rsidP="00AB6454">
      <w:pPr>
        <w:pStyle w:val="Firstparagraph"/>
      </w:pPr>
      <w:r>
        <w:t xml:space="preserve">There exists an internal 1.1V Zener reference, which should allow </w:t>
      </w:r>
      <w:r w:rsidR="00716870">
        <w:t>more</w:t>
      </w:r>
      <w:r>
        <w:t xml:space="preserve"> accuracy should it be accounted for in the design of the system. </w:t>
      </w:r>
      <w:r w:rsidR="008A0280">
        <w:t>Although</w:t>
      </w:r>
      <w:r>
        <w:t xml:space="preserve"> it requires two extra op amps to scale the 5V compatible ADC readings down to 1.1V</w:t>
      </w:r>
      <w:r w:rsidR="008A0280">
        <w:t>, it means that there does not need to be an 8-12V external supply to the Arduino to power the 5V</w:t>
      </w:r>
      <w:r w:rsidR="00716870">
        <w:t xml:space="preserve"> Zener</w:t>
      </w:r>
      <w:r w:rsidR="008A0280">
        <w:t>, which satisfies this design</w:t>
      </w:r>
      <w:r>
        <w:t>.</w:t>
      </w:r>
      <w:r w:rsidR="008A0280">
        <w:t xml:space="preserve"> In the end, powering the 5V Zener is inevitable, since the platform is easily scalable, one might want to add extra features requiring processing power from the microcontroller. See extra features in Appendix G.</w:t>
      </w:r>
    </w:p>
    <w:p w14:paraId="5B034C36" w14:textId="77777777" w:rsidR="002A1F71" w:rsidRPr="002A1F71" w:rsidRDefault="002A1F71" w:rsidP="002A1F71">
      <w:pPr>
        <w:pStyle w:val="Firstparagraph"/>
      </w:pPr>
    </w:p>
    <w:p w14:paraId="78272BB1" w14:textId="663E5B56" w:rsidR="00925F2D" w:rsidRDefault="002A1F71" w:rsidP="00C51539">
      <w:pPr>
        <w:pStyle w:val="Heading3"/>
        <w:numPr>
          <w:ilvl w:val="0"/>
          <w:numId w:val="0"/>
        </w:numPr>
      </w:pPr>
      <w:bookmarkStart w:id="51" w:name="_Toc465124043"/>
      <w:r>
        <w:t>Literature Study</w:t>
      </w:r>
      <w:bookmarkEnd w:id="51"/>
    </w:p>
    <w:p w14:paraId="11C428BA" w14:textId="77777777" w:rsidR="00E63326" w:rsidRDefault="00E63326">
      <w:pPr>
        <w:spacing w:line="240" w:lineRule="auto"/>
        <w:ind w:firstLine="0"/>
        <w:jc w:val="left"/>
        <w:rPr>
          <w:rFonts w:ascii="cmbx12" w:hAnsi="cmbx12" w:cs="Arial"/>
          <w:bCs/>
          <w:iCs/>
          <w:sz w:val="24"/>
          <w:szCs w:val="28"/>
        </w:rPr>
      </w:pPr>
    </w:p>
    <w:p w14:paraId="2D5B3220" w14:textId="77777777" w:rsidR="00925F2D" w:rsidRDefault="00B46DC6" w:rsidP="00925F2D">
      <w:pPr>
        <w:pStyle w:val="Heading2"/>
      </w:pPr>
      <w:bookmarkStart w:id="52" w:name="_Toc465124044"/>
      <w:r>
        <w:t>Outboard Pass transistor s</w:t>
      </w:r>
      <w:r w:rsidR="00925F2D">
        <w:t>tage</w:t>
      </w:r>
      <w:bookmarkEnd w:id="52"/>
    </w:p>
    <w:p w14:paraId="1E9EC534" w14:textId="77777777" w:rsidR="00EF0CD1" w:rsidRDefault="00EF0CD1" w:rsidP="00EF0CD1">
      <w:pPr>
        <w:pStyle w:val="Heading3"/>
      </w:pPr>
      <w:bookmarkStart w:id="53" w:name="_Toc465124045"/>
      <w:r>
        <w:t>Literature Study</w:t>
      </w:r>
      <w:bookmarkEnd w:id="53"/>
    </w:p>
    <w:p w14:paraId="4C000B9F" w14:textId="77777777" w:rsidR="009F5E7C" w:rsidRDefault="009F5E7C" w:rsidP="009F5E7C">
      <w:pPr>
        <w:pStyle w:val="Firstparagraph"/>
        <w:rPr>
          <w:i/>
        </w:rPr>
      </w:pPr>
      <w:r w:rsidRPr="009F5E7C">
        <w:rPr>
          <w:i/>
        </w:rPr>
        <w:t>“Passing engineering is mandatory”</w:t>
      </w:r>
      <w:r w:rsidR="007F636D">
        <w:rPr>
          <w:i/>
        </w:rPr>
        <w:t>.</w:t>
      </w:r>
    </w:p>
    <w:p w14:paraId="38CAA14A" w14:textId="77777777" w:rsidR="009B082E" w:rsidRDefault="009B082E" w:rsidP="009B082E">
      <w:pPr>
        <w:keepNext/>
        <w:jc w:val="center"/>
      </w:pPr>
      <w:r>
        <w:rPr>
          <w:noProof/>
          <w:lang w:val="en-ZA" w:eastAsia="en-ZA"/>
        </w:rPr>
        <w:lastRenderedPageBreak/>
        <w:drawing>
          <wp:inline distT="0" distB="0" distL="0" distR="0" wp14:anchorId="2FD308A1" wp14:editId="4DFEE446">
            <wp:extent cx="2095500" cy="2238375"/>
            <wp:effectExtent l="0" t="0" r="0" b="0"/>
            <wp:docPr id="51" name="Picture 51" descr="https://upload.wikimedia.org/wikipedia/commons/thumb/6/64/Compound_trans.svg/220px-Compound_tran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wikimedia.org/wikipedia/commons/thumb/6/64/Compound_trans.svg/220px-Compound_trans.sv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95500" cy="2238375"/>
                    </a:xfrm>
                    <a:prstGeom prst="rect">
                      <a:avLst/>
                    </a:prstGeom>
                    <a:noFill/>
                    <a:ln>
                      <a:noFill/>
                    </a:ln>
                  </pic:spPr>
                </pic:pic>
              </a:graphicData>
            </a:graphic>
          </wp:inline>
        </w:drawing>
      </w:r>
    </w:p>
    <w:p w14:paraId="509A5525" w14:textId="5BE9C394" w:rsidR="009B082E" w:rsidRDefault="009B082E" w:rsidP="009B082E">
      <w:pPr>
        <w:pStyle w:val="Caption"/>
        <w:jc w:val="center"/>
      </w:pPr>
      <w:bookmarkStart w:id="54" w:name="_Toc465153721"/>
      <w:r>
        <w:t xml:space="preserve">Figure </w:t>
      </w:r>
      <w:r w:rsidR="000A29F7">
        <w:fldChar w:fldCharType="begin"/>
      </w:r>
      <w:r w:rsidR="000A29F7">
        <w:instrText xml:space="preserve"> STYLEREF 1 \s </w:instrText>
      </w:r>
      <w:r w:rsidR="000A29F7">
        <w:fldChar w:fldCharType="separate"/>
      </w:r>
      <w:r w:rsidR="006A3FD3">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6A3FD3">
        <w:rPr>
          <w:noProof/>
        </w:rPr>
        <w:t>20</w:t>
      </w:r>
      <w:r w:rsidR="000A29F7">
        <w:fldChar w:fldCharType="end"/>
      </w:r>
      <w:r>
        <w:t>: Sziklai pair</w:t>
      </w:r>
      <w:bookmarkEnd w:id="54"/>
    </w:p>
    <w:p w14:paraId="4BC14E4C" w14:textId="798E8176" w:rsidR="009B082E" w:rsidRPr="00984E88" w:rsidRDefault="009B082E" w:rsidP="009B082E">
      <w:pPr>
        <w:ind w:firstLine="0"/>
      </w:pPr>
      <w:r>
        <w:t>The Sziklai pair</w:t>
      </w:r>
      <w:sdt>
        <w:sdtPr>
          <w:id w:val="488219187"/>
          <w:citation/>
        </w:sdtPr>
        <w:sdtContent>
          <w:r>
            <w:fldChar w:fldCharType="begin"/>
          </w:r>
          <w:r>
            <w:rPr>
              <w:lang w:val="en-US"/>
            </w:rPr>
            <w:instrText xml:space="preserve"> CITATION sziklai \l 1033 </w:instrText>
          </w:r>
          <w:r>
            <w:fldChar w:fldCharType="separate"/>
          </w:r>
          <w:r w:rsidR="003560FA">
            <w:rPr>
              <w:noProof/>
              <w:lang w:val="en-US"/>
            </w:rPr>
            <w:t xml:space="preserve"> </w:t>
          </w:r>
          <w:r w:rsidR="003560FA" w:rsidRPr="003560FA">
            <w:rPr>
              <w:noProof/>
              <w:lang w:val="en-US"/>
            </w:rPr>
            <w:t>[2]</w:t>
          </w:r>
          <w:r>
            <w:fldChar w:fldCharType="end"/>
          </w:r>
        </w:sdtContent>
      </w:sdt>
      <w:r>
        <w:t xml:space="preserve"> was considered, however not used since the op amps could only output up to V</w:t>
      </w:r>
      <w:r>
        <w:rPr>
          <w:vertAlign w:val="superscript"/>
        </w:rPr>
        <w:t>+</w:t>
      </w:r>
      <w:r>
        <w:t xml:space="preserve"> – 1.5. To turn off the transistors completely, one needs to match the</w:t>
      </w:r>
      <w:r w:rsidR="00DE5DA4">
        <w:t xml:space="preserve"> voltage of the</w:t>
      </w:r>
      <w:r>
        <w:t xml:space="preserve"> base of Q1 in Figure 5-4</w:t>
      </w:r>
      <w:r w:rsidR="00DE5DA4">
        <w:t xml:space="preserve"> to the collector of Q2.</w:t>
      </w:r>
      <w:r w:rsidR="000F49B3">
        <w:t xml:space="preserve"> In the ideal sense, it would have a lower Vce drop as opposed to the Darlington pair.</w:t>
      </w:r>
    </w:p>
    <w:p w14:paraId="51E59BFD" w14:textId="77777777" w:rsidR="009B082E" w:rsidRPr="00CF754D" w:rsidRDefault="009B082E" w:rsidP="009B082E">
      <w:pPr>
        <w:rPr>
          <w:lang w:val="en-ZA"/>
        </w:rPr>
      </w:pPr>
    </w:p>
    <w:p w14:paraId="709E25B4" w14:textId="77777777" w:rsidR="00B33281" w:rsidRDefault="00B33281" w:rsidP="00B33281">
      <w:pPr>
        <w:keepNext/>
        <w:jc w:val="center"/>
      </w:pPr>
      <w:r>
        <w:rPr>
          <w:noProof/>
          <w:lang w:val="en-ZA" w:eastAsia="en-ZA"/>
        </w:rPr>
        <w:drawing>
          <wp:inline distT="0" distB="0" distL="0" distR="0" wp14:anchorId="46883ED3" wp14:editId="73DF05FB">
            <wp:extent cx="1762125" cy="2623314"/>
            <wp:effectExtent l="0" t="0" r="0" b="5715"/>
            <wp:docPr id="52" name="Picture 52" descr="https://upload.wikimedia.org/wikipedia/commons/thumb/7/78/Darlington_pair_diagram.svg/133px-Darlington_pair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upload.wikimedia.org/wikipedia/commons/thumb/7/78/Darlington_pair_diagram.svg/133px-Darlington_pair_diagram.svg.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71220" cy="2636855"/>
                    </a:xfrm>
                    <a:prstGeom prst="rect">
                      <a:avLst/>
                    </a:prstGeom>
                    <a:noFill/>
                    <a:ln>
                      <a:noFill/>
                    </a:ln>
                  </pic:spPr>
                </pic:pic>
              </a:graphicData>
            </a:graphic>
          </wp:inline>
        </w:drawing>
      </w:r>
    </w:p>
    <w:p w14:paraId="7E1960B3" w14:textId="0DA44F74" w:rsidR="00B33281" w:rsidRDefault="00B33281" w:rsidP="00B33281">
      <w:pPr>
        <w:pStyle w:val="Caption"/>
        <w:jc w:val="center"/>
      </w:pPr>
      <w:bookmarkStart w:id="55" w:name="_Toc465153722"/>
      <w:r>
        <w:t xml:space="preserve">Figure </w:t>
      </w:r>
      <w:r w:rsidR="000A29F7">
        <w:fldChar w:fldCharType="begin"/>
      </w:r>
      <w:r w:rsidR="000A29F7">
        <w:instrText xml:space="preserve"> STYLEREF 1 \s </w:instrText>
      </w:r>
      <w:r w:rsidR="000A29F7">
        <w:fldChar w:fldCharType="separate"/>
      </w:r>
      <w:r w:rsidR="006A3FD3">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6A3FD3">
        <w:rPr>
          <w:noProof/>
        </w:rPr>
        <w:t>21</w:t>
      </w:r>
      <w:r w:rsidR="000A29F7">
        <w:fldChar w:fldCharType="end"/>
      </w:r>
      <w:r>
        <w:t>: Darlington pair</w:t>
      </w:r>
      <w:bookmarkEnd w:id="55"/>
    </w:p>
    <w:p w14:paraId="2E9FAC0A" w14:textId="77777777" w:rsidR="00DE5DA4" w:rsidRPr="00DE5DA4" w:rsidRDefault="00DE5DA4" w:rsidP="00DE5DA4">
      <w:pPr>
        <w:ind w:firstLine="0"/>
      </w:pPr>
      <w:r>
        <w:t>The Darlington pair was considered since it can be fully turned off.</w:t>
      </w:r>
      <w:r w:rsidR="000F49B3">
        <w:t xml:space="preserve"> It has a larger collector-emitter voltage drop, however.</w:t>
      </w:r>
    </w:p>
    <w:p w14:paraId="3E97BC99" w14:textId="77777777" w:rsidR="00EF0CD1" w:rsidRDefault="00EF0CD1" w:rsidP="00EF0CD1">
      <w:pPr>
        <w:pStyle w:val="Heading3"/>
      </w:pPr>
      <w:bookmarkStart w:id="56" w:name="_Toc465124046"/>
      <w:r>
        <w:t>Design</w:t>
      </w:r>
      <w:bookmarkEnd w:id="56"/>
    </w:p>
    <w:p w14:paraId="5E2AFF90" w14:textId="598CFA5C" w:rsidR="0025393A" w:rsidRDefault="00B33281" w:rsidP="0025393A">
      <w:pPr>
        <w:pStyle w:val="Firstparagraph"/>
      </w:pPr>
      <w:r>
        <w:t>It was decided to use 2N3055 power transistors</w:t>
      </w:r>
      <w:sdt>
        <w:sdtPr>
          <w:id w:val="-1650896032"/>
          <w:citation/>
        </w:sdtPr>
        <w:sdtContent>
          <w:r w:rsidR="008440B0">
            <w:fldChar w:fldCharType="begin"/>
          </w:r>
          <w:r w:rsidR="008440B0">
            <w:rPr>
              <w:lang w:val="en-US"/>
            </w:rPr>
            <w:instrText xml:space="preserve"> CITATION 2N3055 \l 1033 </w:instrText>
          </w:r>
          <w:r w:rsidR="008440B0">
            <w:fldChar w:fldCharType="separate"/>
          </w:r>
          <w:r w:rsidR="003560FA">
            <w:rPr>
              <w:noProof/>
              <w:lang w:val="en-US"/>
            </w:rPr>
            <w:t xml:space="preserve"> </w:t>
          </w:r>
          <w:r w:rsidR="003560FA" w:rsidRPr="003560FA">
            <w:rPr>
              <w:noProof/>
              <w:lang w:val="en-US"/>
            </w:rPr>
            <w:t>[3]</w:t>
          </w:r>
          <w:r w:rsidR="008440B0">
            <w:fldChar w:fldCharType="end"/>
          </w:r>
        </w:sdtContent>
      </w:sdt>
      <w:r w:rsidR="0025393A">
        <w:t xml:space="preserve"> as they are more easily mounted on a heatsink</w:t>
      </w:r>
      <w:r w:rsidR="008440B0">
        <w:t>, compared to the TO-220</w:t>
      </w:r>
      <w:r w:rsidR="0025393A">
        <w:t xml:space="preserve">. Besides </w:t>
      </w:r>
      <w:r w:rsidR="00716870">
        <w:t>that,</w:t>
      </w:r>
      <w:r w:rsidR="0025393A">
        <w:t xml:space="preserve"> they absorb more heat.</w:t>
      </w:r>
    </w:p>
    <w:p w14:paraId="329B2A2E" w14:textId="77777777" w:rsidR="00B33281" w:rsidRDefault="00B33281" w:rsidP="00B33281">
      <w:pPr>
        <w:keepNext/>
        <w:jc w:val="center"/>
      </w:pPr>
      <w:r>
        <w:rPr>
          <w:noProof/>
          <w:lang w:val="en-ZA" w:eastAsia="en-ZA"/>
        </w:rPr>
        <w:lastRenderedPageBreak/>
        <w:drawing>
          <wp:inline distT="0" distB="0" distL="0" distR="0" wp14:anchorId="4DF56C83" wp14:editId="5B50C105">
            <wp:extent cx="2095500" cy="2114550"/>
            <wp:effectExtent l="0" t="0" r="0" b="0"/>
            <wp:docPr id="50" name="Picture 50" descr="https://upload.wikimedia.org/wikipedia/commons/thumb/0/0a/2N3055_NPN_Transistor.jpg/220px-2N3055_NPN_Transis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upload.wikimedia.org/wikipedia/commons/thumb/0/0a/2N3055_NPN_Transistor.jpg/220px-2N3055_NPN_Transisto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95500" cy="2114550"/>
                    </a:xfrm>
                    <a:prstGeom prst="rect">
                      <a:avLst/>
                    </a:prstGeom>
                    <a:noFill/>
                    <a:ln>
                      <a:noFill/>
                    </a:ln>
                  </pic:spPr>
                </pic:pic>
              </a:graphicData>
            </a:graphic>
          </wp:inline>
        </w:drawing>
      </w:r>
    </w:p>
    <w:p w14:paraId="05ADEBA6" w14:textId="402C7388" w:rsidR="00B33281" w:rsidRDefault="00B33281" w:rsidP="00B33281">
      <w:pPr>
        <w:pStyle w:val="Caption"/>
        <w:jc w:val="center"/>
        <w:rPr>
          <w:noProof/>
        </w:rPr>
      </w:pPr>
      <w:bookmarkStart w:id="57" w:name="_Toc465153723"/>
      <w:r>
        <w:t xml:space="preserve">Figure </w:t>
      </w:r>
      <w:r w:rsidR="000A29F7">
        <w:fldChar w:fldCharType="begin"/>
      </w:r>
      <w:r w:rsidR="000A29F7">
        <w:instrText xml:space="preserve"> STYLEREF 1 \s </w:instrText>
      </w:r>
      <w:r w:rsidR="000A29F7">
        <w:fldChar w:fldCharType="separate"/>
      </w:r>
      <w:r w:rsidR="006A3FD3">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6A3FD3">
        <w:rPr>
          <w:noProof/>
        </w:rPr>
        <w:t>22</w:t>
      </w:r>
      <w:r w:rsidR="000A29F7">
        <w:fldChar w:fldCharType="end"/>
      </w:r>
      <w:r>
        <w:t>: 2N3055</w:t>
      </w:r>
      <w:r>
        <w:rPr>
          <w:noProof/>
        </w:rPr>
        <w:t xml:space="preserve"> transistor</w:t>
      </w:r>
      <w:bookmarkEnd w:id="57"/>
    </w:p>
    <w:p w14:paraId="7C35F6F9" w14:textId="77777777" w:rsidR="00B33281" w:rsidRPr="00B33281" w:rsidRDefault="000F49B3" w:rsidP="00B33281">
      <w:r>
        <w:t xml:space="preserve">Lastly, it was decided that the whole circuit be powered by a steady voltage source, and that most of the power for the load would be provided </w:t>
      </w:r>
      <w:r w:rsidR="00716870">
        <w:t>solely</w:t>
      </w:r>
      <w:r>
        <w:t xml:space="preserve"> to the collector of the Darlington pair. This way the system would work in true regulator fashion.</w:t>
      </w:r>
    </w:p>
    <w:p w14:paraId="3D50AD16" w14:textId="77777777" w:rsidR="009F5E7C" w:rsidRDefault="009F5E7C" w:rsidP="009F5E7C">
      <w:pPr>
        <w:pStyle w:val="Firstparagraph"/>
        <w:keepNext/>
        <w:jc w:val="center"/>
      </w:pPr>
      <w:r>
        <w:rPr>
          <w:noProof/>
          <w:lang w:val="en-ZA" w:eastAsia="en-ZA"/>
        </w:rPr>
        <w:drawing>
          <wp:inline distT="0" distB="0" distL="0" distR="0" wp14:anchorId="4409B814" wp14:editId="43E7BA3F">
            <wp:extent cx="1914525" cy="15240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14525" cy="1524000"/>
                    </a:xfrm>
                    <a:prstGeom prst="rect">
                      <a:avLst/>
                    </a:prstGeom>
                  </pic:spPr>
                </pic:pic>
              </a:graphicData>
            </a:graphic>
          </wp:inline>
        </w:drawing>
      </w:r>
    </w:p>
    <w:p w14:paraId="5B0CFDEE" w14:textId="3EBC7AB3" w:rsidR="009F5E7C" w:rsidRDefault="009F5E7C" w:rsidP="009F5E7C">
      <w:pPr>
        <w:pStyle w:val="Caption"/>
        <w:jc w:val="center"/>
      </w:pPr>
      <w:bookmarkStart w:id="58" w:name="_Toc465153724"/>
      <w:r>
        <w:t xml:space="preserve">Figure </w:t>
      </w:r>
      <w:r w:rsidR="000A29F7">
        <w:fldChar w:fldCharType="begin"/>
      </w:r>
      <w:r w:rsidR="000A29F7">
        <w:instrText xml:space="preserve"> STYLEREF 1 \s </w:instrText>
      </w:r>
      <w:r w:rsidR="000A29F7">
        <w:fldChar w:fldCharType="separate"/>
      </w:r>
      <w:r w:rsidR="006A3FD3">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6A3FD3">
        <w:rPr>
          <w:noProof/>
        </w:rPr>
        <w:t>23</w:t>
      </w:r>
      <w:r w:rsidR="000A29F7">
        <w:fldChar w:fldCharType="end"/>
      </w:r>
      <w:r>
        <w:t xml:space="preserve">: </w:t>
      </w:r>
      <w:r w:rsidR="00E81D27">
        <w:t>Final</w:t>
      </w:r>
      <w:r>
        <w:t xml:space="preserve"> pass transistor output stage</w:t>
      </w:r>
      <w:r w:rsidR="00B33281">
        <w:t xml:space="preserve"> design</w:t>
      </w:r>
      <w:bookmarkEnd w:id="58"/>
    </w:p>
    <w:p w14:paraId="1C76849B" w14:textId="77777777" w:rsidR="000F49B3" w:rsidRPr="000F49B3" w:rsidRDefault="000F49B3" w:rsidP="000F49B3">
      <w:r>
        <w:t>As shown in Fig 5-6, the collector is powered separately to the rest of the circuit.</w:t>
      </w:r>
    </w:p>
    <w:p w14:paraId="09C9EC6E" w14:textId="77777777" w:rsidR="0025393A" w:rsidRDefault="0025393A" w:rsidP="0025393A">
      <w:pPr>
        <w:keepNext/>
        <w:jc w:val="center"/>
      </w:pPr>
      <w:r>
        <w:rPr>
          <w:noProof/>
          <w:lang w:val="en-ZA" w:eastAsia="en-ZA"/>
        </w:rPr>
        <w:lastRenderedPageBreak/>
        <w:drawing>
          <wp:inline distT="0" distB="0" distL="0" distR="0" wp14:anchorId="2BE0DAB4" wp14:editId="6C3300BB">
            <wp:extent cx="3314700" cy="2811637"/>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23592" cy="2819179"/>
                    </a:xfrm>
                    <a:prstGeom prst="rect">
                      <a:avLst/>
                    </a:prstGeom>
                  </pic:spPr>
                </pic:pic>
              </a:graphicData>
            </a:graphic>
          </wp:inline>
        </w:drawing>
      </w:r>
    </w:p>
    <w:p w14:paraId="227FDB54" w14:textId="31F519DB" w:rsidR="0025393A" w:rsidRDefault="0025393A" w:rsidP="0025393A">
      <w:pPr>
        <w:pStyle w:val="Caption"/>
        <w:jc w:val="center"/>
      </w:pPr>
      <w:bookmarkStart w:id="59" w:name="_Toc465153725"/>
      <w:r>
        <w:t xml:space="preserve">Figure </w:t>
      </w:r>
      <w:r w:rsidR="000A29F7">
        <w:fldChar w:fldCharType="begin"/>
      </w:r>
      <w:r w:rsidR="000A29F7">
        <w:instrText xml:space="preserve"> STYLEREF 1 \s </w:instrText>
      </w:r>
      <w:r w:rsidR="000A29F7">
        <w:fldChar w:fldCharType="separate"/>
      </w:r>
      <w:r w:rsidR="006A3FD3">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6A3FD3">
        <w:rPr>
          <w:noProof/>
        </w:rPr>
        <w:t>24</w:t>
      </w:r>
      <w:r w:rsidR="000A29F7">
        <w:fldChar w:fldCharType="end"/>
      </w:r>
      <w:r>
        <w:t xml:space="preserve">: Three </w:t>
      </w:r>
      <w:r w:rsidR="00B33281">
        <w:t xml:space="preserve">outboard </w:t>
      </w:r>
      <w:r>
        <w:t>pass transistor output stage</w:t>
      </w:r>
      <w:bookmarkEnd w:id="59"/>
    </w:p>
    <w:p w14:paraId="1E0DF52B" w14:textId="694B864B" w:rsidR="000F49B3" w:rsidRDefault="000F49B3" w:rsidP="000F49B3">
      <w:r>
        <w:t xml:space="preserve">Outboard pass transistors are easily scalable, and one can add as many transistors as deemed necessary to dissipate heat. The emitter resistor is required to </w:t>
      </w:r>
      <w:r w:rsidR="0017042F">
        <w:t>prevent thermal runaway</w:t>
      </w:r>
      <w:sdt>
        <w:sdtPr>
          <w:id w:val="2001847985"/>
          <w:citation/>
        </w:sdtPr>
        <w:sdtContent>
          <w:r w:rsidR="0017042F">
            <w:fldChar w:fldCharType="begin"/>
          </w:r>
          <w:r w:rsidR="0017042F">
            <w:rPr>
              <w:lang w:val="en-ZA"/>
            </w:rPr>
            <w:instrText xml:space="preserve"> CITATION thermalrunaway \l 7177 </w:instrText>
          </w:r>
          <w:r w:rsidR="0017042F">
            <w:fldChar w:fldCharType="separate"/>
          </w:r>
          <w:r w:rsidR="003560FA">
            <w:rPr>
              <w:noProof/>
              <w:lang w:val="en-ZA"/>
            </w:rPr>
            <w:t xml:space="preserve"> </w:t>
          </w:r>
          <w:r w:rsidR="003560FA" w:rsidRPr="003560FA">
            <w:rPr>
              <w:noProof/>
              <w:lang w:val="en-ZA"/>
            </w:rPr>
            <w:t>[4]</w:t>
          </w:r>
          <w:r w:rsidR="0017042F">
            <w:fldChar w:fldCharType="end"/>
          </w:r>
        </w:sdtContent>
      </w:sdt>
      <w:r w:rsidR="0017042F">
        <w:t>.</w:t>
      </w:r>
    </w:p>
    <w:p w14:paraId="18832952" w14:textId="77777777" w:rsidR="009473F8" w:rsidRDefault="009473F8" w:rsidP="009473F8">
      <w:pPr>
        <w:ind w:firstLine="0"/>
      </w:pPr>
    </w:p>
    <w:p w14:paraId="7AD4F931" w14:textId="77777777" w:rsidR="009473F8" w:rsidRDefault="009473F8" w:rsidP="009473F8">
      <w:pPr>
        <w:keepNext/>
        <w:ind w:firstLine="0"/>
      </w:pPr>
      <w:r>
        <w:rPr>
          <w:noProof/>
          <w:lang w:val="en-ZA" w:eastAsia="en-ZA"/>
        </w:rPr>
        <w:drawing>
          <wp:inline distT="0" distB="0" distL="0" distR="0" wp14:anchorId="166DCA0B" wp14:editId="0CECC00C">
            <wp:extent cx="4676775" cy="2628900"/>
            <wp:effectExtent l="0" t="0" r="9525" b="0"/>
            <wp:docPr id="70" name="Picture 70" descr="C:\Users\d7rob\3II\edes\20161024_153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7rob\3II\edes\20161024_153519.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5768B4CD" w14:textId="23D7EDE9" w:rsidR="009473F8" w:rsidRPr="000F49B3" w:rsidRDefault="009473F8" w:rsidP="009473F8">
      <w:pPr>
        <w:pStyle w:val="Caption"/>
        <w:jc w:val="center"/>
      </w:pPr>
      <w:bookmarkStart w:id="60" w:name="_Toc465153726"/>
      <w:r>
        <w:t xml:space="preserve">Figure </w:t>
      </w:r>
      <w:r w:rsidR="000A29F7">
        <w:fldChar w:fldCharType="begin"/>
      </w:r>
      <w:r w:rsidR="000A29F7">
        <w:instrText xml:space="preserve"> STYLEREF 1 \s </w:instrText>
      </w:r>
      <w:r w:rsidR="000A29F7">
        <w:fldChar w:fldCharType="separate"/>
      </w:r>
      <w:r w:rsidR="006A3FD3">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6A3FD3">
        <w:rPr>
          <w:noProof/>
        </w:rPr>
        <w:t>25</w:t>
      </w:r>
      <w:r w:rsidR="000A29F7">
        <w:fldChar w:fldCharType="end"/>
      </w:r>
      <w:r>
        <w:t>: Outboard pass transistors to be used in design</w:t>
      </w:r>
      <w:bookmarkEnd w:id="60"/>
    </w:p>
    <w:p w14:paraId="66ECFACE" w14:textId="77777777" w:rsidR="00EF0CD1" w:rsidRDefault="00EF0CD1" w:rsidP="00EF0CD1">
      <w:pPr>
        <w:pStyle w:val="Heading3"/>
      </w:pPr>
      <w:bookmarkStart w:id="61" w:name="_Toc465124047"/>
      <w:r>
        <w:t>Analysis</w:t>
      </w:r>
      <w:bookmarkEnd w:id="61"/>
    </w:p>
    <w:p w14:paraId="2C5EA4FA" w14:textId="77777777" w:rsidR="0017042F" w:rsidRDefault="0017042F" w:rsidP="0017042F">
      <w:pPr>
        <w:pStyle w:val="Firstparagraph"/>
      </w:pPr>
      <w:r>
        <w:t xml:space="preserve">The biggest question here is whether the op amp will be able to supply enough current to the Darlington pair. </w:t>
      </w:r>
    </w:p>
    <w:p w14:paraId="45EBD320" w14:textId="77777777" w:rsidR="00472DC0" w:rsidRDefault="00472DC0" w:rsidP="00472DC0">
      <w:pPr>
        <w:ind w:firstLine="0"/>
      </w:pPr>
    </w:p>
    <w:p w14:paraId="030F5755" w14:textId="4D59E1B4" w:rsidR="00472DC0" w:rsidRDefault="00472DC0" w:rsidP="00472DC0">
      <w:pPr>
        <w:ind w:firstLine="0"/>
      </w:pPr>
      <w:r>
        <w:lastRenderedPageBreak/>
        <w:t>Assuming 1A flowing through the 2N3055, and with a beta or h</w:t>
      </w:r>
      <w:r>
        <w:rPr>
          <w:vertAlign w:val="subscript"/>
        </w:rPr>
        <w:t>fe</w:t>
      </w:r>
      <w:r>
        <w:t xml:space="preserve"> between 20 and 70</w:t>
      </w:r>
      <w:sdt>
        <w:sdtPr>
          <w:id w:val="-756743571"/>
          <w:citation/>
        </w:sdtPr>
        <w:sdtContent>
          <w:r>
            <w:fldChar w:fldCharType="begin"/>
          </w:r>
          <w:r>
            <w:rPr>
              <w:lang w:val="en-ZA"/>
            </w:rPr>
            <w:instrText xml:space="preserve"> CITATION 2N3055 \l 7177 </w:instrText>
          </w:r>
          <w:r>
            <w:fldChar w:fldCharType="separate"/>
          </w:r>
          <w:r w:rsidR="003560FA">
            <w:rPr>
              <w:noProof/>
              <w:lang w:val="en-ZA"/>
            </w:rPr>
            <w:t xml:space="preserve"> </w:t>
          </w:r>
          <w:r w:rsidR="003560FA" w:rsidRPr="003560FA">
            <w:rPr>
              <w:noProof/>
              <w:lang w:val="en-ZA"/>
            </w:rPr>
            <w:t>[3]</w:t>
          </w:r>
          <w:r>
            <w:fldChar w:fldCharType="end"/>
          </w:r>
        </w:sdtContent>
      </w:sdt>
      <w:r>
        <w:t xml:space="preserve"> we can assume it is about 50. That means a base current of 20mA. The pre-driver should be more than capable of providing that. </w:t>
      </w:r>
      <w:r w:rsidR="00716870">
        <w:t>Per</w:t>
      </w:r>
      <w:r>
        <w:t xml:space="preserve"> the 2N2222 datasheet</w:t>
      </w:r>
      <w:sdt>
        <w:sdtPr>
          <w:id w:val="-522864017"/>
          <w:citation/>
        </w:sdtPr>
        <w:sdtContent>
          <w:r>
            <w:fldChar w:fldCharType="begin"/>
          </w:r>
          <w:r>
            <w:rPr>
              <w:lang w:val="en-ZA"/>
            </w:rPr>
            <w:instrText xml:space="preserve"> CITATION 2N2222 \l 7177 </w:instrText>
          </w:r>
          <w:r>
            <w:fldChar w:fldCharType="separate"/>
          </w:r>
          <w:r w:rsidR="003560FA">
            <w:rPr>
              <w:noProof/>
              <w:lang w:val="en-ZA"/>
            </w:rPr>
            <w:t xml:space="preserve"> </w:t>
          </w:r>
          <w:r w:rsidR="003560FA" w:rsidRPr="003560FA">
            <w:rPr>
              <w:noProof/>
              <w:lang w:val="en-ZA"/>
            </w:rPr>
            <w:t>[5]</w:t>
          </w:r>
          <w:r>
            <w:fldChar w:fldCharType="end"/>
          </w:r>
        </w:sdtContent>
      </w:sdt>
      <w:r>
        <w:t xml:space="preserve">, it has a beta value of about 100 under optimal conditions. </w:t>
      </w:r>
      <w:r w:rsidR="00716870">
        <w:t>Therefore,</w:t>
      </w:r>
      <w:r w:rsidR="009E6D11">
        <w:t xml:space="preserve"> the base current is 200uA.</w:t>
      </w:r>
      <w:r w:rsidR="005C0F8F">
        <w:t xml:space="preserve"> The op amp </w:t>
      </w:r>
      <w:r w:rsidR="00C55CAB">
        <w:t>can provide typically 40mA, therefore the requirement is more than satisfied. Calculating currents when adding multiple outboard pass transistors is simple: merely divide the base and collector currents by the number of such transistors.</w:t>
      </w:r>
    </w:p>
    <w:p w14:paraId="7E961026" w14:textId="77777777" w:rsidR="009473F8" w:rsidRDefault="009473F8" w:rsidP="00472DC0">
      <w:pPr>
        <w:ind w:firstLine="0"/>
      </w:pPr>
    </w:p>
    <w:p w14:paraId="5DF66B74" w14:textId="558368E4" w:rsidR="009473F8" w:rsidRDefault="009473F8" w:rsidP="00472DC0">
      <w:pPr>
        <w:ind w:firstLine="0"/>
        <w:rPr>
          <w:i/>
        </w:rPr>
      </w:pPr>
      <w:r>
        <w:t xml:space="preserve">Next question is whether the heatsink will handle the current. </w:t>
      </w:r>
      <w:r>
        <w:rPr>
          <w:i/>
        </w:rPr>
        <w:t xml:space="preserve">See Appendix E.4 for calculations. </w:t>
      </w:r>
    </w:p>
    <w:p w14:paraId="2D5BD6EF" w14:textId="720CCBF3" w:rsidR="00AA4D40" w:rsidRPr="00AA4D40" w:rsidRDefault="00AA4D40" w:rsidP="00472DC0">
      <w:pPr>
        <w:ind w:firstLine="0"/>
        <w:rPr>
          <w:lang w:val="en-ZA"/>
        </w:rPr>
      </w:pPr>
      <w:r>
        <w:t xml:space="preserve">The heatsink can handle </w:t>
      </w:r>
      <w:r w:rsidR="00CD539D">
        <w:t xml:space="preserve">47.05 </w:t>
      </w:r>
      <w:r w:rsidR="00BD2BE2">
        <w:t>W</w:t>
      </w:r>
      <w:r>
        <w:t xml:space="preserve"> power</w:t>
      </w:r>
      <w:r w:rsidR="00CD539D">
        <w:t xml:space="preserve"> at 25 degrees, which is more than 12W,  but not more than </w:t>
      </w:r>
      <w:r>
        <w:t xml:space="preserve">160W </w:t>
      </w:r>
      <w:r w:rsidR="00CD539D">
        <w:t>from the secondary transformer.</w:t>
      </w:r>
    </w:p>
    <w:p w14:paraId="51853667" w14:textId="2F074FBD" w:rsidR="00EF0CD1" w:rsidRDefault="00EF0CD1" w:rsidP="00EF0CD1">
      <w:pPr>
        <w:pStyle w:val="Heading3"/>
      </w:pPr>
      <w:bookmarkStart w:id="62" w:name="_Toc465124048"/>
      <w:r>
        <w:t>Building the circuit</w:t>
      </w:r>
      <w:bookmarkEnd w:id="62"/>
    </w:p>
    <w:p w14:paraId="7E84F185" w14:textId="6015AC35" w:rsidR="0099643A" w:rsidRDefault="00A36A76" w:rsidP="00A36A76">
      <w:pPr>
        <w:pStyle w:val="Firstparagraph"/>
      </w:pPr>
      <w:r>
        <w:t xml:space="preserve">When the heatsink was built for the </w:t>
      </w:r>
      <w:r w:rsidR="0099643A">
        <w:t>160W transformer, a TIP41C</w:t>
      </w:r>
      <w:sdt>
        <w:sdtPr>
          <w:id w:val="439576324"/>
          <w:citation/>
        </w:sdtPr>
        <w:sdtContent>
          <w:r w:rsidR="0099643A">
            <w:fldChar w:fldCharType="begin"/>
          </w:r>
          <w:r w:rsidR="0099643A">
            <w:rPr>
              <w:lang w:val="en-ZA"/>
            </w:rPr>
            <w:instrText xml:space="preserve"> CITATION TIP41C \l 7177 </w:instrText>
          </w:r>
          <w:r w:rsidR="0099643A">
            <w:fldChar w:fldCharType="separate"/>
          </w:r>
          <w:r w:rsidR="003560FA">
            <w:rPr>
              <w:noProof/>
              <w:lang w:val="en-ZA"/>
            </w:rPr>
            <w:t xml:space="preserve"> </w:t>
          </w:r>
          <w:r w:rsidR="003560FA" w:rsidRPr="003560FA">
            <w:rPr>
              <w:noProof/>
              <w:lang w:val="en-ZA"/>
            </w:rPr>
            <w:t>[6]</w:t>
          </w:r>
          <w:r w:rsidR="0099643A">
            <w:fldChar w:fldCharType="end"/>
          </w:r>
        </w:sdtContent>
      </w:sdt>
      <w:r w:rsidR="0099643A">
        <w:t xml:space="preserve"> was also used to power the three 2N3055s. </w:t>
      </w:r>
    </w:p>
    <w:p w14:paraId="4D326EEE" w14:textId="77777777" w:rsidR="0099643A" w:rsidRDefault="0099643A" w:rsidP="0099643A">
      <w:pPr>
        <w:pStyle w:val="Firstparagraph"/>
        <w:keepNext/>
      </w:pPr>
      <w:r>
        <w:rPr>
          <w:noProof/>
          <w:lang w:val="en-ZA" w:eastAsia="en-ZA"/>
        </w:rPr>
        <w:drawing>
          <wp:inline distT="0" distB="0" distL="0" distR="0" wp14:anchorId="71903ABD" wp14:editId="452A4F35">
            <wp:extent cx="4676775" cy="2628900"/>
            <wp:effectExtent l="0" t="0" r="9525" b="0"/>
            <wp:docPr id="11" name="Picture 11" descr="C:\Users\d7rob\3II\edes\20161018_144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7rob\3II\edes\20161018_144100.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22D684CB" w14:textId="73C743A4" w:rsidR="00A36A76" w:rsidRDefault="0099643A" w:rsidP="0099643A">
      <w:pPr>
        <w:pStyle w:val="Caption"/>
        <w:jc w:val="center"/>
      </w:pPr>
      <w:bookmarkStart w:id="63" w:name="_Toc465153727"/>
      <w:r>
        <w:t xml:space="preserve">Figure </w:t>
      </w:r>
      <w:r w:rsidR="000A29F7">
        <w:fldChar w:fldCharType="begin"/>
      </w:r>
      <w:r w:rsidR="000A29F7">
        <w:instrText xml:space="preserve"> STYLEREF 1 \s </w:instrText>
      </w:r>
      <w:r w:rsidR="000A29F7">
        <w:fldChar w:fldCharType="separate"/>
      </w:r>
      <w:r w:rsidR="006A3FD3">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6A3FD3">
        <w:rPr>
          <w:noProof/>
        </w:rPr>
        <w:t>26</w:t>
      </w:r>
      <w:r w:rsidR="000A29F7">
        <w:fldChar w:fldCharType="end"/>
      </w:r>
      <w:r>
        <w:t>: 2N3055 Heatsink</w:t>
      </w:r>
      <w:bookmarkEnd w:id="63"/>
    </w:p>
    <w:p w14:paraId="1AB11B8B" w14:textId="77777777" w:rsidR="0099643A" w:rsidRDefault="0099643A" w:rsidP="0099643A">
      <w:pPr>
        <w:ind w:firstLine="0"/>
      </w:pPr>
      <w:r>
        <w:t>Notice the thermal runaway protection resistors connected to each emitter (</w:t>
      </w:r>
      <w:r w:rsidR="00EF55CE">
        <w:t>white).</w:t>
      </w:r>
    </w:p>
    <w:p w14:paraId="177A5507" w14:textId="77777777" w:rsidR="00EF55CE" w:rsidRDefault="00EF55CE" w:rsidP="0099643A">
      <w:pPr>
        <w:ind w:firstLine="0"/>
      </w:pPr>
    </w:p>
    <w:p w14:paraId="4B1CA37E" w14:textId="77777777" w:rsidR="00EF55CE" w:rsidRPr="0099643A" w:rsidRDefault="00EF55CE" w:rsidP="0099643A">
      <w:pPr>
        <w:ind w:firstLine="0"/>
      </w:pPr>
      <w:r>
        <w:t>The TIP41C ensured that, especially in the case of drawing 19A, that it would source 19/50 = 380mA, and the 2N2222 would draw 3.8mA.</w:t>
      </w:r>
      <w:r w:rsidR="00C561E9">
        <w:t xml:space="preserve"> The base current of that 2N2222 is now 38uA. It may be thought that this is overkill, but the 2N2222 would get a bit hot if it drew 380mA.</w:t>
      </w:r>
      <w:r>
        <w:t xml:space="preserve"> This is assuming a beta of 50 for both the TIP41C and the 2N3055, </w:t>
      </w:r>
      <w:r>
        <w:lastRenderedPageBreak/>
        <w:t>and 100 for the 2N2222.</w:t>
      </w:r>
      <w:r w:rsidR="0035655F">
        <w:t xml:space="preserve"> But for the purposes of this paper, it need not be mentioned any further.</w:t>
      </w:r>
    </w:p>
    <w:p w14:paraId="24B8EA39" w14:textId="2D5DD9A4" w:rsidR="00EF0CD1" w:rsidRDefault="00EF0CD1" w:rsidP="00EF0CD1">
      <w:pPr>
        <w:pStyle w:val="Heading3"/>
      </w:pPr>
      <w:bookmarkStart w:id="64" w:name="_Toc465124049"/>
      <w:r>
        <w:t>Measurements</w:t>
      </w:r>
      <w:bookmarkEnd w:id="64"/>
    </w:p>
    <w:p w14:paraId="16CD0727" w14:textId="77777777" w:rsidR="00384E6C" w:rsidRDefault="00384E6C" w:rsidP="00384E6C">
      <w:pPr>
        <w:pStyle w:val="Firstparagraph"/>
      </w:pPr>
      <w:r>
        <w:t xml:space="preserve">Under 1Amp load, the Vsteady is 13.7V and Vcc is 13.0V. </w:t>
      </w:r>
    </w:p>
    <w:p w14:paraId="04733083" w14:textId="0E082444" w:rsidR="00384E6C" w:rsidRPr="00384E6C" w:rsidRDefault="00384E6C" w:rsidP="00384E6C">
      <w:pPr>
        <w:ind w:firstLine="0"/>
      </w:pPr>
      <w:r>
        <w:t>The base of the 2N3055 is 10.900V, the collector matches Vcc and the emitter is 10.1V. The base of the pre-driver 2N2222 is 11.5V. The voltage across the 1k protection resistor is 87mV. That means</w:t>
      </w:r>
      <w:r w:rsidR="000A2B25">
        <w:t xml:space="preserve"> 87uA is going into the base of the pre-driver.</w:t>
      </w:r>
    </w:p>
    <w:p w14:paraId="64FE5131" w14:textId="46E76650" w:rsidR="00EF0CD1" w:rsidRDefault="00EF0CD1" w:rsidP="00EF0CD1">
      <w:pPr>
        <w:pStyle w:val="Heading3"/>
      </w:pPr>
      <w:bookmarkStart w:id="65" w:name="_Toc465124050"/>
      <w:r>
        <w:t>Comparison of theoretical and measured values</w:t>
      </w:r>
      <w:bookmarkEnd w:id="65"/>
    </w:p>
    <w:p w14:paraId="364CD551" w14:textId="49EB2368" w:rsidR="000A2B25" w:rsidRPr="000A2B25" w:rsidRDefault="000A2B25" w:rsidP="000A2B25">
      <w:pPr>
        <w:pStyle w:val="Firstparagraph"/>
      </w:pPr>
      <w:r>
        <w:t>In the previous section we found out that the base is using 87uA, which is within the range estimated in 5.4.3 being between 38uA and 200uA. 87uA is also very tiny compared to the amount that the op amp can supply, being typically 40mA</w:t>
      </w:r>
      <w:sdt>
        <w:sdtPr>
          <w:id w:val="-1800218161"/>
          <w:citation/>
        </w:sdtPr>
        <w:sdtContent>
          <w:r>
            <w:fldChar w:fldCharType="begin"/>
          </w:r>
          <w:r>
            <w:rPr>
              <w:lang w:val="en-ZA"/>
            </w:rPr>
            <w:instrText xml:space="preserve"> CITATION LM358 \l 7177 </w:instrText>
          </w:r>
          <w:r>
            <w:fldChar w:fldCharType="separate"/>
          </w:r>
          <w:r w:rsidR="003560FA">
            <w:rPr>
              <w:noProof/>
              <w:lang w:val="en-ZA"/>
            </w:rPr>
            <w:t xml:space="preserve"> </w:t>
          </w:r>
          <w:r w:rsidR="003560FA" w:rsidRPr="003560FA">
            <w:rPr>
              <w:noProof/>
              <w:lang w:val="en-ZA"/>
            </w:rPr>
            <w:t>[1]</w:t>
          </w:r>
          <w:r>
            <w:fldChar w:fldCharType="end"/>
          </w:r>
        </w:sdtContent>
      </w:sdt>
      <w:r>
        <w:t>.</w:t>
      </w:r>
    </w:p>
    <w:p w14:paraId="0B7D9F65" w14:textId="77777777" w:rsidR="00EF0CD1" w:rsidRPr="002A1F71" w:rsidRDefault="00EF0CD1" w:rsidP="00EF0CD1">
      <w:pPr>
        <w:pStyle w:val="Heading3"/>
      </w:pPr>
      <w:bookmarkStart w:id="66" w:name="_Toc465124051"/>
      <w:r>
        <w:t>Conclusion and recommendation</w:t>
      </w:r>
      <w:bookmarkEnd w:id="66"/>
    </w:p>
    <w:p w14:paraId="78B1528B" w14:textId="3E962E14" w:rsidR="00925F2D" w:rsidRDefault="000A2B25">
      <w:pPr>
        <w:spacing w:line="240" w:lineRule="auto"/>
        <w:ind w:firstLine="0"/>
        <w:jc w:val="left"/>
        <w:rPr>
          <w:rFonts w:ascii="cmbx12" w:hAnsi="cmbx12" w:cs="Arial"/>
          <w:bCs/>
          <w:iCs/>
          <w:sz w:val="24"/>
          <w:szCs w:val="28"/>
        </w:rPr>
      </w:pPr>
      <w:r>
        <w:t>The outboard pass transistors are satisfactory.</w:t>
      </w:r>
    </w:p>
    <w:p w14:paraId="45B896E8" w14:textId="77777777" w:rsidR="00925F2D" w:rsidRDefault="00925F2D" w:rsidP="00925F2D">
      <w:pPr>
        <w:pStyle w:val="Heading2"/>
      </w:pPr>
      <w:bookmarkStart w:id="67" w:name="_Toc465124052"/>
      <w:r>
        <w:t>Voltage Regulator</w:t>
      </w:r>
      <w:bookmarkEnd w:id="67"/>
    </w:p>
    <w:p w14:paraId="55821839" w14:textId="77777777" w:rsidR="00EF0CD1" w:rsidRDefault="00EF0CD1" w:rsidP="00EF0CD1">
      <w:pPr>
        <w:pStyle w:val="Heading3"/>
      </w:pPr>
      <w:bookmarkStart w:id="68" w:name="_Toc465124053"/>
      <w:r>
        <w:t>Literature Study</w:t>
      </w:r>
      <w:bookmarkEnd w:id="68"/>
    </w:p>
    <w:p w14:paraId="7AE829A8" w14:textId="77777777" w:rsidR="0035655F" w:rsidRDefault="0035655F" w:rsidP="0035655F">
      <w:pPr>
        <w:pStyle w:val="Firstparagraph"/>
        <w:rPr>
          <w:i/>
        </w:rPr>
      </w:pPr>
      <w:r w:rsidRPr="0035655F">
        <w:rPr>
          <w:i/>
        </w:rPr>
        <w:t>“Regulations are a chore.”</w:t>
      </w:r>
    </w:p>
    <w:p w14:paraId="379301E6" w14:textId="77777777" w:rsidR="0035655F" w:rsidRPr="0035655F" w:rsidRDefault="00C561E9" w:rsidP="0035655F">
      <w:pPr>
        <w:ind w:firstLine="0"/>
      </w:pPr>
      <w:r>
        <w:t>Voltage regulators are used in many applications, from power generation, automotive, aerospace down to micro-electronics. It provides a steady power source for sensitive electronics; especially since smoothing capacitors are bulky and expensive, it does not make sense to put such things on small PCBs.</w:t>
      </w:r>
    </w:p>
    <w:p w14:paraId="1DBCB5BD" w14:textId="643F346A" w:rsidR="00C561E9" w:rsidRDefault="00EF0CD1" w:rsidP="00C561E9">
      <w:pPr>
        <w:pStyle w:val="Heading3"/>
      </w:pPr>
      <w:bookmarkStart w:id="69" w:name="_Toc465124054"/>
      <w:r>
        <w:lastRenderedPageBreak/>
        <w:t>Design</w:t>
      </w:r>
      <w:r w:rsidR="00C561E9">
        <w:br/>
      </w:r>
      <w:r w:rsidR="001C1DB3">
        <w:rPr>
          <w:noProof/>
          <w:lang w:val="en-ZA" w:eastAsia="en-ZA"/>
        </w:rPr>
        <w:drawing>
          <wp:inline distT="0" distB="0" distL="0" distR="0" wp14:anchorId="67CAA7FD" wp14:editId="16FAD600">
            <wp:extent cx="4679950" cy="2463165"/>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79950" cy="2463165"/>
                    </a:xfrm>
                    <a:prstGeom prst="rect">
                      <a:avLst/>
                    </a:prstGeom>
                  </pic:spPr>
                </pic:pic>
              </a:graphicData>
            </a:graphic>
          </wp:inline>
        </w:drawing>
      </w:r>
      <w:bookmarkEnd w:id="69"/>
    </w:p>
    <w:p w14:paraId="6B94DDB0" w14:textId="0E497292" w:rsidR="00EF0CD1" w:rsidRDefault="00C561E9" w:rsidP="00C561E9">
      <w:pPr>
        <w:pStyle w:val="Caption"/>
        <w:jc w:val="center"/>
      </w:pPr>
      <w:bookmarkStart w:id="70" w:name="_Toc465153728"/>
      <w:r>
        <w:t xml:space="preserve">Figure </w:t>
      </w:r>
      <w:r w:rsidR="000A29F7">
        <w:fldChar w:fldCharType="begin"/>
      </w:r>
      <w:r w:rsidR="000A29F7">
        <w:instrText xml:space="preserve"> STYLEREF 1 \s </w:instrText>
      </w:r>
      <w:r w:rsidR="000A29F7">
        <w:fldChar w:fldCharType="separate"/>
      </w:r>
      <w:r w:rsidR="006A3FD3">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6A3FD3">
        <w:rPr>
          <w:noProof/>
        </w:rPr>
        <w:t>27</w:t>
      </w:r>
      <w:r w:rsidR="000A29F7">
        <w:fldChar w:fldCharType="end"/>
      </w:r>
      <w:r>
        <w:t>: Voltage regulator</w:t>
      </w:r>
      <w:bookmarkEnd w:id="70"/>
    </w:p>
    <w:p w14:paraId="49099476" w14:textId="7062C813" w:rsidR="00C561E9" w:rsidRDefault="00C561E9" w:rsidP="00C561E9">
      <w:pPr>
        <w:ind w:firstLine="0"/>
      </w:pPr>
      <w:r>
        <w:t>Here is the voltage regulator. Since we know that the base current of the pre-driver is about 38 to 200uA, the voltage drop across R1 is about 3.8 to 200mV. This means that in the worst case scenario, the maximum output voltage is as follows:</w:t>
      </w:r>
    </w:p>
    <w:p w14:paraId="0F913F86" w14:textId="77777777" w:rsidR="00C561E9" w:rsidRDefault="00C561E9" w:rsidP="00C561E9">
      <w:pPr>
        <w:ind w:firstLine="0"/>
      </w:pPr>
      <w:r>
        <w:t>Since the transformer drops to about 16V under a 1A load</w:t>
      </w:r>
      <w:r w:rsidR="00EA0E0A">
        <w:t xml:space="preserve"> (including capacitors), the op amp can output a max of Vsteady-1.5V. </w:t>
      </w:r>
      <w:r w:rsidR="00EA0E0A" w:rsidRPr="00EA0E0A">
        <w:rPr>
          <w:i/>
        </w:rPr>
        <w:t>Assuming that Vsteady and Vcc is the same.</w:t>
      </w:r>
      <w:r w:rsidR="00EA0E0A">
        <w:rPr>
          <w:i/>
        </w:rPr>
        <w:t xml:space="preserve"> </w:t>
      </w:r>
      <w:r w:rsidR="00EA0E0A">
        <w:t>Therefore, the op amp outputs about 14.5V. With a further drop of 200mV, it is 14.3V at the base of the pre-driver. Assuming a drop of 0.6V across Vbe of the pre-driver, and 0.7V across the pass transistor(s), we finally have a max output voltage of 14.3-0.6-0.7=12V. This satisfies the minimum requirements.</w:t>
      </w:r>
    </w:p>
    <w:p w14:paraId="523EA430" w14:textId="77777777" w:rsidR="00EA0E0A" w:rsidRPr="00EA0E0A" w:rsidRDefault="00EA0E0A" w:rsidP="00C561E9">
      <w:pPr>
        <w:ind w:firstLine="0"/>
      </w:pPr>
      <w:r>
        <w:t xml:space="preserve">R2 and R3 are for more stability due to the differing capacitances in the different driver stages. </w:t>
      </w:r>
    </w:p>
    <w:p w14:paraId="482D9B3B" w14:textId="1774D339" w:rsidR="00EF0CD1" w:rsidRDefault="00EF0CD1" w:rsidP="00EF0CD1">
      <w:pPr>
        <w:pStyle w:val="Heading3"/>
      </w:pPr>
      <w:bookmarkStart w:id="71" w:name="_Toc465124055"/>
      <w:r>
        <w:lastRenderedPageBreak/>
        <w:t>Analysis</w:t>
      </w:r>
      <w:bookmarkEnd w:id="71"/>
    </w:p>
    <w:p w14:paraId="79098E0B" w14:textId="77777777" w:rsidR="00BF2202" w:rsidRDefault="00BF2202" w:rsidP="00BF2202">
      <w:pPr>
        <w:pStyle w:val="Firstparagraph"/>
        <w:keepNext/>
        <w:jc w:val="center"/>
      </w:pPr>
      <w:r>
        <w:rPr>
          <w:noProof/>
          <w:lang w:val="en-ZA" w:eastAsia="en-ZA"/>
        </w:rPr>
        <w:drawing>
          <wp:inline distT="0" distB="0" distL="0" distR="0" wp14:anchorId="7D3A8B5F" wp14:editId="38404150">
            <wp:extent cx="4679950" cy="2245360"/>
            <wp:effectExtent l="0" t="0" r="635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79950" cy="2245360"/>
                    </a:xfrm>
                    <a:prstGeom prst="rect">
                      <a:avLst/>
                    </a:prstGeom>
                  </pic:spPr>
                </pic:pic>
              </a:graphicData>
            </a:graphic>
          </wp:inline>
        </w:drawing>
      </w:r>
    </w:p>
    <w:p w14:paraId="77D7EB53" w14:textId="3C174EA6" w:rsidR="00BF2202" w:rsidRDefault="00BF2202" w:rsidP="00BF2202">
      <w:pPr>
        <w:pStyle w:val="Caption"/>
        <w:jc w:val="center"/>
      </w:pPr>
      <w:bookmarkStart w:id="72" w:name="_Toc465153729"/>
      <w:r>
        <w:t xml:space="preserve">Figure </w:t>
      </w:r>
      <w:r w:rsidR="000A29F7">
        <w:fldChar w:fldCharType="begin"/>
      </w:r>
      <w:r w:rsidR="000A29F7">
        <w:instrText xml:space="preserve"> STYLEREF 1 \s </w:instrText>
      </w:r>
      <w:r w:rsidR="000A29F7">
        <w:fldChar w:fldCharType="separate"/>
      </w:r>
      <w:r w:rsidR="006A3FD3">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6A3FD3">
        <w:rPr>
          <w:noProof/>
        </w:rPr>
        <w:t>28</w:t>
      </w:r>
      <w:r w:rsidR="000A29F7">
        <w:fldChar w:fldCharType="end"/>
      </w:r>
      <w:r>
        <w:t>: Output voltage at 12V (blue), op amp steadies at 16V</w:t>
      </w:r>
      <w:bookmarkEnd w:id="72"/>
    </w:p>
    <w:p w14:paraId="08591CFD" w14:textId="46FB44D1" w:rsidR="00BF2202" w:rsidRPr="00BF2202" w:rsidRDefault="00BF2202" w:rsidP="00BF2202">
      <w:r>
        <w:t>In this picture, a 12 ohm load was connected to the output. Even though the Vsteady smoothing capacitors discharged from 24V to about 16V, the output still maintained 12V.</w:t>
      </w:r>
    </w:p>
    <w:p w14:paraId="18A8FF73" w14:textId="77777777" w:rsidR="00EF0CD1" w:rsidRDefault="00EF0CD1" w:rsidP="00EF0CD1">
      <w:pPr>
        <w:pStyle w:val="Heading3"/>
      </w:pPr>
      <w:bookmarkStart w:id="73" w:name="_Toc465124056"/>
      <w:r>
        <w:t>Building the circuit</w:t>
      </w:r>
      <w:bookmarkEnd w:id="73"/>
    </w:p>
    <w:p w14:paraId="265CB087" w14:textId="77777777" w:rsidR="009F72FE" w:rsidRPr="009F72FE" w:rsidRDefault="009F72FE" w:rsidP="009F72FE">
      <w:pPr>
        <w:pStyle w:val="Firstparagraph"/>
      </w:pPr>
      <w:r>
        <w:t>Originally R4 and R5 had much larger values. We’re talking 27k and 135k. Although it is also a gain of about 6, the current through it was not sufficient to actually output any voltage. Lowering the values (keeping the ratio) fixed the problem.</w:t>
      </w:r>
    </w:p>
    <w:p w14:paraId="4CECE509" w14:textId="76FA89F5" w:rsidR="00EF0CD1" w:rsidRDefault="00EF0CD1" w:rsidP="00EF0CD1">
      <w:pPr>
        <w:pStyle w:val="Heading3"/>
      </w:pPr>
      <w:bookmarkStart w:id="74" w:name="_Toc465124057"/>
      <w:r>
        <w:t>Measurements</w:t>
      </w:r>
      <w:bookmarkEnd w:id="74"/>
    </w:p>
    <w:p w14:paraId="56AF4B19" w14:textId="08254FAB" w:rsidR="000A2B25" w:rsidRDefault="000A2B25" w:rsidP="000A2B25">
      <w:pPr>
        <w:pStyle w:val="Firstparagraph"/>
      </w:pPr>
      <w:r>
        <w:t xml:space="preserve">Under 1Amp load, the Vsteady is 13.7V and Vcc is 13.0V. </w:t>
      </w:r>
      <w:r w:rsidR="00BF2202">
        <w:t>The reason for this is probably due to a non-linear internal resistance</w:t>
      </w:r>
      <w:r w:rsidR="000467EE">
        <w:t xml:space="preserve"> (affected by temperature as well as current)</w:t>
      </w:r>
      <w:r w:rsidR="00BF2202">
        <w:t>.</w:t>
      </w:r>
    </w:p>
    <w:p w14:paraId="048B7CA9" w14:textId="3167C122" w:rsidR="000A2B25" w:rsidRDefault="000A2B25" w:rsidP="000A2B25">
      <w:pPr>
        <w:ind w:firstLine="0"/>
      </w:pPr>
      <w:r>
        <w:t xml:space="preserve">The base of the 2N3055 is 10.900V, the collector matches Vcc and the emitter is 10.1V. The base of the pre-driver 2N2222 is 11.5V. The voltage across the 1k protection resistor is 87mV. That means 87uA is going into the base of the pre-driver. This was also found out in 5.4.5. </w:t>
      </w:r>
    </w:p>
    <w:p w14:paraId="371B7ABD" w14:textId="5D7E42CD" w:rsidR="00EF0CD1" w:rsidRDefault="000A2B25" w:rsidP="005620AB">
      <w:pPr>
        <w:ind w:firstLine="0"/>
      </w:pPr>
      <w:r>
        <w:t xml:space="preserve">This means that the op amp is outputting roughly 11.5V. </w:t>
      </w:r>
    </w:p>
    <w:p w14:paraId="1779D990" w14:textId="77777777" w:rsidR="000217ED" w:rsidRDefault="000217ED" w:rsidP="000217ED">
      <w:pPr>
        <w:keepNext/>
        <w:ind w:firstLine="0"/>
      </w:pPr>
      <w:r>
        <w:rPr>
          <w:noProof/>
          <w:lang w:val="en-ZA" w:eastAsia="en-ZA"/>
        </w:rPr>
        <w:lastRenderedPageBreak/>
        <w:drawing>
          <wp:inline distT="0" distB="0" distL="0" distR="0" wp14:anchorId="4CCAD58B" wp14:editId="078E87B6">
            <wp:extent cx="4678045" cy="2806700"/>
            <wp:effectExtent l="0" t="0" r="8255" b="0"/>
            <wp:docPr id="86" name="Picture 86" descr="C:\Users\d7rob\AppData\Local\Microsoft\Windows\INetCacheContent.Word\pic_106_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7rob\AppData\Local\Microsoft\Windows\INetCacheContent.Word\pic_106_1.b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78045" cy="2806700"/>
                    </a:xfrm>
                    <a:prstGeom prst="rect">
                      <a:avLst/>
                    </a:prstGeom>
                    <a:noFill/>
                    <a:ln>
                      <a:noFill/>
                    </a:ln>
                  </pic:spPr>
                </pic:pic>
              </a:graphicData>
            </a:graphic>
          </wp:inline>
        </w:drawing>
      </w:r>
    </w:p>
    <w:p w14:paraId="4FD5A9FC" w14:textId="189B7A08" w:rsidR="000217ED" w:rsidRDefault="000217ED" w:rsidP="000217ED">
      <w:pPr>
        <w:pStyle w:val="Caption"/>
        <w:jc w:val="center"/>
      </w:pPr>
      <w:bookmarkStart w:id="75" w:name="_Toc465153730"/>
      <w:r>
        <w:t xml:space="preserve">Figure </w:t>
      </w:r>
      <w:r w:rsidR="000A29F7">
        <w:fldChar w:fldCharType="begin"/>
      </w:r>
      <w:r w:rsidR="000A29F7">
        <w:instrText xml:space="preserve"> STYLEREF 1 \s </w:instrText>
      </w:r>
      <w:r w:rsidR="000A29F7">
        <w:fldChar w:fldCharType="separate"/>
      </w:r>
      <w:r w:rsidR="006A3FD3">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6A3FD3">
        <w:rPr>
          <w:noProof/>
        </w:rPr>
        <w:t>29</w:t>
      </w:r>
      <w:r w:rsidR="000A29F7">
        <w:fldChar w:fldCharType="end"/>
      </w:r>
      <w:r>
        <w:t>: 10 ohm load, constant voltage, ripple negligible</w:t>
      </w:r>
      <w:bookmarkEnd w:id="75"/>
    </w:p>
    <w:p w14:paraId="5713D90A" w14:textId="6ECA59FB" w:rsidR="000217ED" w:rsidRPr="000217ED" w:rsidRDefault="000217ED" w:rsidP="000217ED">
      <w:pPr>
        <w:ind w:firstLine="0"/>
      </w:pPr>
      <w:r>
        <w:t>In the previous figure we can see that ripple is non-existant, and that the voltage is steady. This includes the voltage over Rsense (0.1V), and it seems that at this resolution and voltage, it shows voltages in steps of 0.2V.</w:t>
      </w:r>
    </w:p>
    <w:p w14:paraId="450FAD8E" w14:textId="5C179431" w:rsidR="005620AB" w:rsidRDefault="005620AB" w:rsidP="00EF0CD1">
      <w:pPr>
        <w:pStyle w:val="Heading3"/>
      </w:pPr>
      <w:bookmarkStart w:id="76" w:name="_Toc465124058"/>
      <w:r>
        <w:t>Comparison of theoretical and measured values.</w:t>
      </w:r>
      <w:bookmarkEnd w:id="76"/>
    </w:p>
    <w:p w14:paraId="0F9CF7A1" w14:textId="11374A2B" w:rsidR="005620AB" w:rsidRPr="005620AB" w:rsidRDefault="005620AB" w:rsidP="005620AB">
      <w:pPr>
        <w:pStyle w:val="Firstparagraph"/>
      </w:pPr>
      <w:r>
        <w:t>If we had an 18V supply for the op amps, then the max voltage would seem to be, according to measured values, 18 – V</w:t>
      </w:r>
      <w:r>
        <w:rPr>
          <w:vertAlign w:val="subscript"/>
        </w:rPr>
        <w:t>rail-limit</w:t>
      </w:r>
      <w:r>
        <w:t xml:space="preserve"> </w:t>
      </w:r>
      <w:r w:rsidR="00E577AF">
        <w:t>–</w:t>
      </w:r>
      <w:r>
        <w:t xml:space="preserve"> V</w:t>
      </w:r>
      <w:r w:rsidR="00E577AF">
        <w:rPr>
          <w:vertAlign w:val="subscript"/>
        </w:rPr>
        <w:t>BE_driver</w:t>
      </w:r>
      <w:r w:rsidR="00E577AF">
        <w:t xml:space="preserve"> – V</w:t>
      </w:r>
      <w:r w:rsidR="00E577AF">
        <w:rPr>
          <w:vertAlign w:val="subscript"/>
        </w:rPr>
        <w:t>BE_pre-driver</w:t>
      </w:r>
      <w:r w:rsidR="00E577AF">
        <w:t xml:space="preserve"> – V</w:t>
      </w:r>
      <w:r w:rsidR="00E577AF">
        <w:rPr>
          <w:vertAlign w:val="subscript"/>
        </w:rPr>
        <w:t>R_sense</w:t>
      </w:r>
      <w:r w:rsidR="00E577AF">
        <w:t xml:space="preserve"> =</w:t>
      </w:r>
      <w:r>
        <w:t xml:space="preserve"> 18 – 1.5 – 0.8 – 0.6 - 0.1= </w:t>
      </w:r>
      <w:r w:rsidR="00E577AF">
        <w:t>14V</w:t>
      </w:r>
    </w:p>
    <w:p w14:paraId="344070CA" w14:textId="1106985C" w:rsidR="00EF0CD1" w:rsidRDefault="00EF0CD1" w:rsidP="00EF0CD1">
      <w:pPr>
        <w:pStyle w:val="Heading3"/>
      </w:pPr>
      <w:bookmarkStart w:id="77" w:name="_Toc465124059"/>
      <w:r>
        <w:t>Conclusion and recommendation</w:t>
      </w:r>
      <w:bookmarkEnd w:id="77"/>
    </w:p>
    <w:p w14:paraId="33172FD0" w14:textId="4DBE8F3E" w:rsidR="005620AB" w:rsidRDefault="005620AB" w:rsidP="005620AB">
      <w:pPr>
        <w:ind w:firstLine="0"/>
      </w:pPr>
      <w:r>
        <w:t>The op amp output, being 11.5V, is 2.2V under 13.7V, which means there is still headroom for more voltage, but not enough that the output voltage will reach 12V under a 1A load. This can easily be rectified, as mentioned in 5.2.7 by having a voltage doubler and a second transformer. In fact, it may even be rectified using the same transformer, but it will need to be investigated.</w:t>
      </w:r>
    </w:p>
    <w:p w14:paraId="228A121F" w14:textId="77777777" w:rsidR="000217ED" w:rsidRDefault="000217ED" w:rsidP="005620AB">
      <w:pPr>
        <w:ind w:firstLine="0"/>
      </w:pPr>
    </w:p>
    <w:p w14:paraId="44868EE8" w14:textId="18C44FFC" w:rsidR="000217ED" w:rsidRPr="00FA5A21" w:rsidRDefault="000217ED" w:rsidP="005620AB">
      <w:pPr>
        <w:ind w:firstLine="0"/>
      </w:pPr>
      <w:r>
        <w:t>All in all, with such negligible ripple, the designer is satisfied that the Zener is indeed stable enough that the op amp compensates for the 50Hz ripple that the smoothing capacitors cannot fully straighten out.</w:t>
      </w:r>
    </w:p>
    <w:p w14:paraId="6162B1EC" w14:textId="77777777" w:rsidR="005620AB" w:rsidRPr="005620AB" w:rsidRDefault="005620AB" w:rsidP="005620AB">
      <w:pPr>
        <w:pStyle w:val="Firstparagraph"/>
      </w:pPr>
    </w:p>
    <w:p w14:paraId="2733BDD7" w14:textId="77777777" w:rsidR="00EF0CD1" w:rsidRPr="00EF0CD1" w:rsidRDefault="00EF0CD1" w:rsidP="00EF0CD1">
      <w:pPr>
        <w:pStyle w:val="Firstparagraph"/>
      </w:pPr>
    </w:p>
    <w:p w14:paraId="0706AD63" w14:textId="77777777" w:rsidR="00925F2D" w:rsidRDefault="00925F2D">
      <w:pPr>
        <w:spacing w:line="240" w:lineRule="auto"/>
        <w:ind w:firstLine="0"/>
        <w:jc w:val="left"/>
        <w:rPr>
          <w:rFonts w:ascii="cmbx12" w:hAnsi="cmbx12" w:cs="Arial"/>
          <w:bCs/>
          <w:iCs/>
          <w:sz w:val="24"/>
          <w:szCs w:val="28"/>
        </w:rPr>
      </w:pPr>
      <w:r>
        <w:br w:type="page"/>
      </w:r>
    </w:p>
    <w:p w14:paraId="26365EFF" w14:textId="77777777" w:rsidR="00925F2D" w:rsidRDefault="00925F2D" w:rsidP="00925F2D">
      <w:pPr>
        <w:pStyle w:val="Heading2"/>
      </w:pPr>
      <w:bookmarkStart w:id="78" w:name="_Toc465124060"/>
      <w:r>
        <w:lastRenderedPageBreak/>
        <w:t>Current limiter</w:t>
      </w:r>
      <w:bookmarkEnd w:id="78"/>
    </w:p>
    <w:p w14:paraId="0EE720AD" w14:textId="77777777" w:rsidR="00EF0CD1" w:rsidRDefault="00EF0CD1" w:rsidP="00EF0CD1">
      <w:pPr>
        <w:pStyle w:val="Heading3"/>
      </w:pPr>
      <w:bookmarkStart w:id="79" w:name="_Toc465124061"/>
      <w:r>
        <w:t>Literature Study</w:t>
      </w:r>
      <w:bookmarkEnd w:id="79"/>
    </w:p>
    <w:p w14:paraId="53DD3DA0" w14:textId="6E51C397" w:rsidR="00EA0E0A" w:rsidRDefault="00EA0E0A" w:rsidP="00EA0E0A">
      <w:pPr>
        <w:pStyle w:val="Firstparagraph"/>
        <w:rPr>
          <w:i/>
        </w:rPr>
      </w:pPr>
      <w:r>
        <w:rPr>
          <w:i/>
        </w:rPr>
        <w:t>“Li</w:t>
      </w:r>
      <w:r w:rsidR="000B1A61">
        <w:rPr>
          <w:i/>
        </w:rPr>
        <w:t>miting ones imagination is limiting one’s life!</w:t>
      </w:r>
      <w:r>
        <w:rPr>
          <w:i/>
        </w:rPr>
        <w:t>”.</w:t>
      </w:r>
    </w:p>
    <w:p w14:paraId="6992067A" w14:textId="77777777" w:rsidR="00EA0E0A" w:rsidRPr="00EA0E0A" w:rsidRDefault="00EA0E0A" w:rsidP="00EA0E0A">
      <w:pPr>
        <w:ind w:firstLine="0"/>
      </w:pPr>
      <w:r>
        <w:t>Current limiters are handy to protect external circuits from current surges, shorts, or merely too much current.</w:t>
      </w:r>
      <w:r w:rsidR="009F72FE">
        <w:t xml:space="preserve"> They protect the power supply as well.</w:t>
      </w:r>
    </w:p>
    <w:p w14:paraId="220F70FB" w14:textId="77777777" w:rsidR="00EF0CD1" w:rsidRDefault="00EF0CD1" w:rsidP="00EF0CD1">
      <w:pPr>
        <w:pStyle w:val="Heading3"/>
      </w:pPr>
      <w:bookmarkStart w:id="80" w:name="_Toc465124062"/>
      <w:r>
        <w:t>Design</w:t>
      </w:r>
      <w:bookmarkEnd w:id="80"/>
    </w:p>
    <w:p w14:paraId="456E0DEC" w14:textId="77777777" w:rsidR="009F72FE" w:rsidRDefault="009F72FE" w:rsidP="009F72FE">
      <w:pPr>
        <w:pStyle w:val="Firstparagraph"/>
        <w:keepNext/>
        <w:jc w:val="center"/>
      </w:pPr>
      <w:r>
        <w:rPr>
          <w:noProof/>
          <w:lang w:val="en-ZA" w:eastAsia="en-ZA"/>
        </w:rPr>
        <w:drawing>
          <wp:inline distT="0" distB="0" distL="0" distR="0" wp14:anchorId="705B2519" wp14:editId="73AB27E1">
            <wp:extent cx="3371850" cy="41814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71850" cy="4181475"/>
                    </a:xfrm>
                    <a:prstGeom prst="rect">
                      <a:avLst/>
                    </a:prstGeom>
                  </pic:spPr>
                </pic:pic>
              </a:graphicData>
            </a:graphic>
          </wp:inline>
        </w:drawing>
      </w:r>
    </w:p>
    <w:p w14:paraId="2A18EE2D" w14:textId="34DDDCCA" w:rsidR="009F72FE" w:rsidRDefault="009F72FE" w:rsidP="009F72FE">
      <w:pPr>
        <w:pStyle w:val="Caption"/>
        <w:jc w:val="center"/>
      </w:pPr>
      <w:bookmarkStart w:id="81" w:name="_Toc465153731"/>
      <w:r>
        <w:t xml:space="preserve">Figure </w:t>
      </w:r>
      <w:r w:rsidR="000A29F7">
        <w:fldChar w:fldCharType="begin"/>
      </w:r>
      <w:r w:rsidR="000A29F7">
        <w:instrText xml:space="preserve"> STYLEREF 1 \s </w:instrText>
      </w:r>
      <w:r w:rsidR="000A29F7">
        <w:fldChar w:fldCharType="separate"/>
      </w:r>
      <w:r w:rsidR="006A3FD3">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6A3FD3">
        <w:rPr>
          <w:noProof/>
        </w:rPr>
        <w:t>30</w:t>
      </w:r>
      <w:r w:rsidR="000A29F7">
        <w:fldChar w:fldCharType="end"/>
      </w:r>
      <w:r>
        <w:t>: current comparitor and me</w:t>
      </w:r>
      <w:r>
        <w:rPr>
          <w:noProof/>
        </w:rPr>
        <w:t>asurement</w:t>
      </w:r>
      <w:bookmarkEnd w:id="81"/>
    </w:p>
    <w:p w14:paraId="19760D37" w14:textId="77777777" w:rsidR="009F72FE" w:rsidRDefault="009F72FE" w:rsidP="009F72FE">
      <w:r>
        <w:t>The current controlling consists of pulling the base voltage of the Darlington pair down to ground. This controls the voltage, which ultimately controls the current.</w:t>
      </w:r>
    </w:p>
    <w:p w14:paraId="60E5BACA" w14:textId="4B6438D9" w:rsidR="009F72FE" w:rsidRDefault="009F72FE" w:rsidP="009F72FE">
      <w:r>
        <w:t>It was noticed that the comparator could not output a voltage lower than about 3V, so a 3.6V Zener was used to turn off Q4, otherwise the circuit was in current limiting mode when it was suppose to be in constant voltage mode.</w:t>
      </w:r>
    </w:p>
    <w:p w14:paraId="683BBFFB" w14:textId="759191F7" w:rsidR="00404B03" w:rsidRDefault="009F72FE" w:rsidP="00404B03">
      <w:pPr>
        <w:keepNext/>
        <w:jc w:val="center"/>
      </w:pPr>
      <w:r>
        <w:lastRenderedPageBreak/>
        <w:t xml:space="preserve">This fact can be verified when looking in the datasheet </w:t>
      </w:r>
      <w:sdt>
        <w:sdtPr>
          <w:id w:val="-511225727"/>
          <w:citation/>
        </w:sdtPr>
        <w:sdtContent>
          <w:r>
            <w:fldChar w:fldCharType="begin"/>
          </w:r>
          <w:r>
            <w:rPr>
              <w:lang w:val="en-ZA"/>
            </w:rPr>
            <w:instrText xml:space="preserve"> CITATION LM358 \l 7177 </w:instrText>
          </w:r>
          <w:r>
            <w:fldChar w:fldCharType="separate"/>
          </w:r>
          <w:r w:rsidR="003560FA" w:rsidRPr="003560FA">
            <w:rPr>
              <w:noProof/>
              <w:lang w:val="en-ZA"/>
            </w:rPr>
            <w:t>[1]</w:t>
          </w:r>
          <w:r>
            <w:fldChar w:fldCharType="end"/>
          </w:r>
        </w:sdtContent>
      </w:sdt>
      <w:r w:rsidR="00404B03">
        <w:t xml:space="preserve">, </w:t>
      </w:r>
      <w:r w:rsidR="00404B03">
        <w:rPr>
          <w:noProof/>
          <w:lang w:val="en-ZA" w:eastAsia="en-ZA"/>
        </w:rPr>
        <w:drawing>
          <wp:inline distT="0" distB="0" distL="0" distR="0" wp14:anchorId="0825E4BE" wp14:editId="30C50632">
            <wp:extent cx="2828925" cy="22479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28925" cy="2247900"/>
                    </a:xfrm>
                    <a:prstGeom prst="rect">
                      <a:avLst/>
                    </a:prstGeom>
                  </pic:spPr>
                </pic:pic>
              </a:graphicData>
            </a:graphic>
          </wp:inline>
        </w:drawing>
      </w:r>
    </w:p>
    <w:p w14:paraId="5740EFE7" w14:textId="6EC3675D" w:rsidR="009F72FE" w:rsidRDefault="00404B03" w:rsidP="00404B03">
      <w:pPr>
        <w:pStyle w:val="Caption"/>
        <w:jc w:val="center"/>
      </w:pPr>
      <w:bookmarkStart w:id="82" w:name="_Toc465153732"/>
      <w:r>
        <w:t xml:space="preserve">Figure </w:t>
      </w:r>
      <w:r w:rsidR="000A29F7">
        <w:fldChar w:fldCharType="begin"/>
      </w:r>
      <w:r w:rsidR="000A29F7">
        <w:instrText xml:space="preserve"> STYLEREF 1 \s </w:instrText>
      </w:r>
      <w:r w:rsidR="000A29F7">
        <w:fldChar w:fldCharType="separate"/>
      </w:r>
      <w:r w:rsidR="006A3FD3">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6A3FD3">
        <w:rPr>
          <w:noProof/>
        </w:rPr>
        <w:t>31</w:t>
      </w:r>
      <w:r w:rsidR="000A29F7">
        <w:fldChar w:fldCharType="end"/>
      </w:r>
      <w:r>
        <w:t>: Output characteristics of LM358</w:t>
      </w:r>
      <w:bookmarkEnd w:id="82"/>
    </w:p>
    <w:p w14:paraId="71404416" w14:textId="77777777" w:rsidR="00404B03" w:rsidRDefault="00404B03" w:rsidP="00404B03">
      <w:r>
        <w:t>That sourcing about 30mA would in fact mean that indeed the lowest output voltage is about 3V. The large current can be attributed to the large capacitive load that it also has to drive.</w:t>
      </w:r>
    </w:p>
    <w:p w14:paraId="4980F1A8" w14:textId="77777777" w:rsidR="00C75F17" w:rsidRDefault="00C75F17" w:rsidP="00C75F17">
      <w:pPr>
        <w:ind w:firstLine="0"/>
      </w:pPr>
    </w:p>
    <w:p w14:paraId="72C3A8FF" w14:textId="40C83DC5" w:rsidR="00C75F17" w:rsidRDefault="001C1DB3" w:rsidP="00C75F17">
      <w:pPr>
        <w:ind w:firstLine="0"/>
      </w:pPr>
      <w:r>
        <w:t>The large value of C7, 220uF, i</w:t>
      </w:r>
      <w:r w:rsidR="00C75F17">
        <w:t xml:space="preserve">s used to slow the comparator down. It is basically a large integrator. This means that the steady state error is very low, however, there is overshoot on unit steps such as connecting a load. It also removed oscillations. At least, for functional demonstration purposes, it was satisfactory. </w:t>
      </w:r>
    </w:p>
    <w:p w14:paraId="57373F36" w14:textId="77777777" w:rsidR="00C75F17" w:rsidRDefault="00C75F17" w:rsidP="00C75F17">
      <w:pPr>
        <w:ind w:firstLine="0"/>
      </w:pPr>
    </w:p>
    <w:p w14:paraId="7D80EF21" w14:textId="018B2E64" w:rsidR="00C75F17" w:rsidRDefault="00C75F17" w:rsidP="00C75F17">
      <w:pPr>
        <w:ind w:firstLine="0"/>
      </w:pPr>
      <w:r>
        <w:t>As mentioned in 7.4.2, the measurement op amp merely provides a gain of 40 to the voltage across Rsense. The max voltage across Rsense is 100mV. Therefore, the max voltage that the measurement op amp will provide is 4V. This is within the 5V specifications.</w:t>
      </w:r>
    </w:p>
    <w:p w14:paraId="537F577E" w14:textId="08C89292" w:rsidR="00E7236F" w:rsidRDefault="00E7236F" w:rsidP="00C75F17">
      <w:pPr>
        <w:ind w:firstLine="0"/>
      </w:pPr>
    </w:p>
    <w:p w14:paraId="11ABACC1" w14:textId="7ACA5D1A" w:rsidR="00E7236F" w:rsidRPr="00E7236F" w:rsidRDefault="00E7236F" w:rsidP="00C75F17">
      <w:pPr>
        <w:ind w:firstLine="0"/>
      </w:pPr>
      <w:r>
        <w:t>The transconductance of the comparator is theoretically 0.25, since 4V is equal to 1A, then 0.25*V</w:t>
      </w:r>
      <w:r>
        <w:rPr>
          <w:vertAlign w:val="subscript"/>
        </w:rPr>
        <w:t xml:space="preserve">pot_base </w:t>
      </w:r>
      <w:r>
        <w:t>= 1A.</w:t>
      </w:r>
    </w:p>
    <w:p w14:paraId="5662B022" w14:textId="0C156004" w:rsidR="00EF0CD1" w:rsidRDefault="00EF0CD1" w:rsidP="00EF0CD1">
      <w:pPr>
        <w:pStyle w:val="Heading3"/>
      </w:pPr>
      <w:bookmarkStart w:id="83" w:name="_Toc465124063"/>
      <w:r>
        <w:lastRenderedPageBreak/>
        <w:t>Analysis</w:t>
      </w:r>
      <w:bookmarkEnd w:id="83"/>
    </w:p>
    <w:p w14:paraId="107EB9CA" w14:textId="77777777" w:rsidR="00693F0F" w:rsidRDefault="00693F0F" w:rsidP="00693F0F">
      <w:pPr>
        <w:pStyle w:val="Firstparagraph"/>
        <w:keepNext/>
        <w:jc w:val="center"/>
      </w:pPr>
      <w:r>
        <w:rPr>
          <w:noProof/>
          <w:lang w:val="en-ZA" w:eastAsia="en-ZA"/>
        </w:rPr>
        <w:drawing>
          <wp:inline distT="0" distB="0" distL="0" distR="0" wp14:anchorId="74994A0F" wp14:editId="37BB0601">
            <wp:extent cx="3133725" cy="19145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33725" cy="1914525"/>
                    </a:xfrm>
                    <a:prstGeom prst="rect">
                      <a:avLst/>
                    </a:prstGeom>
                  </pic:spPr>
                </pic:pic>
              </a:graphicData>
            </a:graphic>
          </wp:inline>
        </w:drawing>
      </w:r>
    </w:p>
    <w:p w14:paraId="2B112DFB" w14:textId="4280349A" w:rsidR="00693F0F" w:rsidRPr="00693F0F" w:rsidRDefault="00693F0F" w:rsidP="00693F0F">
      <w:pPr>
        <w:pStyle w:val="Caption"/>
        <w:jc w:val="center"/>
      </w:pPr>
      <w:bookmarkStart w:id="84" w:name="_Toc465153733"/>
      <w:r>
        <w:t xml:space="preserve">Figure </w:t>
      </w:r>
      <w:r w:rsidR="000A29F7">
        <w:fldChar w:fldCharType="begin"/>
      </w:r>
      <w:r w:rsidR="000A29F7">
        <w:instrText xml:space="preserve"> STYLEREF 1 \s </w:instrText>
      </w:r>
      <w:r w:rsidR="000A29F7">
        <w:fldChar w:fldCharType="separate"/>
      </w:r>
      <w:r w:rsidR="006A3FD3">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6A3FD3">
        <w:rPr>
          <w:noProof/>
        </w:rPr>
        <w:t>32</w:t>
      </w:r>
      <w:r w:rsidR="000A29F7">
        <w:fldChar w:fldCharType="end"/>
      </w:r>
      <w:r>
        <w:t>: Current limiter set up to limit 100mA</w:t>
      </w:r>
      <w:bookmarkEnd w:id="84"/>
    </w:p>
    <w:p w14:paraId="5F7EE805" w14:textId="77777777" w:rsidR="00693F0F" w:rsidRDefault="00693F0F" w:rsidP="00693F0F">
      <w:pPr>
        <w:pStyle w:val="Firstparagraph"/>
        <w:keepNext/>
        <w:jc w:val="center"/>
      </w:pPr>
      <w:r>
        <w:rPr>
          <w:noProof/>
          <w:lang w:val="en-ZA" w:eastAsia="en-ZA"/>
        </w:rPr>
        <w:drawing>
          <wp:inline distT="0" distB="0" distL="0" distR="0" wp14:anchorId="6D204E57" wp14:editId="7CDB008C">
            <wp:extent cx="4679950" cy="2201545"/>
            <wp:effectExtent l="0" t="0" r="635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79950" cy="2201545"/>
                    </a:xfrm>
                    <a:prstGeom prst="rect">
                      <a:avLst/>
                    </a:prstGeom>
                  </pic:spPr>
                </pic:pic>
              </a:graphicData>
            </a:graphic>
          </wp:inline>
        </w:drawing>
      </w:r>
    </w:p>
    <w:p w14:paraId="15FC72CF" w14:textId="0D7EC503" w:rsidR="00322D49" w:rsidRPr="00322D49" w:rsidRDefault="00693F0F" w:rsidP="00693F0F">
      <w:pPr>
        <w:pStyle w:val="Caption"/>
        <w:jc w:val="center"/>
      </w:pPr>
      <w:bookmarkStart w:id="85" w:name="_Toc465153734"/>
      <w:r>
        <w:t xml:space="preserve">Figure </w:t>
      </w:r>
      <w:r w:rsidR="000A29F7">
        <w:fldChar w:fldCharType="begin"/>
      </w:r>
      <w:r w:rsidR="000A29F7">
        <w:instrText xml:space="preserve"> STYLEREF 1 \s </w:instrText>
      </w:r>
      <w:r w:rsidR="000A29F7">
        <w:fldChar w:fldCharType="separate"/>
      </w:r>
      <w:r w:rsidR="006A3FD3">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6A3FD3">
        <w:rPr>
          <w:noProof/>
        </w:rPr>
        <w:t>33</w:t>
      </w:r>
      <w:r w:rsidR="000A29F7">
        <w:fldChar w:fldCharType="end"/>
      </w:r>
      <w:r>
        <w:t>: Current limiter in action limiting 100mA (red)</w:t>
      </w:r>
      <w:bookmarkEnd w:id="85"/>
    </w:p>
    <w:p w14:paraId="230BFEF7" w14:textId="3AC07B50" w:rsidR="00EF0CD1" w:rsidRDefault="00EF0CD1" w:rsidP="00EF0CD1">
      <w:pPr>
        <w:pStyle w:val="Heading3"/>
      </w:pPr>
      <w:bookmarkStart w:id="86" w:name="_Toc465124064"/>
      <w:r>
        <w:t>Building the circuit</w:t>
      </w:r>
      <w:bookmarkEnd w:id="86"/>
    </w:p>
    <w:p w14:paraId="054774D2" w14:textId="009D64F0" w:rsidR="00693F0F" w:rsidRDefault="00693F0F" w:rsidP="00693F0F">
      <w:pPr>
        <w:pStyle w:val="Firstparagraph"/>
      </w:pPr>
      <w:r>
        <w:t>Much trouble with oscillations was found until less than a week before the final demonstration.</w:t>
      </w:r>
      <w:r w:rsidR="00063A2C">
        <w:t xml:space="preserve"> A large component of time was spent solving the problem in spice.</w:t>
      </w:r>
      <w:r>
        <w:t xml:space="preserve"> </w:t>
      </w:r>
      <w:r w:rsidR="00063A2C">
        <w:t>Spice broke easily, however, and became a tradeoff between s</w:t>
      </w:r>
      <w:r w:rsidR="007424B2">
        <w:t>peed and accuracy. The solution</w:t>
      </w:r>
      <w:r w:rsidR="00063A2C">
        <w:t>, well, at least a solution, was discovered almost by accident</w:t>
      </w:r>
      <w:r w:rsidR="007424B2">
        <w:t>. B</w:t>
      </w:r>
      <w:r w:rsidR="00063A2C">
        <w:t>y placing capacitors in differen</w:t>
      </w:r>
      <w:r w:rsidR="007424B2">
        <w:t xml:space="preserve">t places on the actual circuit, it was discovered that </w:t>
      </w:r>
      <w:r w:rsidR="00D613CD">
        <w:t>the large capacitor attached to the output of the comparator solved most of the problems.</w:t>
      </w:r>
      <w:r w:rsidR="007424B2">
        <w:t xml:space="preserve"> Besides the experience garnered from spice, the idea of creating variations of integrators, and LPFs was in mind when solving the problem. Its not a final solution, however. Yes it may be stable, however, there is overshoot when attaching a load, and that would need to be fixed in future.</w:t>
      </w:r>
    </w:p>
    <w:p w14:paraId="3135FA0E" w14:textId="12B159D9" w:rsidR="008D7AD7" w:rsidRDefault="008D7AD7" w:rsidP="008D7AD7"/>
    <w:p w14:paraId="38D0A24A" w14:textId="78A85816" w:rsidR="008D7AD7" w:rsidRPr="008D7AD7" w:rsidRDefault="008D7AD7" w:rsidP="008D7AD7">
      <w:r>
        <w:lastRenderedPageBreak/>
        <w:t>Lastly, the 39k was replaced with an 18k while building, since the gain was too much otherwise. It is something to be investigated in future.</w:t>
      </w:r>
      <w:r w:rsidR="00307FE1">
        <w:t xml:space="preserve"> Another reason was that it was too sensitive to changes. Changing the current potentiomter gave a digital square wave / unit step kind of change.</w:t>
      </w:r>
    </w:p>
    <w:p w14:paraId="1E4111D0" w14:textId="1957D973" w:rsidR="00EF0CD1" w:rsidRDefault="00EF0CD1" w:rsidP="00EF0CD1">
      <w:pPr>
        <w:pStyle w:val="Heading3"/>
      </w:pPr>
      <w:bookmarkStart w:id="87" w:name="_Toc465124065"/>
      <w:r>
        <w:t>Measurements</w:t>
      </w:r>
      <w:bookmarkEnd w:id="87"/>
    </w:p>
    <w:p w14:paraId="40C1C6F1" w14:textId="2201BD3A" w:rsidR="00063A2C" w:rsidRDefault="00CD539D" w:rsidP="00063A2C">
      <w:pPr>
        <w:pStyle w:val="Firstparagraph"/>
        <w:keepNext/>
      </w:pPr>
      <w:r>
        <w:rPr>
          <w:noProof/>
          <w:lang w:val="en-ZA" w:eastAsia="en-ZA"/>
        </w:rPr>
        <w:pict w14:anchorId="21A0FA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8.45pt;height:221.05pt">
            <v:imagedata r:id="rId45" o:title="pic_106_3"/>
          </v:shape>
        </w:pict>
      </w:r>
    </w:p>
    <w:p w14:paraId="5A3DC18E" w14:textId="3334C4F3" w:rsidR="00063A2C" w:rsidRDefault="00063A2C" w:rsidP="00063A2C">
      <w:pPr>
        <w:pStyle w:val="Caption"/>
        <w:jc w:val="center"/>
      </w:pPr>
      <w:bookmarkStart w:id="88" w:name="_Toc465153735"/>
      <w:r>
        <w:t xml:space="preserve">Figure </w:t>
      </w:r>
      <w:r w:rsidR="000A29F7">
        <w:fldChar w:fldCharType="begin"/>
      </w:r>
      <w:r w:rsidR="000A29F7">
        <w:instrText xml:space="preserve"> STYLEREF 1 \s </w:instrText>
      </w:r>
      <w:r w:rsidR="000A29F7">
        <w:fldChar w:fldCharType="separate"/>
      </w:r>
      <w:r w:rsidR="006A3FD3">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6A3FD3">
        <w:rPr>
          <w:noProof/>
        </w:rPr>
        <w:t>34</w:t>
      </w:r>
      <w:r w:rsidR="000A29F7">
        <w:fldChar w:fldCharType="end"/>
      </w:r>
      <w:r>
        <w:t>: Current limiting at 100mA, 30mVp-p</w:t>
      </w:r>
      <w:bookmarkEnd w:id="88"/>
    </w:p>
    <w:p w14:paraId="360A0174" w14:textId="0F32657A" w:rsidR="007424B2" w:rsidRDefault="007424B2" w:rsidP="007424B2">
      <w:pPr>
        <w:ind w:firstLine="0"/>
      </w:pPr>
      <w:r>
        <w:t>Current limiting seems to work, with satisfaction.</w:t>
      </w:r>
    </w:p>
    <w:p w14:paraId="1B6BC0A8" w14:textId="338504CD" w:rsidR="008D7AD7" w:rsidRDefault="008D7AD7" w:rsidP="007424B2">
      <w:pPr>
        <w:ind w:firstLine="0"/>
      </w:pPr>
    </w:p>
    <w:p w14:paraId="111607BD" w14:textId="754D8C46" w:rsidR="008D7AD7" w:rsidRPr="007424B2" w:rsidRDefault="008D7AD7" w:rsidP="007424B2">
      <w:pPr>
        <w:ind w:firstLine="0"/>
      </w:pPr>
      <w:r>
        <w:t>The value at the base of the current adjust potentiometer is 167mV. This means a ratio of exactly 0.6</w:t>
      </w:r>
      <w:r>
        <w:rPr>
          <w:rStyle w:val="FootnoteReference"/>
        </w:rPr>
        <w:footnoteReference w:id="2"/>
      </w:r>
      <w:r>
        <w:t xml:space="preserve">.  </w:t>
      </w:r>
    </w:p>
    <w:p w14:paraId="4155285D" w14:textId="620FCD68" w:rsidR="00EF0CD1" w:rsidRDefault="00EF0CD1" w:rsidP="00EF0CD1">
      <w:pPr>
        <w:pStyle w:val="Heading3"/>
      </w:pPr>
      <w:bookmarkStart w:id="89" w:name="_Toc465124066"/>
      <w:r>
        <w:t>Comparison of theoretical and measured values</w:t>
      </w:r>
      <w:bookmarkEnd w:id="89"/>
    </w:p>
    <w:p w14:paraId="1347F2D0" w14:textId="749F9922" w:rsidR="008D7AD7" w:rsidRPr="008D7AD7" w:rsidRDefault="00E7236F" w:rsidP="008D7AD7">
      <w:pPr>
        <w:pStyle w:val="Firstparagraph"/>
      </w:pPr>
      <w:r>
        <w:t>The gain of the current op amp is about 19, instead of 40. If it were 40, then the transconductance would be 0.25, as mentioned in 5.6.2. Since it is now 19, the transconductance is roughly double that, being 0.5, or to be precise 0.53. This is relatively close to 0.6 in reality, and can be put down to tolerances and non-linear effects of the op amp.</w:t>
      </w:r>
    </w:p>
    <w:p w14:paraId="0582BE6D" w14:textId="1D1ACF67" w:rsidR="008D7AD7" w:rsidRDefault="008D7AD7" w:rsidP="008D7AD7">
      <w:pPr>
        <w:pStyle w:val="Firstparagraph"/>
      </w:pPr>
    </w:p>
    <w:p w14:paraId="2893518D" w14:textId="313DD778" w:rsidR="003A5B73" w:rsidRPr="003A5B73" w:rsidRDefault="003A5B73" w:rsidP="003A5B73">
      <w:pPr>
        <w:ind w:firstLine="0"/>
      </w:pPr>
      <w:r>
        <w:t>Differences are also due to ground feedback!</w:t>
      </w:r>
    </w:p>
    <w:p w14:paraId="7AFA3C6B" w14:textId="7221E564" w:rsidR="00EF0CD1" w:rsidRDefault="00EF0CD1" w:rsidP="00EF0CD1">
      <w:pPr>
        <w:pStyle w:val="Heading3"/>
      </w:pPr>
      <w:bookmarkStart w:id="90" w:name="_Toc465124067"/>
      <w:r>
        <w:lastRenderedPageBreak/>
        <w:t>Conclusion and recommendation</w:t>
      </w:r>
      <w:bookmarkEnd w:id="90"/>
    </w:p>
    <w:p w14:paraId="196A1EFF" w14:textId="3893EBA3" w:rsidR="00E7236F" w:rsidRPr="00E7236F" w:rsidRDefault="00E7236F" w:rsidP="00E7236F">
      <w:pPr>
        <w:pStyle w:val="Firstparagraph"/>
      </w:pPr>
      <w:r>
        <w:t>As mentioned in 5.6.4, it would be ideal to have a fast current limiter, that does not have any overshoot when connecting a load. This could otherwise have disasterous implications during short conditions, and it is believed that this is one of the reasons the PCB that had been made stopped working at all. Oscillations are not easy to expel, and a conscientious effort should be made over the long term to dispel any cause of oscillations.</w:t>
      </w:r>
    </w:p>
    <w:p w14:paraId="6CECBD65" w14:textId="77777777" w:rsidR="00925F2D" w:rsidRDefault="00925F2D">
      <w:pPr>
        <w:spacing w:line="240" w:lineRule="auto"/>
        <w:ind w:firstLine="0"/>
        <w:jc w:val="left"/>
        <w:rPr>
          <w:rFonts w:ascii="cmbx12" w:hAnsi="cmbx12" w:cs="Arial"/>
          <w:bCs/>
          <w:iCs/>
          <w:sz w:val="24"/>
          <w:szCs w:val="28"/>
        </w:rPr>
      </w:pPr>
      <w:r>
        <w:br w:type="page"/>
      </w:r>
    </w:p>
    <w:p w14:paraId="512AB484" w14:textId="6BDA43F0" w:rsidR="00925F2D" w:rsidRDefault="00925F2D" w:rsidP="00925F2D">
      <w:pPr>
        <w:pStyle w:val="Heading1"/>
      </w:pPr>
      <w:bookmarkStart w:id="91" w:name="_Toc465124068"/>
      <w:r>
        <w:lastRenderedPageBreak/>
        <w:t>Circuit Integration (Analogue)</w:t>
      </w:r>
      <w:bookmarkEnd w:id="91"/>
    </w:p>
    <w:p w14:paraId="1FFBE5DD" w14:textId="391A615E" w:rsidR="0008285D" w:rsidRDefault="00577E60" w:rsidP="00577E60">
      <w:pPr>
        <w:pStyle w:val="Firstparagraph"/>
      </w:pPr>
      <w:r>
        <w:t>Just a few final notes here</w:t>
      </w:r>
      <w:r w:rsidR="003A5B73">
        <w:t xml:space="preserve"> since it will take too long to discuss anywhere else</w:t>
      </w:r>
      <w:r>
        <w:t>: there was a noticeable sound of ringing in the PCB when in current limiting. This did not happen when connected to a lab power supply. It was concluded that, although op amps try to reject power supply ripple, it is not total, as evident in the PSRR</w:t>
      </w:r>
      <w:r>
        <w:rPr>
          <w:rStyle w:val="FootnoteReference"/>
        </w:rPr>
        <w:footnoteReference w:id="3"/>
      </w:r>
      <w:r>
        <w:t>.</w:t>
      </w:r>
      <w:r w:rsidR="002962C3">
        <w:t xml:space="preserve"> Also, the PCB did work, but it required a negative rail</w:t>
      </w:r>
      <w:r w:rsidR="0008285D">
        <w:t xml:space="preserve"> for the diode method of current limiting</w:t>
      </w:r>
      <w:r w:rsidR="002962C3">
        <w:t>.</w:t>
      </w:r>
      <w:r w:rsidR="0008285D">
        <w:t xml:space="preserve"> In fact, the diode was connected before the voltage regulator, in order to use the voltage regulator it self to help current limit. It worked very well, but I fear it may have contributed to the ringing. Before the diode method PCB </w:t>
      </w:r>
      <w:r w:rsidR="002962C3">
        <w:t>worked, it had two separate ground planes. Since it did not work, and the confusion was too much, it was joined to form 1 single ground plane, and Rsense was shuffled around to provide high side extended common-mode current sensing. Much time was spent on this method of current sensing, until it was realised during the afternoon of the demonstrations that it has a crucial flaw. Besides leaking power into Vout, it also does not work with low currents</w:t>
      </w:r>
      <w:r w:rsidR="0008285D">
        <w:t xml:space="preserve"> and/or shorts</w:t>
      </w:r>
      <w:r w:rsidR="002962C3">
        <w:t>. Funny enough, it did work well on the PCB on one stage, but it doesn’t seem to be as foolproof as previously thought.</w:t>
      </w:r>
      <w:r w:rsidR="0008285D">
        <w:t xml:space="preserve"> </w:t>
      </w:r>
    </w:p>
    <w:p w14:paraId="79EBC046" w14:textId="414AB52C" w:rsidR="0008285D" w:rsidRDefault="0008285D" w:rsidP="0008285D">
      <w:pPr>
        <w:ind w:firstLine="0"/>
      </w:pPr>
      <w:r>
        <w:t xml:space="preserve">Anyway, there was a big problem with the diode method idea. As well as it worked, the op amp supply could only go up to 16V and -16V. It was after all the dream to be able to utilise the big 160W transformer. So, two nights before the demo, after trying out nmos, pmos, npn, pnp, and even sziklai methods of current limiting at the base of the Darlington pair; it was settled upon to use the Zener and npn transistor idea. It worked well, but only after using that 220uF capacitor to stabilise the comparator. </w:t>
      </w:r>
      <w:r w:rsidR="001668B0">
        <w:t xml:space="preserve">Finally, the negative rail was also joined to the ground rail. </w:t>
      </w:r>
      <w:r w:rsidR="003A5B73">
        <w:t xml:space="preserve">This meant that the op amps could finally have a supply of up to 32V with respect to ground. The day before the demo, the heatsink was wired up, and the 160W transformer connected. It was magic, to say the least. The ripple was in fact about 2mV. </w:t>
      </w:r>
    </w:p>
    <w:p w14:paraId="6F520E6D" w14:textId="77777777" w:rsidR="003A5B73" w:rsidRDefault="003A5B73" w:rsidP="003A5B73">
      <w:pPr>
        <w:keepNext/>
        <w:ind w:firstLine="0"/>
      </w:pPr>
      <w:r>
        <w:rPr>
          <w:noProof/>
          <w:lang w:val="en-ZA" w:eastAsia="en-ZA"/>
        </w:rPr>
        <w:lastRenderedPageBreak/>
        <w:drawing>
          <wp:inline distT="0" distB="0" distL="0" distR="0" wp14:anchorId="02EACA2B" wp14:editId="1F0075F2">
            <wp:extent cx="4679950" cy="2806567"/>
            <wp:effectExtent l="0" t="0" r="6350" b="0"/>
            <wp:docPr id="89" name="Picture 89" descr="C:\Users\d7rob\AppData\Local\Microsoft\Windows\INetCacheContent.Word\pic_92_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7rob\AppData\Local\Microsoft\Windows\INetCacheContent.Word\pic_92_4.b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79950" cy="2806567"/>
                    </a:xfrm>
                    <a:prstGeom prst="rect">
                      <a:avLst/>
                    </a:prstGeom>
                    <a:noFill/>
                    <a:ln>
                      <a:noFill/>
                    </a:ln>
                  </pic:spPr>
                </pic:pic>
              </a:graphicData>
            </a:graphic>
          </wp:inline>
        </w:drawing>
      </w:r>
    </w:p>
    <w:p w14:paraId="6A153B10" w14:textId="28A8BE87" w:rsidR="003A5B73" w:rsidRDefault="003A5B73" w:rsidP="003A5B73">
      <w:pPr>
        <w:pStyle w:val="Caption"/>
        <w:jc w:val="center"/>
      </w:pPr>
      <w:bookmarkStart w:id="92" w:name="_Toc465153736"/>
      <w:r>
        <w:t xml:space="preserve">Figure </w:t>
      </w:r>
      <w:r w:rsidR="000A29F7">
        <w:fldChar w:fldCharType="begin"/>
      </w:r>
      <w:r w:rsidR="000A29F7">
        <w:instrText xml:space="preserve"> STYLEREF 1 \s </w:instrText>
      </w:r>
      <w:r w:rsidR="000A29F7">
        <w:fldChar w:fldCharType="separate"/>
      </w:r>
      <w:r w:rsidR="006A3FD3">
        <w:rPr>
          <w:noProof/>
        </w:rPr>
        <w:t>6</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6A3FD3">
        <w:rPr>
          <w:noProof/>
        </w:rPr>
        <w:t>1</w:t>
      </w:r>
      <w:r w:rsidR="000A29F7">
        <w:fldChar w:fldCharType="end"/>
      </w:r>
      <w:r>
        <w:t>: One favourite picture, 2mV ripple under 1A load.</w:t>
      </w:r>
      <w:bookmarkEnd w:id="92"/>
    </w:p>
    <w:p w14:paraId="327136D2" w14:textId="62CF41E1" w:rsidR="003A5B73" w:rsidRDefault="003A5B73" w:rsidP="003A5B73">
      <w:pPr>
        <w:ind w:firstLine="0"/>
      </w:pPr>
      <w:r>
        <w:t>At this stage, the current limiter couldn’t actually go higher than 1A. So, I soldered a jumper and a resistor to quickly switch between a 1A or 20A limit. Thereafter I only had a multimeter, and was merely testing out the capabilities of the power supply. The best moment was cranking up the power supply to 19A</w:t>
      </w:r>
      <w:r w:rsidR="00C45D48">
        <w:t xml:space="preserve"> over a 1 ohm load. I remember that while cranking the current up, at one point when it reached 6Amps, it cut out and went down to 0. I never really found out what happened. The rest of the night was spent swapping out op amps, twisting pins, and debugging, until in the morning I had gotten it to a rudimentary condition, except I couldn’t get the output voltage to go down to 0. Rather, it went down to 0.7V. Unbeknownst to me at that moment, the voltage was leaking from the current measuring circuit. I replicated that leakage voltage when breadboarding a new circuit later that day, and realised that it was the extended common-mode current sensing configuration that was the culprit. I promptly switched to low-side current sensing, and then everything worked as expected. Of course, in the final demo, nothing was as perfect, and there were large 100mV oscillations at times</w:t>
      </w:r>
      <w:r w:rsidR="008D0161">
        <w:t>, but the designer was happy to have demoed at all.</w:t>
      </w:r>
    </w:p>
    <w:p w14:paraId="441F44C2" w14:textId="77777777" w:rsidR="008D0161" w:rsidRPr="003A5B73" w:rsidRDefault="008D0161" w:rsidP="003A5B73">
      <w:pPr>
        <w:ind w:firstLine="0"/>
      </w:pPr>
    </w:p>
    <w:p w14:paraId="2F6D30A5" w14:textId="164471AE" w:rsidR="00577E60" w:rsidRPr="0008285D" w:rsidRDefault="0008285D" w:rsidP="00577E60">
      <w:pPr>
        <w:pStyle w:val="Firstparagraph"/>
        <w:rPr>
          <w:i/>
        </w:rPr>
      </w:pPr>
      <w:r w:rsidRPr="0008285D">
        <w:rPr>
          <w:i/>
        </w:rPr>
        <w:t>For fear of confusing the reader, there</w:t>
      </w:r>
      <w:r w:rsidR="002962C3" w:rsidRPr="0008285D">
        <w:rPr>
          <w:i/>
        </w:rPr>
        <w:t xml:space="preserve"> are too many stages, fixes  and things to discuss about the PCB circuit, but much was learnt</w:t>
      </w:r>
      <w:r w:rsidRPr="0008285D">
        <w:rPr>
          <w:i/>
        </w:rPr>
        <w:t xml:space="preserve">, and an even better one will be designed in future. </w:t>
      </w:r>
    </w:p>
    <w:p w14:paraId="6E5C0A49" w14:textId="77777777" w:rsidR="00925F2D" w:rsidRDefault="00925F2D" w:rsidP="00925F2D">
      <w:pPr>
        <w:pStyle w:val="Heading2"/>
      </w:pPr>
      <w:bookmarkStart w:id="93" w:name="_Toc465124069"/>
      <w:r>
        <w:lastRenderedPageBreak/>
        <w:t>Final System Measurements</w:t>
      </w:r>
      <w:bookmarkEnd w:id="93"/>
    </w:p>
    <w:p w14:paraId="5C0386A8" w14:textId="77777777" w:rsidR="00C76524" w:rsidRDefault="00C76524" w:rsidP="00C76524">
      <w:pPr>
        <w:pStyle w:val="Firstparagraph"/>
      </w:pPr>
      <w:r>
        <w:t>Refer to Appendix A for the final measured demonstration results. The power supply had its functionality officially demonstrated in a lab to facilitate non-fabricated readings, and to learn the nature of the power supply.</w:t>
      </w:r>
    </w:p>
    <w:p w14:paraId="0E51C9DB" w14:textId="77777777" w:rsidR="00C76524" w:rsidRDefault="00C76524" w:rsidP="00C76524">
      <w:pPr>
        <w:ind w:firstLine="0"/>
      </w:pPr>
    </w:p>
    <w:p w14:paraId="72B97C78" w14:textId="77777777" w:rsidR="00C76524" w:rsidRPr="00C76524" w:rsidRDefault="00C76524" w:rsidP="00C76524">
      <w:pPr>
        <w:ind w:firstLine="0"/>
      </w:pPr>
      <w:r>
        <w:t>The designer must interpret the results.</w:t>
      </w:r>
    </w:p>
    <w:p w14:paraId="50E90459" w14:textId="77777777" w:rsidR="00925F2D" w:rsidRDefault="00925F2D">
      <w:pPr>
        <w:spacing w:line="240" w:lineRule="auto"/>
        <w:ind w:firstLine="0"/>
        <w:jc w:val="left"/>
        <w:rPr>
          <w:rFonts w:ascii="cmbx12" w:hAnsi="cmbx12" w:cs="Arial"/>
          <w:bCs/>
          <w:iCs/>
          <w:sz w:val="24"/>
          <w:szCs w:val="28"/>
        </w:rPr>
      </w:pPr>
    </w:p>
    <w:p w14:paraId="1658B4CF" w14:textId="77777777" w:rsidR="00925F2D" w:rsidRDefault="00925F2D" w:rsidP="00925F2D">
      <w:pPr>
        <w:pStyle w:val="Heading2"/>
      </w:pPr>
      <w:bookmarkStart w:id="94" w:name="_Toc465124070"/>
      <w:r>
        <w:t>Interpretation of Results</w:t>
      </w:r>
      <w:bookmarkEnd w:id="94"/>
    </w:p>
    <w:p w14:paraId="641D20F2" w14:textId="36EE5392" w:rsidR="00925F2D" w:rsidRDefault="00C76524">
      <w:pPr>
        <w:spacing w:line="240" w:lineRule="auto"/>
        <w:ind w:firstLine="0"/>
        <w:jc w:val="left"/>
        <w:rPr>
          <w:rFonts w:cs="Arial"/>
          <w:bCs/>
          <w:iCs/>
          <w:szCs w:val="21"/>
        </w:rPr>
      </w:pPr>
      <w:r w:rsidRPr="00E9147C">
        <w:rPr>
          <w:rFonts w:cs="Arial"/>
          <w:bCs/>
          <w:iCs/>
          <w:szCs w:val="21"/>
        </w:rPr>
        <w:t xml:space="preserve">The readings were done on two channels, and both of which </w:t>
      </w:r>
      <w:r w:rsidR="000725E0" w:rsidRPr="00E9147C">
        <w:rPr>
          <w:rFonts w:cs="Arial"/>
          <w:bCs/>
          <w:iCs/>
          <w:szCs w:val="21"/>
        </w:rPr>
        <w:t>were attached to the output load. The one channel was 5V/div DC coupling and the other was 20mV/div with AC coupling. Unfortunately, poor quality scope leads were used</w:t>
      </w:r>
      <w:r w:rsidR="000217ED">
        <w:rPr>
          <w:rFonts w:cs="Arial"/>
          <w:bCs/>
          <w:iCs/>
          <w:szCs w:val="21"/>
        </w:rPr>
        <w:t xml:space="preserve"> (susceptible to noise)</w:t>
      </w:r>
      <w:r w:rsidR="000725E0" w:rsidRPr="00E9147C">
        <w:rPr>
          <w:rFonts w:cs="Arial"/>
          <w:bCs/>
          <w:iCs/>
          <w:szCs w:val="21"/>
        </w:rPr>
        <w:t>, and 5</w:t>
      </w:r>
      <w:r w:rsidR="000725E0" w:rsidRPr="000217ED">
        <w:rPr>
          <w:rFonts w:cs="Arial"/>
          <w:bCs/>
          <w:iCs/>
          <w:szCs w:val="21"/>
        </w:rPr>
        <w:t>V per division shows low resolution for smaller voltages.</w:t>
      </w:r>
    </w:p>
    <w:p w14:paraId="7008CC4C" w14:textId="6F360C4E" w:rsidR="000B1A61" w:rsidRDefault="000B1A61">
      <w:pPr>
        <w:spacing w:line="240" w:lineRule="auto"/>
        <w:ind w:firstLine="0"/>
        <w:jc w:val="left"/>
        <w:rPr>
          <w:rFonts w:cs="Arial"/>
          <w:bCs/>
          <w:iCs/>
          <w:szCs w:val="21"/>
        </w:rPr>
      </w:pPr>
    </w:p>
    <w:p w14:paraId="07830E7D" w14:textId="2AC40EF1" w:rsidR="000B1A61" w:rsidRPr="000217ED" w:rsidRDefault="000B1A61">
      <w:pPr>
        <w:spacing w:line="240" w:lineRule="auto"/>
        <w:ind w:firstLine="0"/>
        <w:jc w:val="left"/>
        <w:rPr>
          <w:rFonts w:cs="Arial"/>
          <w:bCs/>
          <w:iCs/>
          <w:szCs w:val="21"/>
        </w:rPr>
      </w:pPr>
      <w:r>
        <w:rPr>
          <w:rFonts w:cs="Arial"/>
          <w:bCs/>
          <w:iCs/>
          <w:szCs w:val="21"/>
        </w:rPr>
        <w:t>There is no need to prove the inaccuracy as the reader should already be well aware of the general resolution of oscilloscopes.</w:t>
      </w:r>
    </w:p>
    <w:p w14:paraId="4C85C326" w14:textId="62F464C5" w:rsidR="00C76524" w:rsidRPr="000217ED" w:rsidRDefault="00C76524">
      <w:pPr>
        <w:spacing w:line="240" w:lineRule="auto"/>
        <w:ind w:firstLine="0"/>
        <w:jc w:val="left"/>
        <w:rPr>
          <w:rFonts w:cs="Arial"/>
          <w:bCs/>
          <w:iCs/>
          <w:szCs w:val="21"/>
        </w:rPr>
      </w:pPr>
    </w:p>
    <w:p w14:paraId="61EE9800" w14:textId="06B3E21F" w:rsidR="000B1A61" w:rsidRDefault="000217ED">
      <w:pPr>
        <w:spacing w:line="240" w:lineRule="auto"/>
        <w:ind w:firstLine="0"/>
        <w:jc w:val="left"/>
        <w:rPr>
          <w:rFonts w:cs="Arial"/>
          <w:bCs/>
          <w:iCs/>
          <w:szCs w:val="21"/>
        </w:rPr>
      </w:pPr>
      <w:r w:rsidRPr="000217ED">
        <w:rPr>
          <w:rFonts w:cs="Arial"/>
          <w:bCs/>
          <w:iCs/>
          <w:szCs w:val="21"/>
        </w:rPr>
        <w:t xml:space="preserve">The circuit </w:t>
      </w:r>
      <w:r>
        <w:rPr>
          <w:rFonts w:cs="Arial"/>
          <w:bCs/>
          <w:iCs/>
          <w:szCs w:val="21"/>
        </w:rPr>
        <w:t>went down to 0.0V and up to 16V under no-load conditions. The reason why the output voltage is so high is due to</w:t>
      </w:r>
      <w:r w:rsidR="00CD2A35">
        <w:rPr>
          <w:rFonts w:cs="Arial"/>
          <w:bCs/>
          <w:iCs/>
          <w:szCs w:val="21"/>
        </w:rPr>
        <w:t xml:space="preserve"> the transformer </w:t>
      </w:r>
      <w:r w:rsidR="000B1A61">
        <w:rPr>
          <w:rFonts w:cs="Arial"/>
          <w:bCs/>
          <w:iCs/>
          <w:szCs w:val="21"/>
        </w:rPr>
        <w:t xml:space="preserve">voltage </w:t>
      </w:r>
      <w:r w:rsidR="00CD2A35">
        <w:rPr>
          <w:rFonts w:cs="Arial"/>
          <w:bCs/>
          <w:iCs/>
          <w:szCs w:val="21"/>
        </w:rPr>
        <w:t>sitting</w:t>
      </w:r>
      <w:r w:rsidR="000B1A61">
        <w:rPr>
          <w:rFonts w:cs="Arial"/>
          <w:bCs/>
          <w:iCs/>
          <w:szCs w:val="21"/>
        </w:rPr>
        <w:t xml:space="preserve"> higher at no load as well. About 20V it is, and a quick thumbsuck says that the output voltage will be 3-4V less than that. </w:t>
      </w:r>
    </w:p>
    <w:p w14:paraId="3DF66972" w14:textId="679C76BA" w:rsidR="00577E60" w:rsidRDefault="00577E60">
      <w:pPr>
        <w:spacing w:line="240" w:lineRule="auto"/>
        <w:ind w:firstLine="0"/>
        <w:jc w:val="left"/>
        <w:rPr>
          <w:rFonts w:cs="Arial"/>
          <w:bCs/>
          <w:iCs/>
          <w:szCs w:val="21"/>
        </w:rPr>
      </w:pPr>
    </w:p>
    <w:p w14:paraId="78839E26" w14:textId="599D8FF5" w:rsidR="00577E60" w:rsidRDefault="00577E60">
      <w:pPr>
        <w:spacing w:line="240" w:lineRule="auto"/>
        <w:ind w:firstLine="0"/>
        <w:jc w:val="left"/>
        <w:rPr>
          <w:rFonts w:cs="Arial"/>
          <w:bCs/>
          <w:iCs/>
          <w:szCs w:val="21"/>
        </w:rPr>
      </w:pPr>
      <w:r>
        <w:rPr>
          <w:rFonts w:cs="Arial"/>
          <w:bCs/>
          <w:iCs/>
          <w:szCs w:val="21"/>
        </w:rPr>
        <w:t xml:space="preserve">In row 3 to 5 we notice that the voltage drops when attaching a load. This is most probably attributed to the fact that there is not a separate power supply for Vsteady. Both Vcc and Vsteady drop, meaning that even the Zener value drops. Since this is the case, we can safely assume that that is why Vout drops as well. Solution is to use the 9V transformer as a voltage doubler, and use an 18V Zener, or a combination of an 11V and a 5.6V Zener to make 16.6V. That Zener would pass through a transistor and serve mainly as the op amp supply, as well as the reference and other peripherals. </w:t>
      </w:r>
      <w:r w:rsidR="008D0161">
        <w:rPr>
          <w:rFonts w:cs="Arial"/>
          <w:bCs/>
          <w:iCs/>
          <w:szCs w:val="21"/>
        </w:rPr>
        <w:t>In fact, since the op amps could now take 32V, a Zener was not anymore necessary, since the voltage doubler would output about 26V</w:t>
      </w:r>
      <w:r w:rsidR="008D0161">
        <w:rPr>
          <w:rStyle w:val="FootnoteReference"/>
          <w:rFonts w:cs="Arial"/>
          <w:bCs/>
          <w:iCs/>
          <w:szCs w:val="21"/>
        </w:rPr>
        <w:footnoteReference w:id="4"/>
      </w:r>
      <w:r w:rsidR="008D0161">
        <w:rPr>
          <w:rFonts w:cs="Arial"/>
          <w:bCs/>
          <w:iCs/>
          <w:szCs w:val="21"/>
        </w:rPr>
        <w:t>.</w:t>
      </w:r>
    </w:p>
    <w:p w14:paraId="0CA89A7A" w14:textId="63370ECA" w:rsidR="008D0161" w:rsidRDefault="008D0161">
      <w:pPr>
        <w:spacing w:line="240" w:lineRule="auto"/>
        <w:ind w:firstLine="0"/>
        <w:jc w:val="left"/>
        <w:rPr>
          <w:rFonts w:cs="Arial"/>
          <w:bCs/>
          <w:iCs/>
          <w:szCs w:val="21"/>
        </w:rPr>
      </w:pPr>
    </w:p>
    <w:p w14:paraId="523F566A" w14:textId="0030CA14" w:rsidR="008D0161" w:rsidRDefault="008D0161">
      <w:pPr>
        <w:spacing w:line="240" w:lineRule="auto"/>
        <w:ind w:firstLine="0"/>
        <w:jc w:val="left"/>
        <w:rPr>
          <w:rFonts w:cs="Arial"/>
          <w:bCs/>
          <w:iCs/>
          <w:szCs w:val="21"/>
        </w:rPr>
      </w:pPr>
      <w:r>
        <w:rPr>
          <w:rFonts w:cs="Arial"/>
          <w:bCs/>
          <w:iCs/>
          <w:szCs w:val="21"/>
        </w:rPr>
        <w:t>The higher amount of ripple we see in row 5 can also be attributed to no capacitors on the middle pin of the current adjust potentiometer itself. The reason it helps is that the capacitor connected across the comparator will take current from the capacitor first mentioned, instead of the Zener reference, and ultimately causing a ripple of positive feedback for the voltage regulator.</w:t>
      </w:r>
    </w:p>
    <w:p w14:paraId="43AC7E20" w14:textId="04E89B6F" w:rsidR="008D0161" w:rsidRDefault="008D0161">
      <w:pPr>
        <w:spacing w:line="240" w:lineRule="auto"/>
        <w:ind w:firstLine="0"/>
        <w:jc w:val="left"/>
        <w:rPr>
          <w:rFonts w:cs="Arial"/>
          <w:bCs/>
          <w:iCs/>
          <w:szCs w:val="21"/>
        </w:rPr>
      </w:pPr>
    </w:p>
    <w:p w14:paraId="6A9F9609" w14:textId="2B0D1CC3" w:rsidR="008D0161" w:rsidRDefault="008D0161">
      <w:pPr>
        <w:spacing w:line="240" w:lineRule="auto"/>
        <w:ind w:firstLine="0"/>
        <w:jc w:val="left"/>
        <w:rPr>
          <w:rFonts w:cs="Arial"/>
          <w:bCs/>
          <w:iCs/>
          <w:szCs w:val="21"/>
        </w:rPr>
      </w:pPr>
      <w:r>
        <w:rPr>
          <w:rFonts w:cs="Arial"/>
          <w:bCs/>
          <w:iCs/>
          <w:szCs w:val="21"/>
        </w:rPr>
        <w:t>In the 7</w:t>
      </w:r>
      <w:r w:rsidRPr="008D0161">
        <w:rPr>
          <w:rFonts w:cs="Arial"/>
          <w:bCs/>
          <w:iCs/>
          <w:szCs w:val="21"/>
          <w:vertAlign w:val="superscript"/>
        </w:rPr>
        <w:t>th</w:t>
      </w:r>
      <w:r>
        <w:rPr>
          <w:rFonts w:cs="Arial"/>
          <w:bCs/>
          <w:iCs/>
          <w:szCs w:val="21"/>
        </w:rPr>
        <w:t xml:space="preserve"> line we see that</w:t>
      </w:r>
      <w:r w:rsidR="00307FE1">
        <w:rPr>
          <w:rFonts w:cs="Arial"/>
          <w:bCs/>
          <w:iCs/>
          <w:szCs w:val="21"/>
        </w:rPr>
        <w:t xml:space="preserve"> the voltage over the 1.1 ohm resistor is 3.6V, instead of 1.1V, as it is supposed to be limiting it to 1A.</w:t>
      </w:r>
      <w:r w:rsidR="00143CF8">
        <w:rPr>
          <w:rFonts w:cs="Arial"/>
          <w:bCs/>
          <w:iCs/>
          <w:szCs w:val="21"/>
        </w:rPr>
        <w:t xml:space="preserve"> This means that over 3A was flowing. The </w:t>
      </w:r>
      <w:r w:rsidR="00143CF8">
        <w:rPr>
          <w:rFonts w:cs="Arial"/>
          <w:bCs/>
          <w:iCs/>
          <w:szCs w:val="21"/>
        </w:rPr>
        <w:lastRenderedPageBreak/>
        <w:t>current limiting seem to be non-linear anyway. Too short a time-frame to work out why.</w:t>
      </w:r>
    </w:p>
    <w:p w14:paraId="311536E3" w14:textId="34A2FFA6" w:rsidR="00143CF8" w:rsidRDefault="00143CF8">
      <w:pPr>
        <w:spacing w:line="240" w:lineRule="auto"/>
        <w:ind w:firstLine="0"/>
        <w:jc w:val="left"/>
        <w:rPr>
          <w:rFonts w:cs="Arial"/>
          <w:bCs/>
          <w:iCs/>
          <w:szCs w:val="21"/>
        </w:rPr>
      </w:pPr>
    </w:p>
    <w:p w14:paraId="6C365BA5" w14:textId="77777777" w:rsidR="00143CF8" w:rsidRDefault="00143CF8">
      <w:pPr>
        <w:spacing w:line="240" w:lineRule="auto"/>
        <w:ind w:firstLine="0"/>
        <w:jc w:val="left"/>
        <w:rPr>
          <w:rFonts w:cs="Arial"/>
          <w:bCs/>
          <w:iCs/>
          <w:szCs w:val="21"/>
        </w:rPr>
      </w:pPr>
    </w:p>
    <w:p w14:paraId="13F1F7EC" w14:textId="77777777" w:rsidR="008D0161" w:rsidRDefault="008D0161">
      <w:pPr>
        <w:spacing w:line="240" w:lineRule="auto"/>
        <w:ind w:firstLine="0"/>
        <w:jc w:val="left"/>
        <w:rPr>
          <w:rFonts w:cs="Arial"/>
          <w:bCs/>
          <w:iCs/>
          <w:szCs w:val="21"/>
        </w:rPr>
      </w:pPr>
    </w:p>
    <w:p w14:paraId="11888C75" w14:textId="77777777" w:rsidR="008D0161" w:rsidRDefault="008D0161">
      <w:pPr>
        <w:spacing w:line="240" w:lineRule="auto"/>
        <w:ind w:firstLine="0"/>
        <w:jc w:val="left"/>
        <w:rPr>
          <w:rFonts w:cs="Arial"/>
          <w:bCs/>
          <w:iCs/>
          <w:szCs w:val="21"/>
        </w:rPr>
      </w:pPr>
    </w:p>
    <w:p w14:paraId="41A7E291" w14:textId="5D342E7C" w:rsidR="00577E60" w:rsidRDefault="00577E60">
      <w:pPr>
        <w:spacing w:line="240" w:lineRule="auto"/>
        <w:ind w:firstLine="0"/>
        <w:jc w:val="left"/>
        <w:rPr>
          <w:rFonts w:cs="Arial"/>
          <w:bCs/>
          <w:iCs/>
          <w:szCs w:val="21"/>
        </w:rPr>
      </w:pPr>
    </w:p>
    <w:p w14:paraId="35E841F6" w14:textId="77777777" w:rsidR="00577E60" w:rsidRDefault="00577E60">
      <w:pPr>
        <w:spacing w:line="240" w:lineRule="auto"/>
        <w:ind w:firstLine="0"/>
        <w:jc w:val="left"/>
        <w:rPr>
          <w:rFonts w:cs="Arial"/>
          <w:bCs/>
          <w:iCs/>
          <w:szCs w:val="21"/>
        </w:rPr>
      </w:pPr>
    </w:p>
    <w:p w14:paraId="34A6FFA2" w14:textId="1F819D94" w:rsidR="000B1A61" w:rsidRDefault="000B1A61">
      <w:pPr>
        <w:spacing w:line="240" w:lineRule="auto"/>
        <w:ind w:firstLine="0"/>
        <w:jc w:val="left"/>
        <w:rPr>
          <w:rFonts w:cs="Arial"/>
          <w:bCs/>
          <w:iCs/>
          <w:szCs w:val="21"/>
        </w:rPr>
      </w:pPr>
    </w:p>
    <w:p w14:paraId="4A86FF85" w14:textId="77777777" w:rsidR="000B1A61" w:rsidRPr="000217ED" w:rsidRDefault="000B1A61">
      <w:pPr>
        <w:spacing w:line="240" w:lineRule="auto"/>
        <w:ind w:firstLine="0"/>
        <w:jc w:val="left"/>
        <w:rPr>
          <w:rFonts w:cs="Arial"/>
          <w:bCs/>
          <w:iCs/>
          <w:szCs w:val="21"/>
        </w:rPr>
      </w:pPr>
    </w:p>
    <w:p w14:paraId="429C5D79" w14:textId="77777777" w:rsidR="00C76524" w:rsidRDefault="00C76524">
      <w:pPr>
        <w:spacing w:line="240" w:lineRule="auto"/>
        <w:ind w:firstLine="0"/>
        <w:jc w:val="left"/>
        <w:rPr>
          <w:rFonts w:ascii="cmbx12" w:hAnsi="cmbx12" w:cs="Arial"/>
          <w:bCs/>
          <w:iCs/>
          <w:sz w:val="24"/>
          <w:szCs w:val="28"/>
        </w:rPr>
      </w:pPr>
      <w:r>
        <w:rPr>
          <w:rFonts w:ascii="cmbx12" w:hAnsi="cmbx12" w:cs="Arial"/>
          <w:bCs/>
          <w:iCs/>
          <w:sz w:val="24"/>
          <w:szCs w:val="28"/>
        </w:rPr>
        <w:br w:type="page"/>
      </w:r>
    </w:p>
    <w:p w14:paraId="03BACE8A" w14:textId="77777777" w:rsidR="00925F2D" w:rsidRDefault="00925F2D" w:rsidP="00925F2D">
      <w:pPr>
        <w:pStyle w:val="Heading1"/>
      </w:pPr>
      <w:bookmarkStart w:id="95" w:name="_Toc465124071"/>
      <w:r>
        <w:lastRenderedPageBreak/>
        <w:t>Software Design</w:t>
      </w:r>
      <w:bookmarkEnd w:id="95"/>
    </w:p>
    <w:p w14:paraId="309246F8" w14:textId="77777777" w:rsidR="00552288" w:rsidRDefault="00925F2D" w:rsidP="00552288">
      <w:pPr>
        <w:pStyle w:val="Heading2"/>
      </w:pPr>
      <w:bookmarkStart w:id="96" w:name="_Toc465124072"/>
      <w:r>
        <w:t>Purpose &amp; Requirement</w:t>
      </w:r>
      <w:bookmarkEnd w:id="96"/>
    </w:p>
    <w:p w14:paraId="76B972D4" w14:textId="479B01F0" w:rsidR="000974E3" w:rsidRDefault="000974E3">
      <w:pPr>
        <w:spacing w:line="240" w:lineRule="auto"/>
        <w:ind w:firstLine="0"/>
        <w:jc w:val="left"/>
      </w:pPr>
      <w:r>
        <w:t>The software interface is required to measure and control the output voltages and currents. As mentioned in 7.3, it is also a platform to add extra functionality. For example, charging batteries.</w:t>
      </w:r>
    </w:p>
    <w:p w14:paraId="20A63AC4" w14:textId="702B765A" w:rsidR="006E3B1E" w:rsidRDefault="006E3B1E">
      <w:pPr>
        <w:spacing w:line="240" w:lineRule="auto"/>
        <w:ind w:firstLine="0"/>
        <w:jc w:val="left"/>
      </w:pPr>
    </w:p>
    <w:p w14:paraId="4E685E58" w14:textId="3432709C" w:rsidR="006E3B1E" w:rsidRDefault="006E3B1E">
      <w:pPr>
        <w:spacing w:line="240" w:lineRule="auto"/>
        <w:ind w:firstLine="0"/>
        <w:jc w:val="left"/>
      </w:pPr>
      <w:r>
        <w:t>It is also to help students to develop code in teams using version control software such as git.</w:t>
      </w:r>
    </w:p>
    <w:p w14:paraId="0E16D084" w14:textId="2DDAC10E" w:rsidR="00DA2E01" w:rsidRDefault="00DA2E01">
      <w:pPr>
        <w:spacing w:line="240" w:lineRule="auto"/>
        <w:ind w:firstLine="0"/>
        <w:jc w:val="left"/>
      </w:pPr>
    </w:p>
    <w:p w14:paraId="08319569" w14:textId="0A415F03" w:rsidR="00DA2E01" w:rsidRDefault="00DA2E01" w:rsidP="00DA2E01">
      <w:r>
        <w:t xml:space="preserve">The project required software that could run on a PC to send commands to, and read measurement data from an Arduino via a serial interface. The firmware for the Arduino had already been written. </w:t>
      </w:r>
    </w:p>
    <w:p w14:paraId="713D8886" w14:textId="67D88645" w:rsidR="00DA2E01" w:rsidRDefault="0047242E" w:rsidP="00DA2E01">
      <w:r>
        <w:t>The software would be</w:t>
      </w:r>
      <w:r w:rsidR="00DA2E01">
        <w:t xml:space="preserve"> a GUI, in which the user can connect to the appropriate </w:t>
      </w:r>
      <w:r>
        <w:t>COM port</w:t>
      </w:r>
      <w:r w:rsidR="00DA2E01">
        <w:t xml:space="preserve">, </w:t>
      </w:r>
      <w:r>
        <w:t>choose whether to stream the measurements</w:t>
      </w:r>
      <w:r w:rsidR="00DA2E01">
        <w:t>, be shown the measured voltage and current</w:t>
      </w:r>
      <w:r>
        <w:t xml:space="preserve"> every 200ms</w:t>
      </w:r>
      <w:r w:rsidR="00DA2E01">
        <w:t>, set the voltage output &amp; current limit, calibrate the system, and also send miscellaneous serial commands.</w:t>
      </w:r>
    </w:p>
    <w:p w14:paraId="60AB8366" w14:textId="77777777" w:rsidR="00DA2E01" w:rsidRPr="00E93E59" w:rsidRDefault="00DA2E01" w:rsidP="00DA2E01">
      <w:r>
        <w:t xml:space="preserve">The software was required to be stable, and user-friendly. </w:t>
      </w:r>
    </w:p>
    <w:p w14:paraId="3C2D0570" w14:textId="77777777" w:rsidR="00DA2E01" w:rsidRDefault="00DA2E01">
      <w:pPr>
        <w:spacing w:line="240" w:lineRule="auto"/>
        <w:ind w:firstLine="0"/>
        <w:jc w:val="left"/>
        <w:rPr>
          <w:rFonts w:ascii="cmbx12" w:hAnsi="cmbx12" w:cs="Arial"/>
          <w:bCs/>
          <w:iCs/>
          <w:sz w:val="24"/>
          <w:szCs w:val="28"/>
        </w:rPr>
      </w:pPr>
    </w:p>
    <w:p w14:paraId="43772DF2" w14:textId="77777777" w:rsidR="00552288" w:rsidRDefault="00552288" w:rsidP="00552288">
      <w:pPr>
        <w:pStyle w:val="Heading2"/>
      </w:pPr>
      <w:bookmarkStart w:id="97" w:name="_Toc465124073"/>
      <w:r>
        <w:t>Software Literature</w:t>
      </w:r>
      <w:bookmarkEnd w:id="97"/>
    </w:p>
    <w:p w14:paraId="4E2A6B5D" w14:textId="1B636DFA" w:rsidR="00552288" w:rsidRDefault="006E3B1E">
      <w:pPr>
        <w:spacing w:line="240" w:lineRule="auto"/>
        <w:ind w:firstLine="0"/>
        <w:jc w:val="left"/>
      </w:pPr>
      <w:r>
        <w:t>When developing software in industry, it is good practise to create unit tests first before developing actual source code. This works very well, but not in all cases. For example, the designer has worked at a company where he had to, initially, fix all their broken unit tests. He has worked in the firmware / embedded side of things, with well in excess of a few 100k lines of code. The reason they broke was due to fixes on the source code side of things, but with developers not having time to fix the unit tests. It was under the impression that unit tests were handy to start off a module of code, for example, handling gps data, but later easier to test on a prototype device, especially when memory handling is an issue. How could unittests be helpful? In the ideal sense, it is especially helpful in a teamwork environment. For example, when one is a new recruit, there are no docs yet and one doesn’t understand how the project works, it’s helpful to start at the unit tests, to see what to expect. Even when the project is completed and an outsider wants to add a new feature, the project leader would want to use unit tests to test their feature to see if it is indeed compatible with their product. Regarding code reviews, one first needs to pass all the unit tests as a base starting point, before one can review code changes, diffs etc. Testing levels? There is such a thing as white box and black box testing. White box merely tests empty functions at the very least, and how parameters are passed ~ it smooths out errors in calling functions etc. Black box tests will actually test the product in a production environment and simulate real</w:t>
      </w:r>
      <w:r>
        <w:softHyphen/>
        <w:t xml:space="preserve">life conditions, to smooth out </w:t>
      </w:r>
      <w:r>
        <w:lastRenderedPageBreak/>
        <w:t>any errors that one might only find on the field, as recalling products is extremely expensive. It does help, somewhat, if one can push updates to devices remotely. Of course one can release updated versions of products.</w:t>
      </w:r>
    </w:p>
    <w:p w14:paraId="507ED7AD" w14:textId="777E6574" w:rsidR="007124A0" w:rsidRDefault="007124A0">
      <w:pPr>
        <w:spacing w:line="240" w:lineRule="auto"/>
        <w:ind w:firstLine="0"/>
        <w:jc w:val="left"/>
      </w:pPr>
    </w:p>
    <w:p w14:paraId="4707033C" w14:textId="3C9FB79D" w:rsidR="007124A0" w:rsidRDefault="007124A0">
      <w:pPr>
        <w:spacing w:line="240" w:lineRule="auto"/>
        <w:ind w:firstLine="0"/>
        <w:jc w:val="left"/>
      </w:pPr>
      <w:r>
        <w:t>Basically, unit tests are handy to use in conjunction with version control, so that when a new member wants to push changes, or apply for a pull request, a moderator / the owner can run all the unittests on it first, before pushing to master.</w:t>
      </w:r>
    </w:p>
    <w:p w14:paraId="5653E65D" w14:textId="3BD700DA" w:rsidR="007124A0" w:rsidRDefault="007124A0">
      <w:pPr>
        <w:spacing w:line="240" w:lineRule="auto"/>
        <w:ind w:firstLine="0"/>
        <w:jc w:val="left"/>
      </w:pPr>
    </w:p>
    <w:p w14:paraId="6FB3E92B" w14:textId="77777777" w:rsidR="007124A0" w:rsidRDefault="007124A0" w:rsidP="007124A0">
      <w:pPr>
        <w:pStyle w:val="Default"/>
      </w:pPr>
    </w:p>
    <w:p w14:paraId="6405073D" w14:textId="68A866BD" w:rsidR="007124A0" w:rsidRDefault="007124A0" w:rsidP="007124A0">
      <w:pPr>
        <w:pStyle w:val="Default"/>
        <w:rPr>
          <w:sz w:val="22"/>
          <w:szCs w:val="22"/>
        </w:rPr>
      </w:pPr>
      <w:r>
        <w:rPr>
          <w:sz w:val="22"/>
          <w:szCs w:val="22"/>
        </w:rPr>
        <w:t xml:space="preserve">Git is a fantastic tool when collaborating on a project, or even just working by oneself. It takes snapshots of code, amongst other things, in time. </w:t>
      </w:r>
    </w:p>
    <w:p w14:paraId="2FF3894D" w14:textId="77777777" w:rsidR="007124A0" w:rsidRDefault="007124A0" w:rsidP="007124A0">
      <w:pPr>
        <w:pStyle w:val="Default"/>
        <w:rPr>
          <w:sz w:val="22"/>
          <w:szCs w:val="22"/>
        </w:rPr>
      </w:pPr>
      <w:r>
        <w:rPr>
          <w:sz w:val="22"/>
          <w:szCs w:val="22"/>
        </w:rPr>
        <w:t xml:space="preserve">What is git version control? It is a method of storing and retrieving different versions of code. It is very handy to see what caused a bug and how a certain bug has progressed. One can also use it especially to streamline workflows in collaboration. </w:t>
      </w:r>
    </w:p>
    <w:p w14:paraId="2CE71628" w14:textId="77777777" w:rsidR="007124A0" w:rsidRDefault="007124A0" w:rsidP="007124A0">
      <w:pPr>
        <w:pStyle w:val="Default"/>
        <w:rPr>
          <w:sz w:val="22"/>
          <w:szCs w:val="22"/>
        </w:rPr>
      </w:pPr>
      <w:r>
        <w:rPr>
          <w:sz w:val="22"/>
          <w:szCs w:val="22"/>
        </w:rPr>
        <w:t xml:space="preserve">When working on one’s own, it is helpful to go back in time to see if a bug was caused by code or external factors like hardware, especially in embedded development. </w:t>
      </w:r>
    </w:p>
    <w:p w14:paraId="4248796C" w14:textId="62C63C68" w:rsidR="007124A0" w:rsidRDefault="007124A0" w:rsidP="007124A0">
      <w:pPr>
        <w:spacing w:line="240" w:lineRule="auto"/>
        <w:ind w:firstLine="0"/>
        <w:jc w:val="left"/>
        <w:rPr>
          <w:sz w:val="22"/>
          <w:szCs w:val="22"/>
        </w:rPr>
      </w:pPr>
      <w:r>
        <w:rPr>
          <w:sz w:val="22"/>
          <w:szCs w:val="22"/>
        </w:rPr>
        <w:t>When working as a team, I think that a nice workflow is that team members work on separate branches of features that they would like to add to the master branch, and that the master branch is the main production line of code. Perhaps, after one member has completed a feature on a branch, the master branch is ahead with many commits from other features. One merely has to merge the new changes from the master branch into one’s feature branch, check that it all works (especially using unit tests), and then push to the master branch. It’s brilliant.</w:t>
      </w:r>
    </w:p>
    <w:p w14:paraId="6A085F22" w14:textId="16B02C5A" w:rsidR="007124A0" w:rsidRDefault="007124A0" w:rsidP="007124A0">
      <w:pPr>
        <w:spacing w:line="240" w:lineRule="auto"/>
        <w:ind w:firstLine="0"/>
        <w:jc w:val="left"/>
        <w:rPr>
          <w:sz w:val="22"/>
          <w:szCs w:val="22"/>
        </w:rPr>
      </w:pPr>
    </w:p>
    <w:p w14:paraId="0AD13B92" w14:textId="65827C93" w:rsidR="007124A0" w:rsidRPr="007124A0" w:rsidRDefault="007124A0" w:rsidP="007124A0">
      <w:pPr>
        <w:spacing w:line="240" w:lineRule="auto"/>
        <w:ind w:firstLine="0"/>
        <w:jc w:val="left"/>
        <w:rPr>
          <w:sz w:val="22"/>
          <w:szCs w:val="22"/>
        </w:rPr>
      </w:pPr>
      <w:r>
        <w:rPr>
          <w:sz w:val="22"/>
          <w:szCs w:val="22"/>
        </w:rPr>
        <w:t>Lastly, I used the unit tests to develop some features. I don’t think anyone else did. It saves time to process raw data instantly, instead of having to run in on your production device (which means setting it up every time).</w:t>
      </w:r>
    </w:p>
    <w:p w14:paraId="6C3349E5" w14:textId="3D9D3E54" w:rsidR="00AC76ED" w:rsidRDefault="00AC76ED">
      <w:pPr>
        <w:pStyle w:val="Heading2"/>
      </w:pPr>
      <w:bookmarkStart w:id="98" w:name="_Toc465124074"/>
      <w:r>
        <w:t>Software Development Approach</w:t>
      </w:r>
    </w:p>
    <w:p w14:paraId="1C89894A" w14:textId="77777777" w:rsidR="00AC76ED" w:rsidRDefault="00AC76ED" w:rsidP="00AC76ED">
      <w:pPr>
        <w:pStyle w:val="Default"/>
      </w:pPr>
    </w:p>
    <w:p w14:paraId="63649221" w14:textId="77777777" w:rsidR="00AC76ED" w:rsidRDefault="00AC76ED" w:rsidP="00AC76ED">
      <w:pPr>
        <w:pStyle w:val="Default"/>
      </w:pPr>
      <w:r>
        <w:t xml:space="preserve"> </w:t>
      </w:r>
    </w:p>
    <w:p w14:paraId="2446E950" w14:textId="119DA9FB" w:rsidR="00AC76ED" w:rsidRDefault="00AC76ED" w:rsidP="00AC76ED">
      <w:pPr>
        <w:pStyle w:val="Default"/>
        <w:rPr>
          <w:sz w:val="22"/>
          <w:szCs w:val="22"/>
        </w:rPr>
      </w:pPr>
      <w:r>
        <w:rPr>
          <w:sz w:val="22"/>
          <w:szCs w:val="22"/>
        </w:rPr>
        <w:t>A team was created on BitBucket, rdb@sun.ac.za was invited and a new repository was created. The idea was to use separate branches for individual work, and one branch (master) for final project. Best of each module was to be used (work modularly). We differentiated between forks and branches. We discussed working on different parts of the project and combining the modular parts. Jean and Karlien</w:t>
      </w:r>
      <w:r w:rsidR="00F31EE6">
        <w:rPr>
          <w:sz w:val="22"/>
          <w:szCs w:val="22"/>
        </w:rPr>
        <w:t xml:space="preserve"> worked</w:t>
      </w:r>
      <w:r>
        <w:rPr>
          <w:sz w:val="22"/>
          <w:szCs w:val="22"/>
        </w:rPr>
        <w:t xml:space="preserve"> together and Tristan and Daniel </w:t>
      </w:r>
      <w:r w:rsidR="00F31EE6">
        <w:rPr>
          <w:sz w:val="22"/>
          <w:szCs w:val="22"/>
        </w:rPr>
        <w:t>worked</w:t>
      </w:r>
      <w:r>
        <w:rPr>
          <w:sz w:val="22"/>
          <w:szCs w:val="22"/>
        </w:rPr>
        <w:t xml:space="preserve"> together </w:t>
      </w:r>
      <w:r w:rsidR="00F31EE6">
        <w:rPr>
          <w:sz w:val="22"/>
          <w:szCs w:val="22"/>
        </w:rPr>
        <w:t>due to</w:t>
      </w:r>
      <w:r>
        <w:rPr>
          <w:sz w:val="22"/>
          <w:szCs w:val="22"/>
        </w:rPr>
        <w:t xml:space="preserve"> close proximity. </w:t>
      </w:r>
      <w:r w:rsidR="00F31EE6">
        <w:rPr>
          <w:sz w:val="22"/>
          <w:szCs w:val="22"/>
        </w:rPr>
        <w:t xml:space="preserve">The idea was also to </w:t>
      </w:r>
      <w:r>
        <w:rPr>
          <w:sz w:val="22"/>
          <w:szCs w:val="22"/>
        </w:rPr>
        <w:t>document the work to make it easy for other part</w:t>
      </w:r>
      <w:r w:rsidR="00F31EE6">
        <w:rPr>
          <w:sz w:val="22"/>
          <w:szCs w:val="22"/>
        </w:rPr>
        <w:t>s</w:t>
      </w:r>
      <w:r>
        <w:rPr>
          <w:sz w:val="22"/>
          <w:szCs w:val="22"/>
        </w:rPr>
        <w:t xml:space="preserve"> of</w:t>
      </w:r>
      <w:r w:rsidR="00F31EE6">
        <w:rPr>
          <w:sz w:val="22"/>
          <w:szCs w:val="22"/>
        </w:rPr>
        <w:t xml:space="preserve"> the</w:t>
      </w:r>
      <w:r>
        <w:rPr>
          <w:sz w:val="22"/>
          <w:szCs w:val="22"/>
        </w:rPr>
        <w:t xml:space="preserve"> group to implement. Clear specifications and commenting convent</w:t>
      </w:r>
      <w:r w:rsidR="00F31EE6">
        <w:rPr>
          <w:sz w:val="22"/>
          <w:szCs w:val="22"/>
        </w:rPr>
        <w:t>ion was</w:t>
      </w:r>
      <w:r>
        <w:rPr>
          <w:sz w:val="22"/>
          <w:szCs w:val="22"/>
        </w:rPr>
        <w:t xml:space="preserve"> required. </w:t>
      </w:r>
    </w:p>
    <w:p w14:paraId="688EB97B" w14:textId="0B60AEE7" w:rsidR="0047242E" w:rsidRDefault="0047242E" w:rsidP="00AC76ED">
      <w:pPr>
        <w:pStyle w:val="Default"/>
        <w:rPr>
          <w:sz w:val="22"/>
          <w:szCs w:val="22"/>
        </w:rPr>
      </w:pPr>
    </w:p>
    <w:p w14:paraId="17227989" w14:textId="29FD4D54" w:rsidR="0047242E" w:rsidRDefault="0047242E" w:rsidP="00AC76ED">
      <w:pPr>
        <w:pStyle w:val="Default"/>
        <w:rPr>
          <w:sz w:val="22"/>
          <w:szCs w:val="22"/>
        </w:rPr>
      </w:pPr>
      <w:r>
        <w:rPr>
          <w:sz w:val="22"/>
          <w:szCs w:val="22"/>
        </w:rPr>
        <w:t xml:space="preserve">The software interface used the pre-calculated voltage gain and transconductance to work out a formula of which it would output the required voltage / current in </w:t>
      </w:r>
      <w:r>
        <w:rPr>
          <w:sz w:val="22"/>
          <w:szCs w:val="22"/>
        </w:rPr>
        <w:lastRenderedPageBreak/>
        <w:t>the end. It could also use a control system, but that was still in my branch, and not yet merged with the rest of the code.</w:t>
      </w:r>
    </w:p>
    <w:p w14:paraId="758C5259" w14:textId="2164BF2D" w:rsidR="0047242E" w:rsidRDefault="0047242E" w:rsidP="00AC76ED">
      <w:pPr>
        <w:pStyle w:val="Default"/>
        <w:rPr>
          <w:sz w:val="22"/>
          <w:szCs w:val="22"/>
        </w:rPr>
      </w:pPr>
    </w:p>
    <w:p w14:paraId="3106DFFE" w14:textId="493A7BB0" w:rsidR="0047242E" w:rsidRDefault="0047242E" w:rsidP="00AC76ED">
      <w:pPr>
        <w:pStyle w:val="Default"/>
        <w:rPr>
          <w:sz w:val="22"/>
          <w:szCs w:val="22"/>
        </w:rPr>
      </w:pPr>
      <w:r>
        <w:rPr>
          <w:sz w:val="22"/>
          <w:szCs w:val="22"/>
        </w:rPr>
        <w:t>The software was, in fact, developed with everyone pushing and pulling to the master.</w:t>
      </w:r>
    </w:p>
    <w:p w14:paraId="2C2F1C6A" w14:textId="46192FAB" w:rsidR="008C0630" w:rsidRPr="008C0630" w:rsidRDefault="008C0630" w:rsidP="008C0630"/>
    <w:p w14:paraId="4E3D219D" w14:textId="7B55DBAF" w:rsidR="008C0630" w:rsidRDefault="008C0630">
      <w:pPr>
        <w:pStyle w:val="Heading2"/>
      </w:pPr>
      <w:r>
        <w:t>Instructions</w:t>
      </w:r>
    </w:p>
    <w:p w14:paraId="27D9B3B9" w14:textId="075C7544" w:rsidR="008C0630" w:rsidRDefault="008C0630" w:rsidP="008C0630">
      <w:pPr>
        <w:pStyle w:val="Firstparagraph"/>
      </w:pPr>
      <w:r>
        <w:t>These are instructions for getting your new power supply connected to the software interface.</w:t>
      </w:r>
    </w:p>
    <w:p w14:paraId="010B5DC4" w14:textId="4CC79875" w:rsidR="008C0630" w:rsidRDefault="008C0630" w:rsidP="008C0630">
      <w:pPr>
        <w:ind w:firstLine="0"/>
      </w:pPr>
      <w:r>
        <w:t>This assumes that you have already connected up your Arduino as p</w:t>
      </w:r>
      <w:r w:rsidR="00DA2E01">
        <w:t>er the instructions available.</w:t>
      </w:r>
    </w:p>
    <w:p w14:paraId="203091E1" w14:textId="75BC7220" w:rsidR="00DA2E01" w:rsidRDefault="00DA2E01" w:rsidP="008C0630">
      <w:pPr>
        <w:ind w:firstLine="0"/>
      </w:pPr>
      <w:r>
        <w:t xml:space="preserve">One needs to zero both the current and voltage measurements by connecting both to, ultimately 0V and 0A respectively. Then press the calibrate voltage/current zero button as appropriate. Then, set your current and voltage to a known value and use calibrate other to calibrate to those specific values. It is actually very easy to understand, and a mere two minutes playing with it will show more understanding than someone explaining in double the time. </w:t>
      </w:r>
    </w:p>
    <w:p w14:paraId="59732544" w14:textId="4776413D" w:rsidR="00DE4BDE" w:rsidRDefault="00DE4BDE" w:rsidP="008C0630">
      <w:pPr>
        <w:ind w:firstLine="0"/>
      </w:pPr>
    </w:p>
    <w:p w14:paraId="3F5C0B26" w14:textId="28893C9A" w:rsidR="00DE4BDE" w:rsidRPr="00982ED8" w:rsidRDefault="00DE4BDE" w:rsidP="00DE4BDE">
      <w:pPr>
        <w:pStyle w:val="Firstparagraph"/>
      </w:pPr>
      <w:r>
        <w:t>Knowing the exact gain is useful to calibrate the software interface for setting voltages and currents. The interface needs to know what voltage out of the PWM RC filter will result in the desired output. To be specific, there are two text fields for that information. The exact gain can be different due to ground feedback (mentioned in 5.3.3), especially when measuring currents at the preamplification stage. Here are at least two methods to determine it.</w:t>
      </w:r>
    </w:p>
    <w:p w14:paraId="49249356" w14:textId="77777777" w:rsidR="00DE4BDE" w:rsidRDefault="00DE4BDE" w:rsidP="00DE4BDE">
      <w:pPr>
        <w:pStyle w:val="Heading3"/>
      </w:pPr>
      <w:bookmarkStart w:id="99" w:name="_Toc465124096"/>
      <w:r>
        <w:t>Voltage Gain</w:t>
      </w:r>
      <w:bookmarkEnd w:id="99"/>
    </w:p>
    <w:p w14:paraId="1B351E9D" w14:textId="77777777" w:rsidR="00DE4BDE" w:rsidRDefault="00DE4BDE" w:rsidP="00DE4BDE">
      <w:pPr>
        <w:spacing w:line="240" w:lineRule="auto"/>
        <w:ind w:firstLine="0"/>
        <w:jc w:val="left"/>
      </w:pPr>
      <w:r>
        <w:t>To determine the voltage gain of the regulator, a multimeter is required. Since it was mentioned in 5.3.2 Zener Design that we should match the voltage domain of the Arduino, we can utilise the full 5V range from the Arduino (determined by PWM and RC filter, and ultimately frequency), which is as accurate as one can get.</w:t>
      </w:r>
    </w:p>
    <w:p w14:paraId="5FE434BD" w14:textId="77777777" w:rsidR="00DE4BDE" w:rsidRDefault="00DE4BDE" w:rsidP="00DE4BDE">
      <w:pPr>
        <w:spacing w:line="240" w:lineRule="auto"/>
        <w:ind w:firstLine="0"/>
        <w:jc w:val="left"/>
      </w:pPr>
    </w:p>
    <w:p w14:paraId="50C83058" w14:textId="77777777" w:rsidR="00DE4BDE" w:rsidRDefault="00DE4BDE" w:rsidP="00DE4BDE">
      <w:pPr>
        <w:spacing w:line="240" w:lineRule="auto"/>
        <w:ind w:firstLine="0"/>
        <w:jc w:val="left"/>
      </w:pPr>
      <w:r>
        <w:t>To determine the voltage gain, set the middle pin of the voltage pot to 1V, and measure the output voltage. The output voltage will match the voltage gain.</w:t>
      </w:r>
    </w:p>
    <w:p w14:paraId="2AF37936" w14:textId="77777777" w:rsidR="00DE4BDE" w:rsidRDefault="00DE4BDE" w:rsidP="00DE4BDE">
      <w:pPr>
        <w:pStyle w:val="Heading3"/>
      </w:pPr>
      <w:bookmarkStart w:id="100" w:name="_Toc465124097"/>
      <w:r>
        <w:t>Current Gain (transconductance)</w:t>
      </w:r>
      <w:bookmarkEnd w:id="100"/>
    </w:p>
    <w:p w14:paraId="597DCCE8" w14:textId="77777777" w:rsidR="00DE4BDE" w:rsidRDefault="00DE4BDE" w:rsidP="00DE4BDE">
      <w:pPr>
        <w:pStyle w:val="Firstparagraph"/>
      </w:pPr>
      <w:r>
        <w:t>A similar method as described in 14.1 can be used to determine the exact current gain. Measure 1V on the middle pin of the current adjust potentiometer with a known load 10 ohms or higher, and measure the output voltage to determine the output current.</w:t>
      </w:r>
    </w:p>
    <w:p w14:paraId="1EB1996E" w14:textId="77777777" w:rsidR="00DE4BDE" w:rsidRDefault="00DE4BDE" w:rsidP="008C0630">
      <w:pPr>
        <w:ind w:firstLine="0"/>
      </w:pPr>
    </w:p>
    <w:p w14:paraId="57AC529D" w14:textId="77777777" w:rsidR="00DA2E01" w:rsidRDefault="00DA2E01" w:rsidP="00DA2E01">
      <w:pPr>
        <w:keepNext/>
        <w:ind w:firstLine="0"/>
      </w:pPr>
      <w:r>
        <w:rPr>
          <w:noProof/>
          <w:lang w:val="en-ZA" w:eastAsia="en-ZA"/>
        </w:rPr>
        <w:drawing>
          <wp:inline distT="0" distB="0" distL="0" distR="0" wp14:anchorId="3C752249" wp14:editId="6C76944E">
            <wp:extent cx="4679950" cy="5809615"/>
            <wp:effectExtent l="0" t="0" r="635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79950" cy="5809615"/>
                    </a:xfrm>
                    <a:prstGeom prst="rect">
                      <a:avLst/>
                    </a:prstGeom>
                  </pic:spPr>
                </pic:pic>
              </a:graphicData>
            </a:graphic>
          </wp:inline>
        </w:drawing>
      </w:r>
    </w:p>
    <w:p w14:paraId="247CDCE1" w14:textId="2643D415" w:rsidR="00DA2E01" w:rsidRDefault="00DA2E01" w:rsidP="00DA2E01">
      <w:pPr>
        <w:pStyle w:val="Caption"/>
        <w:jc w:val="center"/>
      </w:pPr>
      <w:bookmarkStart w:id="101" w:name="_Toc465153737"/>
      <w:r>
        <w:t xml:space="preserve">Figure </w:t>
      </w:r>
      <w:r w:rsidR="000A29F7">
        <w:fldChar w:fldCharType="begin"/>
      </w:r>
      <w:r w:rsidR="000A29F7">
        <w:instrText xml:space="preserve"> STYLEREF 1 \s </w:instrText>
      </w:r>
      <w:r w:rsidR="000A29F7">
        <w:fldChar w:fldCharType="separate"/>
      </w:r>
      <w:r w:rsidR="006A3FD3">
        <w:rPr>
          <w:noProof/>
        </w:rPr>
        <w:t>7</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6A3FD3">
        <w:rPr>
          <w:noProof/>
        </w:rPr>
        <w:t>1</w:t>
      </w:r>
      <w:r w:rsidR="000A29F7">
        <w:fldChar w:fldCharType="end"/>
      </w:r>
      <w:r>
        <w:t>: Software interface</w:t>
      </w:r>
      <w:bookmarkEnd w:id="101"/>
    </w:p>
    <w:p w14:paraId="0B156346" w14:textId="77777777" w:rsidR="00DA2E01" w:rsidRPr="00DA2E01" w:rsidRDefault="00DA2E01" w:rsidP="00DA2E01"/>
    <w:p w14:paraId="4C65AF71" w14:textId="42072995" w:rsidR="00552288" w:rsidRDefault="00552288" w:rsidP="00552288">
      <w:pPr>
        <w:pStyle w:val="Heading2"/>
      </w:pPr>
      <w:r>
        <w:t>Software Extras</w:t>
      </w:r>
      <w:bookmarkEnd w:id="98"/>
    </w:p>
    <w:p w14:paraId="74086806" w14:textId="77777777" w:rsidR="00552288" w:rsidRDefault="00552288" w:rsidP="00552288">
      <w:pPr>
        <w:pStyle w:val="Heading3"/>
      </w:pPr>
      <w:bookmarkStart w:id="102" w:name="_Toc465124075"/>
      <w:r>
        <w:t>Control System</w:t>
      </w:r>
      <w:bookmarkEnd w:id="102"/>
    </w:p>
    <w:p w14:paraId="018BB68E" w14:textId="77777777" w:rsidR="00552288" w:rsidRPr="007646EF" w:rsidRDefault="00631862" w:rsidP="00F277E2">
      <w:r>
        <w:t>A</w:t>
      </w:r>
      <w:r w:rsidR="00552288" w:rsidRPr="007646EF">
        <w:t xml:space="preserve"> control system</w:t>
      </w:r>
      <w:r>
        <w:t xml:space="preserve"> was added</w:t>
      </w:r>
      <w:r w:rsidR="00552288" w:rsidRPr="007646EF">
        <w:t>. Alas, it was not yet merged with the final version at the time of the demo. However, it can still be discussed, here.</w:t>
      </w:r>
    </w:p>
    <w:p w14:paraId="67E7092D" w14:textId="77777777" w:rsidR="007646EF" w:rsidRDefault="007646EF" w:rsidP="007646EF">
      <w:pPr>
        <w:ind w:firstLine="0"/>
      </w:pPr>
    </w:p>
    <w:p w14:paraId="2557E7E8" w14:textId="77777777" w:rsidR="007646EF" w:rsidRDefault="007646EF" w:rsidP="00F277E2">
      <w:r>
        <w:t>The idea was to learn the plant transfer function characteristics of the power supply</w:t>
      </w:r>
      <w:r w:rsidR="00483743">
        <w:t xml:space="preserve">, without knowing the gain of the voltage </w:t>
      </w:r>
      <w:r w:rsidR="007A685F">
        <w:t xml:space="preserve">regulator </w:t>
      </w:r>
      <w:r w:rsidR="00483743">
        <w:t xml:space="preserve">or </w:t>
      </w:r>
      <w:r w:rsidR="00D94EC7">
        <w:t>transconductance</w:t>
      </w:r>
      <w:r w:rsidR="00970AE9">
        <w:fldChar w:fldCharType="begin"/>
      </w:r>
      <w:r w:rsidR="00970AE9">
        <w:instrText xml:space="preserve"> XE "</w:instrText>
      </w:r>
      <w:r w:rsidR="00970AE9" w:rsidRPr="00484B24">
        <w:instrText>transconductance</w:instrText>
      </w:r>
      <w:r w:rsidR="00970AE9">
        <w:instrText xml:space="preserve">" </w:instrText>
      </w:r>
      <w:r w:rsidR="00970AE9">
        <w:fldChar w:fldCharType="end"/>
      </w:r>
      <w:r w:rsidR="00716870">
        <w:fldChar w:fldCharType="begin"/>
      </w:r>
      <w:r w:rsidR="00716870">
        <w:instrText xml:space="preserve"> XE "</w:instrText>
      </w:r>
      <w:r w:rsidR="00716870" w:rsidRPr="00265E26">
        <w:instrText>transconductance</w:instrText>
      </w:r>
      <w:r w:rsidR="00716870">
        <w:instrText xml:space="preserve">" </w:instrText>
      </w:r>
      <w:r w:rsidR="00716870">
        <w:fldChar w:fldCharType="end"/>
      </w:r>
      <w:r w:rsidR="00DA7982">
        <w:fldChar w:fldCharType="begin"/>
      </w:r>
      <w:r w:rsidR="00DA7982">
        <w:instrText xml:space="preserve"> XE "</w:instrText>
      </w:r>
      <w:r w:rsidR="00DA7982" w:rsidRPr="00232704">
        <w:instrText>transconductance</w:instrText>
      </w:r>
      <w:r w:rsidR="00DA7982">
        <w:instrText xml:space="preserve">" </w:instrText>
      </w:r>
      <w:r w:rsidR="00DA7982">
        <w:fldChar w:fldCharType="end"/>
      </w:r>
      <w:r w:rsidR="00DA7982">
        <w:t>3</w:t>
      </w:r>
      <w:r w:rsidR="00D94EC7">
        <w:t xml:space="preserve"> of the </w:t>
      </w:r>
      <w:r w:rsidR="00483743">
        <w:t>current regulator</w:t>
      </w:r>
      <w:r>
        <w:t>.</w:t>
      </w:r>
    </w:p>
    <w:p w14:paraId="38686515" w14:textId="77777777" w:rsidR="00671D05" w:rsidRDefault="00671D05" w:rsidP="00F277E2"/>
    <w:p w14:paraId="17FA9A24" w14:textId="77777777" w:rsidR="00671D05" w:rsidRDefault="00671D05" w:rsidP="00F277E2">
      <w:r>
        <w:t>It could be described as a PI control system.</w:t>
      </w:r>
    </w:p>
    <w:p w14:paraId="03F823CF" w14:textId="77777777" w:rsidR="007A685F" w:rsidRDefault="007A685F" w:rsidP="00F277E2"/>
    <w:p w14:paraId="61826FAC" w14:textId="77777777" w:rsidR="007A685F" w:rsidRDefault="007A685F" w:rsidP="00F277E2">
      <w:r>
        <w:t>Using a known load is preferable, as one can set appropriate step inputs to learn the system.</w:t>
      </w:r>
    </w:p>
    <w:p w14:paraId="64031185" w14:textId="77777777" w:rsidR="007A685F" w:rsidRDefault="00481AE7" w:rsidP="00481AE7">
      <w:pPr>
        <w:tabs>
          <w:tab w:val="left" w:pos="3360"/>
        </w:tabs>
      </w:pPr>
      <w:r>
        <w:tab/>
      </w:r>
    </w:p>
    <w:p w14:paraId="64C3F4B4" w14:textId="77777777" w:rsidR="007A685F" w:rsidRDefault="00C55CAB" w:rsidP="00F277E2">
      <w:r>
        <w:t>Let’s</w:t>
      </w:r>
      <w:r w:rsidR="007A685F">
        <w:t xml:space="preserve"> assume the case where a 1</w:t>
      </w:r>
      <w:r w:rsidR="00671D05">
        <w:t>0</w:t>
      </w:r>
      <w:r w:rsidR="007A685F">
        <w:t xml:space="preserve"> ohm calibration load is used.</w:t>
      </w:r>
    </w:p>
    <w:p w14:paraId="4C8F91FB" w14:textId="77777777" w:rsidR="007A685F" w:rsidRDefault="007A685F" w:rsidP="00F277E2"/>
    <w:p w14:paraId="3AE015F0" w14:textId="77777777" w:rsidR="00483743" w:rsidRPr="007646EF" w:rsidRDefault="007646EF" w:rsidP="00F277E2">
      <w:r>
        <w:t>It gave a step input of a supposed 1000mV</w:t>
      </w:r>
      <w:r w:rsidR="007A685F">
        <w:t>, and current greater than 1A</w:t>
      </w:r>
      <w:r>
        <w:t>. This could be adjusted by the user.</w:t>
      </w:r>
      <w:r w:rsidR="00671D05">
        <w:t xml:space="preserve"> </w:t>
      </w:r>
      <w:r w:rsidR="00483743">
        <w:t xml:space="preserve">Then it would take the average of </w:t>
      </w:r>
      <w:r w:rsidR="00C55CAB">
        <w:t>several</w:t>
      </w:r>
      <w:r w:rsidR="00483743">
        <w:t xml:space="preserve"> voltage measurements.</w:t>
      </w:r>
    </w:p>
    <w:p w14:paraId="41B6642A" w14:textId="77777777" w:rsidR="00552288" w:rsidRDefault="00552288" w:rsidP="00F277E2"/>
    <w:p w14:paraId="0D2D8025" w14:textId="77777777" w:rsidR="00552288" w:rsidRDefault="004F252D" w:rsidP="00F277E2">
      <w:r>
        <w:t>The user has</w:t>
      </w:r>
      <w:r w:rsidR="00552288">
        <w:t xml:space="preserve"> the option of setting the number of samples before adjusting the output. Samples were sent every 200ms, therefore a good number of samples to test it would be about 5 samples, which means one sees a change every second.</w:t>
      </w:r>
      <w:r w:rsidR="00483743">
        <w:t xml:space="preserve"> It had a slight bit of overshoot as it learned, but it would reach a steady state after about 2-3 seconds.</w:t>
      </w:r>
    </w:p>
    <w:p w14:paraId="2599B999" w14:textId="77777777" w:rsidR="007A685F" w:rsidRDefault="007A685F" w:rsidP="00F277E2"/>
    <w:p w14:paraId="1571F83A" w14:textId="77777777" w:rsidR="007A685F" w:rsidRDefault="007A685F" w:rsidP="00F277E2">
      <w:r>
        <w:t>Upon reaching a steady state within 10%</w:t>
      </w:r>
      <w:r w:rsidR="00671D05">
        <w:t xml:space="preserve"> for at least 3 samples</w:t>
      </w:r>
      <w:r>
        <w:t xml:space="preserve">, it lowered the current to </w:t>
      </w:r>
      <w:r w:rsidR="00671D05">
        <w:t>a specified value, and increased the voltage. For example, voltage now becomes 10V and current becomes 100mA. It learns what the transconductance is.</w:t>
      </w:r>
    </w:p>
    <w:p w14:paraId="504C9426" w14:textId="77777777" w:rsidR="00671D05" w:rsidRDefault="00671D05" w:rsidP="00F277E2"/>
    <w:p w14:paraId="24DC4FCC" w14:textId="77777777" w:rsidR="00671D05" w:rsidRDefault="00671D05" w:rsidP="00F277E2">
      <w:r>
        <w:t>Upon learning the characteristic plant transfer function of the power supply, it made the voltage gain and transconductance less susceptible to supposed changes in future. This allowed for a smoother steady state, and less overshoot.</w:t>
      </w:r>
    </w:p>
    <w:p w14:paraId="32EDFE5B" w14:textId="77777777" w:rsidR="004A2BB0" w:rsidRDefault="004A2BB0" w:rsidP="004A2BB0">
      <w:pPr>
        <w:pStyle w:val="Heading3"/>
      </w:pPr>
      <w:bookmarkStart w:id="103" w:name="_Toc465124076"/>
      <w:r>
        <w:t>Battery charging profiles</w:t>
      </w:r>
      <w:bookmarkEnd w:id="103"/>
    </w:p>
    <w:p w14:paraId="6F43BA34" w14:textId="77777777" w:rsidR="0050499D" w:rsidRPr="0050499D" w:rsidRDefault="00422F19" w:rsidP="0050499D">
      <w:pPr>
        <w:pStyle w:val="Firstparagraph"/>
      </w:pPr>
      <w:r>
        <w:t>The idea is</w:t>
      </w:r>
      <w:r w:rsidR="0050499D">
        <w:t xml:space="preserve"> to be able to easily add a battery charging profile to the software interface and to charge batteries such as NiMH, Pb</w:t>
      </w:r>
      <w:r w:rsidR="00A40684">
        <w:t xml:space="preserve"> and Li batteries</w:t>
      </w:r>
      <w:r>
        <w:rPr>
          <w:rStyle w:val="FootnoteReference"/>
        </w:rPr>
        <w:footnoteReference w:id="5"/>
      </w:r>
      <w:r w:rsidR="00A40684">
        <w:t>.</w:t>
      </w:r>
      <w:r w:rsidR="0050499D">
        <w:t xml:space="preserve"> </w:t>
      </w:r>
    </w:p>
    <w:p w14:paraId="144B523B" w14:textId="77777777" w:rsidR="004A2BB0" w:rsidRDefault="004A2BB0" w:rsidP="004A2BB0">
      <w:pPr>
        <w:pStyle w:val="Firstparagraph"/>
      </w:pPr>
    </w:p>
    <w:p w14:paraId="289E664B" w14:textId="77777777" w:rsidR="00422F19" w:rsidRDefault="00422F19" w:rsidP="00422F19">
      <w:pPr>
        <w:ind w:firstLine="0"/>
      </w:pPr>
      <w:r>
        <w:t xml:space="preserve">To do that one needs to be able to identify the battery. </w:t>
      </w:r>
      <w:r w:rsidR="00C55CAB">
        <w:t>Of course,</w:t>
      </w:r>
      <w:r>
        <w:t xml:space="preserve"> one can measure the voltage of the battery. For example, a Li cell is usually between 3.7V and 4.2V, a NiMH </w:t>
      </w:r>
      <w:r>
        <w:lastRenderedPageBreak/>
        <w:t>between 1.2V and 1.4V, and a Pb</w:t>
      </w:r>
      <w:r w:rsidR="00EE5DED">
        <w:t xml:space="preserve"> cell is about 1.9V to 2.1V</w:t>
      </w:r>
      <w:r>
        <w:t xml:space="preserve"> depending on </w:t>
      </w:r>
      <w:r w:rsidR="00C55CAB">
        <w:t>its</w:t>
      </w:r>
      <w:r>
        <w:t xml:space="preserve"> charge.  </w:t>
      </w:r>
      <w:r w:rsidR="00EE5DED">
        <w:t xml:space="preserve">It would work well, until those ranges overlap with increasing cell count, then one cannot be positively sure of the cell count. At least, if one knows what kind of battery it is, then one can easily get the cell count. Usually a battery will show </w:t>
      </w:r>
      <w:r w:rsidR="00C55CAB">
        <w:t>its</w:t>
      </w:r>
      <w:r w:rsidR="00EE5DED">
        <w:t xml:space="preserve"> capacity on the outside; for example: 2200mAh, 6Ah, 900mAh</w:t>
      </w:r>
      <w:r>
        <w:t xml:space="preserve"> </w:t>
      </w:r>
      <w:r w:rsidR="00EE5DED">
        <w:t>etc. Sometimes they give the C rating</w:t>
      </w:r>
      <w:r w:rsidR="00EE5DED">
        <w:rPr>
          <w:rStyle w:val="FootnoteReference"/>
        </w:rPr>
        <w:footnoteReference w:id="6"/>
      </w:r>
      <w:r w:rsidR="00EE5DED">
        <w:t xml:space="preserve"> as well, but for our purposes we will assume the C rating is 1. </w:t>
      </w:r>
      <w:r w:rsidR="001D0D60">
        <w:t>One could even discharge the battery to determine the C rating, but that risks overheating and explosions if one is not careful.</w:t>
      </w:r>
    </w:p>
    <w:p w14:paraId="5FC72250" w14:textId="77777777" w:rsidR="00EE5DED" w:rsidRDefault="00EE5DED" w:rsidP="00422F19">
      <w:pPr>
        <w:ind w:firstLine="0"/>
        <w:rPr>
          <w:i/>
        </w:rPr>
      </w:pPr>
    </w:p>
    <w:p w14:paraId="757C3372" w14:textId="77777777" w:rsidR="00481AE7" w:rsidRDefault="00EE5DED" w:rsidP="00481AE7">
      <w:pPr>
        <w:ind w:firstLine="0"/>
        <w:rPr>
          <w:i/>
        </w:rPr>
      </w:pPr>
      <w:r>
        <w:rPr>
          <w:i/>
        </w:rPr>
        <w:t xml:space="preserve">In fact, to be very safe, we will charge batteries at 0.1C. It is </w:t>
      </w:r>
      <w:r w:rsidR="001D0D60">
        <w:rPr>
          <w:i/>
        </w:rPr>
        <w:t xml:space="preserve">a </w:t>
      </w:r>
      <w:r>
        <w:rPr>
          <w:i/>
        </w:rPr>
        <w:t xml:space="preserve">generally accepted </w:t>
      </w:r>
      <w:r w:rsidR="001D0D60">
        <w:rPr>
          <w:i/>
        </w:rPr>
        <w:t>value as well.</w:t>
      </w:r>
      <w:r>
        <w:rPr>
          <w:i/>
        </w:rPr>
        <w:t xml:space="preserve"> The purpose of the project is anyway to demonstrate functionality.</w:t>
      </w:r>
      <w:r w:rsidR="001D0D60">
        <w:rPr>
          <w:i/>
        </w:rPr>
        <w:t xml:space="preserve"> In future, once this works, one can investigate fast charging.</w:t>
      </w:r>
    </w:p>
    <w:p w14:paraId="38CE9B32" w14:textId="77777777" w:rsidR="00481AE7" w:rsidRDefault="00481AE7" w:rsidP="00481AE7">
      <w:pPr>
        <w:ind w:firstLine="0"/>
        <w:rPr>
          <w:i/>
        </w:rPr>
      </w:pPr>
    </w:p>
    <w:p w14:paraId="69248D86" w14:textId="259C59A6" w:rsidR="00481AE7" w:rsidRDefault="00481AE7" w:rsidP="00481AE7">
      <w:pPr>
        <w:ind w:firstLine="0"/>
      </w:pPr>
      <w:r>
        <w:t xml:space="preserve">Examples of battery charging profiles are: </w:t>
      </w:r>
    </w:p>
    <w:p w14:paraId="7A27EABA" w14:textId="0A204A22" w:rsidR="00CD539D" w:rsidRDefault="00CD539D" w:rsidP="00481AE7">
      <w:pPr>
        <w:ind w:firstLine="0"/>
      </w:pPr>
    </w:p>
    <w:p w14:paraId="39494800" w14:textId="77777777" w:rsidR="00CD539D" w:rsidRDefault="00CD539D" w:rsidP="00CD539D">
      <w:pPr>
        <w:keepNext/>
        <w:ind w:firstLine="0"/>
        <w:jc w:val="center"/>
      </w:pPr>
      <w:r>
        <w:rPr>
          <w:noProof/>
          <w:lang w:val="en-ZA" w:eastAsia="en-ZA"/>
        </w:rPr>
        <w:drawing>
          <wp:inline distT="0" distB="0" distL="0" distR="0" wp14:anchorId="1CC4623E" wp14:editId="117B6B2F">
            <wp:extent cx="4343400" cy="2819400"/>
            <wp:effectExtent l="0" t="0" r="0" b="0"/>
            <wp:docPr id="47" name="Picture 47" descr="Image result for nimh battery charging 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nimh battery charging profile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43400" cy="2819400"/>
                    </a:xfrm>
                    <a:prstGeom prst="rect">
                      <a:avLst/>
                    </a:prstGeom>
                    <a:noFill/>
                    <a:ln>
                      <a:noFill/>
                    </a:ln>
                  </pic:spPr>
                </pic:pic>
              </a:graphicData>
            </a:graphic>
          </wp:inline>
        </w:drawing>
      </w:r>
    </w:p>
    <w:p w14:paraId="13C8AD7E" w14:textId="741FCBC2" w:rsidR="00CD539D" w:rsidRDefault="00CD539D" w:rsidP="00CD539D">
      <w:pPr>
        <w:pStyle w:val="Caption"/>
        <w:jc w:val="center"/>
      </w:pPr>
      <w:bookmarkStart w:id="104" w:name="_Toc465153738"/>
      <w:r>
        <w:t xml:space="preserve">Figure </w:t>
      </w:r>
      <w:r>
        <w:fldChar w:fldCharType="begin"/>
      </w:r>
      <w:r>
        <w:instrText xml:space="preserve"> SEQ Figure \* ARABIC </w:instrText>
      </w:r>
      <w:r>
        <w:fldChar w:fldCharType="separate"/>
      </w:r>
      <w:r w:rsidR="006A3FD3">
        <w:rPr>
          <w:noProof/>
        </w:rPr>
        <w:t>2</w:t>
      </w:r>
      <w:r>
        <w:fldChar w:fldCharType="end"/>
      </w:r>
      <w:r>
        <w:t>: NiMH</w:t>
      </w:r>
      <w:bookmarkEnd w:id="104"/>
    </w:p>
    <w:p w14:paraId="639C2A42" w14:textId="77777777" w:rsidR="00CD539D" w:rsidRDefault="00CD539D" w:rsidP="00CD539D">
      <w:pPr>
        <w:keepNext/>
        <w:jc w:val="center"/>
      </w:pPr>
      <w:r>
        <w:rPr>
          <w:noProof/>
          <w:lang w:val="en-ZA" w:eastAsia="en-ZA"/>
        </w:rPr>
        <w:lastRenderedPageBreak/>
        <w:drawing>
          <wp:inline distT="0" distB="0" distL="0" distR="0" wp14:anchorId="23DB58F3" wp14:editId="3B26DB85">
            <wp:extent cx="3724275" cy="2538361"/>
            <wp:effectExtent l="0" t="0" r="0" b="0"/>
            <wp:docPr id="75" name="Picture 75" descr="Image result for Lithium  charging 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Lithium  charging profile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34328" cy="2545213"/>
                    </a:xfrm>
                    <a:prstGeom prst="rect">
                      <a:avLst/>
                    </a:prstGeom>
                    <a:noFill/>
                    <a:ln>
                      <a:noFill/>
                    </a:ln>
                  </pic:spPr>
                </pic:pic>
              </a:graphicData>
            </a:graphic>
          </wp:inline>
        </w:drawing>
      </w:r>
    </w:p>
    <w:p w14:paraId="24EE2AB2" w14:textId="724D9D2E" w:rsidR="00CD539D" w:rsidRDefault="00CD539D" w:rsidP="00CD539D">
      <w:pPr>
        <w:pStyle w:val="Caption"/>
        <w:jc w:val="center"/>
      </w:pPr>
      <w:bookmarkStart w:id="105" w:name="_Toc465153739"/>
      <w:r>
        <w:t xml:space="preserve">Figure </w:t>
      </w:r>
      <w:r>
        <w:fldChar w:fldCharType="begin"/>
      </w:r>
      <w:r>
        <w:instrText xml:space="preserve"> SEQ Figure \* ARABIC </w:instrText>
      </w:r>
      <w:r>
        <w:fldChar w:fldCharType="separate"/>
      </w:r>
      <w:r w:rsidR="006A3FD3">
        <w:rPr>
          <w:noProof/>
        </w:rPr>
        <w:t>3</w:t>
      </w:r>
      <w:r>
        <w:fldChar w:fldCharType="end"/>
      </w:r>
      <w:r>
        <w:t>: Lithium</w:t>
      </w:r>
      <w:bookmarkEnd w:id="105"/>
    </w:p>
    <w:p w14:paraId="10A58166" w14:textId="77777777" w:rsidR="00CD539D" w:rsidRDefault="00CD539D" w:rsidP="00CD539D">
      <w:pPr>
        <w:keepNext/>
      </w:pPr>
      <w:r>
        <w:rPr>
          <w:noProof/>
          <w:lang w:val="en-ZA" w:eastAsia="en-ZA"/>
        </w:rPr>
        <w:drawing>
          <wp:inline distT="0" distB="0" distL="0" distR="0" wp14:anchorId="24B111E9" wp14:editId="14BAD35A">
            <wp:extent cx="4679950" cy="2005693"/>
            <wp:effectExtent l="0" t="0" r="6350" b="0"/>
            <wp:docPr id="81" name="Picture 81" descr="Image result for Lead acid charging 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Lead acid charging profil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79950" cy="2005693"/>
                    </a:xfrm>
                    <a:prstGeom prst="rect">
                      <a:avLst/>
                    </a:prstGeom>
                    <a:noFill/>
                    <a:ln>
                      <a:noFill/>
                    </a:ln>
                  </pic:spPr>
                </pic:pic>
              </a:graphicData>
            </a:graphic>
          </wp:inline>
        </w:drawing>
      </w:r>
    </w:p>
    <w:p w14:paraId="3FEF2446" w14:textId="7BD906CF" w:rsidR="00CD539D" w:rsidRPr="00CD539D" w:rsidRDefault="00CD539D" w:rsidP="00CD539D">
      <w:pPr>
        <w:pStyle w:val="Caption"/>
        <w:jc w:val="center"/>
      </w:pPr>
      <w:bookmarkStart w:id="106" w:name="_Toc465153740"/>
      <w:r>
        <w:t xml:space="preserve">Figure </w:t>
      </w:r>
      <w:r>
        <w:fldChar w:fldCharType="begin"/>
      </w:r>
      <w:r>
        <w:instrText xml:space="preserve"> SEQ Figure \* ARABIC </w:instrText>
      </w:r>
      <w:r>
        <w:fldChar w:fldCharType="separate"/>
      </w:r>
      <w:r w:rsidR="006A3FD3">
        <w:rPr>
          <w:noProof/>
        </w:rPr>
        <w:t>4</w:t>
      </w:r>
      <w:r>
        <w:fldChar w:fldCharType="end"/>
      </w:r>
      <w:r>
        <w:t>: Lead</w:t>
      </w:r>
      <w:bookmarkEnd w:id="106"/>
    </w:p>
    <w:p w14:paraId="2CDA08DB" w14:textId="77777777" w:rsidR="00574D95" w:rsidRDefault="00574D95" w:rsidP="00481AE7">
      <w:pPr>
        <w:ind w:firstLine="0"/>
        <w:rPr>
          <w:color w:val="FF0000"/>
        </w:rPr>
      </w:pPr>
    </w:p>
    <w:p w14:paraId="1C21C6D6" w14:textId="54DC9201" w:rsidR="00481AE7" w:rsidRDefault="00481AE7" w:rsidP="00481AE7">
      <w:pPr>
        <w:ind w:firstLine="0"/>
      </w:pPr>
      <w:r>
        <w:t>Therefore, in the end, all one needs to know is the type of battery, and the power supply will do the rest.</w:t>
      </w:r>
    </w:p>
    <w:p w14:paraId="6174040E" w14:textId="7351E3BD" w:rsidR="00481AE7" w:rsidRPr="00481AE7" w:rsidRDefault="00481AE7" w:rsidP="00BD2BE2">
      <w:pPr>
        <w:spacing w:line="240" w:lineRule="auto"/>
        <w:ind w:firstLine="0"/>
        <w:jc w:val="left"/>
      </w:pPr>
      <w:r>
        <w:br w:type="page"/>
      </w:r>
    </w:p>
    <w:p w14:paraId="3ACC70BE" w14:textId="77777777" w:rsidR="00481AE7" w:rsidRDefault="001D0D60">
      <w:pPr>
        <w:pStyle w:val="Heading3"/>
      </w:pPr>
      <w:bookmarkStart w:id="107" w:name="_Toc465124077"/>
      <w:r>
        <w:lastRenderedPageBreak/>
        <w:t>Cellular connectivity</w:t>
      </w:r>
      <w:bookmarkEnd w:id="107"/>
    </w:p>
    <w:p w14:paraId="500DF2D4" w14:textId="77777777" w:rsidR="001D0D60" w:rsidRPr="001D0D60" w:rsidRDefault="001D0D60" w:rsidP="001D0D60">
      <w:pPr>
        <w:pStyle w:val="Firstparagraph"/>
      </w:pPr>
      <w:r>
        <w:t xml:space="preserve">This is an interesting one. The designer would have added this functionality had there been more time. </w:t>
      </w:r>
      <w:r w:rsidR="00C55CAB">
        <w:t>Of course,</w:t>
      </w:r>
      <w:r>
        <w:t xml:space="preserve"> one can get an estimate of when a battery will finish charging, but since it’s not that easy to determine the exact capacity of a battery upon charging, one might like a notification of when the battery is finished charging, so that one can put the next set on. This is especially helpful if one wants to investigate fast charging, as mentioned in 7.3.2. Sometimes one is busy with time-critical applications that require portable batteries as the sole source of power. Examples include aerial vehicles or electric cars.</w:t>
      </w:r>
    </w:p>
    <w:p w14:paraId="422985A2" w14:textId="77777777" w:rsidR="00A275AE" w:rsidRDefault="00A275AE" w:rsidP="00A275AE">
      <w:pPr>
        <w:pStyle w:val="Heading2"/>
      </w:pPr>
      <w:bookmarkStart w:id="108" w:name="_Toc465124078"/>
      <w:r>
        <w:t>Arduino Interface</w:t>
      </w:r>
      <w:bookmarkEnd w:id="108"/>
    </w:p>
    <w:p w14:paraId="4DF870CA" w14:textId="77777777" w:rsidR="00A275AE" w:rsidRDefault="00A275AE" w:rsidP="00A275AE">
      <w:pPr>
        <w:spacing w:line="240" w:lineRule="auto"/>
        <w:ind w:firstLine="0"/>
        <w:jc w:val="left"/>
      </w:pPr>
      <w:r>
        <w:t>The Arduino has set.voltage.value and a set.current.value functions. These functions translate a value into a duty cycle of a 980Hz PWM signal. This signal is then filtered as documented in 7.4.1.</w:t>
      </w:r>
    </w:p>
    <w:p w14:paraId="4F0BE686" w14:textId="77777777" w:rsidR="00A275AE" w:rsidRDefault="00A275AE" w:rsidP="00A275AE">
      <w:pPr>
        <w:spacing w:line="240" w:lineRule="auto"/>
        <w:ind w:firstLine="0"/>
        <w:jc w:val="left"/>
      </w:pPr>
    </w:p>
    <w:p w14:paraId="16978729" w14:textId="77777777" w:rsidR="00A275AE" w:rsidRDefault="00A275AE" w:rsidP="00A275AE">
      <w:pPr>
        <w:spacing w:line="240" w:lineRule="auto"/>
        <w:ind w:firstLine="0"/>
        <w:jc w:val="left"/>
      </w:pPr>
      <w:r>
        <w:t>The Arduino also has calibration procedures related to the reading of voltages and currents. This is documented in 7.4.2.</w:t>
      </w:r>
    </w:p>
    <w:p w14:paraId="4E28F9A0" w14:textId="77777777" w:rsidR="00A275AE" w:rsidRDefault="00A275AE" w:rsidP="00A275AE">
      <w:pPr>
        <w:spacing w:line="240" w:lineRule="auto"/>
        <w:ind w:firstLine="0"/>
        <w:jc w:val="left"/>
      </w:pPr>
    </w:p>
    <w:p w14:paraId="14FD3EC7" w14:textId="77777777" w:rsidR="00A275AE" w:rsidRPr="005B3561" w:rsidRDefault="00A275AE" w:rsidP="00A275AE">
      <w:pPr>
        <w:spacing w:line="240" w:lineRule="auto"/>
        <w:ind w:firstLine="0"/>
        <w:jc w:val="left"/>
      </w:pPr>
      <w:r>
        <w:t>Calculations are documented in Appendix E 12.7.</w:t>
      </w:r>
    </w:p>
    <w:p w14:paraId="525E0EFD" w14:textId="77777777" w:rsidR="00A275AE" w:rsidRDefault="00A275AE" w:rsidP="00A275AE">
      <w:pPr>
        <w:pStyle w:val="Heading3"/>
      </w:pPr>
      <w:bookmarkStart w:id="109" w:name="_Toc465124079"/>
      <w:r>
        <w:t>Inputs (PWM RC filters)</w:t>
      </w:r>
      <w:bookmarkEnd w:id="109"/>
    </w:p>
    <w:p w14:paraId="7D71F0AC" w14:textId="77777777" w:rsidR="00A275AE" w:rsidRDefault="00A275AE" w:rsidP="00A275AE">
      <w:pPr>
        <w:spacing w:line="240" w:lineRule="auto"/>
        <w:ind w:firstLine="0"/>
        <w:jc w:val="left"/>
        <w:rPr>
          <w:i/>
        </w:rPr>
      </w:pPr>
      <w:r w:rsidRPr="00374749">
        <w:rPr>
          <w:i/>
        </w:rPr>
        <w:t>This refers to the inputs on the PCB from the Arduino.</w:t>
      </w:r>
      <w:r>
        <w:rPr>
          <w:i/>
        </w:rPr>
        <w:t xml:space="preserve"> </w:t>
      </w:r>
    </w:p>
    <w:p w14:paraId="172B04DA" w14:textId="77777777" w:rsidR="00A275AE" w:rsidRDefault="00A275AE" w:rsidP="00A275AE">
      <w:pPr>
        <w:spacing w:line="240" w:lineRule="auto"/>
        <w:ind w:firstLine="0"/>
        <w:jc w:val="left"/>
        <w:rPr>
          <w:i/>
        </w:rPr>
      </w:pPr>
    </w:p>
    <w:p w14:paraId="6865D72A" w14:textId="77777777" w:rsidR="00A275AE" w:rsidRDefault="00A275AE" w:rsidP="00A275AE">
      <w:pPr>
        <w:keepNext/>
        <w:spacing w:line="240" w:lineRule="auto"/>
        <w:ind w:firstLine="0"/>
        <w:jc w:val="center"/>
      </w:pPr>
      <w:r>
        <w:rPr>
          <w:noProof/>
          <w:lang w:val="en-ZA" w:eastAsia="en-ZA"/>
        </w:rPr>
        <w:drawing>
          <wp:inline distT="0" distB="0" distL="0" distR="0" wp14:anchorId="118B7659" wp14:editId="2E47E111">
            <wp:extent cx="3543300" cy="1695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43300" cy="1695450"/>
                    </a:xfrm>
                    <a:prstGeom prst="rect">
                      <a:avLst/>
                    </a:prstGeom>
                  </pic:spPr>
                </pic:pic>
              </a:graphicData>
            </a:graphic>
          </wp:inline>
        </w:drawing>
      </w:r>
    </w:p>
    <w:p w14:paraId="25FC5A66" w14:textId="6F44D763" w:rsidR="00A275AE" w:rsidRDefault="00A275AE" w:rsidP="00A275AE">
      <w:pPr>
        <w:pStyle w:val="Caption"/>
        <w:jc w:val="center"/>
      </w:pPr>
      <w:bookmarkStart w:id="110" w:name="_Toc465153741"/>
      <w:r>
        <w:t xml:space="preserve">Figure </w:t>
      </w:r>
      <w:r w:rsidR="000A29F7">
        <w:fldChar w:fldCharType="begin"/>
      </w:r>
      <w:r w:rsidR="000A29F7">
        <w:instrText xml:space="preserve"> STYLEREF 1 \s </w:instrText>
      </w:r>
      <w:r w:rsidR="000A29F7">
        <w:fldChar w:fldCharType="separate"/>
      </w:r>
      <w:r w:rsidR="006A3FD3">
        <w:rPr>
          <w:noProof/>
        </w:rPr>
        <w:t>7</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6A3FD3">
        <w:rPr>
          <w:noProof/>
        </w:rPr>
        <w:t>5</w:t>
      </w:r>
      <w:r w:rsidR="000A29F7">
        <w:fldChar w:fldCharType="end"/>
      </w:r>
      <w:r>
        <w:t>: RC filter</w:t>
      </w:r>
      <w:bookmarkEnd w:id="110"/>
    </w:p>
    <w:p w14:paraId="5D24C35C" w14:textId="77777777" w:rsidR="00A275AE" w:rsidRDefault="00A275AE" w:rsidP="00A275AE">
      <w:pPr>
        <w:spacing w:line="240" w:lineRule="auto"/>
        <w:ind w:firstLine="0"/>
        <w:jc w:val="left"/>
      </w:pPr>
    </w:p>
    <w:p w14:paraId="66678520" w14:textId="77777777" w:rsidR="00A275AE" w:rsidRDefault="00A275AE" w:rsidP="00A275AE">
      <w:pPr>
        <w:spacing w:line="240" w:lineRule="auto"/>
        <w:ind w:firstLine="0"/>
        <w:jc w:val="left"/>
      </w:pPr>
      <w:r>
        <w:t>The PWM signal from the Arduino needs to be filtered. A second order filter was chosen so that there is less ripple.</w:t>
      </w:r>
    </w:p>
    <w:p w14:paraId="2C6AFB43" w14:textId="77777777" w:rsidR="00A275AE" w:rsidRDefault="00A275AE" w:rsidP="00A275AE">
      <w:pPr>
        <w:spacing w:line="240" w:lineRule="auto"/>
        <w:ind w:firstLine="0"/>
        <w:jc w:val="left"/>
      </w:pPr>
    </w:p>
    <w:p w14:paraId="1F35FCA1" w14:textId="77777777" w:rsidR="00A275AE" w:rsidRDefault="00A275AE" w:rsidP="00A275AE">
      <w:pPr>
        <w:spacing w:line="240" w:lineRule="auto"/>
        <w:ind w:firstLine="0"/>
        <w:jc w:val="left"/>
        <w:rPr>
          <w:u w:val="single"/>
        </w:rPr>
      </w:pPr>
      <w:r w:rsidRPr="00CD17DA">
        <w:rPr>
          <w:u w:val="single"/>
        </w:rPr>
        <w:t>Analysis</w:t>
      </w:r>
      <w:r>
        <w:rPr>
          <w:u w:val="single"/>
        </w:rPr>
        <w:t>:</w:t>
      </w:r>
    </w:p>
    <w:p w14:paraId="7529644F" w14:textId="77777777" w:rsidR="00C55CAB" w:rsidRDefault="00C55CAB" w:rsidP="00C55CAB">
      <w:pPr>
        <w:keepNext/>
        <w:spacing w:line="240" w:lineRule="auto"/>
        <w:ind w:firstLine="0"/>
        <w:jc w:val="center"/>
      </w:pPr>
      <w:r>
        <w:rPr>
          <w:noProof/>
          <w:lang w:val="en-ZA" w:eastAsia="en-ZA"/>
        </w:rPr>
        <w:lastRenderedPageBreak/>
        <w:drawing>
          <wp:inline distT="0" distB="0" distL="0" distR="0" wp14:anchorId="16920D83" wp14:editId="7C1D273D">
            <wp:extent cx="3600450" cy="2625837"/>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7940" cy="2638593"/>
                    </a:xfrm>
                    <a:prstGeom prst="rect">
                      <a:avLst/>
                    </a:prstGeom>
                  </pic:spPr>
                </pic:pic>
              </a:graphicData>
            </a:graphic>
          </wp:inline>
        </w:drawing>
      </w:r>
    </w:p>
    <w:p w14:paraId="4FFA10E7" w14:textId="22902C9D" w:rsidR="00C55CAB" w:rsidRDefault="00C55CAB" w:rsidP="00C55CAB">
      <w:pPr>
        <w:pStyle w:val="Caption"/>
        <w:jc w:val="center"/>
        <w:rPr>
          <w:u w:val="single"/>
        </w:rPr>
      </w:pPr>
      <w:bookmarkStart w:id="111" w:name="_Toc465153742"/>
      <w:r>
        <w:t xml:space="preserve">Figure </w:t>
      </w:r>
      <w:r w:rsidR="000A29F7">
        <w:fldChar w:fldCharType="begin"/>
      </w:r>
      <w:r w:rsidR="000A29F7">
        <w:instrText xml:space="preserve"> STYLEREF 1 \s </w:instrText>
      </w:r>
      <w:r w:rsidR="000A29F7">
        <w:fldChar w:fldCharType="separate"/>
      </w:r>
      <w:r w:rsidR="006A3FD3">
        <w:rPr>
          <w:noProof/>
        </w:rPr>
        <w:t>7</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6A3FD3">
        <w:rPr>
          <w:noProof/>
        </w:rPr>
        <w:t>6</w:t>
      </w:r>
      <w:r w:rsidR="000A29F7">
        <w:fldChar w:fldCharType="end"/>
      </w:r>
      <w:r>
        <w:t>: Theoretical 2nd order filter</w:t>
      </w:r>
      <w:bookmarkEnd w:id="111"/>
    </w:p>
    <w:p w14:paraId="47673E77" w14:textId="77777777" w:rsidR="00A275AE" w:rsidRDefault="00A275AE" w:rsidP="00A275AE">
      <w:pPr>
        <w:spacing w:line="240" w:lineRule="auto"/>
        <w:ind w:firstLine="0"/>
        <w:jc w:val="left"/>
        <w:rPr>
          <w:u w:val="single"/>
        </w:rPr>
      </w:pPr>
    </w:p>
    <w:p w14:paraId="5ED43F2F" w14:textId="77777777" w:rsidR="00A275AE" w:rsidRDefault="00A275AE" w:rsidP="00A275AE">
      <w:pPr>
        <w:keepNext/>
        <w:spacing w:line="240" w:lineRule="auto"/>
        <w:ind w:firstLine="0"/>
      </w:pPr>
      <w:r>
        <w:rPr>
          <w:noProof/>
          <w:lang w:val="en-ZA" w:eastAsia="en-ZA"/>
        </w:rPr>
        <w:drawing>
          <wp:inline distT="0" distB="0" distL="0" distR="0" wp14:anchorId="05774866" wp14:editId="4C2120A2">
            <wp:extent cx="4679950" cy="188658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79950" cy="1886585"/>
                    </a:xfrm>
                    <a:prstGeom prst="rect">
                      <a:avLst/>
                    </a:prstGeom>
                  </pic:spPr>
                </pic:pic>
              </a:graphicData>
            </a:graphic>
          </wp:inline>
        </w:drawing>
      </w:r>
    </w:p>
    <w:p w14:paraId="0F88D3C1" w14:textId="6CD5401E" w:rsidR="00A275AE" w:rsidRDefault="00A275AE" w:rsidP="00A275AE">
      <w:pPr>
        <w:pStyle w:val="Caption"/>
        <w:jc w:val="center"/>
      </w:pPr>
      <w:bookmarkStart w:id="112" w:name="_Toc465153743"/>
      <w:r>
        <w:t xml:space="preserve">Figure </w:t>
      </w:r>
      <w:r w:rsidR="000A29F7">
        <w:fldChar w:fldCharType="begin"/>
      </w:r>
      <w:r w:rsidR="000A29F7">
        <w:instrText xml:space="preserve"> STYLEREF 1 \s </w:instrText>
      </w:r>
      <w:r w:rsidR="000A29F7">
        <w:fldChar w:fldCharType="separate"/>
      </w:r>
      <w:r w:rsidR="006A3FD3">
        <w:rPr>
          <w:noProof/>
        </w:rPr>
        <w:t>7</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6A3FD3">
        <w:rPr>
          <w:noProof/>
        </w:rPr>
        <w:t>7</w:t>
      </w:r>
      <w:r w:rsidR="000A29F7">
        <w:fldChar w:fldCharType="end"/>
      </w:r>
      <w:r>
        <w:t>: Spice analysis of 2nd order RC filter</w:t>
      </w:r>
      <w:bookmarkEnd w:id="112"/>
    </w:p>
    <w:p w14:paraId="0F305940" w14:textId="2EC365DC" w:rsidR="00A275AE" w:rsidRDefault="00A275AE" w:rsidP="00A275AE">
      <w:pPr>
        <w:ind w:firstLine="0"/>
      </w:pPr>
      <w:r>
        <w:t>Notice how the green line decreases at double the gradient as opposed to the blue line.</w:t>
      </w:r>
    </w:p>
    <w:p w14:paraId="4CDCA053" w14:textId="77777777" w:rsidR="00A275AE" w:rsidRPr="002B03F1" w:rsidRDefault="00A275AE" w:rsidP="00A275AE">
      <w:pPr>
        <w:ind w:firstLine="0"/>
      </w:pPr>
    </w:p>
    <w:p w14:paraId="46FF7335" w14:textId="77777777" w:rsidR="00A275AE" w:rsidRDefault="00A275AE" w:rsidP="00A275AE">
      <w:pPr>
        <w:ind w:firstLine="0"/>
        <w:rPr>
          <w:u w:val="single"/>
        </w:rPr>
      </w:pPr>
      <w:r>
        <w:rPr>
          <w:u w:val="single"/>
        </w:rPr>
        <w:t>Building the Circuit:</w:t>
      </w:r>
    </w:p>
    <w:p w14:paraId="50F3970A" w14:textId="77777777" w:rsidR="00A275AE" w:rsidRDefault="00A275AE" w:rsidP="00A275AE">
      <w:pPr>
        <w:ind w:firstLine="0"/>
      </w:pPr>
      <w:r>
        <w:t>The RC filters were attached to a switch, which switched between Arduino input and potentiometer input.</w:t>
      </w:r>
    </w:p>
    <w:p w14:paraId="2BF62BDB" w14:textId="77777777" w:rsidR="00A275AE" w:rsidRDefault="00A275AE" w:rsidP="00A275AE">
      <w:pPr>
        <w:keepNext/>
        <w:ind w:firstLine="0"/>
        <w:jc w:val="center"/>
      </w:pPr>
      <w:r>
        <w:rPr>
          <w:noProof/>
          <w:lang w:val="en-ZA" w:eastAsia="en-ZA"/>
        </w:rPr>
        <w:lastRenderedPageBreak/>
        <w:drawing>
          <wp:inline distT="0" distB="0" distL="0" distR="0" wp14:anchorId="2DEDCDCE" wp14:editId="16FD2158">
            <wp:extent cx="2362200" cy="28860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62200" cy="2886075"/>
                    </a:xfrm>
                    <a:prstGeom prst="rect">
                      <a:avLst/>
                    </a:prstGeom>
                  </pic:spPr>
                </pic:pic>
              </a:graphicData>
            </a:graphic>
          </wp:inline>
        </w:drawing>
      </w:r>
    </w:p>
    <w:p w14:paraId="1DFD4681" w14:textId="3A7C137A" w:rsidR="00A275AE" w:rsidRPr="00CD17DA" w:rsidRDefault="00A275AE" w:rsidP="00A275AE">
      <w:pPr>
        <w:pStyle w:val="Caption"/>
        <w:jc w:val="center"/>
      </w:pPr>
      <w:bookmarkStart w:id="113" w:name="_Toc465153744"/>
      <w:r>
        <w:t xml:space="preserve">Figure </w:t>
      </w:r>
      <w:r w:rsidR="000A29F7">
        <w:fldChar w:fldCharType="begin"/>
      </w:r>
      <w:r w:rsidR="000A29F7">
        <w:instrText xml:space="preserve"> STYLEREF 1 \s </w:instrText>
      </w:r>
      <w:r w:rsidR="000A29F7">
        <w:fldChar w:fldCharType="separate"/>
      </w:r>
      <w:r w:rsidR="006A3FD3">
        <w:rPr>
          <w:noProof/>
        </w:rPr>
        <w:t>7</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6A3FD3">
        <w:rPr>
          <w:noProof/>
        </w:rPr>
        <w:t>8</w:t>
      </w:r>
      <w:r w:rsidR="000A29F7">
        <w:fldChar w:fldCharType="end"/>
      </w:r>
      <w:r>
        <w:t xml:space="preserve">: Switch to switch between pot and </w:t>
      </w:r>
      <w:r w:rsidR="00C55CAB">
        <w:t>Arduino</w:t>
      </w:r>
      <w:bookmarkEnd w:id="113"/>
    </w:p>
    <w:p w14:paraId="18868374" w14:textId="77777777" w:rsidR="00A275AE" w:rsidRPr="00CD17DA" w:rsidRDefault="00A275AE" w:rsidP="00A275AE">
      <w:pPr>
        <w:spacing w:line="240" w:lineRule="auto"/>
        <w:ind w:firstLine="0"/>
        <w:jc w:val="left"/>
        <w:rPr>
          <w:u w:val="single"/>
        </w:rPr>
      </w:pPr>
      <w:r>
        <w:rPr>
          <w:u w:val="single"/>
        </w:rPr>
        <w:t>Mea</w:t>
      </w:r>
      <w:r w:rsidRPr="00CD17DA">
        <w:rPr>
          <w:u w:val="single"/>
        </w:rPr>
        <w:t>surements:</w:t>
      </w:r>
    </w:p>
    <w:p w14:paraId="7B6DC2A4" w14:textId="77777777" w:rsidR="00A275AE" w:rsidRDefault="00A275AE" w:rsidP="00A275AE">
      <w:pPr>
        <w:spacing w:line="240" w:lineRule="auto"/>
        <w:ind w:firstLine="0"/>
        <w:jc w:val="left"/>
        <w:rPr>
          <w:u w:val="single"/>
        </w:rPr>
      </w:pPr>
      <w:r w:rsidRPr="00CD17DA">
        <w:rPr>
          <w:u w:val="single"/>
        </w:rPr>
        <w:t>Comparison of theoretical and measured:</w:t>
      </w:r>
    </w:p>
    <w:p w14:paraId="3CD1150D" w14:textId="77777777" w:rsidR="00A275AE" w:rsidRDefault="00A275AE" w:rsidP="00A275AE">
      <w:pPr>
        <w:spacing w:line="240" w:lineRule="auto"/>
        <w:ind w:firstLine="0"/>
        <w:jc w:val="left"/>
        <w:rPr>
          <w:u w:val="single"/>
        </w:rPr>
      </w:pPr>
      <w:r>
        <w:rPr>
          <w:u w:val="single"/>
        </w:rPr>
        <w:t>Conclusion and recommendations:</w:t>
      </w:r>
    </w:p>
    <w:p w14:paraId="3C2156C9" w14:textId="77777777" w:rsidR="00A275AE" w:rsidRPr="00941250" w:rsidRDefault="00A275AE" w:rsidP="00A275AE">
      <w:pPr>
        <w:spacing w:line="240" w:lineRule="auto"/>
        <w:ind w:firstLine="0"/>
        <w:jc w:val="left"/>
      </w:pPr>
      <w:r>
        <w:t>The RC filter is quite effective, with next to nothing ripple.</w:t>
      </w:r>
    </w:p>
    <w:p w14:paraId="660B264C" w14:textId="77777777" w:rsidR="00A275AE" w:rsidRPr="00CD17DA" w:rsidRDefault="00A275AE" w:rsidP="00A275AE">
      <w:pPr>
        <w:spacing w:line="240" w:lineRule="auto"/>
        <w:ind w:firstLine="0"/>
        <w:jc w:val="left"/>
      </w:pPr>
    </w:p>
    <w:p w14:paraId="54C9242C" w14:textId="77777777" w:rsidR="00A275AE" w:rsidRDefault="00A275AE" w:rsidP="00A275AE">
      <w:pPr>
        <w:pStyle w:val="Heading3"/>
      </w:pPr>
      <w:bookmarkStart w:id="114" w:name="_Toc465124080"/>
      <w:r>
        <w:t>Outputs</w:t>
      </w:r>
      <w:bookmarkEnd w:id="114"/>
    </w:p>
    <w:p w14:paraId="437DA1C6" w14:textId="77777777" w:rsidR="00A275AE" w:rsidRDefault="00A275AE" w:rsidP="00A275AE">
      <w:pPr>
        <w:spacing w:line="240" w:lineRule="auto"/>
        <w:ind w:firstLine="0"/>
        <w:jc w:val="left"/>
        <w:rPr>
          <w:i/>
        </w:rPr>
      </w:pPr>
      <w:r>
        <w:rPr>
          <w:i/>
        </w:rPr>
        <w:t>This refer</w:t>
      </w:r>
      <w:r w:rsidRPr="00374749">
        <w:rPr>
          <w:i/>
        </w:rPr>
        <w:t>s to the outputs on the PCB to the Arduino.</w:t>
      </w:r>
    </w:p>
    <w:p w14:paraId="45B3F116" w14:textId="77777777" w:rsidR="00A275AE" w:rsidRPr="003D5CD1" w:rsidRDefault="00A275AE" w:rsidP="00A275AE">
      <w:pPr>
        <w:spacing w:line="240" w:lineRule="auto"/>
        <w:ind w:firstLine="0"/>
        <w:jc w:val="left"/>
        <w:rPr>
          <w:u w:val="single"/>
        </w:rPr>
      </w:pPr>
      <w:r>
        <w:rPr>
          <w:u w:val="single"/>
        </w:rPr>
        <w:t>Design:</w:t>
      </w:r>
    </w:p>
    <w:p w14:paraId="2334AFC3" w14:textId="77777777" w:rsidR="00A275AE" w:rsidRDefault="00A275AE" w:rsidP="00A275AE">
      <w:pPr>
        <w:keepNext/>
        <w:spacing w:line="240" w:lineRule="auto"/>
        <w:ind w:firstLine="0"/>
        <w:jc w:val="center"/>
      </w:pPr>
      <w:r>
        <w:rPr>
          <w:noProof/>
          <w:lang w:val="en-ZA" w:eastAsia="en-ZA"/>
        </w:rPr>
        <w:drawing>
          <wp:inline distT="0" distB="0" distL="0" distR="0" wp14:anchorId="07F4E7B7" wp14:editId="596A1A8A">
            <wp:extent cx="2952750" cy="213685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70482" cy="2149692"/>
                    </a:xfrm>
                    <a:prstGeom prst="rect">
                      <a:avLst/>
                    </a:prstGeom>
                  </pic:spPr>
                </pic:pic>
              </a:graphicData>
            </a:graphic>
          </wp:inline>
        </w:drawing>
      </w:r>
    </w:p>
    <w:p w14:paraId="37478C5B" w14:textId="2A98D056" w:rsidR="00A275AE" w:rsidRDefault="00A275AE" w:rsidP="00A275AE">
      <w:pPr>
        <w:pStyle w:val="Caption"/>
        <w:jc w:val="center"/>
      </w:pPr>
      <w:bookmarkStart w:id="115" w:name="_Toc465153745"/>
      <w:r>
        <w:t xml:space="preserve">Figure </w:t>
      </w:r>
      <w:r w:rsidR="000A29F7">
        <w:fldChar w:fldCharType="begin"/>
      </w:r>
      <w:r w:rsidR="000A29F7">
        <w:instrText xml:space="preserve"> STYLEREF 1 \s </w:instrText>
      </w:r>
      <w:r w:rsidR="000A29F7">
        <w:fldChar w:fldCharType="separate"/>
      </w:r>
      <w:r w:rsidR="006A3FD3">
        <w:rPr>
          <w:noProof/>
        </w:rPr>
        <w:t>7</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6A3FD3">
        <w:rPr>
          <w:noProof/>
        </w:rPr>
        <w:t>9</w:t>
      </w:r>
      <w:r w:rsidR="000A29F7">
        <w:fldChar w:fldCharType="end"/>
      </w:r>
      <w:r>
        <w:t>: Voltage measuring for Arduino</w:t>
      </w:r>
      <w:bookmarkEnd w:id="115"/>
    </w:p>
    <w:p w14:paraId="4EE04198" w14:textId="77777777" w:rsidR="00A275AE" w:rsidRDefault="00A275AE" w:rsidP="00A275AE">
      <w:pPr>
        <w:keepNext/>
        <w:jc w:val="center"/>
      </w:pPr>
      <w:r>
        <w:rPr>
          <w:noProof/>
          <w:lang w:val="en-ZA" w:eastAsia="en-ZA"/>
        </w:rPr>
        <w:lastRenderedPageBreak/>
        <w:drawing>
          <wp:inline distT="0" distB="0" distL="0" distR="0" wp14:anchorId="56890FC6" wp14:editId="632F117E">
            <wp:extent cx="4679950" cy="141859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79950" cy="1418590"/>
                    </a:xfrm>
                    <a:prstGeom prst="rect">
                      <a:avLst/>
                    </a:prstGeom>
                  </pic:spPr>
                </pic:pic>
              </a:graphicData>
            </a:graphic>
          </wp:inline>
        </w:drawing>
      </w:r>
    </w:p>
    <w:p w14:paraId="0C414973" w14:textId="086600CE" w:rsidR="00A275AE" w:rsidRPr="00FE524D" w:rsidRDefault="00A275AE" w:rsidP="00A275AE">
      <w:pPr>
        <w:pStyle w:val="Caption"/>
        <w:jc w:val="center"/>
      </w:pPr>
      <w:bookmarkStart w:id="116" w:name="_Toc465153746"/>
      <w:r>
        <w:t xml:space="preserve">Figure </w:t>
      </w:r>
      <w:r w:rsidR="000A29F7">
        <w:fldChar w:fldCharType="begin"/>
      </w:r>
      <w:r w:rsidR="000A29F7">
        <w:instrText xml:space="preserve"> STYLEREF 1 \s </w:instrText>
      </w:r>
      <w:r w:rsidR="000A29F7">
        <w:fldChar w:fldCharType="separate"/>
      </w:r>
      <w:r w:rsidR="006A3FD3">
        <w:rPr>
          <w:noProof/>
        </w:rPr>
        <w:t>7</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6A3FD3">
        <w:rPr>
          <w:noProof/>
        </w:rPr>
        <w:t>10</w:t>
      </w:r>
      <w:r w:rsidR="000A29F7">
        <w:fldChar w:fldCharType="end"/>
      </w:r>
      <w:r>
        <w:t>: Current measurement</w:t>
      </w:r>
      <w:bookmarkEnd w:id="116"/>
    </w:p>
    <w:p w14:paraId="3FAB8377" w14:textId="77777777" w:rsidR="00A275AE" w:rsidRDefault="00A275AE" w:rsidP="00A275AE">
      <w:pPr>
        <w:rPr>
          <w:u w:val="single"/>
        </w:rPr>
      </w:pPr>
      <w:r>
        <w:rPr>
          <w:u w:val="single"/>
        </w:rPr>
        <w:t>Analysis:</w:t>
      </w:r>
    </w:p>
    <w:p w14:paraId="31DF3908" w14:textId="77777777" w:rsidR="00A275AE" w:rsidRDefault="00A275AE" w:rsidP="00A275AE">
      <w:r>
        <w:t xml:space="preserve">The voltage divider ensures that that maximum voltage that the Arduino will take is 5.1k/(5.1k+22k) * 26V is 4.89V, which is under 5V. </w:t>
      </w:r>
    </w:p>
    <w:p w14:paraId="5B9BC8B6" w14:textId="77777777" w:rsidR="00A275AE" w:rsidRPr="003D5CD1" w:rsidRDefault="00A275AE" w:rsidP="00A275AE">
      <w:r>
        <w:t>The current gain ensured that the max measurement to the Arduino is 0.1*(1+39k/1k) = 0.1*40 = 4V.</w:t>
      </w:r>
    </w:p>
    <w:p w14:paraId="026FE209" w14:textId="77777777" w:rsidR="00A275AE" w:rsidRDefault="00A275AE" w:rsidP="00A275AE">
      <w:pPr>
        <w:rPr>
          <w:u w:val="single"/>
        </w:rPr>
      </w:pPr>
      <w:r>
        <w:rPr>
          <w:u w:val="single"/>
        </w:rPr>
        <w:t>Building the circuit:</w:t>
      </w:r>
    </w:p>
    <w:p w14:paraId="193F26AC" w14:textId="77777777" w:rsidR="00A275AE" w:rsidRPr="003D5CD1" w:rsidRDefault="00A275AE" w:rsidP="00A275AE">
      <w:r w:rsidRPr="003D5CD1">
        <w:t xml:space="preserve">As </w:t>
      </w:r>
      <w:r>
        <w:t>mentioned in the conclusion, protection diodes are thoughtful.</w:t>
      </w:r>
    </w:p>
    <w:p w14:paraId="26BB5F31" w14:textId="77777777" w:rsidR="00A275AE" w:rsidRDefault="00A275AE" w:rsidP="00A275AE">
      <w:pPr>
        <w:rPr>
          <w:u w:val="single"/>
        </w:rPr>
      </w:pPr>
      <w:r>
        <w:rPr>
          <w:u w:val="single"/>
        </w:rPr>
        <w:t>Measurements:</w:t>
      </w:r>
    </w:p>
    <w:p w14:paraId="7D3FA8F3" w14:textId="77777777" w:rsidR="00A275AE" w:rsidRPr="00FE524D" w:rsidRDefault="00A275AE" w:rsidP="00A275AE">
      <w:r>
        <w:t>The measurements never exceeded 5V.</w:t>
      </w:r>
    </w:p>
    <w:p w14:paraId="0E415D6E" w14:textId="77777777" w:rsidR="00A275AE" w:rsidRDefault="00A275AE" w:rsidP="00A275AE">
      <w:pPr>
        <w:rPr>
          <w:u w:val="single"/>
        </w:rPr>
      </w:pPr>
      <w:r>
        <w:rPr>
          <w:u w:val="single"/>
        </w:rPr>
        <w:t>Comparison of theoretical and measured values</w:t>
      </w:r>
    </w:p>
    <w:p w14:paraId="7CA9EED8" w14:textId="77777777" w:rsidR="00A275AE" w:rsidRDefault="00A275AE" w:rsidP="00A275AE">
      <w:pPr>
        <w:rPr>
          <w:u w:val="single"/>
        </w:rPr>
      </w:pPr>
      <w:r>
        <w:rPr>
          <w:u w:val="single"/>
        </w:rPr>
        <w:t>Conclusion and recommendations:</w:t>
      </w:r>
    </w:p>
    <w:p w14:paraId="1E3CC2EA" w14:textId="77777777" w:rsidR="00A275AE" w:rsidRDefault="00A275AE" w:rsidP="00A275AE">
      <w:r>
        <w:t>Adding a 5.1V clamping diode to both the voltage and current measurements would be a good idea. An example follows:</w:t>
      </w:r>
    </w:p>
    <w:p w14:paraId="1C0E5AF5" w14:textId="77777777" w:rsidR="00A275AE" w:rsidRDefault="00A275AE" w:rsidP="00A275AE">
      <w:pPr>
        <w:keepNext/>
      </w:pPr>
      <w:r>
        <w:rPr>
          <w:noProof/>
          <w:lang w:val="en-ZA" w:eastAsia="en-ZA"/>
        </w:rPr>
        <w:drawing>
          <wp:inline distT="0" distB="0" distL="0" distR="0" wp14:anchorId="1FBF0490" wp14:editId="7E1ED077">
            <wp:extent cx="4476750" cy="18295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82224" cy="1831812"/>
                    </a:xfrm>
                    <a:prstGeom prst="rect">
                      <a:avLst/>
                    </a:prstGeom>
                  </pic:spPr>
                </pic:pic>
              </a:graphicData>
            </a:graphic>
          </wp:inline>
        </w:drawing>
      </w:r>
    </w:p>
    <w:p w14:paraId="6DC43B93" w14:textId="780B714B" w:rsidR="00A275AE" w:rsidRPr="003D5CD1" w:rsidRDefault="00A275AE" w:rsidP="00A275AE">
      <w:pPr>
        <w:pStyle w:val="Caption"/>
        <w:jc w:val="center"/>
      </w:pPr>
      <w:bookmarkStart w:id="117" w:name="_Toc465153747"/>
      <w:r>
        <w:t xml:space="preserve">Figure </w:t>
      </w:r>
      <w:r w:rsidR="000A29F7">
        <w:fldChar w:fldCharType="begin"/>
      </w:r>
      <w:r w:rsidR="000A29F7">
        <w:instrText xml:space="preserve"> STYLEREF 1 \s </w:instrText>
      </w:r>
      <w:r w:rsidR="000A29F7">
        <w:fldChar w:fldCharType="separate"/>
      </w:r>
      <w:r w:rsidR="006A3FD3">
        <w:rPr>
          <w:noProof/>
        </w:rPr>
        <w:t>7</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6A3FD3">
        <w:rPr>
          <w:noProof/>
        </w:rPr>
        <w:t>11</w:t>
      </w:r>
      <w:r w:rsidR="000A29F7">
        <w:fldChar w:fldCharType="end"/>
      </w:r>
      <w:r>
        <w:t>: Arduino protection</w:t>
      </w:r>
      <w:bookmarkEnd w:id="117"/>
    </w:p>
    <w:p w14:paraId="1C2E56B0" w14:textId="77777777" w:rsidR="00A275AE" w:rsidRDefault="00A275AE" w:rsidP="00A275AE">
      <w:pPr>
        <w:spacing w:line="240" w:lineRule="auto"/>
        <w:ind w:firstLine="0"/>
        <w:jc w:val="left"/>
        <w:rPr>
          <w:rFonts w:ascii="cmbx10" w:hAnsi="cmbx10" w:cs="Arial"/>
          <w:bCs/>
          <w:szCs w:val="26"/>
        </w:rPr>
      </w:pPr>
      <w:r>
        <w:rPr>
          <w:rFonts w:ascii="cmbx10" w:hAnsi="cmbx10" w:cs="Arial"/>
          <w:bCs/>
          <w:szCs w:val="26"/>
        </w:rPr>
        <w:br w:type="page"/>
      </w:r>
    </w:p>
    <w:p w14:paraId="38C06126" w14:textId="77777777" w:rsidR="00A275AE" w:rsidRDefault="00A275AE" w:rsidP="00A275AE">
      <w:pPr>
        <w:spacing w:line="240" w:lineRule="auto"/>
        <w:ind w:firstLine="0"/>
        <w:jc w:val="left"/>
        <w:rPr>
          <w:rFonts w:ascii="cmbx10" w:hAnsi="cmbx10" w:cs="Arial"/>
          <w:bCs/>
          <w:szCs w:val="26"/>
        </w:rPr>
      </w:pPr>
    </w:p>
    <w:p w14:paraId="2515A854" w14:textId="6A261C6A" w:rsidR="00DA2E01" w:rsidRDefault="00DA2E01">
      <w:pPr>
        <w:pStyle w:val="Heading2"/>
      </w:pPr>
      <w:bookmarkStart w:id="118" w:name="_Toc465124081"/>
      <w:r>
        <w:t>Complete System Integration (+digital)</w:t>
      </w:r>
    </w:p>
    <w:p w14:paraId="3C5C8DA8" w14:textId="77777777" w:rsidR="000A29F7" w:rsidRDefault="00CD539D" w:rsidP="000A29F7">
      <w:pPr>
        <w:pStyle w:val="Firstparagraph"/>
        <w:keepNext/>
        <w:jc w:val="center"/>
      </w:pPr>
      <w:r>
        <w:pict w14:anchorId="0D3BC620">
          <v:shape id="_x0000_i1026" type="#_x0000_t75" style="width:368.25pt;height:221.25pt">
            <v:imagedata r:id="rId58" o:title="pic_88_1"/>
          </v:shape>
        </w:pict>
      </w:r>
    </w:p>
    <w:p w14:paraId="531D087D" w14:textId="4A707A1F" w:rsidR="000A29F7" w:rsidRDefault="000A29F7" w:rsidP="000A29F7">
      <w:pPr>
        <w:pStyle w:val="Caption"/>
        <w:jc w:val="center"/>
      </w:pPr>
      <w:bookmarkStart w:id="119" w:name="_Toc465153748"/>
      <w:r>
        <w:t xml:space="preserve">Figure </w:t>
      </w:r>
      <w:r>
        <w:fldChar w:fldCharType="begin"/>
      </w:r>
      <w:r>
        <w:instrText xml:space="preserve"> STYLEREF 1 \s </w:instrText>
      </w:r>
      <w:r>
        <w:fldChar w:fldCharType="separate"/>
      </w:r>
      <w:r w:rsidR="006A3FD3">
        <w:rPr>
          <w:noProof/>
        </w:rPr>
        <w:t>7</w:t>
      </w:r>
      <w:r>
        <w:fldChar w:fldCharType="end"/>
      </w:r>
      <w:r>
        <w:noBreakHyphen/>
      </w:r>
      <w:r>
        <w:fldChar w:fldCharType="begin"/>
      </w:r>
      <w:r>
        <w:instrText xml:space="preserve"> SEQ Figure \* ARABIC \s 1 </w:instrText>
      </w:r>
      <w:r>
        <w:fldChar w:fldCharType="separate"/>
      </w:r>
      <w:r w:rsidR="006A3FD3">
        <w:rPr>
          <w:noProof/>
        </w:rPr>
        <w:t>12</w:t>
      </w:r>
      <w:r>
        <w:fldChar w:fldCharType="end"/>
      </w:r>
      <w:r>
        <w:t>: Creating staircases</w:t>
      </w:r>
      <w:bookmarkEnd w:id="119"/>
    </w:p>
    <w:p w14:paraId="21319ADF" w14:textId="31AC1186" w:rsidR="000A29F7" w:rsidRDefault="000A29F7" w:rsidP="000A29F7"/>
    <w:p w14:paraId="7E52A910" w14:textId="77777777" w:rsidR="000A29F7" w:rsidRDefault="000A29F7" w:rsidP="000A29F7">
      <w:pPr>
        <w:keepNext/>
        <w:jc w:val="center"/>
      </w:pPr>
      <w:r>
        <w:rPr>
          <w:noProof/>
          <w:lang w:val="en-ZA" w:eastAsia="en-ZA"/>
        </w:rPr>
        <w:drawing>
          <wp:inline distT="0" distB="0" distL="0" distR="0" wp14:anchorId="7FF001F5" wp14:editId="358806F2">
            <wp:extent cx="1219200" cy="13430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19200" cy="1343025"/>
                    </a:xfrm>
                    <a:prstGeom prst="rect">
                      <a:avLst/>
                    </a:prstGeom>
                  </pic:spPr>
                </pic:pic>
              </a:graphicData>
            </a:graphic>
          </wp:inline>
        </w:drawing>
      </w:r>
    </w:p>
    <w:p w14:paraId="312910CE" w14:textId="279C4D62" w:rsidR="000A29F7" w:rsidRDefault="000A29F7" w:rsidP="000A29F7">
      <w:pPr>
        <w:pStyle w:val="Caption"/>
        <w:jc w:val="center"/>
      </w:pPr>
      <w:bookmarkStart w:id="120" w:name="_Toc465153749"/>
      <w:r>
        <w:t xml:space="preserve">Figure </w:t>
      </w:r>
      <w:r>
        <w:fldChar w:fldCharType="begin"/>
      </w:r>
      <w:r>
        <w:instrText xml:space="preserve"> STYLEREF 1 \s </w:instrText>
      </w:r>
      <w:r>
        <w:fldChar w:fldCharType="separate"/>
      </w:r>
      <w:r w:rsidR="006A3FD3">
        <w:rPr>
          <w:noProof/>
        </w:rPr>
        <w:t>7</w:t>
      </w:r>
      <w:r>
        <w:fldChar w:fldCharType="end"/>
      </w:r>
      <w:r>
        <w:noBreakHyphen/>
      </w:r>
      <w:r>
        <w:fldChar w:fldCharType="begin"/>
      </w:r>
      <w:r>
        <w:instrText xml:space="preserve"> SEQ Figure \* ARABIC \s 1 </w:instrText>
      </w:r>
      <w:r>
        <w:fldChar w:fldCharType="separate"/>
      </w:r>
      <w:r w:rsidR="006A3FD3">
        <w:rPr>
          <w:noProof/>
        </w:rPr>
        <w:t>13</w:t>
      </w:r>
      <w:r>
        <w:fldChar w:fldCharType="end"/>
      </w:r>
      <w:r>
        <w:t>: reading voltages and currents over 10 ohm load.</w:t>
      </w:r>
      <w:bookmarkEnd w:id="120"/>
    </w:p>
    <w:p w14:paraId="349F6BED" w14:textId="77777777" w:rsidR="000A29F7" w:rsidRDefault="00CD539D" w:rsidP="000A29F7">
      <w:pPr>
        <w:keepNext/>
      </w:pPr>
      <w:r>
        <w:lastRenderedPageBreak/>
        <w:pict w14:anchorId="0E6B9F1E">
          <v:shape id="_x0000_i1027" type="#_x0000_t75" style="width:5in;height:3in">
            <v:imagedata r:id="rId60" o:title="pic_107_1"/>
          </v:shape>
        </w:pict>
      </w:r>
    </w:p>
    <w:p w14:paraId="0D642920" w14:textId="6E9D4EC4" w:rsidR="000A29F7" w:rsidRDefault="000A29F7" w:rsidP="000A29F7">
      <w:pPr>
        <w:pStyle w:val="Caption"/>
        <w:jc w:val="center"/>
      </w:pPr>
      <w:bookmarkStart w:id="121" w:name="_Toc465153750"/>
      <w:r>
        <w:t xml:space="preserve">Figure </w:t>
      </w:r>
      <w:r>
        <w:fldChar w:fldCharType="begin"/>
      </w:r>
      <w:r>
        <w:instrText xml:space="preserve"> STYLEREF 1 \s </w:instrText>
      </w:r>
      <w:r>
        <w:fldChar w:fldCharType="separate"/>
      </w:r>
      <w:r w:rsidR="006A3FD3">
        <w:rPr>
          <w:noProof/>
        </w:rPr>
        <w:t>7</w:t>
      </w:r>
      <w:r>
        <w:fldChar w:fldCharType="end"/>
      </w:r>
      <w:r>
        <w:noBreakHyphen/>
      </w:r>
      <w:r>
        <w:fldChar w:fldCharType="begin"/>
      </w:r>
      <w:r>
        <w:instrText xml:space="preserve"> SEQ Figure \* ARABIC \s 1 </w:instrText>
      </w:r>
      <w:r>
        <w:fldChar w:fldCharType="separate"/>
      </w:r>
      <w:r w:rsidR="006A3FD3">
        <w:rPr>
          <w:noProof/>
        </w:rPr>
        <w:t>14</w:t>
      </w:r>
      <w:r>
        <w:fldChar w:fldCharType="end"/>
      </w:r>
      <w:r>
        <w:t>: 1V input, and ripple shows spikes.</w:t>
      </w:r>
      <w:bookmarkEnd w:id="121"/>
    </w:p>
    <w:p w14:paraId="2036E946" w14:textId="77777777" w:rsidR="000A29F7" w:rsidRDefault="000A29F7" w:rsidP="000A29F7">
      <w:pPr>
        <w:keepNext/>
      </w:pPr>
      <w:r>
        <w:rPr>
          <w:noProof/>
          <w:lang w:val="en-ZA" w:eastAsia="en-ZA"/>
        </w:rPr>
        <w:drawing>
          <wp:inline distT="0" distB="0" distL="0" distR="0" wp14:anchorId="37AB3FD0" wp14:editId="3FBBEAF3">
            <wp:extent cx="4257675" cy="23717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57675" cy="2371725"/>
                    </a:xfrm>
                    <a:prstGeom prst="rect">
                      <a:avLst/>
                    </a:prstGeom>
                  </pic:spPr>
                </pic:pic>
              </a:graphicData>
            </a:graphic>
          </wp:inline>
        </w:drawing>
      </w:r>
    </w:p>
    <w:p w14:paraId="184EE425" w14:textId="6700A3A9" w:rsidR="000A29F7" w:rsidRDefault="000A29F7" w:rsidP="000A29F7">
      <w:pPr>
        <w:pStyle w:val="Caption"/>
        <w:jc w:val="center"/>
      </w:pPr>
      <w:bookmarkStart w:id="122" w:name="_Toc465153751"/>
      <w:r>
        <w:t xml:space="preserve">Figure </w:t>
      </w:r>
      <w:r>
        <w:fldChar w:fldCharType="begin"/>
      </w:r>
      <w:r>
        <w:instrText xml:space="preserve"> STYLEREF 1 \s </w:instrText>
      </w:r>
      <w:r>
        <w:fldChar w:fldCharType="separate"/>
      </w:r>
      <w:r w:rsidR="006A3FD3">
        <w:rPr>
          <w:noProof/>
        </w:rPr>
        <w:t>7</w:t>
      </w:r>
      <w:r>
        <w:fldChar w:fldCharType="end"/>
      </w:r>
      <w:r>
        <w:noBreakHyphen/>
      </w:r>
      <w:r>
        <w:fldChar w:fldCharType="begin"/>
      </w:r>
      <w:r>
        <w:instrText xml:space="preserve"> SEQ Figure \* ARABIC \s 1 </w:instrText>
      </w:r>
      <w:r>
        <w:fldChar w:fldCharType="separate"/>
      </w:r>
      <w:r w:rsidR="006A3FD3">
        <w:rPr>
          <w:noProof/>
        </w:rPr>
        <w:t>15</w:t>
      </w:r>
      <w:r>
        <w:fldChar w:fldCharType="end"/>
      </w:r>
      <w:r>
        <w:t>: Measured current, voltage</w:t>
      </w:r>
      <w:bookmarkEnd w:id="122"/>
    </w:p>
    <w:p w14:paraId="4D563EAA" w14:textId="77777777" w:rsidR="000A29F7" w:rsidRDefault="000A29F7" w:rsidP="000A29F7">
      <w:pPr>
        <w:keepNext/>
        <w:jc w:val="center"/>
      </w:pPr>
      <w:r>
        <w:rPr>
          <w:noProof/>
          <w:lang w:val="en-ZA" w:eastAsia="en-ZA"/>
        </w:rPr>
        <w:drawing>
          <wp:inline distT="0" distB="0" distL="0" distR="0" wp14:anchorId="52065288" wp14:editId="579919A0">
            <wp:extent cx="4086225" cy="15716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86225" cy="1571625"/>
                    </a:xfrm>
                    <a:prstGeom prst="rect">
                      <a:avLst/>
                    </a:prstGeom>
                  </pic:spPr>
                </pic:pic>
              </a:graphicData>
            </a:graphic>
          </wp:inline>
        </w:drawing>
      </w:r>
    </w:p>
    <w:p w14:paraId="5B943B00" w14:textId="7E89703A" w:rsidR="000A29F7" w:rsidRDefault="000A29F7" w:rsidP="000A29F7">
      <w:pPr>
        <w:pStyle w:val="Caption"/>
        <w:jc w:val="center"/>
      </w:pPr>
      <w:bookmarkStart w:id="123" w:name="_Toc465153752"/>
      <w:r>
        <w:t xml:space="preserve">Figure </w:t>
      </w:r>
      <w:r>
        <w:fldChar w:fldCharType="begin"/>
      </w:r>
      <w:r>
        <w:instrText xml:space="preserve"> STYLEREF 1 \s </w:instrText>
      </w:r>
      <w:r>
        <w:fldChar w:fldCharType="separate"/>
      </w:r>
      <w:r w:rsidR="006A3FD3">
        <w:rPr>
          <w:noProof/>
        </w:rPr>
        <w:t>7</w:t>
      </w:r>
      <w:r>
        <w:fldChar w:fldCharType="end"/>
      </w:r>
      <w:r>
        <w:noBreakHyphen/>
      </w:r>
      <w:r>
        <w:fldChar w:fldCharType="begin"/>
      </w:r>
      <w:r>
        <w:instrText xml:space="preserve"> SEQ Figure \* ARABIC \s 1 </w:instrText>
      </w:r>
      <w:r>
        <w:fldChar w:fldCharType="separate"/>
      </w:r>
      <w:r w:rsidR="006A3FD3">
        <w:rPr>
          <w:noProof/>
        </w:rPr>
        <w:t>16</w:t>
      </w:r>
      <w:r>
        <w:fldChar w:fldCharType="end"/>
      </w:r>
      <w:r>
        <w:t>: Setting voltages using predefined gain.</w:t>
      </w:r>
      <w:bookmarkEnd w:id="123"/>
    </w:p>
    <w:p w14:paraId="69CE2F6C" w14:textId="77777777" w:rsidR="000A29F7" w:rsidRDefault="000A29F7" w:rsidP="000A29F7">
      <w:pPr>
        <w:keepNext/>
        <w:jc w:val="center"/>
      </w:pPr>
      <w:r>
        <w:rPr>
          <w:noProof/>
          <w:lang w:val="en-ZA" w:eastAsia="en-ZA"/>
        </w:rPr>
        <w:lastRenderedPageBreak/>
        <w:drawing>
          <wp:inline distT="0" distB="0" distL="0" distR="0" wp14:anchorId="4DCD698D" wp14:editId="5C572A2D">
            <wp:extent cx="2686050" cy="43148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86050" cy="4314825"/>
                    </a:xfrm>
                    <a:prstGeom prst="rect">
                      <a:avLst/>
                    </a:prstGeom>
                  </pic:spPr>
                </pic:pic>
              </a:graphicData>
            </a:graphic>
          </wp:inline>
        </w:drawing>
      </w:r>
    </w:p>
    <w:p w14:paraId="0580E6CA" w14:textId="33F4B25B" w:rsidR="000A29F7" w:rsidRDefault="000A29F7" w:rsidP="000A29F7">
      <w:pPr>
        <w:pStyle w:val="Caption"/>
        <w:jc w:val="center"/>
      </w:pPr>
      <w:bookmarkStart w:id="124" w:name="_Toc465153753"/>
      <w:r>
        <w:t xml:space="preserve">Figure </w:t>
      </w:r>
      <w:r>
        <w:fldChar w:fldCharType="begin"/>
      </w:r>
      <w:r>
        <w:instrText xml:space="preserve"> STYLEREF 1 \s </w:instrText>
      </w:r>
      <w:r>
        <w:fldChar w:fldCharType="separate"/>
      </w:r>
      <w:r w:rsidR="006A3FD3">
        <w:rPr>
          <w:noProof/>
        </w:rPr>
        <w:t>7</w:t>
      </w:r>
      <w:r>
        <w:fldChar w:fldCharType="end"/>
      </w:r>
      <w:r>
        <w:noBreakHyphen/>
      </w:r>
      <w:r>
        <w:fldChar w:fldCharType="begin"/>
      </w:r>
      <w:r>
        <w:instrText xml:space="preserve"> SEQ Figure \* ARABIC \s 1 </w:instrText>
      </w:r>
      <w:r>
        <w:fldChar w:fldCharType="separate"/>
      </w:r>
      <w:r w:rsidR="006A3FD3">
        <w:rPr>
          <w:noProof/>
        </w:rPr>
        <w:t>17</w:t>
      </w:r>
      <w:r>
        <w:fldChar w:fldCharType="end"/>
      </w:r>
      <w:r>
        <w:t>: Earlier version</w:t>
      </w:r>
      <w:bookmarkEnd w:id="124"/>
    </w:p>
    <w:p w14:paraId="638E49B8" w14:textId="21BB366A" w:rsidR="000A29F7" w:rsidRPr="000A29F7" w:rsidRDefault="000A29F7" w:rsidP="000A29F7">
      <w:r>
        <w:t>This has the control system built in. Both versions have an automatic COM port identification system.</w:t>
      </w:r>
    </w:p>
    <w:p w14:paraId="30A575DB" w14:textId="77777777" w:rsidR="000A29F7" w:rsidRPr="000A29F7" w:rsidRDefault="000A29F7" w:rsidP="000A29F7"/>
    <w:p w14:paraId="72E4EB5A" w14:textId="77777777" w:rsidR="00DA2E01" w:rsidRPr="00DA2E01" w:rsidRDefault="00DA2E01" w:rsidP="00DA2E01">
      <w:pPr>
        <w:pStyle w:val="Firstparagraph"/>
      </w:pPr>
    </w:p>
    <w:p w14:paraId="1273C525" w14:textId="43447CDD" w:rsidR="00536C0C" w:rsidRDefault="00536C0C" w:rsidP="00536C0C">
      <w:pPr>
        <w:pStyle w:val="Heading3"/>
      </w:pPr>
      <w:r>
        <w:t>Interpretation of results in Appendix A</w:t>
      </w:r>
    </w:p>
    <w:p w14:paraId="35770B2B" w14:textId="47AD76C9" w:rsidR="00536C0C" w:rsidRPr="00536C0C" w:rsidRDefault="00536C0C" w:rsidP="00536C0C">
      <w:pPr>
        <w:pStyle w:val="Firstparagraph"/>
      </w:pPr>
      <w:r>
        <w:t>Current did n</w:t>
      </w:r>
      <w:r w:rsidR="00574D95">
        <w:t>o</w:t>
      </w:r>
      <w:r>
        <w:t>t work. It just causes oscillation. Should be an easy fix, however, it will be left as it is.</w:t>
      </w:r>
      <w:r w:rsidR="00574D95">
        <w:t xml:space="preserve"> Voltage work perfectly. The scale of the current was not correct due to the Arduino not working properly on the lab PC. Could not calibrate at the lab, but could calibrate at home. </w:t>
      </w:r>
    </w:p>
    <w:p w14:paraId="475BC605" w14:textId="4E9A49CB" w:rsidR="00331A90" w:rsidRDefault="00331A90" w:rsidP="00552288">
      <w:pPr>
        <w:pStyle w:val="Heading1"/>
      </w:pPr>
      <w:r>
        <w:t>Appendix A: Measured Demonstration Results</w:t>
      </w:r>
      <w:bookmarkEnd w:id="118"/>
    </w:p>
    <w:p w14:paraId="26C89824" w14:textId="77777777" w:rsidR="000725E0" w:rsidRPr="000725E0" w:rsidRDefault="000725E0" w:rsidP="000725E0">
      <w:pPr>
        <w:pStyle w:val="Firstparagraph"/>
        <w:rPr>
          <w:i/>
        </w:rPr>
      </w:pPr>
      <w:r w:rsidRPr="000725E0">
        <w:rPr>
          <w:i/>
        </w:rPr>
        <w:t xml:space="preserve">See 6.2 for interpretation. </w:t>
      </w:r>
    </w:p>
    <w:p w14:paraId="78816D40" w14:textId="77777777" w:rsidR="000725E0" w:rsidRPr="000725E0" w:rsidRDefault="000725E0" w:rsidP="000725E0"/>
    <w:p w14:paraId="184917BB" w14:textId="77777777" w:rsidR="001F3171" w:rsidRPr="001F3171" w:rsidRDefault="001F3171" w:rsidP="00BF0A6C">
      <w:pPr>
        <w:ind w:firstLine="0"/>
        <w:rPr>
          <w:b/>
        </w:rPr>
      </w:pPr>
      <w:r>
        <w:rPr>
          <w:b/>
        </w:rPr>
        <w:lastRenderedPageBreak/>
        <w:t>Voltage Regulation</w:t>
      </w:r>
    </w:p>
    <w:tbl>
      <w:tblPr>
        <w:tblStyle w:val="TableGrid"/>
        <w:tblW w:w="0" w:type="auto"/>
        <w:tblLook w:val="04A0" w:firstRow="1" w:lastRow="0" w:firstColumn="1" w:lastColumn="0" w:noHBand="0" w:noVBand="1"/>
      </w:tblPr>
      <w:tblGrid>
        <w:gridCol w:w="907"/>
        <w:gridCol w:w="908"/>
        <w:gridCol w:w="887"/>
        <w:gridCol w:w="887"/>
        <w:gridCol w:w="894"/>
        <w:gridCol w:w="868"/>
        <w:gridCol w:w="867"/>
        <w:gridCol w:w="1142"/>
      </w:tblGrid>
      <w:tr w:rsidR="001F3171" w14:paraId="1DA32E62" w14:textId="77777777" w:rsidTr="001F3171">
        <w:tc>
          <w:tcPr>
            <w:tcW w:w="920" w:type="dxa"/>
          </w:tcPr>
          <w:p w14:paraId="47200E91" w14:textId="77777777" w:rsidR="001F3171" w:rsidRDefault="00BA1602" w:rsidP="00BF0A6C">
            <w:pPr>
              <w:ind w:firstLine="0"/>
            </w:pPr>
            <w:r>
              <w:t>Set Voltage</w:t>
            </w:r>
          </w:p>
        </w:tc>
        <w:tc>
          <w:tcPr>
            <w:tcW w:w="920" w:type="dxa"/>
          </w:tcPr>
          <w:p w14:paraId="33DB9BE8" w14:textId="77777777" w:rsidR="001F3171" w:rsidRDefault="00BA1602" w:rsidP="00BF0A6C">
            <w:pPr>
              <w:ind w:firstLine="0"/>
            </w:pPr>
            <w:r>
              <w:t>Set Current</w:t>
            </w:r>
          </w:p>
        </w:tc>
        <w:tc>
          <w:tcPr>
            <w:tcW w:w="920" w:type="dxa"/>
          </w:tcPr>
          <w:p w14:paraId="0AF8D4D9" w14:textId="77777777" w:rsidR="001F3171" w:rsidRDefault="00BA1602" w:rsidP="00BF0A6C">
            <w:pPr>
              <w:ind w:firstLine="0"/>
            </w:pPr>
            <w:r>
              <w:t>Before Vout DC</w:t>
            </w:r>
          </w:p>
        </w:tc>
        <w:tc>
          <w:tcPr>
            <w:tcW w:w="920" w:type="dxa"/>
          </w:tcPr>
          <w:p w14:paraId="070A39D7" w14:textId="77777777" w:rsidR="001F3171" w:rsidRDefault="00BA1602" w:rsidP="00BF0A6C">
            <w:pPr>
              <w:ind w:firstLine="0"/>
            </w:pPr>
            <w:r>
              <w:t>Before Vout AC p-p</w:t>
            </w:r>
          </w:p>
        </w:tc>
        <w:tc>
          <w:tcPr>
            <w:tcW w:w="920" w:type="dxa"/>
          </w:tcPr>
          <w:p w14:paraId="2E5998A4" w14:textId="77777777" w:rsidR="001F3171" w:rsidRDefault="00BA1602" w:rsidP="00BF0A6C">
            <w:pPr>
              <w:ind w:firstLine="0"/>
            </w:pPr>
            <w:r>
              <w:t>Load (ohms)</w:t>
            </w:r>
          </w:p>
        </w:tc>
        <w:tc>
          <w:tcPr>
            <w:tcW w:w="920" w:type="dxa"/>
          </w:tcPr>
          <w:p w14:paraId="3E419382" w14:textId="77777777" w:rsidR="00BA1602" w:rsidRDefault="00BA1602" w:rsidP="00BF0A6C">
            <w:pPr>
              <w:ind w:firstLine="0"/>
            </w:pPr>
            <w:r>
              <w:t>After Vout DC</w:t>
            </w:r>
          </w:p>
        </w:tc>
        <w:tc>
          <w:tcPr>
            <w:tcW w:w="920" w:type="dxa"/>
          </w:tcPr>
          <w:p w14:paraId="74C4CA73" w14:textId="77777777" w:rsidR="001F3171" w:rsidRDefault="00BA1602" w:rsidP="00BF0A6C">
            <w:pPr>
              <w:ind w:firstLine="0"/>
            </w:pPr>
            <w:r>
              <w:t>After Vout AC p-p</w:t>
            </w:r>
          </w:p>
        </w:tc>
        <w:tc>
          <w:tcPr>
            <w:tcW w:w="920" w:type="dxa"/>
          </w:tcPr>
          <w:p w14:paraId="3C979105" w14:textId="77777777" w:rsidR="001F3171" w:rsidRDefault="00BA1602" w:rsidP="00BF0A6C">
            <w:pPr>
              <w:ind w:firstLine="0"/>
            </w:pPr>
            <w:r>
              <w:t>Comments</w:t>
            </w:r>
          </w:p>
        </w:tc>
      </w:tr>
      <w:tr w:rsidR="001F3171" w14:paraId="25D4CAAD" w14:textId="77777777" w:rsidTr="001F3171">
        <w:tc>
          <w:tcPr>
            <w:tcW w:w="920" w:type="dxa"/>
          </w:tcPr>
          <w:p w14:paraId="1837169C" w14:textId="77777777" w:rsidR="001F3171" w:rsidRDefault="00BA1602" w:rsidP="00BF0A6C">
            <w:pPr>
              <w:ind w:firstLine="0"/>
            </w:pPr>
            <w:r>
              <w:t>0V</w:t>
            </w:r>
          </w:p>
        </w:tc>
        <w:tc>
          <w:tcPr>
            <w:tcW w:w="920" w:type="dxa"/>
          </w:tcPr>
          <w:p w14:paraId="146B0A35" w14:textId="77777777" w:rsidR="001F3171" w:rsidRDefault="00BA1602" w:rsidP="00BA1602">
            <w:pPr>
              <w:ind w:firstLine="0"/>
            </w:pPr>
            <w:r>
              <w:t>&gt; 1A</w:t>
            </w:r>
          </w:p>
        </w:tc>
        <w:tc>
          <w:tcPr>
            <w:tcW w:w="920" w:type="dxa"/>
          </w:tcPr>
          <w:p w14:paraId="69735B2F" w14:textId="77777777" w:rsidR="001F3171" w:rsidRDefault="00BA1602" w:rsidP="00BF0A6C">
            <w:pPr>
              <w:ind w:firstLine="0"/>
            </w:pPr>
            <w:r>
              <w:t>0V</w:t>
            </w:r>
          </w:p>
        </w:tc>
        <w:tc>
          <w:tcPr>
            <w:tcW w:w="920" w:type="dxa"/>
          </w:tcPr>
          <w:p w14:paraId="097E024E" w14:textId="77777777" w:rsidR="001F3171" w:rsidRDefault="00BA1602" w:rsidP="00BF0A6C">
            <w:pPr>
              <w:ind w:firstLine="0"/>
            </w:pPr>
            <w:r>
              <w:t>N/A</w:t>
            </w:r>
          </w:p>
        </w:tc>
        <w:tc>
          <w:tcPr>
            <w:tcW w:w="920" w:type="dxa"/>
          </w:tcPr>
          <w:p w14:paraId="422B10D9" w14:textId="77777777" w:rsidR="001F3171" w:rsidRDefault="00BA1602" w:rsidP="00BF0A6C">
            <w:pPr>
              <w:ind w:firstLine="0"/>
            </w:pPr>
            <w:r>
              <w:t>N/A</w:t>
            </w:r>
          </w:p>
        </w:tc>
        <w:tc>
          <w:tcPr>
            <w:tcW w:w="920" w:type="dxa"/>
          </w:tcPr>
          <w:p w14:paraId="09323C9D" w14:textId="77777777" w:rsidR="001F3171" w:rsidRDefault="00BA1602" w:rsidP="00BF0A6C">
            <w:pPr>
              <w:ind w:firstLine="0"/>
            </w:pPr>
            <w:r>
              <w:t>N/A</w:t>
            </w:r>
          </w:p>
        </w:tc>
        <w:tc>
          <w:tcPr>
            <w:tcW w:w="920" w:type="dxa"/>
          </w:tcPr>
          <w:p w14:paraId="674BF619" w14:textId="77777777" w:rsidR="001F3171" w:rsidRDefault="00BA1602" w:rsidP="00BF0A6C">
            <w:pPr>
              <w:ind w:firstLine="0"/>
            </w:pPr>
            <w:r>
              <w:t>N/A</w:t>
            </w:r>
          </w:p>
        </w:tc>
        <w:tc>
          <w:tcPr>
            <w:tcW w:w="920" w:type="dxa"/>
          </w:tcPr>
          <w:p w14:paraId="682D1D95" w14:textId="77777777" w:rsidR="001F3171" w:rsidRDefault="001F3171" w:rsidP="00BF0A6C">
            <w:pPr>
              <w:ind w:firstLine="0"/>
            </w:pPr>
          </w:p>
        </w:tc>
      </w:tr>
      <w:tr w:rsidR="001F3171" w14:paraId="5786F93C" w14:textId="77777777" w:rsidTr="001F3171">
        <w:tc>
          <w:tcPr>
            <w:tcW w:w="920" w:type="dxa"/>
          </w:tcPr>
          <w:p w14:paraId="6F7017C0" w14:textId="77777777" w:rsidR="001F3171" w:rsidRDefault="00BA1602" w:rsidP="00BF0A6C">
            <w:pPr>
              <w:ind w:firstLine="0"/>
            </w:pPr>
            <w:r>
              <w:t>&gt;16V</w:t>
            </w:r>
          </w:p>
        </w:tc>
        <w:tc>
          <w:tcPr>
            <w:tcW w:w="920" w:type="dxa"/>
          </w:tcPr>
          <w:p w14:paraId="3A4C16D6" w14:textId="77777777" w:rsidR="001F3171" w:rsidRDefault="00BA1602" w:rsidP="00BF0A6C">
            <w:pPr>
              <w:ind w:firstLine="0"/>
            </w:pPr>
            <w:r>
              <w:t>&gt;1A</w:t>
            </w:r>
          </w:p>
        </w:tc>
        <w:tc>
          <w:tcPr>
            <w:tcW w:w="920" w:type="dxa"/>
          </w:tcPr>
          <w:p w14:paraId="1414F3C6" w14:textId="77777777" w:rsidR="001F3171" w:rsidRDefault="00BA1602" w:rsidP="00BF0A6C">
            <w:pPr>
              <w:ind w:firstLine="0"/>
            </w:pPr>
            <w:r>
              <w:t>16V</w:t>
            </w:r>
          </w:p>
        </w:tc>
        <w:tc>
          <w:tcPr>
            <w:tcW w:w="920" w:type="dxa"/>
          </w:tcPr>
          <w:p w14:paraId="02D8B937" w14:textId="77777777" w:rsidR="001F3171" w:rsidRDefault="00BA1602" w:rsidP="00BF0A6C">
            <w:pPr>
              <w:ind w:firstLine="0"/>
            </w:pPr>
            <w:r>
              <w:t>N/A</w:t>
            </w:r>
          </w:p>
        </w:tc>
        <w:tc>
          <w:tcPr>
            <w:tcW w:w="920" w:type="dxa"/>
          </w:tcPr>
          <w:p w14:paraId="4F4634FE" w14:textId="77777777" w:rsidR="001F3171" w:rsidRDefault="00BA1602" w:rsidP="00BF0A6C">
            <w:pPr>
              <w:ind w:firstLine="0"/>
            </w:pPr>
            <w:r>
              <w:t>N/A</w:t>
            </w:r>
          </w:p>
        </w:tc>
        <w:tc>
          <w:tcPr>
            <w:tcW w:w="920" w:type="dxa"/>
          </w:tcPr>
          <w:p w14:paraId="536BCF17" w14:textId="77777777" w:rsidR="001F3171" w:rsidRDefault="00BA1602" w:rsidP="00BF0A6C">
            <w:pPr>
              <w:ind w:firstLine="0"/>
            </w:pPr>
            <w:r>
              <w:t>N/A</w:t>
            </w:r>
          </w:p>
        </w:tc>
        <w:tc>
          <w:tcPr>
            <w:tcW w:w="920" w:type="dxa"/>
          </w:tcPr>
          <w:p w14:paraId="69F47587" w14:textId="77777777" w:rsidR="001F3171" w:rsidRDefault="00BA1602" w:rsidP="00BF0A6C">
            <w:pPr>
              <w:ind w:firstLine="0"/>
            </w:pPr>
            <w:r>
              <w:t>N/A</w:t>
            </w:r>
          </w:p>
        </w:tc>
        <w:tc>
          <w:tcPr>
            <w:tcW w:w="920" w:type="dxa"/>
          </w:tcPr>
          <w:p w14:paraId="624DA384" w14:textId="77777777" w:rsidR="001F3171" w:rsidRDefault="001F3171" w:rsidP="00BF0A6C">
            <w:pPr>
              <w:ind w:firstLine="0"/>
            </w:pPr>
          </w:p>
        </w:tc>
      </w:tr>
      <w:tr w:rsidR="001F3171" w14:paraId="349611F6" w14:textId="77777777" w:rsidTr="001F3171">
        <w:tc>
          <w:tcPr>
            <w:tcW w:w="920" w:type="dxa"/>
          </w:tcPr>
          <w:p w14:paraId="70145D6B" w14:textId="77777777" w:rsidR="001F3171" w:rsidRDefault="00BA1602" w:rsidP="00BF0A6C">
            <w:pPr>
              <w:ind w:firstLine="0"/>
            </w:pPr>
            <w:r>
              <w:t>1.1V</w:t>
            </w:r>
          </w:p>
        </w:tc>
        <w:tc>
          <w:tcPr>
            <w:tcW w:w="920" w:type="dxa"/>
          </w:tcPr>
          <w:p w14:paraId="5850BDEB" w14:textId="77777777" w:rsidR="001F3171" w:rsidRDefault="00BA1602" w:rsidP="00BF0A6C">
            <w:pPr>
              <w:ind w:firstLine="0"/>
            </w:pPr>
            <w:r>
              <w:t>&gt;1A</w:t>
            </w:r>
          </w:p>
        </w:tc>
        <w:tc>
          <w:tcPr>
            <w:tcW w:w="920" w:type="dxa"/>
          </w:tcPr>
          <w:p w14:paraId="2C92B784" w14:textId="77777777" w:rsidR="001F3171" w:rsidRDefault="00B867DE" w:rsidP="00BF0A6C">
            <w:pPr>
              <w:ind w:firstLine="0"/>
            </w:pPr>
            <w:r>
              <w:t>1.2V</w:t>
            </w:r>
          </w:p>
        </w:tc>
        <w:tc>
          <w:tcPr>
            <w:tcW w:w="920" w:type="dxa"/>
          </w:tcPr>
          <w:p w14:paraId="1396FFF3" w14:textId="77777777" w:rsidR="001F3171" w:rsidRDefault="00B867DE" w:rsidP="00BF0A6C">
            <w:pPr>
              <w:ind w:firstLine="0"/>
            </w:pPr>
            <w:r>
              <w:t>&lt;20m</w:t>
            </w:r>
          </w:p>
        </w:tc>
        <w:tc>
          <w:tcPr>
            <w:tcW w:w="920" w:type="dxa"/>
          </w:tcPr>
          <w:p w14:paraId="22E5BB36" w14:textId="77777777" w:rsidR="001F3171" w:rsidRDefault="00B867DE" w:rsidP="00BF0A6C">
            <w:pPr>
              <w:ind w:firstLine="0"/>
            </w:pPr>
            <w:r>
              <w:t>1.1</w:t>
            </w:r>
          </w:p>
        </w:tc>
        <w:tc>
          <w:tcPr>
            <w:tcW w:w="920" w:type="dxa"/>
          </w:tcPr>
          <w:p w14:paraId="624BC75A" w14:textId="77777777" w:rsidR="001F3171" w:rsidRDefault="00B867DE" w:rsidP="00BF0A6C">
            <w:pPr>
              <w:ind w:firstLine="0"/>
            </w:pPr>
            <w:r>
              <w:t>0.84V</w:t>
            </w:r>
          </w:p>
        </w:tc>
        <w:tc>
          <w:tcPr>
            <w:tcW w:w="920" w:type="dxa"/>
          </w:tcPr>
          <w:p w14:paraId="102BC581" w14:textId="77777777" w:rsidR="001F3171" w:rsidRDefault="00B867DE" w:rsidP="00BF0A6C">
            <w:pPr>
              <w:ind w:firstLine="0"/>
            </w:pPr>
            <w:r>
              <w:t>&lt;15m</w:t>
            </w:r>
          </w:p>
        </w:tc>
        <w:tc>
          <w:tcPr>
            <w:tcW w:w="920" w:type="dxa"/>
          </w:tcPr>
          <w:p w14:paraId="7A44985D" w14:textId="77777777" w:rsidR="001F3171" w:rsidRDefault="001F3171" w:rsidP="00BF0A6C">
            <w:pPr>
              <w:ind w:firstLine="0"/>
            </w:pPr>
          </w:p>
        </w:tc>
      </w:tr>
      <w:tr w:rsidR="001F3171" w14:paraId="77BD253C" w14:textId="77777777" w:rsidTr="001F3171">
        <w:tc>
          <w:tcPr>
            <w:tcW w:w="920" w:type="dxa"/>
          </w:tcPr>
          <w:p w14:paraId="7C3BCCAD" w14:textId="77777777" w:rsidR="001F3171" w:rsidRDefault="00B867DE" w:rsidP="00BF0A6C">
            <w:pPr>
              <w:ind w:firstLine="0"/>
            </w:pPr>
            <w:r>
              <w:t>10V</w:t>
            </w:r>
          </w:p>
        </w:tc>
        <w:tc>
          <w:tcPr>
            <w:tcW w:w="920" w:type="dxa"/>
          </w:tcPr>
          <w:p w14:paraId="1D27FF89" w14:textId="77777777" w:rsidR="001F3171" w:rsidRDefault="00B867DE" w:rsidP="00BF0A6C">
            <w:pPr>
              <w:ind w:firstLine="0"/>
            </w:pPr>
            <w:r>
              <w:t>&gt;1A</w:t>
            </w:r>
          </w:p>
        </w:tc>
        <w:tc>
          <w:tcPr>
            <w:tcW w:w="920" w:type="dxa"/>
          </w:tcPr>
          <w:p w14:paraId="2282F9D2" w14:textId="77777777" w:rsidR="001F3171" w:rsidRDefault="00B867DE" w:rsidP="00BF0A6C">
            <w:pPr>
              <w:ind w:firstLine="0"/>
            </w:pPr>
            <w:r>
              <w:t>9.9V</w:t>
            </w:r>
          </w:p>
        </w:tc>
        <w:tc>
          <w:tcPr>
            <w:tcW w:w="920" w:type="dxa"/>
          </w:tcPr>
          <w:p w14:paraId="15B6B8F8" w14:textId="77777777" w:rsidR="001F3171" w:rsidRDefault="00B867DE" w:rsidP="00BF0A6C">
            <w:pPr>
              <w:ind w:firstLine="0"/>
            </w:pPr>
            <w:r>
              <w:t>&lt;20m</w:t>
            </w:r>
          </w:p>
        </w:tc>
        <w:tc>
          <w:tcPr>
            <w:tcW w:w="920" w:type="dxa"/>
          </w:tcPr>
          <w:p w14:paraId="1DE2C71B" w14:textId="77777777" w:rsidR="001F3171" w:rsidRDefault="00B867DE" w:rsidP="00BF0A6C">
            <w:pPr>
              <w:ind w:firstLine="0"/>
            </w:pPr>
            <w:r>
              <w:t>10</w:t>
            </w:r>
          </w:p>
        </w:tc>
        <w:tc>
          <w:tcPr>
            <w:tcW w:w="920" w:type="dxa"/>
          </w:tcPr>
          <w:p w14:paraId="1FFD1573" w14:textId="77777777" w:rsidR="001F3171" w:rsidRDefault="00B867DE" w:rsidP="00BF0A6C">
            <w:pPr>
              <w:ind w:firstLine="0"/>
            </w:pPr>
            <w:r>
              <w:t>9.35V</w:t>
            </w:r>
          </w:p>
        </w:tc>
        <w:tc>
          <w:tcPr>
            <w:tcW w:w="920" w:type="dxa"/>
          </w:tcPr>
          <w:p w14:paraId="4B2CB0EC" w14:textId="77777777" w:rsidR="001F3171" w:rsidRDefault="00B867DE" w:rsidP="00BF0A6C">
            <w:pPr>
              <w:ind w:firstLine="0"/>
            </w:pPr>
            <w:r>
              <w:t>&lt;15m</w:t>
            </w:r>
          </w:p>
        </w:tc>
        <w:tc>
          <w:tcPr>
            <w:tcW w:w="920" w:type="dxa"/>
          </w:tcPr>
          <w:p w14:paraId="0C8C26E7" w14:textId="77777777" w:rsidR="001F3171" w:rsidRDefault="001F3171" w:rsidP="00BF0A6C">
            <w:pPr>
              <w:ind w:firstLine="0"/>
            </w:pPr>
          </w:p>
        </w:tc>
      </w:tr>
      <w:tr w:rsidR="00BA1602" w14:paraId="4FF673E3" w14:textId="77777777" w:rsidTr="001F3171">
        <w:tc>
          <w:tcPr>
            <w:tcW w:w="920" w:type="dxa"/>
          </w:tcPr>
          <w:p w14:paraId="2E4A6D47" w14:textId="77777777" w:rsidR="00BA1602" w:rsidRDefault="00B867DE" w:rsidP="00BF0A6C">
            <w:pPr>
              <w:ind w:firstLine="0"/>
            </w:pPr>
            <w:r>
              <w:t>14V</w:t>
            </w:r>
          </w:p>
        </w:tc>
        <w:tc>
          <w:tcPr>
            <w:tcW w:w="920" w:type="dxa"/>
          </w:tcPr>
          <w:p w14:paraId="784F07A5" w14:textId="77777777" w:rsidR="00BA1602" w:rsidRDefault="00B867DE" w:rsidP="00BF0A6C">
            <w:pPr>
              <w:ind w:firstLine="0"/>
            </w:pPr>
            <w:r>
              <w:t>&gt;1A</w:t>
            </w:r>
          </w:p>
        </w:tc>
        <w:tc>
          <w:tcPr>
            <w:tcW w:w="920" w:type="dxa"/>
          </w:tcPr>
          <w:p w14:paraId="0AE53064" w14:textId="77777777" w:rsidR="00BA1602" w:rsidRDefault="00B867DE" w:rsidP="00BF0A6C">
            <w:pPr>
              <w:ind w:firstLine="0"/>
            </w:pPr>
            <w:r>
              <w:t>14V</w:t>
            </w:r>
          </w:p>
        </w:tc>
        <w:tc>
          <w:tcPr>
            <w:tcW w:w="920" w:type="dxa"/>
          </w:tcPr>
          <w:p w14:paraId="157E3217" w14:textId="77777777" w:rsidR="00BA1602" w:rsidRDefault="00B867DE" w:rsidP="00BF0A6C">
            <w:pPr>
              <w:ind w:firstLine="0"/>
            </w:pPr>
            <w:r>
              <w:t>&lt;20m</w:t>
            </w:r>
          </w:p>
        </w:tc>
        <w:tc>
          <w:tcPr>
            <w:tcW w:w="920" w:type="dxa"/>
          </w:tcPr>
          <w:p w14:paraId="255453F4" w14:textId="77777777" w:rsidR="00BA1602" w:rsidRDefault="00B867DE" w:rsidP="00BF0A6C">
            <w:pPr>
              <w:ind w:firstLine="0"/>
            </w:pPr>
            <w:r>
              <w:t>35</w:t>
            </w:r>
          </w:p>
        </w:tc>
        <w:tc>
          <w:tcPr>
            <w:tcW w:w="920" w:type="dxa"/>
          </w:tcPr>
          <w:p w14:paraId="2F2588F0" w14:textId="77777777" w:rsidR="00BA1602" w:rsidRDefault="00B867DE" w:rsidP="00BF0A6C">
            <w:pPr>
              <w:ind w:firstLine="0"/>
            </w:pPr>
            <w:r>
              <w:t>13.6V</w:t>
            </w:r>
          </w:p>
        </w:tc>
        <w:tc>
          <w:tcPr>
            <w:tcW w:w="920" w:type="dxa"/>
          </w:tcPr>
          <w:p w14:paraId="4E033C19" w14:textId="77777777" w:rsidR="00BA1602" w:rsidRDefault="00B867DE" w:rsidP="00BF0A6C">
            <w:pPr>
              <w:ind w:firstLine="0"/>
            </w:pPr>
            <w:r>
              <w:t>110m</w:t>
            </w:r>
          </w:p>
        </w:tc>
        <w:tc>
          <w:tcPr>
            <w:tcW w:w="920" w:type="dxa"/>
          </w:tcPr>
          <w:p w14:paraId="6D256DE9" w14:textId="77777777" w:rsidR="00BA1602" w:rsidRDefault="00BA1602" w:rsidP="00BF0A6C">
            <w:pPr>
              <w:ind w:firstLine="0"/>
            </w:pPr>
          </w:p>
        </w:tc>
      </w:tr>
    </w:tbl>
    <w:p w14:paraId="3CC8A933" w14:textId="77777777" w:rsidR="001F3171" w:rsidRDefault="001F3171" w:rsidP="00BF0A6C">
      <w:pPr>
        <w:ind w:firstLine="0"/>
      </w:pPr>
    </w:p>
    <w:p w14:paraId="790FEC48" w14:textId="77777777" w:rsidR="00BF0A6C" w:rsidRDefault="001F3171" w:rsidP="00BF0A6C">
      <w:pPr>
        <w:ind w:firstLine="0"/>
        <w:rPr>
          <w:b/>
        </w:rPr>
      </w:pPr>
      <w:r w:rsidRPr="001F3171">
        <w:rPr>
          <w:b/>
        </w:rPr>
        <w:t>Current Regulation</w:t>
      </w:r>
    </w:p>
    <w:tbl>
      <w:tblPr>
        <w:tblStyle w:val="TableGrid"/>
        <w:tblW w:w="0" w:type="auto"/>
        <w:tblLook w:val="04A0" w:firstRow="1" w:lastRow="0" w:firstColumn="1" w:lastColumn="0" w:noHBand="0" w:noVBand="1"/>
      </w:tblPr>
      <w:tblGrid>
        <w:gridCol w:w="920"/>
        <w:gridCol w:w="920"/>
        <w:gridCol w:w="920"/>
        <w:gridCol w:w="920"/>
        <w:gridCol w:w="920"/>
        <w:gridCol w:w="920"/>
        <w:gridCol w:w="920"/>
        <w:gridCol w:w="920"/>
      </w:tblGrid>
      <w:tr w:rsidR="001F3171" w:rsidRPr="00B867DE" w14:paraId="64BAA339" w14:textId="77777777" w:rsidTr="001F3171">
        <w:tc>
          <w:tcPr>
            <w:tcW w:w="920" w:type="dxa"/>
          </w:tcPr>
          <w:p w14:paraId="72E86F6D" w14:textId="77777777" w:rsidR="001F3171" w:rsidRPr="00B867DE" w:rsidRDefault="00B867DE" w:rsidP="00BF0A6C">
            <w:pPr>
              <w:ind w:firstLine="0"/>
            </w:pPr>
            <w:r w:rsidRPr="00B867DE">
              <w:t>14V</w:t>
            </w:r>
          </w:p>
        </w:tc>
        <w:tc>
          <w:tcPr>
            <w:tcW w:w="920" w:type="dxa"/>
          </w:tcPr>
          <w:p w14:paraId="5A07B0BE" w14:textId="77777777" w:rsidR="001F3171" w:rsidRPr="00B867DE" w:rsidRDefault="00B867DE" w:rsidP="00BF0A6C">
            <w:pPr>
              <w:ind w:firstLine="0"/>
            </w:pPr>
            <w:r w:rsidRPr="00B867DE">
              <w:t>100</w:t>
            </w:r>
            <w:r>
              <w:t>mA</w:t>
            </w:r>
          </w:p>
        </w:tc>
        <w:tc>
          <w:tcPr>
            <w:tcW w:w="920" w:type="dxa"/>
          </w:tcPr>
          <w:p w14:paraId="74144482" w14:textId="77777777" w:rsidR="001F3171" w:rsidRPr="00B867DE" w:rsidRDefault="00B867DE" w:rsidP="00BF0A6C">
            <w:pPr>
              <w:ind w:firstLine="0"/>
            </w:pPr>
            <w:r>
              <w:t>14V</w:t>
            </w:r>
          </w:p>
        </w:tc>
        <w:tc>
          <w:tcPr>
            <w:tcW w:w="920" w:type="dxa"/>
          </w:tcPr>
          <w:p w14:paraId="4895271D" w14:textId="77777777" w:rsidR="001F3171" w:rsidRPr="00B867DE" w:rsidRDefault="00B867DE" w:rsidP="00BF0A6C">
            <w:pPr>
              <w:ind w:firstLine="0"/>
            </w:pPr>
            <w:r>
              <w:t>&lt;20m</w:t>
            </w:r>
          </w:p>
        </w:tc>
        <w:tc>
          <w:tcPr>
            <w:tcW w:w="920" w:type="dxa"/>
          </w:tcPr>
          <w:p w14:paraId="1D0A4EFE" w14:textId="77777777" w:rsidR="001F3171" w:rsidRPr="00B867DE" w:rsidRDefault="00B867DE" w:rsidP="00BF0A6C">
            <w:pPr>
              <w:ind w:firstLine="0"/>
            </w:pPr>
            <w:r>
              <w:t>10</w:t>
            </w:r>
          </w:p>
        </w:tc>
        <w:tc>
          <w:tcPr>
            <w:tcW w:w="920" w:type="dxa"/>
          </w:tcPr>
          <w:p w14:paraId="2F851661" w14:textId="77777777" w:rsidR="001F3171" w:rsidRPr="00B867DE" w:rsidRDefault="0014641A" w:rsidP="00BF0A6C">
            <w:pPr>
              <w:ind w:firstLine="0"/>
            </w:pPr>
            <w:r>
              <w:t>1V</w:t>
            </w:r>
          </w:p>
        </w:tc>
        <w:tc>
          <w:tcPr>
            <w:tcW w:w="920" w:type="dxa"/>
          </w:tcPr>
          <w:p w14:paraId="1FB8523E" w14:textId="77777777" w:rsidR="001F3171" w:rsidRPr="00B867DE" w:rsidRDefault="0014641A" w:rsidP="00BF0A6C">
            <w:pPr>
              <w:ind w:firstLine="0"/>
            </w:pPr>
            <w:r>
              <w:t>220m</w:t>
            </w:r>
          </w:p>
        </w:tc>
        <w:tc>
          <w:tcPr>
            <w:tcW w:w="920" w:type="dxa"/>
          </w:tcPr>
          <w:p w14:paraId="7D37E78A" w14:textId="77777777" w:rsidR="001F3171" w:rsidRPr="00B867DE" w:rsidRDefault="001F3171" w:rsidP="00BF0A6C">
            <w:pPr>
              <w:ind w:firstLine="0"/>
            </w:pPr>
          </w:p>
        </w:tc>
      </w:tr>
      <w:tr w:rsidR="001F3171" w:rsidRPr="00B867DE" w14:paraId="7B2A9837" w14:textId="77777777" w:rsidTr="001F3171">
        <w:tc>
          <w:tcPr>
            <w:tcW w:w="920" w:type="dxa"/>
          </w:tcPr>
          <w:p w14:paraId="6714B8EA" w14:textId="77777777" w:rsidR="001F3171" w:rsidRPr="00B867DE" w:rsidRDefault="0014641A" w:rsidP="00BF0A6C">
            <w:pPr>
              <w:ind w:firstLine="0"/>
            </w:pPr>
            <w:r>
              <w:t>10V</w:t>
            </w:r>
          </w:p>
        </w:tc>
        <w:tc>
          <w:tcPr>
            <w:tcW w:w="920" w:type="dxa"/>
          </w:tcPr>
          <w:p w14:paraId="2106E8D6" w14:textId="77777777" w:rsidR="001F3171" w:rsidRPr="00B867DE" w:rsidRDefault="00C43354" w:rsidP="00BF0A6C">
            <w:pPr>
              <w:ind w:firstLine="0"/>
            </w:pPr>
            <w:r>
              <w:t>1A</w:t>
            </w:r>
          </w:p>
        </w:tc>
        <w:tc>
          <w:tcPr>
            <w:tcW w:w="920" w:type="dxa"/>
          </w:tcPr>
          <w:p w14:paraId="211F2EF0" w14:textId="77777777" w:rsidR="001F3171" w:rsidRPr="00B867DE" w:rsidRDefault="00C43354" w:rsidP="00BF0A6C">
            <w:pPr>
              <w:ind w:firstLine="0"/>
            </w:pPr>
            <w:r>
              <w:t>10V</w:t>
            </w:r>
          </w:p>
        </w:tc>
        <w:tc>
          <w:tcPr>
            <w:tcW w:w="920" w:type="dxa"/>
          </w:tcPr>
          <w:p w14:paraId="445874D2" w14:textId="77777777" w:rsidR="001F3171" w:rsidRPr="00B867DE" w:rsidRDefault="00C43354" w:rsidP="00BF0A6C">
            <w:pPr>
              <w:ind w:firstLine="0"/>
            </w:pPr>
            <w:r>
              <w:t>20m</w:t>
            </w:r>
          </w:p>
        </w:tc>
        <w:tc>
          <w:tcPr>
            <w:tcW w:w="920" w:type="dxa"/>
          </w:tcPr>
          <w:p w14:paraId="108668A5" w14:textId="77777777" w:rsidR="001F3171" w:rsidRPr="00B867DE" w:rsidRDefault="00C43354" w:rsidP="00BF0A6C">
            <w:pPr>
              <w:ind w:firstLine="0"/>
            </w:pPr>
            <w:r>
              <w:t>1.1</w:t>
            </w:r>
          </w:p>
        </w:tc>
        <w:tc>
          <w:tcPr>
            <w:tcW w:w="920" w:type="dxa"/>
          </w:tcPr>
          <w:p w14:paraId="0F6938F1" w14:textId="77777777" w:rsidR="001F3171" w:rsidRPr="00B867DE" w:rsidRDefault="00C43354" w:rsidP="00BF0A6C">
            <w:pPr>
              <w:ind w:firstLine="0"/>
            </w:pPr>
            <w:r>
              <w:t>3.6V</w:t>
            </w:r>
          </w:p>
        </w:tc>
        <w:tc>
          <w:tcPr>
            <w:tcW w:w="920" w:type="dxa"/>
          </w:tcPr>
          <w:p w14:paraId="52BA3577" w14:textId="77777777" w:rsidR="001F3171" w:rsidRPr="00B867DE" w:rsidRDefault="00C43354" w:rsidP="00BF0A6C">
            <w:pPr>
              <w:ind w:firstLine="0"/>
            </w:pPr>
            <w:r>
              <w:t>120m</w:t>
            </w:r>
          </w:p>
        </w:tc>
        <w:tc>
          <w:tcPr>
            <w:tcW w:w="920" w:type="dxa"/>
          </w:tcPr>
          <w:p w14:paraId="4CA1EDBF" w14:textId="77777777" w:rsidR="001F3171" w:rsidRPr="00B867DE" w:rsidRDefault="001F3171" w:rsidP="00BF0A6C">
            <w:pPr>
              <w:ind w:firstLine="0"/>
            </w:pPr>
          </w:p>
        </w:tc>
      </w:tr>
    </w:tbl>
    <w:p w14:paraId="2C1E8266" w14:textId="77777777" w:rsidR="001F3171" w:rsidRPr="001F3171" w:rsidRDefault="001F3171" w:rsidP="00BF0A6C">
      <w:pPr>
        <w:ind w:firstLine="0"/>
        <w:rPr>
          <w:b/>
        </w:rPr>
      </w:pPr>
    </w:p>
    <w:p w14:paraId="297D45D1" w14:textId="77777777" w:rsidR="00C43354" w:rsidRPr="00C43354" w:rsidRDefault="00C43354">
      <w:pPr>
        <w:spacing w:line="240" w:lineRule="auto"/>
        <w:ind w:firstLine="0"/>
        <w:jc w:val="left"/>
        <w:rPr>
          <w:u w:val="single"/>
        </w:rPr>
      </w:pPr>
      <w:r w:rsidRPr="00C43354">
        <w:rPr>
          <w:u w:val="single"/>
        </w:rPr>
        <w:t>Extra Hardware functions:</w:t>
      </w:r>
    </w:p>
    <w:p w14:paraId="45EC36B2" w14:textId="77777777" w:rsidR="00C43354" w:rsidRDefault="00C43354">
      <w:pPr>
        <w:spacing w:line="240" w:lineRule="auto"/>
        <w:ind w:firstLine="0"/>
        <w:jc w:val="left"/>
      </w:pPr>
      <w:r w:rsidRPr="00C43354">
        <w:t>PCB layout</w:t>
      </w:r>
      <w:r>
        <w:t xml:space="preserve"> + engraving.</w:t>
      </w:r>
    </w:p>
    <w:p w14:paraId="11FB275A" w14:textId="77777777" w:rsidR="00C43354" w:rsidRDefault="00C43354">
      <w:pPr>
        <w:spacing w:line="240" w:lineRule="auto"/>
        <w:ind w:firstLine="0"/>
        <w:jc w:val="left"/>
      </w:pPr>
      <w:r>
        <w:t>Designed for single rail transformer.</w:t>
      </w:r>
    </w:p>
    <w:p w14:paraId="6B21759E" w14:textId="77777777" w:rsidR="00C43354" w:rsidRPr="00C43354" w:rsidRDefault="00C43354">
      <w:pPr>
        <w:spacing w:line="240" w:lineRule="auto"/>
        <w:ind w:firstLine="0"/>
        <w:jc w:val="left"/>
      </w:pPr>
    </w:p>
    <w:p w14:paraId="7DAA2B00" w14:textId="77777777" w:rsidR="00331A90" w:rsidRDefault="001F3171">
      <w:pPr>
        <w:spacing w:line="240" w:lineRule="auto"/>
        <w:ind w:firstLine="0"/>
        <w:jc w:val="left"/>
        <w:rPr>
          <w:b/>
        </w:rPr>
      </w:pPr>
      <w:r>
        <w:rPr>
          <w:b/>
        </w:rPr>
        <w:t>PC controlled</w:t>
      </w:r>
    </w:p>
    <w:tbl>
      <w:tblPr>
        <w:tblStyle w:val="TableGrid"/>
        <w:tblW w:w="0" w:type="auto"/>
        <w:tblLook w:val="04A0" w:firstRow="1" w:lastRow="0" w:firstColumn="1" w:lastColumn="0" w:noHBand="0" w:noVBand="1"/>
      </w:tblPr>
      <w:tblGrid>
        <w:gridCol w:w="904"/>
        <w:gridCol w:w="932"/>
        <w:gridCol w:w="884"/>
        <w:gridCol w:w="913"/>
        <w:gridCol w:w="913"/>
        <w:gridCol w:w="827"/>
        <w:gridCol w:w="845"/>
        <w:gridCol w:w="1142"/>
      </w:tblGrid>
      <w:tr w:rsidR="001F3171" w:rsidRPr="00C7416A" w14:paraId="1900E82F" w14:textId="77777777" w:rsidTr="001F3171">
        <w:tc>
          <w:tcPr>
            <w:tcW w:w="920" w:type="dxa"/>
          </w:tcPr>
          <w:p w14:paraId="0440A1E7" w14:textId="77777777" w:rsidR="001F3171" w:rsidRPr="00C7416A" w:rsidRDefault="003E17C2">
            <w:pPr>
              <w:spacing w:line="240" w:lineRule="auto"/>
              <w:ind w:firstLine="0"/>
              <w:jc w:val="left"/>
              <w:rPr>
                <w:rFonts w:cs="Arial"/>
                <w:bCs/>
                <w:szCs w:val="21"/>
              </w:rPr>
            </w:pPr>
            <w:r>
              <w:rPr>
                <w:rFonts w:cs="Arial"/>
                <w:bCs/>
                <w:szCs w:val="21"/>
              </w:rPr>
              <w:t>Set Voltage</w:t>
            </w:r>
          </w:p>
        </w:tc>
        <w:tc>
          <w:tcPr>
            <w:tcW w:w="920" w:type="dxa"/>
          </w:tcPr>
          <w:p w14:paraId="3E8FDAFB" w14:textId="77777777" w:rsidR="001F3171" w:rsidRPr="003E17C2" w:rsidRDefault="003E17C2">
            <w:pPr>
              <w:spacing w:line="240" w:lineRule="auto"/>
              <w:ind w:firstLine="0"/>
              <w:jc w:val="left"/>
              <w:rPr>
                <w:rFonts w:cs="Arial"/>
                <w:bCs/>
                <w:szCs w:val="21"/>
              </w:rPr>
            </w:pPr>
            <w:r w:rsidRPr="003E17C2">
              <w:rPr>
                <w:rFonts w:cs="Arial"/>
                <w:bCs/>
                <w:szCs w:val="21"/>
              </w:rPr>
              <w:t>Set Current</w:t>
            </w:r>
          </w:p>
        </w:tc>
        <w:tc>
          <w:tcPr>
            <w:tcW w:w="920" w:type="dxa"/>
          </w:tcPr>
          <w:p w14:paraId="2FD0B4A3" w14:textId="77777777" w:rsidR="001F3171" w:rsidRPr="003E17C2" w:rsidRDefault="003E17C2">
            <w:pPr>
              <w:spacing w:line="240" w:lineRule="auto"/>
              <w:ind w:firstLine="0"/>
              <w:jc w:val="left"/>
              <w:rPr>
                <w:rFonts w:cs="Arial"/>
                <w:bCs/>
                <w:szCs w:val="21"/>
              </w:rPr>
            </w:pPr>
            <w:r w:rsidRPr="003E17C2">
              <w:rPr>
                <w:rFonts w:cs="Arial"/>
                <w:bCs/>
                <w:szCs w:val="21"/>
              </w:rPr>
              <w:t>Load (ohms)</w:t>
            </w:r>
          </w:p>
        </w:tc>
        <w:tc>
          <w:tcPr>
            <w:tcW w:w="920" w:type="dxa"/>
          </w:tcPr>
          <w:p w14:paraId="74AEA8CE" w14:textId="77777777" w:rsidR="001F3171" w:rsidRPr="006D6162" w:rsidRDefault="006D6162">
            <w:pPr>
              <w:spacing w:line="240" w:lineRule="auto"/>
              <w:ind w:firstLine="0"/>
              <w:jc w:val="left"/>
              <w:rPr>
                <w:rFonts w:cs="Arial"/>
                <w:bCs/>
                <w:szCs w:val="21"/>
              </w:rPr>
            </w:pPr>
            <w:r w:rsidRPr="006D6162">
              <w:rPr>
                <w:rFonts w:cs="Arial"/>
                <w:bCs/>
                <w:szCs w:val="21"/>
              </w:rPr>
              <w:t>Arduino</w:t>
            </w:r>
            <w:r>
              <w:rPr>
                <w:rFonts w:cs="Arial"/>
                <w:bCs/>
                <w:szCs w:val="21"/>
              </w:rPr>
              <w:t xml:space="preserve"> Voltage</w:t>
            </w:r>
          </w:p>
        </w:tc>
        <w:tc>
          <w:tcPr>
            <w:tcW w:w="920" w:type="dxa"/>
          </w:tcPr>
          <w:p w14:paraId="6B8ECDA3" w14:textId="77777777" w:rsidR="001F3171" w:rsidRDefault="006D6162">
            <w:pPr>
              <w:spacing w:line="240" w:lineRule="auto"/>
              <w:ind w:firstLine="0"/>
              <w:jc w:val="left"/>
              <w:rPr>
                <w:rFonts w:cs="Arial"/>
                <w:bCs/>
                <w:szCs w:val="21"/>
              </w:rPr>
            </w:pPr>
            <w:r w:rsidRPr="006D6162">
              <w:rPr>
                <w:rFonts w:cs="Arial"/>
                <w:bCs/>
                <w:szCs w:val="21"/>
              </w:rPr>
              <w:t>Arduino</w:t>
            </w:r>
          </w:p>
          <w:p w14:paraId="6073C825" w14:textId="77777777" w:rsidR="006D6162" w:rsidRPr="006D6162" w:rsidRDefault="006D6162">
            <w:pPr>
              <w:spacing w:line="240" w:lineRule="auto"/>
              <w:ind w:firstLine="0"/>
              <w:jc w:val="left"/>
              <w:rPr>
                <w:rFonts w:cs="Arial"/>
                <w:bCs/>
                <w:szCs w:val="21"/>
              </w:rPr>
            </w:pPr>
            <w:r>
              <w:rPr>
                <w:rFonts w:cs="Arial"/>
                <w:bCs/>
                <w:szCs w:val="21"/>
              </w:rPr>
              <w:t>Current</w:t>
            </w:r>
          </w:p>
        </w:tc>
        <w:tc>
          <w:tcPr>
            <w:tcW w:w="920" w:type="dxa"/>
          </w:tcPr>
          <w:p w14:paraId="54D21CDD" w14:textId="77777777" w:rsidR="001F3171" w:rsidRPr="006D6162" w:rsidRDefault="006D6162">
            <w:pPr>
              <w:spacing w:line="240" w:lineRule="auto"/>
              <w:ind w:firstLine="0"/>
              <w:jc w:val="left"/>
              <w:rPr>
                <w:rFonts w:cs="Arial"/>
                <w:bCs/>
                <w:szCs w:val="21"/>
              </w:rPr>
            </w:pPr>
            <w:r>
              <w:rPr>
                <w:rFonts w:cs="Arial"/>
                <w:bCs/>
                <w:szCs w:val="21"/>
              </w:rPr>
              <w:t xml:space="preserve"> After Vout DC</w:t>
            </w:r>
          </w:p>
        </w:tc>
        <w:tc>
          <w:tcPr>
            <w:tcW w:w="920" w:type="dxa"/>
          </w:tcPr>
          <w:p w14:paraId="1BAA39EE" w14:textId="77777777" w:rsidR="001F3171" w:rsidRPr="006D6162" w:rsidRDefault="006D6162">
            <w:pPr>
              <w:spacing w:line="240" w:lineRule="auto"/>
              <w:ind w:firstLine="0"/>
              <w:jc w:val="left"/>
              <w:rPr>
                <w:rFonts w:cs="Arial"/>
                <w:bCs/>
                <w:szCs w:val="21"/>
              </w:rPr>
            </w:pPr>
            <w:r>
              <w:rPr>
                <w:rFonts w:cs="Arial"/>
                <w:bCs/>
                <w:szCs w:val="21"/>
              </w:rPr>
              <w:t>After Vout AC</w:t>
            </w:r>
          </w:p>
        </w:tc>
        <w:tc>
          <w:tcPr>
            <w:tcW w:w="920" w:type="dxa"/>
          </w:tcPr>
          <w:p w14:paraId="6C7D2BA9" w14:textId="77777777" w:rsidR="001F3171" w:rsidRPr="006D6162" w:rsidRDefault="006D6162">
            <w:pPr>
              <w:spacing w:line="240" w:lineRule="auto"/>
              <w:ind w:firstLine="0"/>
              <w:jc w:val="left"/>
              <w:rPr>
                <w:rFonts w:cs="Arial"/>
                <w:bCs/>
                <w:szCs w:val="21"/>
              </w:rPr>
            </w:pPr>
            <w:r w:rsidRPr="006D6162">
              <w:rPr>
                <w:rFonts w:cs="Arial"/>
                <w:bCs/>
                <w:szCs w:val="21"/>
              </w:rPr>
              <w:t>Comments</w:t>
            </w:r>
          </w:p>
        </w:tc>
      </w:tr>
      <w:tr w:rsidR="001F3171" w:rsidRPr="00C7416A" w14:paraId="6B9AB24D" w14:textId="77777777" w:rsidTr="001F3171">
        <w:tc>
          <w:tcPr>
            <w:tcW w:w="920" w:type="dxa"/>
          </w:tcPr>
          <w:p w14:paraId="52D81B3B" w14:textId="77777777" w:rsidR="001F3171" w:rsidRPr="003E17C2" w:rsidRDefault="003E17C2">
            <w:pPr>
              <w:spacing w:line="240" w:lineRule="auto"/>
              <w:ind w:firstLine="0"/>
              <w:jc w:val="left"/>
              <w:rPr>
                <w:rFonts w:cs="Arial"/>
                <w:bCs/>
                <w:szCs w:val="21"/>
              </w:rPr>
            </w:pPr>
            <w:r w:rsidRPr="003E17C2">
              <w:rPr>
                <w:rFonts w:cs="Arial"/>
                <w:bCs/>
                <w:szCs w:val="21"/>
              </w:rPr>
              <w:t>10V</w:t>
            </w:r>
          </w:p>
        </w:tc>
        <w:tc>
          <w:tcPr>
            <w:tcW w:w="920" w:type="dxa"/>
          </w:tcPr>
          <w:p w14:paraId="47997D33" w14:textId="77777777" w:rsidR="001F3171" w:rsidRPr="003E17C2" w:rsidRDefault="003E17C2">
            <w:pPr>
              <w:spacing w:line="240" w:lineRule="auto"/>
              <w:ind w:firstLine="0"/>
              <w:jc w:val="left"/>
              <w:rPr>
                <w:rFonts w:cs="Arial"/>
                <w:bCs/>
                <w:szCs w:val="21"/>
              </w:rPr>
            </w:pPr>
            <w:r w:rsidRPr="003E17C2">
              <w:rPr>
                <w:rFonts w:cs="Arial"/>
                <w:bCs/>
                <w:szCs w:val="21"/>
              </w:rPr>
              <w:t>1000mA</w:t>
            </w:r>
          </w:p>
        </w:tc>
        <w:tc>
          <w:tcPr>
            <w:tcW w:w="920" w:type="dxa"/>
          </w:tcPr>
          <w:p w14:paraId="6664F467" w14:textId="77777777" w:rsidR="001F3171" w:rsidRPr="003E17C2" w:rsidRDefault="003E17C2">
            <w:pPr>
              <w:spacing w:line="240" w:lineRule="auto"/>
              <w:ind w:firstLine="0"/>
              <w:jc w:val="left"/>
              <w:rPr>
                <w:rFonts w:cs="Arial"/>
                <w:bCs/>
                <w:szCs w:val="21"/>
              </w:rPr>
            </w:pPr>
            <w:r>
              <w:rPr>
                <w:rFonts w:cs="Arial"/>
                <w:bCs/>
                <w:szCs w:val="21"/>
              </w:rPr>
              <w:t>35</w:t>
            </w:r>
          </w:p>
        </w:tc>
        <w:tc>
          <w:tcPr>
            <w:tcW w:w="920" w:type="dxa"/>
          </w:tcPr>
          <w:p w14:paraId="4A00FC51" w14:textId="77777777" w:rsidR="001F3171" w:rsidRPr="003E17C2" w:rsidRDefault="003E17C2">
            <w:pPr>
              <w:spacing w:line="240" w:lineRule="auto"/>
              <w:ind w:firstLine="0"/>
              <w:jc w:val="left"/>
              <w:rPr>
                <w:rFonts w:cs="Arial"/>
                <w:bCs/>
                <w:szCs w:val="21"/>
              </w:rPr>
            </w:pPr>
            <w:r w:rsidRPr="003E17C2">
              <w:rPr>
                <w:rFonts w:cs="Arial"/>
                <w:bCs/>
                <w:szCs w:val="21"/>
              </w:rPr>
              <w:t>10.05</w:t>
            </w:r>
            <w:r>
              <w:rPr>
                <w:rFonts w:cs="Arial"/>
                <w:bCs/>
                <w:szCs w:val="21"/>
              </w:rPr>
              <w:t>V</w:t>
            </w:r>
          </w:p>
        </w:tc>
        <w:tc>
          <w:tcPr>
            <w:tcW w:w="920" w:type="dxa"/>
          </w:tcPr>
          <w:p w14:paraId="22DC94A8" w14:textId="77777777" w:rsidR="001F3171" w:rsidRPr="00C7416A" w:rsidRDefault="003E17C2">
            <w:pPr>
              <w:spacing w:line="240" w:lineRule="auto"/>
              <w:ind w:firstLine="0"/>
              <w:jc w:val="left"/>
              <w:rPr>
                <w:rFonts w:cs="Arial"/>
                <w:b/>
                <w:bCs/>
                <w:szCs w:val="21"/>
              </w:rPr>
            </w:pPr>
            <w:r w:rsidRPr="003E17C2">
              <w:rPr>
                <w:rFonts w:cs="Arial"/>
                <w:bCs/>
                <w:szCs w:val="21"/>
              </w:rPr>
              <w:t>225mA</w:t>
            </w:r>
          </w:p>
        </w:tc>
        <w:tc>
          <w:tcPr>
            <w:tcW w:w="920" w:type="dxa"/>
          </w:tcPr>
          <w:p w14:paraId="033FB3B9" w14:textId="77777777" w:rsidR="001F3171" w:rsidRPr="003E17C2" w:rsidRDefault="003E17C2">
            <w:pPr>
              <w:spacing w:line="240" w:lineRule="auto"/>
              <w:ind w:firstLine="0"/>
              <w:jc w:val="left"/>
              <w:rPr>
                <w:rFonts w:cs="Arial"/>
                <w:bCs/>
                <w:szCs w:val="21"/>
              </w:rPr>
            </w:pPr>
            <w:r w:rsidRPr="003E17C2">
              <w:rPr>
                <w:rFonts w:cs="Arial"/>
                <w:bCs/>
                <w:szCs w:val="21"/>
              </w:rPr>
              <w:t>10</w:t>
            </w:r>
          </w:p>
        </w:tc>
        <w:tc>
          <w:tcPr>
            <w:tcW w:w="920" w:type="dxa"/>
          </w:tcPr>
          <w:p w14:paraId="3DDE66A5" w14:textId="77777777" w:rsidR="001F3171" w:rsidRPr="003E17C2" w:rsidRDefault="003E17C2">
            <w:pPr>
              <w:spacing w:line="240" w:lineRule="auto"/>
              <w:ind w:firstLine="0"/>
              <w:jc w:val="left"/>
              <w:rPr>
                <w:rFonts w:cs="Arial"/>
                <w:bCs/>
                <w:szCs w:val="21"/>
              </w:rPr>
            </w:pPr>
            <w:r w:rsidRPr="003E17C2">
              <w:rPr>
                <w:rFonts w:cs="Arial"/>
                <w:bCs/>
                <w:szCs w:val="21"/>
              </w:rPr>
              <w:t>&lt;20m</w:t>
            </w:r>
          </w:p>
        </w:tc>
        <w:tc>
          <w:tcPr>
            <w:tcW w:w="920" w:type="dxa"/>
          </w:tcPr>
          <w:p w14:paraId="1814A8C1" w14:textId="663A2D0F" w:rsidR="00701203" w:rsidRPr="00701203" w:rsidRDefault="006E3B1E">
            <w:pPr>
              <w:spacing w:line="240" w:lineRule="auto"/>
              <w:ind w:firstLine="0"/>
              <w:jc w:val="left"/>
            </w:pPr>
            <w:r>
              <w:t xml:space="preserve">Current </w:t>
            </w:r>
            <w:r w:rsidR="00701203" w:rsidRPr="00701203">
              <w:t>Scale</w:t>
            </w:r>
            <w:r w:rsidR="00701203">
              <w:t xml:space="preserve"> wrong</w:t>
            </w:r>
          </w:p>
        </w:tc>
      </w:tr>
      <w:tr w:rsidR="00701203" w:rsidRPr="00C7416A" w14:paraId="62B7CD50" w14:textId="77777777" w:rsidTr="001F3171">
        <w:tc>
          <w:tcPr>
            <w:tcW w:w="920" w:type="dxa"/>
          </w:tcPr>
          <w:p w14:paraId="28B72B09" w14:textId="77777777" w:rsidR="00701203" w:rsidRPr="003E17C2" w:rsidRDefault="00701203">
            <w:pPr>
              <w:spacing w:line="240" w:lineRule="auto"/>
              <w:ind w:firstLine="0"/>
              <w:jc w:val="left"/>
              <w:rPr>
                <w:rFonts w:cs="Arial"/>
                <w:bCs/>
                <w:szCs w:val="21"/>
              </w:rPr>
            </w:pPr>
            <w:r>
              <w:rPr>
                <w:rFonts w:cs="Arial"/>
                <w:bCs/>
                <w:szCs w:val="21"/>
              </w:rPr>
              <w:t>10V</w:t>
            </w:r>
          </w:p>
        </w:tc>
        <w:tc>
          <w:tcPr>
            <w:tcW w:w="920" w:type="dxa"/>
          </w:tcPr>
          <w:p w14:paraId="15FAC3E0" w14:textId="77777777" w:rsidR="00701203" w:rsidRPr="003E17C2" w:rsidRDefault="00701203">
            <w:pPr>
              <w:spacing w:line="240" w:lineRule="auto"/>
              <w:ind w:firstLine="0"/>
              <w:jc w:val="left"/>
              <w:rPr>
                <w:rFonts w:cs="Arial"/>
                <w:bCs/>
                <w:szCs w:val="21"/>
              </w:rPr>
            </w:pPr>
            <w:r>
              <w:rPr>
                <w:rFonts w:cs="Arial"/>
                <w:bCs/>
                <w:szCs w:val="21"/>
              </w:rPr>
              <w:t>100mA</w:t>
            </w:r>
          </w:p>
        </w:tc>
        <w:tc>
          <w:tcPr>
            <w:tcW w:w="920" w:type="dxa"/>
          </w:tcPr>
          <w:p w14:paraId="5039266A" w14:textId="77777777" w:rsidR="00701203" w:rsidRDefault="00701203">
            <w:pPr>
              <w:spacing w:line="240" w:lineRule="auto"/>
              <w:ind w:firstLine="0"/>
              <w:jc w:val="left"/>
              <w:rPr>
                <w:rFonts w:cs="Arial"/>
                <w:bCs/>
                <w:szCs w:val="21"/>
              </w:rPr>
            </w:pPr>
            <w:r>
              <w:rPr>
                <w:rFonts w:cs="Arial"/>
                <w:bCs/>
                <w:szCs w:val="21"/>
              </w:rPr>
              <w:t>35</w:t>
            </w:r>
          </w:p>
        </w:tc>
        <w:tc>
          <w:tcPr>
            <w:tcW w:w="920" w:type="dxa"/>
          </w:tcPr>
          <w:p w14:paraId="3B8399A2" w14:textId="77777777" w:rsidR="00701203" w:rsidRPr="003E17C2" w:rsidRDefault="00701203">
            <w:pPr>
              <w:spacing w:line="240" w:lineRule="auto"/>
              <w:ind w:firstLine="0"/>
              <w:jc w:val="left"/>
              <w:rPr>
                <w:rFonts w:cs="Arial"/>
                <w:bCs/>
                <w:szCs w:val="21"/>
              </w:rPr>
            </w:pPr>
            <w:r>
              <w:rPr>
                <w:rFonts w:cs="Arial"/>
                <w:bCs/>
                <w:szCs w:val="21"/>
              </w:rPr>
              <w:t>10.05V</w:t>
            </w:r>
          </w:p>
        </w:tc>
        <w:tc>
          <w:tcPr>
            <w:tcW w:w="920" w:type="dxa"/>
          </w:tcPr>
          <w:p w14:paraId="42A9AF9F" w14:textId="77777777" w:rsidR="00701203" w:rsidRPr="003E17C2" w:rsidRDefault="00701203">
            <w:pPr>
              <w:spacing w:line="240" w:lineRule="auto"/>
              <w:ind w:firstLine="0"/>
              <w:jc w:val="left"/>
              <w:rPr>
                <w:rFonts w:cs="Arial"/>
                <w:bCs/>
                <w:szCs w:val="21"/>
              </w:rPr>
            </w:pPr>
            <w:r>
              <w:rPr>
                <w:rFonts w:cs="Arial"/>
                <w:bCs/>
                <w:szCs w:val="21"/>
              </w:rPr>
              <w:t>225mA</w:t>
            </w:r>
          </w:p>
        </w:tc>
        <w:tc>
          <w:tcPr>
            <w:tcW w:w="920" w:type="dxa"/>
          </w:tcPr>
          <w:p w14:paraId="02C34374" w14:textId="77777777" w:rsidR="00701203" w:rsidRPr="003E17C2" w:rsidRDefault="00701203">
            <w:pPr>
              <w:spacing w:line="240" w:lineRule="auto"/>
              <w:ind w:firstLine="0"/>
              <w:jc w:val="left"/>
              <w:rPr>
                <w:rFonts w:cs="Arial"/>
                <w:bCs/>
                <w:szCs w:val="21"/>
              </w:rPr>
            </w:pPr>
            <w:r>
              <w:rPr>
                <w:rFonts w:cs="Arial"/>
                <w:bCs/>
                <w:szCs w:val="21"/>
              </w:rPr>
              <w:t>10</w:t>
            </w:r>
          </w:p>
        </w:tc>
        <w:tc>
          <w:tcPr>
            <w:tcW w:w="920" w:type="dxa"/>
          </w:tcPr>
          <w:p w14:paraId="17FF60B5" w14:textId="77777777" w:rsidR="00701203" w:rsidRPr="003E17C2" w:rsidRDefault="00701203">
            <w:pPr>
              <w:spacing w:line="240" w:lineRule="auto"/>
              <w:ind w:firstLine="0"/>
              <w:jc w:val="left"/>
              <w:rPr>
                <w:rFonts w:cs="Arial"/>
                <w:bCs/>
                <w:szCs w:val="21"/>
              </w:rPr>
            </w:pPr>
            <w:r>
              <w:rPr>
                <w:rFonts w:cs="Arial"/>
                <w:bCs/>
                <w:szCs w:val="21"/>
              </w:rPr>
              <w:t>&lt;20m</w:t>
            </w:r>
          </w:p>
        </w:tc>
        <w:tc>
          <w:tcPr>
            <w:tcW w:w="920" w:type="dxa"/>
          </w:tcPr>
          <w:p w14:paraId="3B2DAFA3" w14:textId="77777777" w:rsidR="00701203" w:rsidRPr="00701203" w:rsidRDefault="00701203">
            <w:pPr>
              <w:spacing w:line="240" w:lineRule="auto"/>
              <w:ind w:firstLine="0"/>
              <w:jc w:val="left"/>
            </w:pPr>
            <w:r>
              <w:t>Not working</w:t>
            </w:r>
          </w:p>
        </w:tc>
      </w:tr>
    </w:tbl>
    <w:p w14:paraId="404C72BE" w14:textId="3A5B94A5" w:rsidR="00331A90" w:rsidRDefault="00331A90" w:rsidP="00331A90">
      <w:pPr>
        <w:pStyle w:val="Heading1"/>
      </w:pPr>
      <w:bookmarkStart w:id="125" w:name="_Toc465124082"/>
      <w:r>
        <w:rPr>
          <w:noProof/>
          <w:lang w:val="en-ZA" w:eastAsia="en-ZA"/>
        </w:rPr>
        <w:lastRenderedPageBreak/>
        <w:drawing>
          <wp:anchor distT="0" distB="0" distL="114300" distR="114300" simplePos="0" relativeHeight="251668480" behindDoc="0" locked="0" layoutInCell="1" allowOverlap="1" wp14:anchorId="7F30625B" wp14:editId="7E3A4A72">
            <wp:simplePos x="0" y="0"/>
            <wp:positionH relativeFrom="margin">
              <wp:align>center</wp:align>
            </wp:positionH>
            <wp:positionV relativeFrom="paragraph">
              <wp:posOffset>501015</wp:posOffset>
            </wp:positionV>
            <wp:extent cx="5565022" cy="324802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565022" cy="3248025"/>
                    </a:xfrm>
                    <a:prstGeom prst="rect">
                      <a:avLst/>
                    </a:prstGeom>
                  </pic:spPr>
                </pic:pic>
              </a:graphicData>
            </a:graphic>
            <wp14:sizeRelH relativeFrom="margin">
              <wp14:pctWidth>0</wp14:pctWidth>
            </wp14:sizeRelH>
            <wp14:sizeRelV relativeFrom="margin">
              <wp14:pctHeight>0</wp14:pctHeight>
            </wp14:sizeRelV>
          </wp:anchor>
        </w:drawing>
      </w:r>
      <w:r>
        <w:rPr>
          <w:noProof/>
          <w:lang w:val="en-ZA" w:eastAsia="en-ZA"/>
        </w:rPr>
        <w:drawing>
          <wp:anchor distT="0" distB="0" distL="114300" distR="114300" simplePos="0" relativeHeight="251669504" behindDoc="0" locked="0" layoutInCell="1" allowOverlap="1" wp14:anchorId="1D46EE54" wp14:editId="4531CA2E">
            <wp:simplePos x="0" y="0"/>
            <wp:positionH relativeFrom="margin">
              <wp:align>center</wp:align>
            </wp:positionH>
            <wp:positionV relativeFrom="paragraph">
              <wp:posOffset>3777615</wp:posOffset>
            </wp:positionV>
            <wp:extent cx="5549900" cy="299085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549900" cy="2990850"/>
                    </a:xfrm>
                    <a:prstGeom prst="rect">
                      <a:avLst/>
                    </a:prstGeom>
                  </pic:spPr>
                </pic:pic>
              </a:graphicData>
            </a:graphic>
            <wp14:sizeRelH relativeFrom="margin">
              <wp14:pctWidth>0</wp14:pctWidth>
            </wp14:sizeRelH>
            <wp14:sizeRelV relativeFrom="margin">
              <wp14:pctHeight>0</wp14:pctHeight>
            </wp14:sizeRelV>
          </wp:anchor>
        </w:drawing>
      </w:r>
      <w:r w:rsidR="00793D25">
        <w:t xml:space="preserve">Appendix B: </w:t>
      </w:r>
      <w:r>
        <w:t>Circuit Diagram</w:t>
      </w:r>
      <w:bookmarkEnd w:id="125"/>
      <w:r>
        <w:t xml:space="preserve"> </w:t>
      </w:r>
    </w:p>
    <w:p w14:paraId="25314816" w14:textId="77777777" w:rsidR="00322D49" w:rsidRDefault="00322D49" w:rsidP="00322D49">
      <w:pPr>
        <w:pStyle w:val="Firstparagraph"/>
        <w:keepNext/>
        <w:jc w:val="center"/>
      </w:pPr>
      <w:r>
        <w:rPr>
          <w:noProof/>
          <w:lang w:val="en-ZA" w:eastAsia="en-ZA"/>
        </w:rPr>
        <w:lastRenderedPageBreak/>
        <w:drawing>
          <wp:inline distT="0" distB="0" distL="0" distR="0" wp14:anchorId="5A674485" wp14:editId="165F0B49">
            <wp:extent cx="7277947" cy="3961889"/>
            <wp:effectExtent l="635"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rot="16200000">
                      <a:off x="0" y="0"/>
                      <a:ext cx="7302218" cy="3975101"/>
                    </a:xfrm>
                    <a:prstGeom prst="rect">
                      <a:avLst/>
                    </a:prstGeom>
                  </pic:spPr>
                </pic:pic>
              </a:graphicData>
            </a:graphic>
          </wp:inline>
        </w:drawing>
      </w:r>
    </w:p>
    <w:p w14:paraId="666262CB" w14:textId="416A92B1" w:rsidR="00322D49" w:rsidRPr="00322D49" w:rsidRDefault="00322D49" w:rsidP="00322D49">
      <w:pPr>
        <w:pStyle w:val="Caption"/>
        <w:jc w:val="center"/>
      </w:pPr>
      <w:bookmarkStart w:id="126" w:name="_Toc465153754"/>
      <w:r>
        <w:t xml:space="preserve">Figure </w:t>
      </w:r>
      <w:r w:rsidR="000A29F7">
        <w:fldChar w:fldCharType="begin"/>
      </w:r>
      <w:r w:rsidR="000A29F7">
        <w:instrText xml:space="preserve"> STYLEREF 1 \s </w:instrText>
      </w:r>
      <w:r w:rsidR="000A29F7">
        <w:fldChar w:fldCharType="separate"/>
      </w:r>
      <w:r w:rsidR="006A3FD3">
        <w:rPr>
          <w:noProof/>
        </w:rPr>
        <w:t>9</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6A3FD3">
        <w:rPr>
          <w:noProof/>
        </w:rPr>
        <w:t>1</w:t>
      </w:r>
      <w:r w:rsidR="000A29F7">
        <w:fldChar w:fldCharType="end"/>
      </w:r>
      <w:r>
        <w:t>: PCB schematic before printing</w:t>
      </w:r>
      <w:bookmarkEnd w:id="126"/>
    </w:p>
    <w:p w14:paraId="4FDAC674" w14:textId="77777777" w:rsidR="00552288" w:rsidRDefault="00985F83" w:rsidP="00552288">
      <w:pPr>
        <w:pStyle w:val="Heading1"/>
      </w:pPr>
      <w:bookmarkStart w:id="127" w:name="_Toc465124083"/>
      <w:r>
        <w:rPr>
          <w:noProof/>
          <w:lang w:val="en-ZA" w:eastAsia="en-ZA"/>
        </w:rPr>
        <w:lastRenderedPageBreak/>
        <mc:AlternateContent>
          <mc:Choice Requires="wps">
            <w:drawing>
              <wp:anchor distT="0" distB="0" distL="114300" distR="114300" simplePos="0" relativeHeight="251666432" behindDoc="0" locked="0" layoutInCell="1" allowOverlap="1" wp14:anchorId="2226335C" wp14:editId="2E8D126F">
                <wp:simplePos x="0" y="0"/>
                <wp:positionH relativeFrom="column">
                  <wp:posOffset>297815</wp:posOffset>
                </wp:positionH>
                <wp:positionV relativeFrom="paragraph">
                  <wp:posOffset>7237730</wp:posOffset>
                </wp:positionV>
                <wp:extent cx="4080510" cy="635"/>
                <wp:effectExtent l="0" t="0" r="0" b="18415"/>
                <wp:wrapSquare wrapText="bothSides"/>
                <wp:docPr id="40" name="Text Box 40"/>
                <wp:cNvGraphicFramePr/>
                <a:graphic xmlns:a="http://schemas.openxmlformats.org/drawingml/2006/main">
                  <a:graphicData uri="http://schemas.microsoft.com/office/word/2010/wordprocessingShape">
                    <wps:wsp>
                      <wps:cNvSpPr txBox="1"/>
                      <wps:spPr>
                        <a:xfrm>
                          <a:off x="0" y="0"/>
                          <a:ext cx="4080510" cy="635"/>
                        </a:xfrm>
                        <a:prstGeom prst="rect">
                          <a:avLst/>
                        </a:prstGeom>
                        <a:solidFill>
                          <a:prstClr val="white"/>
                        </a:solidFill>
                        <a:ln>
                          <a:noFill/>
                        </a:ln>
                      </wps:spPr>
                      <wps:txbx>
                        <w:txbxContent>
                          <w:p w14:paraId="0C7A9406" w14:textId="19611A5D" w:rsidR="003560FA" w:rsidRPr="005722E7" w:rsidRDefault="003560FA" w:rsidP="00985F83">
                            <w:pPr>
                              <w:pStyle w:val="Caption"/>
                              <w:jc w:val="center"/>
                              <w:rPr>
                                <w:rFonts w:ascii="cmbx12" w:hAnsi="cmbx12" w:cs="Arial"/>
                                <w:bCs/>
                                <w:noProof/>
                                <w:color w:val="auto"/>
                                <w:sz w:val="28"/>
                              </w:rPr>
                            </w:pPr>
                            <w:bookmarkStart w:id="128" w:name="_Toc465153755"/>
                            <w:r>
                              <w:t xml:space="preserve">Figure </w:t>
                            </w:r>
                            <w:r>
                              <w:fldChar w:fldCharType="begin"/>
                            </w:r>
                            <w:r>
                              <w:instrText xml:space="preserve"> STYLEREF 1 \s </w:instrText>
                            </w:r>
                            <w:r>
                              <w:fldChar w:fldCharType="separate"/>
                            </w:r>
                            <w:r w:rsidR="006A3FD3">
                              <w:rPr>
                                <w:noProof/>
                              </w:rPr>
                              <w:t>9</w:t>
                            </w:r>
                            <w:r>
                              <w:fldChar w:fldCharType="end"/>
                            </w:r>
                            <w:r>
                              <w:noBreakHyphen/>
                            </w:r>
                            <w:r>
                              <w:fldChar w:fldCharType="begin"/>
                            </w:r>
                            <w:r>
                              <w:instrText xml:space="preserve"> SEQ Figure \* ARABIC \s 1 </w:instrText>
                            </w:r>
                            <w:r>
                              <w:fldChar w:fldCharType="separate"/>
                            </w:r>
                            <w:r w:rsidR="006A3FD3">
                              <w:rPr>
                                <w:noProof/>
                              </w:rPr>
                              <w:t>1</w:t>
                            </w:r>
                            <w:r>
                              <w:fldChar w:fldCharType="end"/>
                            </w:r>
                            <w:r>
                              <w:t>:</w:t>
                            </w:r>
                            <w:r>
                              <w:rPr>
                                <w:noProof/>
                              </w:rPr>
                              <w:t xml:space="preserve"> PCB design before printing</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6335C" id="Text Box 40" o:spid="_x0000_s1057" type="#_x0000_t202" style="position:absolute;left:0;text-align:left;margin-left:23.45pt;margin-top:569.9pt;width:321.3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" stroked="f">
                <v:textbox style="mso-fit-shape-to-text:t" inset="0,0,0,0">
                  <w:txbxContent>
                    <w:p w14:paraId="0C7A9406" w14:textId="19611A5D" w:rsidR="003560FA" w:rsidRPr="005722E7" w:rsidRDefault="003560FA" w:rsidP="00985F83">
                      <w:pPr>
                        <w:pStyle w:val="Caption"/>
                        <w:jc w:val="center"/>
                        <w:rPr>
                          <w:rFonts w:ascii="cmbx12" w:hAnsi="cmbx12" w:cs="Arial"/>
                          <w:bCs/>
                          <w:noProof/>
                          <w:color w:val="auto"/>
                          <w:sz w:val="28"/>
                        </w:rPr>
                      </w:pPr>
                      <w:bookmarkStart w:id="129" w:name="_Toc465153755"/>
                      <w:r>
                        <w:t xml:space="preserve">Figure </w:t>
                      </w:r>
                      <w:r>
                        <w:fldChar w:fldCharType="begin"/>
                      </w:r>
                      <w:r>
                        <w:instrText xml:space="preserve"> STYLEREF 1 \s </w:instrText>
                      </w:r>
                      <w:r>
                        <w:fldChar w:fldCharType="separate"/>
                      </w:r>
                      <w:r w:rsidR="006A3FD3">
                        <w:rPr>
                          <w:noProof/>
                        </w:rPr>
                        <w:t>9</w:t>
                      </w:r>
                      <w:r>
                        <w:fldChar w:fldCharType="end"/>
                      </w:r>
                      <w:r>
                        <w:noBreakHyphen/>
                      </w:r>
                      <w:r>
                        <w:fldChar w:fldCharType="begin"/>
                      </w:r>
                      <w:r>
                        <w:instrText xml:space="preserve"> SEQ Figure \* ARABIC \s 1 </w:instrText>
                      </w:r>
                      <w:r>
                        <w:fldChar w:fldCharType="separate"/>
                      </w:r>
                      <w:r w:rsidR="006A3FD3">
                        <w:rPr>
                          <w:noProof/>
                        </w:rPr>
                        <w:t>1</w:t>
                      </w:r>
                      <w:r>
                        <w:fldChar w:fldCharType="end"/>
                      </w:r>
                      <w:r>
                        <w:t>:</w:t>
                      </w:r>
                      <w:r>
                        <w:rPr>
                          <w:noProof/>
                        </w:rPr>
                        <w:t xml:space="preserve"> PCB design before printing</w:t>
                      </w:r>
                      <w:bookmarkEnd w:id="129"/>
                    </w:p>
                  </w:txbxContent>
                </v:textbox>
                <w10:wrap type="square"/>
              </v:shape>
            </w:pict>
          </mc:Fallback>
        </mc:AlternateContent>
      </w:r>
      <w:r>
        <w:rPr>
          <w:noProof/>
          <w:lang w:val="en-ZA" w:eastAsia="en-ZA"/>
        </w:rPr>
        <w:drawing>
          <wp:anchor distT="0" distB="0" distL="114300" distR="114300" simplePos="0" relativeHeight="251664384" behindDoc="0" locked="0" layoutInCell="1" allowOverlap="1" wp14:anchorId="75090722" wp14:editId="7663A93F">
            <wp:simplePos x="0" y="0"/>
            <wp:positionH relativeFrom="margin">
              <wp:align>center</wp:align>
            </wp:positionH>
            <wp:positionV relativeFrom="paragraph">
              <wp:posOffset>1899285</wp:posOffset>
            </wp:positionV>
            <wp:extent cx="7418705" cy="4080510"/>
            <wp:effectExtent l="0" t="7302" r="3492" b="3493"/>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rot="16200000">
                      <a:off x="0" y="0"/>
                      <a:ext cx="7418705" cy="4080510"/>
                    </a:xfrm>
                    <a:prstGeom prst="rect">
                      <a:avLst/>
                    </a:prstGeom>
                  </pic:spPr>
                </pic:pic>
              </a:graphicData>
            </a:graphic>
          </wp:anchor>
        </w:drawing>
      </w:r>
      <w:r w:rsidR="00793D25">
        <w:t xml:space="preserve">Appendix C: </w:t>
      </w:r>
      <w:r w:rsidR="00552288">
        <w:t>PCB</w:t>
      </w:r>
      <w:r w:rsidR="00331A90">
        <w:t xml:space="preserve"> Layout</w:t>
      </w:r>
      <w:bookmarkEnd w:id="127"/>
    </w:p>
    <w:p w14:paraId="16FC2B68" w14:textId="77777777" w:rsidR="00552288" w:rsidRDefault="00552288">
      <w:pPr>
        <w:spacing w:line="240" w:lineRule="auto"/>
        <w:ind w:firstLine="0"/>
        <w:jc w:val="left"/>
      </w:pPr>
    </w:p>
    <w:p w14:paraId="6319F165" w14:textId="77777777" w:rsidR="00C34C56" w:rsidRDefault="00793D25" w:rsidP="00C34C56">
      <w:pPr>
        <w:pStyle w:val="Heading1"/>
        <w:spacing w:line="240" w:lineRule="auto"/>
      </w:pPr>
      <w:bookmarkStart w:id="130" w:name="_Toc465124084"/>
      <w:r>
        <w:lastRenderedPageBreak/>
        <w:t xml:space="preserve">Appendix D: </w:t>
      </w:r>
      <w:r w:rsidR="00552288">
        <w:t>Photo of Circuit</w:t>
      </w:r>
      <w:bookmarkEnd w:id="130"/>
    </w:p>
    <w:p w14:paraId="05B7CEE8" w14:textId="77777777" w:rsidR="00161CBE" w:rsidRDefault="00161CBE" w:rsidP="009473F8">
      <w:pPr>
        <w:pStyle w:val="Firstparagraph"/>
        <w:keepNext/>
      </w:pPr>
    </w:p>
    <w:p w14:paraId="79575A44" w14:textId="77777777" w:rsidR="00161CBE" w:rsidRDefault="00161CBE" w:rsidP="00161CBE">
      <w:pPr>
        <w:pStyle w:val="Firstparagraph"/>
        <w:keepNext/>
      </w:pPr>
      <w:r>
        <w:rPr>
          <w:noProof/>
          <w:lang w:val="en-ZA" w:eastAsia="en-ZA"/>
        </w:rPr>
        <w:drawing>
          <wp:inline distT="0" distB="0" distL="0" distR="0" wp14:anchorId="09C88FD0" wp14:editId="6E41D5EF">
            <wp:extent cx="4678045" cy="2637155"/>
            <wp:effectExtent l="0" t="0" r="8255" b="0"/>
            <wp:docPr id="78" name="Picture 78" descr="C:\Users\d7rob\3II\edes\20161004_234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7rob\3II\edes\20161004_234031.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78045" cy="2637155"/>
                    </a:xfrm>
                    <a:prstGeom prst="rect">
                      <a:avLst/>
                    </a:prstGeom>
                    <a:noFill/>
                    <a:ln>
                      <a:noFill/>
                    </a:ln>
                  </pic:spPr>
                </pic:pic>
              </a:graphicData>
            </a:graphic>
          </wp:inline>
        </w:drawing>
      </w:r>
    </w:p>
    <w:p w14:paraId="272EDBA4" w14:textId="4781FDD4" w:rsidR="00161CBE" w:rsidRDefault="00161CBE" w:rsidP="00161CBE">
      <w:pPr>
        <w:pStyle w:val="Caption"/>
        <w:jc w:val="center"/>
      </w:pPr>
      <w:bookmarkStart w:id="131" w:name="_Toc465153756"/>
      <w:r>
        <w:t xml:space="preserve">Figure </w:t>
      </w:r>
      <w:r w:rsidR="000A29F7">
        <w:fldChar w:fldCharType="begin"/>
      </w:r>
      <w:r w:rsidR="000A29F7">
        <w:instrText xml:space="preserve"> STYLEREF 1 \s </w:instrText>
      </w:r>
      <w:r w:rsidR="000A29F7">
        <w:fldChar w:fldCharType="separate"/>
      </w:r>
      <w:r w:rsidR="006A3FD3">
        <w:rPr>
          <w:noProof/>
        </w:rPr>
        <w:t>11</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6A3FD3">
        <w:rPr>
          <w:noProof/>
        </w:rPr>
        <w:t>1</w:t>
      </w:r>
      <w:r w:rsidR="000A29F7">
        <w:fldChar w:fldCharType="end"/>
      </w:r>
      <w:r>
        <w:t>: PCB top view</w:t>
      </w:r>
      <w:bookmarkEnd w:id="131"/>
    </w:p>
    <w:p w14:paraId="1BE68DB4" w14:textId="77777777" w:rsidR="009473F8" w:rsidRPr="009473F8" w:rsidRDefault="009473F8" w:rsidP="009473F8"/>
    <w:p w14:paraId="76D6FD77" w14:textId="77777777" w:rsidR="00C34C56" w:rsidRDefault="00C34C56" w:rsidP="00C34C56">
      <w:pPr>
        <w:pStyle w:val="Firstparagraph"/>
        <w:keepNext/>
      </w:pPr>
      <w:r>
        <w:rPr>
          <w:noProof/>
          <w:lang w:val="en-ZA" w:eastAsia="en-ZA"/>
        </w:rPr>
        <w:drawing>
          <wp:inline distT="0" distB="0" distL="0" distR="0" wp14:anchorId="5CE1768B" wp14:editId="508DA1C4">
            <wp:extent cx="4676775" cy="2628900"/>
            <wp:effectExtent l="0" t="0" r="9525" b="0"/>
            <wp:docPr id="67" name="Picture 67" descr="C:\Users\d7rob\3II\edes\20161024_153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7rob\3II\edes\20161024_153356.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30C6BE95" w14:textId="1620AF75" w:rsidR="00D809C3" w:rsidRDefault="00C34C56" w:rsidP="00C34C56">
      <w:pPr>
        <w:pStyle w:val="Caption"/>
        <w:jc w:val="center"/>
      </w:pPr>
      <w:bookmarkStart w:id="132" w:name="_Toc465153757"/>
      <w:r>
        <w:t xml:space="preserve">Figure </w:t>
      </w:r>
      <w:r w:rsidR="000A29F7">
        <w:fldChar w:fldCharType="begin"/>
      </w:r>
      <w:r w:rsidR="000A29F7">
        <w:instrText xml:space="preserve"> STYLEREF 1 \s </w:instrText>
      </w:r>
      <w:r w:rsidR="000A29F7">
        <w:fldChar w:fldCharType="separate"/>
      </w:r>
      <w:r w:rsidR="006A3FD3">
        <w:rPr>
          <w:noProof/>
        </w:rPr>
        <w:t>11</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6A3FD3">
        <w:rPr>
          <w:noProof/>
        </w:rPr>
        <w:t>2</w:t>
      </w:r>
      <w:r w:rsidR="000A29F7">
        <w:fldChar w:fldCharType="end"/>
      </w:r>
      <w:r>
        <w:t>: underside of PCB</w:t>
      </w:r>
      <w:bookmarkEnd w:id="132"/>
    </w:p>
    <w:p w14:paraId="538A39D0" w14:textId="77777777" w:rsidR="00C34C56" w:rsidRDefault="00C34C56" w:rsidP="00C34C56">
      <w:r>
        <w:t>The underside is SMD mount</w:t>
      </w:r>
      <w:r>
        <w:fldChar w:fldCharType="begin"/>
      </w:r>
      <w:r>
        <w:instrText xml:space="preserve"> XE "</w:instrText>
      </w:r>
      <w:r w:rsidRPr="005256BC">
        <w:instrText>SMD mount</w:instrText>
      </w:r>
      <w:r>
        <w:instrText xml:space="preserve">" </w:instrText>
      </w:r>
      <w:r>
        <w:fldChar w:fldCharType="end"/>
      </w:r>
      <w:r>
        <w:rPr>
          <w:rStyle w:val="FootnoteReference"/>
        </w:rPr>
        <w:footnoteReference w:id="7"/>
      </w:r>
      <w:r w:rsidR="005E740E">
        <w:t>. The wires to the left are connected to a daughterboard which follows.</w:t>
      </w:r>
    </w:p>
    <w:p w14:paraId="78D8B8AD" w14:textId="77777777" w:rsidR="005E740E" w:rsidRDefault="005E740E" w:rsidP="005E740E">
      <w:pPr>
        <w:keepNext/>
        <w:ind w:firstLine="0"/>
      </w:pPr>
      <w:r>
        <w:rPr>
          <w:noProof/>
          <w:lang w:val="en-ZA" w:eastAsia="en-ZA"/>
        </w:rPr>
        <w:lastRenderedPageBreak/>
        <w:drawing>
          <wp:inline distT="0" distB="0" distL="0" distR="0" wp14:anchorId="6483ABED" wp14:editId="2A678721">
            <wp:extent cx="4676775" cy="2628900"/>
            <wp:effectExtent l="0" t="0" r="9525" b="0"/>
            <wp:docPr id="68" name="Picture 68" descr="C:\Users\d7rob\3II\edes\20161024_1534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7rob\3II\edes\20161024_153455.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2D31B611" w14:textId="58781037" w:rsidR="005E740E" w:rsidRDefault="005E740E" w:rsidP="005E740E">
      <w:pPr>
        <w:pStyle w:val="Caption"/>
        <w:jc w:val="center"/>
      </w:pPr>
      <w:bookmarkStart w:id="133" w:name="_Toc465153758"/>
      <w:r>
        <w:t xml:space="preserve">Figure </w:t>
      </w:r>
      <w:r w:rsidR="000A29F7">
        <w:fldChar w:fldCharType="begin"/>
      </w:r>
      <w:r w:rsidR="000A29F7">
        <w:instrText xml:space="preserve"> STYLEREF 1 \s </w:instrText>
      </w:r>
      <w:r w:rsidR="000A29F7">
        <w:fldChar w:fldCharType="separate"/>
      </w:r>
      <w:r w:rsidR="006A3FD3">
        <w:rPr>
          <w:noProof/>
        </w:rPr>
        <w:t>11</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6A3FD3">
        <w:rPr>
          <w:noProof/>
        </w:rPr>
        <w:t>3</w:t>
      </w:r>
      <w:r w:rsidR="000A29F7">
        <w:fldChar w:fldCharType="end"/>
      </w:r>
      <w:r>
        <w:t>: Daughterboard</w:t>
      </w:r>
      <w:bookmarkEnd w:id="133"/>
    </w:p>
    <w:p w14:paraId="67226F55" w14:textId="549992D3" w:rsidR="005E740E" w:rsidRDefault="005E740E" w:rsidP="005E740E">
      <w:r>
        <w:t>This daughterboard was only used for high-side extended common-mode current sensing</w:t>
      </w:r>
      <w:r w:rsidR="009473F8">
        <w:t>, and the Arduino interface</w:t>
      </w:r>
      <w:r>
        <w:t xml:space="preserve"> in the end. It also has an unused positive and negative Zener reference.</w:t>
      </w:r>
    </w:p>
    <w:p w14:paraId="789C499D" w14:textId="77777777" w:rsidR="001C1DB3" w:rsidRDefault="001C1DB3" w:rsidP="001C1DB3">
      <w:pPr>
        <w:pStyle w:val="Firstparagraph"/>
        <w:keepNext/>
      </w:pPr>
      <w:bookmarkStart w:id="134" w:name="_GoBack"/>
      <w:r>
        <w:rPr>
          <w:noProof/>
          <w:lang w:val="en-ZA" w:eastAsia="en-ZA"/>
        </w:rPr>
        <w:drawing>
          <wp:inline distT="0" distB="0" distL="0" distR="0" wp14:anchorId="6D5BA4C9" wp14:editId="6FCDAD9A">
            <wp:extent cx="4676775" cy="2628900"/>
            <wp:effectExtent l="0" t="0" r="9525" b="0"/>
            <wp:docPr id="69" name="Picture 69" descr="C:\Users\d7rob\3II\edes\20161024_153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7rob\3II\edes\20161024_153643.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1EC1014D" w14:textId="48F14020" w:rsidR="001C1DB3" w:rsidRDefault="001C1DB3" w:rsidP="001C1DB3">
      <w:pPr>
        <w:pStyle w:val="Caption"/>
        <w:jc w:val="center"/>
      </w:pPr>
      <w:bookmarkStart w:id="135" w:name="_Toc465153759"/>
      <w:bookmarkEnd w:id="134"/>
      <w:r>
        <w:t xml:space="preserve">Figure </w:t>
      </w:r>
      <w:r w:rsidR="000A29F7">
        <w:fldChar w:fldCharType="begin"/>
      </w:r>
      <w:r w:rsidR="000A29F7">
        <w:instrText xml:space="preserve"> STYLEREF 1 \s </w:instrText>
      </w:r>
      <w:r w:rsidR="000A29F7">
        <w:fldChar w:fldCharType="separate"/>
      </w:r>
      <w:r w:rsidR="006A3FD3">
        <w:rPr>
          <w:noProof/>
        </w:rPr>
        <w:t>11</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6A3FD3">
        <w:rPr>
          <w:noProof/>
        </w:rPr>
        <w:t>4</w:t>
      </w:r>
      <w:r w:rsidR="000A29F7">
        <w:fldChar w:fldCharType="end"/>
      </w:r>
      <w:r>
        <w:t>: Current circuit breadboarded hours before demo</w:t>
      </w:r>
      <w:bookmarkEnd w:id="135"/>
    </w:p>
    <w:p w14:paraId="22A29D18" w14:textId="77777777" w:rsidR="001C1DB3" w:rsidRPr="006A3FD3" w:rsidRDefault="001C1DB3" w:rsidP="001C1DB3">
      <w:pPr>
        <w:ind w:firstLine="0"/>
        <w:rPr>
          <w:b/>
        </w:rPr>
      </w:pPr>
    </w:p>
    <w:p w14:paraId="2F1602D2" w14:textId="77777777" w:rsidR="00793D25" w:rsidRDefault="00793D25" w:rsidP="00793D25">
      <w:pPr>
        <w:pStyle w:val="Heading1"/>
      </w:pPr>
      <w:bookmarkStart w:id="136" w:name="_Toc465124085"/>
      <w:r>
        <w:lastRenderedPageBreak/>
        <w:t xml:space="preserve">Appendix E: </w:t>
      </w:r>
      <w:r w:rsidR="00D809C3">
        <w:t>Calculations</w:t>
      </w:r>
      <w:bookmarkEnd w:id="136"/>
    </w:p>
    <w:p w14:paraId="7A76FE30" w14:textId="77777777" w:rsidR="0036727C" w:rsidRDefault="00793D25" w:rsidP="00793D25">
      <w:pPr>
        <w:pStyle w:val="Heading2"/>
      </w:pPr>
      <w:bookmarkStart w:id="137" w:name="_Toc465124086"/>
      <w:r>
        <w:t xml:space="preserve">Appendix E.1: </w:t>
      </w:r>
      <w:r w:rsidR="0036727C">
        <w:tab/>
      </w:r>
      <w:r w:rsidR="00762275">
        <w:t>T</w:t>
      </w:r>
      <w:r w:rsidR="00DF7125">
        <w:t>ransformers</w:t>
      </w:r>
      <w:bookmarkEnd w:id="137"/>
    </w:p>
    <w:p w14:paraId="420277B7" w14:textId="77777777" w:rsidR="002A73ED" w:rsidRPr="00C566D6" w:rsidRDefault="002A73ED" w:rsidP="00DF7125">
      <w:pPr>
        <w:pStyle w:val="Firstparagraph"/>
        <w:rPr>
          <w:vertAlign w:val="subscript"/>
        </w:rPr>
      </w:pPr>
      <w:r>
        <w:t xml:space="preserve">Rseries = </w:t>
      </w:r>
      <w:r w:rsidR="00C566D6">
        <w:t>(</w:t>
      </w:r>
      <w:r>
        <w:t>V</w:t>
      </w:r>
      <w:r w:rsidR="00C566D6">
        <w:rPr>
          <w:vertAlign w:val="subscript"/>
        </w:rPr>
        <w:t xml:space="preserve">oc </w:t>
      </w:r>
      <w:r w:rsidR="00C566D6">
        <w:t>– V</w:t>
      </w:r>
      <w:r w:rsidR="00C566D6">
        <w:rPr>
          <w:vertAlign w:val="subscript"/>
        </w:rPr>
        <w:t>L</w:t>
      </w:r>
      <w:r w:rsidR="00C566D6">
        <w:t>)*R</w:t>
      </w:r>
      <w:r w:rsidR="00C566D6">
        <w:rPr>
          <w:vertAlign w:val="subscript"/>
        </w:rPr>
        <w:t>L</w:t>
      </w:r>
      <w:r w:rsidR="00C566D6">
        <w:t>/V</w:t>
      </w:r>
      <w:r w:rsidR="00C566D6">
        <w:rPr>
          <w:vertAlign w:val="subscript"/>
        </w:rPr>
        <w:t>L</w:t>
      </w:r>
    </w:p>
    <w:p w14:paraId="73B7801E" w14:textId="77777777" w:rsidR="002A73ED" w:rsidRPr="002A73ED" w:rsidRDefault="002A73ED" w:rsidP="00DF7125">
      <w:pPr>
        <w:pStyle w:val="Firstparagraph"/>
      </w:pPr>
      <w:r>
        <w:t>I</w:t>
      </w:r>
      <w:r>
        <w:rPr>
          <w:vertAlign w:val="subscript"/>
        </w:rPr>
        <w:t>load</w:t>
      </w:r>
      <w:r>
        <w:t xml:space="preserve"> = 22.4/20 = 1.12A</w:t>
      </w:r>
    </w:p>
    <w:p w14:paraId="61BAFA87" w14:textId="77777777" w:rsidR="00DF7125" w:rsidRDefault="00EC5F99" w:rsidP="00DF7125">
      <w:pPr>
        <w:pStyle w:val="Firstparagraph"/>
      </w:pPr>
      <w:r>
        <w:t>Rseries</w:t>
      </w:r>
      <w:r w:rsidR="002A73ED">
        <w:t xml:space="preserve"> = (25.6 – 22.4)/1.12 = 2.86 ohms</w:t>
      </w:r>
    </w:p>
    <w:p w14:paraId="5D2A0228" w14:textId="77777777" w:rsidR="00E64450" w:rsidRDefault="00E64450" w:rsidP="00E64450">
      <w:pPr>
        <w:pStyle w:val="Heading2"/>
      </w:pPr>
      <w:bookmarkStart w:id="138" w:name="_Toc465124087"/>
      <w:r>
        <w:t>Appendix E.2: Rectifiers &amp; Capacitor Banks</w:t>
      </w:r>
      <w:bookmarkEnd w:id="138"/>
    </w:p>
    <w:p w14:paraId="2FA18EB3" w14:textId="77777777" w:rsidR="00E64450" w:rsidRDefault="00E64450" w:rsidP="00E64450">
      <w:pPr>
        <w:pStyle w:val="Heading2"/>
      </w:pPr>
      <w:bookmarkStart w:id="139" w:name="_Toc465124088"/>
      <w:r>
        <w:t>Appendix E.3: Zener Constant Voltage Reference</w:t>
      </w:r>
      <w:bookmarkEnd w:id="139"/>
    </w:p>
    <w:p w14:paraId="63EC3E85" w14:textId="3DA47D02" w:rsidR="00E64450" w:rsidRDefault="00FE524D" w:rsidP="00E64450">
      <w:pPr>
        <w:pStyle w:val="Heading2"/>
      </w:pPr>
      <w:bookmarkStart w:id="140" w:name="_Toc465124089"/>
      <w:r>
        <w:t xml:space="preserve">Appendix E.4: </w:t>
      </w:r>
      <w:r w:rsidR="00E64450">
        <w:t>Pass Output Stage</w:t>
      </w:r>
      <w:bookmarkEnd w:id="140"/>
    </w:p>
    <w:p w14:paraId="6A5C9DF3" w14:textId="11324836" w:rsidR="00574D95" w:rsidRPr="00574D95" w:rsidRDefault="00574D95" w:rsidP="00574D95">
      <w:pPr>
        <w:pStyle w:val="Firstparagraph"/>
        <w:rPr>
          <w:rFonts w:ascii="cmbx12" w:hAnsi="cmbx12" w:cs="Arial"/>
        </w:rPr>
      </w:pPr>
      <m:oMathPara>
        <m:oMath>
          <m:r>
            <w:rPr>
              <w:rFonts w:ascii="Cambria Math" w:hAnsi="Cambria Math"/>
            </w:rPr>
            <m:t>Tj=Ta+Pd</m:t>
          </m:r>
          <m:d>
            <m:dPr>
              <m:ctrlPr>
                <w:rPr>
                  <w:rFonts w:ascii="Cambria Math" w:hAnsi="Cambria Math"/>
                  <w:i/>
                </w:rPr>
              </m:ctrlPr>
            </m:dPr>
            <m:e>
              <m:r>
                <w:rPr>
                  <w:rFonts w:ascii="Cambria Math" w:hAnsi="Cambria Math"/>
                </w:rPr>
                <m:t>θjunctioncase + θmica + θcaseheatsink</m:t>
              </m:r>
            </m:e>
          </m:d>
        </m:oMath>
      </m:oMathPara>
    </w:p>
    <w:p w14:paraId="5109042D" w14:textId="071D3608" w:rsidR="00574D95" w:rsidRPr="00DE4BDE" w:rsidRDefault="00DE4BDE" w:rsidP="00574D95">
      <w:pPr>
        <w:rPr>
          <w:rFonts w:ascii="cmbx12" w:hAnsi="cmbx12" w:cs="Arial"/>
        </w:rPr>
      </w:pPr>
      <m:oMathPara>
        <m:oMath>
          <m:r>
            <w:rPr>
              <w:rFonts w:ascii="Cambria Math" w:hAnsi="Cambria Math" w:cs="Arial"/>
            </w:rPr>
            <m:t>150=25+Pd</m:t>
          </m:r>
          <m:d>
            <m:dPr>
              <m:ctrlPr>
                <w:rPr>
                  <w:rFonts w:ascii="Cambria Math" w:hAnsi="Cambria Math" w:cs="Arial"/>
                  <w:i/>
                </w:rPr>
              </m:ctrlPr>
            </m:dPr>
            <m:e>
              <m:r>
                <w:rPr>
                  <w:rFonts w:ascii="Cambria Math" w:hAnsi="Cambria Math" w:cs="Arial"/>
                </w:rPr>
                <m:t>0.657+0.9+1.1</m:t>
              </m:r>
            </m:e>
          </m:d>
        </m:oMath>
      </m:oMathPara>
    </w:p>
    <w:p w14:paraId="3D09389D" w14:textId="6437EE1B" w:rsidR="00DE4BDE" w:rsidRPr="00DE4BDE" w:rsidRDefault="00DE4BDE" w:rsidP="00DE4BDE">
      <w:pPr>
        <w:rPr>
          <w:rFonts w:ascii="cmbx12" w:hAnsi="cmbx12" w:cs="Arial"/>
        </w:rPr>
      </w:pPr>
      <m:oMathPara>
        <m:oMath>
          <m:r>
            <w:rPr>
              <w:rFonts w:ascii="Cambria Math" w:hAnsi="Cambria Math" w:cs="Arial"/>
            </w:rPr>
            <m:t>Pd=32,41W</m:t>
          </m:r>
        </m:oMath>
      </m:oMathPara>
    </w:p>
    <w:p w14:paraId="792757D1" w14:textId="77777777" w:rsidR="00E64450" w:rsidRDefault="00FE524D" w:rsidP="00E64450">
      <w:pPr>
        <w:pStyle w:val="Heading2"/>
      </w:pPr>
      <w:bookmarkStart w:id="141" w:name="_Toc465124090"/>
      <w:r>
        <w:t xml:space="preserve">Appendix E.5: </w:t>
      </w:r>
      <w:r w:rsidR="00E64450">
        <w:t>Voltage Regulator</w:t>
      </w:r>
      <w:bookmarkEnd w:id="141"/>
    </w:p>
    <w:p w14:paraId="7560F584" w14:textId="77777777" w:rsidR="00E64450" w:rsidRDefault="00FE524D" w:rsidP="00E64450">
      <w:pPr>
        <w:pStyle w:val="Heading2"/>
      </w:pPr>
      <w:bookmarkStart w:id="142" w:name="_Toc465124091"/>
      <w:r>
        <w:t xml:space="preserve">Appendix E.6: </w:t>
      </w:r>
      <w:r w:rsidR="00E64450">
        <w:t>Current Limiter</w:t>
      </w:r>
      <w:bookmarkEnd w:id="142"/>
    </w:p>
    <w:p w14:paraId="23B7CE41" w14:textId="77777777" w:rsidR="00E64450" w:rsidRPr="00E64450" w:rsidRDefault="00FE524D" w:rsidP="00E64450">
      <w:pPr>
        <w:pStyle w:val="Heading2"/>
      </w:pPr>
      <w:bookmarkStart w:id="143" w:name="_Toc465124092"/>
      <w:r>
        <w:t xml:space="preserve">Appendix E.7: </w:t>
      </w:r>
      <w:r w:rsidR="00803BE5">
        <w:t>Arduino Interface</w:t>
      </w:r>
      <w:bookmarkEnd w:id="143"/>
    </w:p>
    <w:p w14:paraId="5D704C7B" w14:textId="77777777" w:rsidR="002D1595" w:rsidRDefault="005B3561">
      <w:pPr>
        <w:spacing w:line="240" w:lineRule="auto"/>
        <w:ind w:firstLine="0"/>
        <w:jc w:val="left"/>
      </w:pPr>
      <w:r>
        <w:t>To determine the v</w:t>
      </w:r>
    </w:p>
    <w:p w14:paraId="383305B7" w14:textId="77777777" w:rsidR="002D1595" w:rsidRDefault="002D1595">
      <w:pPr>
        <w:spacing w:line="240" w:lineRule="auto"/>
        <w:ind w:firstLine="0"/>
        <w:jc w:val="left"/>
      </w:pPr>
    </w:p>
    <w:p w14:paraId="186F2110" w14:textId="77777777" w:rsidR="002D1595" w:rsidRDefault="002D1595" w:rsidP="002D1595">
      <w:pPr>
        <w:pStyle w:val="Heading3"/>
      </w:pPr>
      <w:bookmarkStart w:id="144" w:name="_Toc465124093"/>
      <w:r>
        <w:t>PWM filter</w:t>
      </w:r>
      <w:bookmarkEnd w:id="144"/>
    </w:p>
    <w:p w14:paraId="7A5425A5" w14:textId="77777777" w:rsidR="002D1595" w:rsidRDefault="002D1595" w:rsidP="002D1595">
      <w:pPr>
        <w:keepNext/>
        <w:jc w:val="center"/>
      </w:pPr>
      <w:r>
        <w:rPr>
          <w:noProof/>
          <w:lang w:val="en-ZA" w:eastAsia="en-ZA"/>
        </w:rPr>
        <w:drawing>
          <wp:inline distT="0" distB="0" distL="0" distR="0" wp14:anchorId="60B7C345" wp14:editId="04CB1672">
            <wp:extent cx="1800225" cy="914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00225" cy="914400"/>
                    </a:xfrm>
                    <a:prstGeom prst="rect">
                      <a:avLst/>
                    </a:prstGeom>
                  </pic:spPr>
                </pic:pic>
              </a:graphicData>
            </a:graphic>
          </wp:inline>
        </w:drawing>
      </w:r>
    </w:p>
    <w:p w14:paraId="09352C0C" w14:textId="2740FA39" w:rsidR="002D1595" w:rsidRDefault="002D1595" w:rsidP="002D1595">
      <w:pPr>
        <w:pStyle w:val="Caption"/>
        <w:jc w:val="center"/>
        <w:rPr>
          <w:noProof/>
        </w:rPr>
      </w:pPr>
      <w:bookmarkStart w:id="145" w:name="_Toc465153760"/>
      <w:r>
        <w:t xml:space="preserve">Figure </w:t>
      </w:r>
      <w:r w:rsidR="000A29F7">
        <w:fldChar w:fldCharType="begin"/>
      </w:r>
      <w:r w:rsidR="000A29F7">
        <w:instrText xml:space="preserve"> STYLEREF 1 \s </w:instrText>
      </w:r>
      <w:r w:rsidR="000A29F7">
        <w:fldChar w:fldCharType="separate"/>
      </w:r>
      <w:r w:rsidR="006A3FD3">
        <w:rPr>
          <w:noProof/>
        </w:rPr>
        <w:t>12</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6A3FD3">
        <w:rPr>
          <w:noProof/>
        </w:rPr>
        <w:t>1</w:t>
      </w:r>
      <w:r w:rsidR="000A29F7">
        <w:fldChar w:fldCharType="end"/>
      </w:r>
      <w:r>
        <w:t>: 2nd order PWM</w:t>
      </w:r>
      <w:r>
        <w:rPr>
          <w:noProof/>
        </w:rPr>
        <w:t xml:space="preserve"> filter</w:t>
      </w:r>
      <w:bookmarkEnd w:id="145"/>
    </w:p>
    <w:p w14:paraId="57E77AA3" w14:textId="77777777" w:rsidR="002D1595" w:rsidRDefault="002D1595" w:rsidP="002D1595">
      <w:r>
        <w:t>Both RC LPFs</w:t>
      </w:r>
      <w:r>
        <w:rPr>
          <w:rStyle w:val="FootnoteReference"/>
        </w:rPr>
        <w:footnoteReference w:id="8"/>
      </w:r>
      <w:r>
        <w:t xml:space="preserve"> were chosen to have the same -3dB </w:t>
      </w:r>
      <w:r w:rsidR="00C55CAB">
        <w:t>cut-off</w:t>
      </w:r>
      <w:r>
        <w:t xml:space="preserve"> frequency. </w:t>
      </w:r>
    </w:p>
    <w:p w14:paraId="6658947B" w14:textId="77777777" w:rsidR="002D1595" w:rsidRDefault="002D1595" w:rsidP="002D1595">
      <w:r>
        <w:t xml:space="preserve">R22 was chosen to be 10k so that the max current through it would be </w:t>
      </w:r>
    </w:p>
    <w:p w14:paraId="6F4527A5" w14:textId="77777777" w:rsidR="002D1595" w:rsidRPr="00DE65E0" w:rsidRDefault="00CD539D" w:rsidP="002D1595">
      <m:oMathPara>
        <m:oMath>
          <m:f>
            <m:fPr>
              <m:ctrlPr>
                <w:rPr>
                  <w:rFonts w:ascii="Cambria Math" w:hAnsi="Cambria Math"/>
                  <w:i/>
                </w:rPr>
              </m:ctrlPr>
            </m:fPr>
            <m:num>
              <m:r>
                <w:rPr>
                  <w:rFonts w:ascii="Cambria Math" w:hAnsi="Cambria Math"/>
                </w:rPr>
                <m:t>5</m:t>
              </m:r>
            </m:num>
            <m:den>
              <m:r>
                <w:rPr>
                  <w:rFonts w:ascii="Cambria Math" w:hAnsi="Cambria Math"/>
                </w:rPr>
                <m:t>10k</m:t>
              </m:r>
            </m:den>
          </m:f>
          <m:r>
            <w:rPr>
              <w:rFonts w:ascii="Cambria Math" w:hAnsi="Cambria Math"/>
            </w:rPr>
            <m:t>=500μA</m:t>
          </m:r>
        </m:oMath>
      </m:oMathPara>
    </w:p>
    <w:p w14:paraId="4B0ED389" w14:textId="77777777" w:rsidR="00DE65E0" w:rsidRDefault="00DE65E0" w:rsidP="002D1595">
      <w:r>
        <w:t>Because the -3dB was chosen to be 1ms which is analogous to 1kHz (close to PWM frequency of 980Hz), the capacitor C8 value is:</w:t>
      </w:r>
    </w:p>
    <w:p w14:paraId="12D60C82" w14:textId="77777777" w:rsidR="00DE65E0" w:rsidRPr="00DE65E0" w:rsidRDefault="00DE65E0" w:rsidP="002D1595">
      <m:oMathPara>
        <m:oMath>
          <m:r>
            <w:rPr>
              <w:rFonts w:ascii="Cambria Math" w:hAnsi="Cambria Math"/>
            </w:rPr>
            <m:t>1m=RC=10k∙C</m:t>
          </m:r>
        </m:oMath>
      </m:oMathPara>
    </w:p>
    <w:p w14:paraId="38AA939F" w14:textId="77777777" w:rsidR="00DE65E0" w:rsidRPr="00DE65E0" w:rsidRDefault="00DE65E0" w:rsidP="002D1595">
      <m:oMathPara>
        <m:oMath>
          <m:r>
            <w:rPr>
              <w:rFonts w:ascii="Cambria Math" w:hAnsi="Cambria Math"/>
            </w:rPr>
            <m:t>∴C=100n</m:t>
          </m:r>
        </m:oMath>
      </m:oMathPara>
    </w:p>
    <w:p w14:paraId="02EDFDAD" w14:textId="77777777" w:rsidR="00DE65E0" w:rsidRDefault="00DE65E0" w:rsidP="002D1595">
      <w:r>
        <w:t>R23 is chosen to be larger so that the extra current draw through R22 is minimal. Had that not been the case, the max voltage out of the PWM filter would never reach 5V.</w:t>
      </w:r>
    </w:p>
    <w:p w14:paraId="7F299130" w14:textId="77777777" w:rsidR="00DE65E0" w:rsidRDefault="00DE65E0" w:rsidP="002D1595">
      <w:r>
        <w:t>Choose R23 = 100k</w:t>
      </w:r>
      <w:r>
        <w:tab/>
      </w:r>
    </w:p>
    <w:p w14:paraId="78B3D93F" w14:textId="77777777" w:rsidR="00DE65E0" w:rsidRPr="00DE65E0" w:rsidRDefault="00DE65E0" w:rsidP="002D1595">
      <m:oMathPara>
        <m:oMath>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9</m:t>
              </m:r>
            </m:sub>
          </m:sSub>
          <m:r>
            <w:rPr>
              <w:rFonts w:ascii="Cambria Math" w:hAnsi="Cambria Math"/>
            </w:rPr>
            <m:t>=10n</m:t>
          </m:r>
        </m:oMath>
      </m:oMathPara>
    </w:p>
    <w:p w14:paraId="26A22B91" w14:textId="77777777" w:rsidR="00DE65E0" w:rsidRDefault="00DE65E0" w:rsidP="002D1595">
      <w:r>
        <w:t>Since it is now a 2</w:t>
      </w:r>
      <w:r w:rsidRPr="00DE65E0">
        <w:rPr>
          <w:vertAlign w:val="superscript"/>
        </w:rPr>
        <w:t>nd</w:t>
      </w:r>
      <w:r>
        <w:t xml:space="preserve"> order filter, the base 10 logarithmic magnitude decreases at a rate of -40dB/</w:t>
      </w:r>
      <w:r w:rsidR="00C55CAB">
        <w:t>div.</w:t>
      </w:r>
    </w:p>
    <w:p w14:paraId="366E1FE2" w14:textId="77777777" w:rsidR="00DE65E0" w:rsidRDefault="00DE65E0" w:rsidP="002D1595"/>
    <w:p w14:paraId="39CA0282" w14:textId="77777777" w:rsidR="00DE65E0" w:rsidRPr="002D1595" w:rsidRDefault="00DE65E0" w:rsidP="002D1595"/>
    <w:p w14:paraId="15CF142A" w14:textId="77777777" w:rsidR="005B3561" w:rsidRDefault="005B3561" w:rsidP="002D1595">
      <w:pPr>
        <w:jc w:val="center"/>
      </w:pPr>
      <w:r>
        <w:br w:type="page"/>
      </w:r>
    </w:p>
    <w:p w14:paraId="4445480E" w14:textId="77777777" w:rsidR="0036727C" w:rsidRDefault="0036727C">
      <w:pPr>
        <w:spacing w:line="240" w:lineRule="auto"/>
        <w:ind w:firstLine="0"/>
        <w:jc w:val="left"/>
        <w:rPr>
          <w:rFonts w:ascii="cmbx12" w:hAnsi="cmbx12" w:cs="Arial"/>
          <w:bCs/>
          <w:iCs/>
          <w:sz w:val="24"/>
          <w:szCs w:val="28"/>
        </w:rPr>
      </w:pPr>
    </w:p>
    <w:p w14:paraId="30EA0ECA" w14:textId="77777777" w:rsidR="0036727C" w:rsidRDefault="0036727C" w:rsidP="0036727C">
      <w:pPr>
        <w:pStyle w:val="Heading1"/>
      </w:pPr>
      <w:bookmarkStart w:id="146" w:name="_Toc465124094"/>
      <w:r>
        <w:t>Appendix F: Source code</w:t>
      </w:r>
      <w:bookmarkEnd w:id="146"/>
    </w:p>
    <w:p w14:paraId="1E461CB9"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w:t>
      </w:r>
    </w:p>
    <w:p w14:paraId="02C8A7AC"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@authors:</w:t>
      </w:r>
    </w:p>
    <w:p w14:paraId="66D52961"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Jean de Smidt 18393799</w:t>
      </w:r>
    </w:p>
    <w:p w14:paraId="1AA15B6A"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Karlien Heyns 18552463</w:t>
      </w:r>
    </w:p>
    <w:p w14:paraId="3B3CAE93"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Tristan Nel 18179460</w:t>
      </w:r>
    </w:p>
    <w:p w14:paraId="220218AB"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Daniel Leonard Robinson 18361137</w:t>
      </w:r>
    </w:p>
    <w:p w14:paraId="457914BD"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w:t>
      </w:r>
    </w:p>
    <w:p w14:paraId="511D6E7A"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p>
    <w:p w14:paraId="712413A9"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This is a program designed to interface between a 15W power supply</w:t>
      </w:r>
    </w:p>
    <w:p w14:paraId="10133654"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and a PC via an Ardiuno.</w:t>
      </w:r>
    </w:p>
    <w:p w14:paraId="4C17F8C6"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It uses the serial standard at 9600 baud.</w:t>
      </w:r>
    </w:p>
    <w:p w14:paraId="4EAFAFFA"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It is for Design E344 at Stellenbosch University</w:t>
      </w:r>
    </w:p>
    <w:p w14:paraId="44FEE0D0"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w:t>
      </w:r>
    </w:p>
    <w:p w14:paraId="010360FC"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It includes calibration procedures, as well as viewing measurements,</w:t>
      </w:r>
    </w:p>
    <w:p w14:paraId="79AC59B8"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and setting voltages or currents.</w:t>
      </w:r>
    </w:p>
    <w:p w14:paraId="63FACE32"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p>
    <w:p w14:paraId="27C53E30"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It is not yet production level, and is merely a proof of concept</w:t>
      </w:r>
    </w:p>
    <w:p w14:paraId="54EF921A"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prototype for the purposes of demonstrating the functionality</w:t>
      </w:r>
    </w:p>
    <w:p w14:paraId="05C4C10C"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of a power supply via a PC.</w:t>
      </w:r>
    </w:p>
    <w:p w14:paraId="682E956A"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p>
    <w:p w14:paraId="5E26FC37"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Lastly, this can be used as a platform to add features,</w:t>
      </w:r>
    </w:p>
    <w:p w14:paraId="18A6BBB9"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such as battery charging using profiles for lead, NiH, lithium etc.</w:t>
      </w:r>
    </w:p>
    <w:p w14:paraId="4F7C77B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FF8000"/>
          <w:sz w:val="20"/>
          <w:szCs w:val="20"/>
          <w:lang w:val="en-ZA" w:eastAsia="en-ZA"/>
        </w:rPr>
        <w:t>"""</w:t>
      </w:r>
    </w:p>
    <w:p w14:paraId="750929E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7B986F6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21F5E9E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sys</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string</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re</w:t>
      </w:r>
    </w:p>
    <w:p w14:paraId="721C158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from</w:t>
      </w:r>
      <w:r w:rsidRPr="00AF4079">
        <w:rPr>
          <w:rFonts w:ascii="Courier New" w:hAnsi="Courier New" w:cs="Courier New"/>
          <w:color w:val="000000"/>
          <w:sz w:val="20"/>
          <w:szCs w:val="20"/>
          <w:lang w:val="en-ZA" w:eastAsia="en-ZA"/>
        </w:rPr>
        <w:t xml:space="preserve"> util </w:t>
      </w: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p>
    <w:p w14:paraId="3A7262C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PIL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Image</w:t>
      </w:r>
    </w:p>
    <w:p w14:paraId="5144A05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from</w:t>
      </w:r>
      <w:r w:rsidRPr="00AF4079">
        <w:rPr>
          <w:rFonts w:ascii="Courier New" w:hAnsi="Courier New" w:cs="Courier New"/>
          <w:color w:val="000000"/>
          <w:sz w:val="20"/>
          <w:szCs w:val="20"/>
          <w:lang w:val="en-ZA" w:eastAsia="en-ZA"/>
        </w:rPr>
        <w:t xml:space="preserve"> PIL </w:t>
      </w: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p>
    <w:p w14:paraId="50C83C5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PIL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ImageTk</w:t>
      </w:r>
    </w:p>
    <w:p w14:paraId="2CBEBBE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2C3C5E6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serial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tools</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list_ports</w:t>
      </w:r>
    </w:p>
    <w:p w14:paraId="22FE26B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B2085D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if</w:t>
      </w:r>
      <w:r w:rsidRPr="00AF4079">
        <w:rPr>
          <w:rFonts w:ascii="Courier New" w:hAnsi="Courier New" w:cs="Courier New"/>
          <w:color w:val="000000"/>
          <w:sz w:val="20"/>
          <w:szCs w:val="20"/>
          <w:lang w:val="en-ZA" w:eastAsia="en-ZA"/>
        </w:rPr>
        <w:t xml:space="preserve"> sys</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version_info</w:t>
      </w:r>
      <w:r w:rsidRPr="00AF4079">
        <w:rPr>
          <w:rFonts w:ascii="Courier New" w:hAnsi="Courier New" w:cs="Courier New"/>
          <w:b/>
          <w:bCs/>
          <w:color w:val="000080"/>
          <w:sz w:val="20"/>
          <w:szCs w:val="20"/>
          <w:lang w:val="en-ZA" w:eastAsia="en-ZA"/>
        </w:rPr>
        <w:t>&lt;(</w:t>
      </w:r>
      <w:r w:rsidRPr="00AF4079">
        <w:rPr>
          <w:rFonts w:ascii="Courier New" w:hAnsi="Courier New" w:cs="Courier New"/>
          <w:color w:val="FF0000"/>
          <w:sz w:val="20"/>
          <w:szCs w:val="20"/>
          <w:lang w:val="en-ZA" w:eastAsia="en-ZA"/>
        </w:rPr>
        <w:t>3</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3</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p>
    <w:p w14:paraId="79BB3B8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from</w:t>
      </w:r>
      <w:r w:rsidRPr="00AF4079">
        <w:rPr>
          <w:rFonts w:ascii="Courier New" w:hAnsi="Courier New" w:cs="Courier New"/>
          <w:color w:val="000000"/>
          <w:sz w:val="20"/>
          <w:szCs w:val="20"/>
          <w:lang w:val="en-ZA" w:eastAsia="en-ZA"/>
        </w:rPr>
        <w:t xml:space="preserve"> Tkinter </w:t>
      </w: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p>
    <w:p w14:paraId="1EE7B39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else</w:t>
      </w:r>
      <w:r w:rsidRPr="00AF4079">
        <w:rPr>
          <w:rFonts w:ascii="Courier New" w:hAnsi="Courier New" w:cs="Courier New"/>
          <w:b/>
          <w:bCs/>
          <w:color w:val="000080"/>
          <w:sz w:val="20"/>
          <w:szCs w:val="20"/>
          <w:lang w:val="en-ZA" w:eastAsia="en-ZA"/>
        </w:rPr>
        <w:t>:</w:t>
      </w:r>
    </w:p>
    <w:p w14:paraId="39E2546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from</w:t>
      </w:r>
      <w:r w:rsidRPr="00AF4079">
        <w:rPr>
          <w:rFonts w:ascii="Courier New" w:hAnsi="Courier New" w:cs="Courier New"/>
          <w:color w:val="000000"/>
          <w:sz w:val="20"/>
          <w:szCs w:val="20"/>
          <w:lang w:val="en-ZA" w:eastAsia="en-ZA"/>
        </w:rPr>
        <w:t xml:space="preserve"> tkinter </w:t>
      </w: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p>
    <w:p w14:paraId="3ACC6FA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tkFont</w:t>
      </w:r>
    </w:p>
    <w:p w14:paraId="4FE4F02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1CDECE4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2A9B80A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If you see an error like this:</w:t>
      </w:r>
    </w:p>
    <w:p w14:paraId="2AA2ABB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DA204F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File "C:\GIT\software-interface\SerialComms.py", line 12, in &lt;module&gt;</w:t>
      </w:r>
    </w:p>
    <w:p w14:paraId="0BA532C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lastRenderedPageBreak/>
        <w:t>#    import serial</w:t>
      </w:r>
    </w:p>
    <w:p w14:paraId="5B99B4D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ImportError: No module named serial</w:t>
      </w:r>
    </w:p>
    <w:p w14:paraId="32BC617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7FF3201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Then run this command in your terminal (CMD)</w:t>
      </w:r>
    </w:p>
    <w:p w14:paraId="2D23E03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python -m pip install pyserial</w:t>
      </w:r>
    </w:p>
    <w:p w14:paraId="545E469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FC8200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If you see an error like this:</w:t>
      </w:r>
    </w:p>
    <w:p w14:paraId="7B814CF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2A73525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Traceback (most recent call last):</w:t>
      </w:r>
    </w:p>
    <w:p w14:paraId="252A919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File "C:\Git repos\software-interface\power-supply-gui.py", line 3, in &lt;module&gt;</w:t>
      </w:r>
    </w:p>
    <w:p w14:paraId="6D1F703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import PIL.Image</w:t>
      </w:r>
    </w:p>
    <w:p w14:paraId="6A20060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ImportError: No module named PIL.Image</w:t>
      </w:r>
    </w:p>
    <w:p w14:paraId="6995237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197EB16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Then run this command in your terminal (CMD)</w:t>
      </w:r>
    </w:p>
    <w:p w14:paraId="2C67703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python -m pip install image</w:t>
      </w:r>
    </w:p>
    <w:p w14:paraId="1749AF2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0D025B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SerialComms</w:t>
      </w:r>
    </w:p>
    <w:p w14:paraId="4C445F3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#s = SerialComms.SerialComms('COM1',9600)</w:t>
      </w:r>
    </w:p>
    <w:p w14:paraId="760654A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#s.receive()</w:t>
      </w:r>
    </w:p>
    <w:p w14:paraId="6BEA06B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C0FC2E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root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Tk</w:t>
      </w:r>
      <w:r w:rsidRPr="00AF4079">
        <w:rPr>
          <w:rFonts w:ascii="Courier New" w:hAnsi="Courier New" w:cs="Courier New"/>
          <w:b/>
          <w:bCs/>
          <w:color w:val="000080"/>
          <w:sz w:val="20"/>
          <w:szCs w:val="20"/>
          <w:lang w:val="en-ZA" w:eastAsia="en-ZA"/>
        </w:rPr>
        <w:t>()</w:t>
      </w:r>
    </w:p>
    <w:p w14:paraId="53B471C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4C7DCE0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root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title</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"Bruhhhhh. pls."</w:t>
      </w:r>
      <w:r w:rsidRPr="00AF4079">
        <w:rPr>
          <w:rFonts w:ascii="Courier New" w:hAnsi="Courier New" w:cs="Courier New"/>
          <w:b/>
          <w:bCs/>
          <w:color w:val="000080"/>
          <w:sz w:val="20"/>
          <w:szCs w:val="20"/>
          <w:lang w:val="en-ZA" w:eastAsia="en-ZA"/>
        </w:rPr>
        <w:t>)</w:t>
      </w:r>
    </w:p>
    <w:p w14:paraId="11561AF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root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geometry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"580x720"</w:t>
      </w:r>
      <w:r w:rsidRPr="00AF4079">
        <w:rPr>
          <w:rFonts w:ascii="Courier New" w:hAnsi="Courier New" w:cs="Courier New"/>
          <w:b/>
          <w:bCs/>
          <w:color w:val="000080"/>
          <w:sz w:val="20"/>
          <w:szCs w:val="20"/>
          <w:lang w:val="en-ZA" w:eastAsia="en-ZA"/>
        </w:rPr>
        <w:t>)</w:t>
      </w:r>
    </w:p>
    <w:p w14:paraId="2F546A1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root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resizable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width</w:t>
      </w:r>
      <w:r w:rsidRPr="00AF4079">
        <w:rPr>
          <w:rFonts w:ascii="Courier New" w:hAnsi="Courier New" w:cs="Courier New"/>
          <w:b/>
          <w:bCs/>
          <w:color w:val="000080"/>
          <w:sz w:val="20"/>
          <w:szCs w:val="20"/>
          <w:lang w:val="en-ZA" w:eastAsia="en-ZA"/>
        </w:rPr>
        <w:t>=</w:t>
      </w:r>
      <w:r w:rsidRPr="00AF4079">
        <w:rPr>
          <w:rFonts w:ascii="Courier New" w:hAnsi="Courier New" w:cs="Courier New"/>
          <w:b/>
          <w:bCs/>
          <w:color w:val="0000FF"/>
          <w:sz w:val="20"/>
          <w:szCs w:val="20"/>
          <w:lang w:val="en-ZA" w:eastAsia="en-ZA"/>
        </w:rPr>
        <w:t>False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height</w:t>
      </w:r>
      <w:r w:rsidRPr="00AF4079">
        <w:rPr>
          <w:rFonts w:ascii="Courier New" w:hAnsi="Courier New" w:cs="Courier New"/>
          <w:b/>
          <w:bCs/>
          <w:color w:val="000080"/>
          <w:sz w:val="20"/>
          <w:szCs w:val="20"/>
          <w:lang w:val="en-ZA" w:eastAsia="en-ZA"/>
        </w:rPr>
        <w:t>=</w:t>
      </w:r>
      <w:r w:rsidRPr="00AF4079">
        <w:rPr>
          <w:rFonts w:ascii="Courier New" w:hAnsi="Courier New" w:cs="Courier New"/>
          <w:b/>
          <w:bCs/>
          <w:color w:val="0000FF"/>
          <w:sz w:val="20"/>
          <w:szCs w:val="20"/>
          <w:lang w:val="en-ZA" w:eastAsia="en-ZA"/>
        </w:rPr>
        <w:t>False</w:t>
      </w:r>
      <w:r w:rsidRPr="00AF4079">
        <w:rPr>
          <w:rFonts w:ascii="Courier New" w:hAnsi="Courier New" w:cs="Courier New"/>
          <w:b/>
          <w:bCs/>
          <w:color w:val="000080"/>
          <w:sz w:val="20"/>
          <w:szCs w:val="20"/>
          <w:lang w:val="en-ZA" w:eastAsia="en-ZA"/>
        </w:rPr>
        <w:t>)</w:t>
      </w:r>
    </w:p>
    <w:p w14:paraId="5475D1D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46FFD96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frame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root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width</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580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height</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720</w:t>
      </w:r>
      <w:r w:rsidRPr="00AF4079">
        <w:rPr>
          <w:rFonts w:ascii="Courier New" w:hAnsi="Courier New" w:cs="Courier New"/>
          <w:b/>
          <w:bCs/>
          <w:color w:val="000080"/>
          <w:sz w:val="20"/>
          <w:szCs w:val="20"/>
          <w:lang w:val="en-ZA" w:eastAsia="en-ZA"/>
        </w:rPr>
        <w:t>)</w:t>
      </w:r>
    </w:p>
    <w:p w14:paraId="60443C6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#frame.configure(width=800,height=800)</w:t>
      </w:r>
    </w:p>
    <w:p w14:paraId="34CD27A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grid_propagate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p>
    <w:p w14:paraId="3D7750B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row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p>
    <w:p w14:paraId="2561546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labelfont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tkFont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Font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family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"Verdana"</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12</w:t>
      </w:r>
      <w:r w:rsidRPr="00AF4079">
        <w:rPr>
          <w:rFonts w:ascii="Courier New" w:hAnsi="Courier New" w:cs="Courier New"/>
          <w:b/>
          <w:bCs/>
          <w:color w:val="000080"/>
          <w:sz w:val="20"/>
          <w:szCs w:val="20"/>
          <w:lang w:val="en-ZA" w:eastAsia="en-ZA"/>
        </w:rPr>
        <w:t>)</w:t>
      </w:r>
    </w:p>
    <w:p w14:paraId="21EFC2E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buttonfont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tkFont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Font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family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"Verdana"</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11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weight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tkFont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BOLD</w:t>
      </w:r>
      <w:r w:rsidRPr="00AF4079">
        <w:rPr>
          <w:rFonts w:ascii="Courier New" w:hAnsi="Courier New" w:cs="Courier New"/>
          <w:b/>
          <w:bCs/>
          <w:color w:val="000080"/>
          <w:sz w:val="20"/>
          <w:szCs w:val="20"/>
          <w:lang w:val="en-ZA" w:eastAsia="en-ZA"/>
        </w:rPr>
        <w:t>)</w:t>
      </w:r>
    </w:p>
    <w:p w14:paraId="0615808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image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PIL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Image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open</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"a.png"</w:t>
      </w:r>
      <w:r w:rsidRPr="00AF4079">
        <w:rPr>
          <w:rFonts w:ascii="Courier New" w:hAnsi="Courier New" w:cs="Courier New"/>
          <w:b/>
          <w:bCs/>
          <w:color w:val="000080"/>
          <w:sz w:val="20"/>
          <w:szCs w:val="20"/>
          <w:lang w:val="en-ZA" w:eastAsia="en-ZA"/>
        </w:rPr>
        <w:t>)</w:t>
      </w:r>
    </w:p>
    <w:p w14:paraId="01EF5AC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photo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PIL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ImageTk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PhotoImage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image</w:t>
      </w:r>
      <w:r w:rsidRPr="00AF4079">
        <w:rPr>
          <w:rFonts w:ascii="Courier New" w:hAnsi="Courier New" w:cs="Courier New"/>
          <w:b/>
          <w:bCs/>
          <w:color w:val="000080"/>
          <w:sz w:val="20"/>
          <w:szCs w:val="20"/>
          <w:lang w:val="en-ZA" w:eastAsia="en-ZA"/>
        </w:rPr>
        <w:t>)</w:t>
      </w:r>
    </w:p>
    <w:p w14:paraId="567A91E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73C56A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20D5790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variables</w:t>
      </w:r>
    </w:p>
    <w:p w14:paraId="389096A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stream_enabled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False</w:t>
      </w:r>
    </w:p>
    <w:p w14:paraId="1DF126D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stream_checked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False</w:t>
      </w:r>
    </w:p>
    <w:p w14:paraId="476CD91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connected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False</w:t>
      </w:r>
    </w:p>
    <w:p w14:paraId="35D0CA9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SerialComm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None</w:t>
      </w:r>
    </w:p>
    <w:p w14:paraId="25F8625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44E15D8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#calibration variables</w:t>
      </w:r>
    </w:p>
    <w:p w14:paraId="14CDC72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#outvalue = vratio*(vmeasured-voffset)</w:t>
      </w:r>
    </w:p>
    <w:p w14:paraId="355EFFF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vratio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1.0</w:t>
      </w:r>
    </w:p>
    <w:p w14:paraId="188E487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voffset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0.0</w:t>
      </w:r>
    </w:p>
    <w:p w14:paraId="257E339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iratio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1.0</w:t>
      </w:r>
    </w:p>
    <w:p w14:paraId="758D796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ioffset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0.0</w:t>
      </w:r>
    </w:p>
    <w:p w14:paraId="4F77269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print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"First instance of ratio"</w:t>
      </w:r>
      <w:r w:rsidRPr="00AF4079">
        <w:rPr>
          <w:rFonts w:ascii="Courier New" w:hAnsi="Courier New" w:cs="Courier New"/>
          <w:b/>
          <w:bCs/>
          <w:color w:val="000080"/>
          <w:sz w:val="20"/>
          <w:szCs w:val="20"/>
          <w:lang w:val="en-ZA" w:eastAsia="en-ZA"/>
        </w:rPr>
        <w:t>)</w:t>
      </w:r>
    </w:p>
    <w:p w14:paraId="290FE49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text fields</w:t>
      </w:r>
    </w:p>
    <w:p w14:paraId="61C1531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stream_text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StringVar</w:t>
      </w:r>
      <w:r w:rsidRPr="00AF4079">
        <w:rPr>
          <w:rFonts w:ascii="Courier New" w:hAnsi="Courier New" w:cs="Courier New"/>
          <w:b/>
          <w:bCs/>
          <w:color w:val="000080"/>
          <w:sz w:val="20"/>
          <w:szCs w:val="20"/>
          <w:lang w:val="en-ZA" w:eastAsia="en-ZA"/>
        </w:rPr>
        <w:t>()</w:t>
      </w:r>
    </w:p>
    <w:p w14:paraId="509E6CB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volt_meas_val_text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StringVar</w:t>
      </w:r>
      <w:r w:rsidRPr="00AF4079">
        <w:rPr>
          <w:rFonts w:ascii="Courier New" w:hAnsi="Courier New" w:cs="Courier New"/>
          <w:b/>
          <w:bCs/>
          <w:color w:val="000080"/>
          <w:sz w:val="20"/>
          <w:szCs w:val="20"/>
          <w:lang w:val="en-ZA" w:eastAsia="en-ZA"/>
        </w:rPr>
        <w:t>()</w:t>
      </w:r>
    </w:p>
    <w:p w14:paraId="68BD282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lastRenderedPageBreak/>
        <w:t xml:space="preserve">curr_meas_val_text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StringVar</w:t>
      </w:r>
      <w:r w:rsidRPr="00AF4079">
        <w:rPr>
          <w:rFonts w:ascii="Courier New" w:hAnsi="Courier New" w:cs="Courier New"/>
          <w:b/>
          <w:bCs/>
          <w:color w:val="000080"/>
          <w:sz w:val="20"/>
          <w:szCs w:val="20"/>
          <w:lang w:val="en-ZA" w:eastAsia="en-ZA"/>
        </w:rPr>
        <w:t>()</w:t>
      </w:r>
    </w:p>
    <w:p w14:paraId="3BBB510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1C20CEC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1A9F34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#functions</w:t>
      </w:r>
    </w:p>
    <w:p w14:paraId="5FE6A0B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FF"/>
          <w:sz w:val="20"/>
          <w:szCs w:val="20"/>
          <w:lang w:val="en-ZA" w:eastAsia="en-ZA"/>
        </w:rPr>
        <w:t>on_off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enabled</w:t>
      </w:r>
      <w:r w:rsidRPr="00AF4079">
        <w:rPr>
          <w:rFonts w:ascii="Courier New" w:hAnsi="Courier New" w:cs="Courier New"/>
          <w:b/>
          <w:bCs/>
          <w:color w:val="000080"/>
          <w:sz w:val="20"/>
          <w:szCs w:val="20"/>
          <w:lang w:val="en-ZA" w:eastAsia="en-ZA"/>
        </w:rPr>
        <w:t>):</w:t>
      </w:r>
    </w:p>
    <w:p w14:paraId="2DB16A7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if</w:t>
      </w:r>
      <w:r w:rsidRPr="00AF4079">
        <w:rPr>
          <w:rFonts w:ascii="Courier New" w:hAnsi="Courier New" w:cs="Courier New"/>
          <w:color w:val="000000"/>
          <w:sz w:val="20"/>
          <w:szCs w:val="20"/>
          <w:lang w:val="en-ZA" w:eastAsia="en-ZA"/>
        </w:rPr>
        <w:t xml:space="preserve"> enabled</w:t>
      </w:r>
      <w:r w:rsidRPr="00AF4079">
        <w:rPr>
          <w:rFonts w:ascii="Courier New" w:hAnsi="Courier New" w:cs="Courier New"/>
          <w:b/>
          <w:bCs/>
          <w:color w:val="000080"/>
          <w:sz w:val="20"/>
          <w:szCs w:val="20"/>
          <w:lang w:val="en-ZA" w:eastAsia="en-ZA"/>
        </w:rPr>
        <w:t>:</w:t>
      </w:r>
    </w:p>
    <w:p w14:paraId="0A4E687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return</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"on"</w:t>
      </w:r>
    </w:p>
    <w:p w14:paraId="7D0991A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else</w:t>
      </w:r>
      <w:r w:rsidRPr="00AF4079">
        <w:rPr>
          <w:rFonts w:ascii="Courier New" w:hAnsi="Courier New" w:cs="Courier New"/>
          <w:b/>
          <w:bCs/>
          <w:color w:val="000080"/>
          <w:sz w:val="20"/>
          <w:szCs w:val="20"/>
          <w:lang w:val="en-ZA" w:eastAsia="en-ZA"/>
        </w:rPr>
        <w:t>:</w:t>
      </w:r>
    </w:p>
    <w:p w14:paraId="73250B3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return</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"off"</w:t>
      </w:r>
    </w:p>
    <w:p w14:paraId="6F2BC6C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7D765227" w14:textId="77777777" w:rsidR="00AF4079" w:rsidRPr="00AF4079" w:rsidRDefault="007802E5" w:rsidP="00AF4079">
      <w:pPr>
        <w:shd w:val="clear" w:color="auto" w:fill="FFFFFF"/>
        <w:spacing w:line="240" w:lineRule="auto"/>
        <w:ind w:firstLine="0"/>
        <w:jc w:val="left"/>
        <w:rPr>
          <w:rFonts w:ascii="Courier New" w:hAnsi="Courier New" w:cs="Courier New"/>
          <w:color w:val="000000"/>
          <w:sz w:val="20"/>
          <w:szCs w:val="20"/>
          <w:lang w:val="en-ZA" w:eastAsia="en-ZA"/>
        </w:rPr>
      </w:pPr>
      <w:r>
        <w:rPr>
          <w:rFonts w:ascii="Courier New" w:hAnsi="Courier New" w:cs="Courier New"/>
          <w:color w:val="008000"/>
          <w:sz w:val="20"/>
          <w:szCs w:val="20"/>
          <w:lang w:val="en-ZA" w:eastAsia="en-ZA"/>
        </w:rPr>
        <w:t>#All t</w:t>
      </w:r>
      <w:r w:rsidR="00AF4079" w:rsidRPr="00AF4079">
        <w:rPr>
          <w:rFonts w:ascii="Courier New" w:hAnsi="Courier New" w:cs="Courier New"/>
          <w:color w:val="008000"/>
          <w:sz w:val="20"/>
          <w:szCs w:val="20"/>
          <w:lang w:val="en-ZA" w:eastAsia="en-ZA"/>
        </w:rPr>
        <w:t>h</w:t>
      </w:r>
      <w:r>
        <w:rPr>
          <w:rFonts w:ascii="Courier New" w:hAnsi="Courier New" w:cs="Courier New"/>
          <w:color w:val="008000"/>
          <w:sz w:val="20"/>
          <w:szCs w:val="20"/>
          <w:lang w:val="en-ZA" w:eastAsia="en-ZA"/>
        </w:rPr>
        <w:t>e</w:t>
      </w:r>
      <w:r w:rsidR="00AF4079" w:rsidRPr="00AF4079">
        <w:rPr>
          <w:rFonts w:ascii="Courier New" w:hAnsi="Courier New" w:cs="Courier New"/>
          <w:color w:val="008000"/>
          <w:sz w:val="20"/>
          <w:szCs w:val="20"/>
          <w:lang w:val="en-ZA" w:eastAsia="en-ZA"/>
        </w:rPr>
        <w:t xml:space="preserve"> labels</w:t>
      </w:r>
    </w:p>
    <w:p w14:paraId="3F3A9E7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background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image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photo</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place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x</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y</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relwidth</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relheight</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p>
    <w:p w14:paraId="46DE6EF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5E548A0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6C3FBEC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voltagelabel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"Voltage"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6487A84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currentlabel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"Current"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434F4B3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comportlabel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"COM Port"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54044E6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baudratelabel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"Baud Rate"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4440705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setvreflabel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"Set Voltage Reference"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7723099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setcreflabel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"Set Current Reference"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1634622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errorlabel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"Disconnected"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"red"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72A5C90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otherlabel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"Other commands"</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5D1E1C7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6736ABB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voltagevaluelabel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textvariable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volt_meas_val_text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"white"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376664F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currentvaluelabel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textvariable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curr_meas_val_text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"white"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6E3B6D1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78D592C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setvoltagelabel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"Set Voltage"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"white"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labelfont</w:t>
      </w:r>
      <w:r w:rsidRPr="00AF4079">
        <w:rPr>
          <w:rFonts w:ascii="Courier New" w:hAnsi="Courier New" w:cs="Courier New"/>
          <w:b/>
          <w:bCs/>
          <w:color w:val="000080"/>
          <w:sz w:val="20"/>
          <w:szCs w:val="20"/>
          <w:lang w:val="en-ZA" w:eastAsia="en-ZA"/>
        </w:rPr>
        <w:t>)</w:t>
      </w:r>
    </w:p>
    <w:p w14:paraId="346DB53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setcurrentlabel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"Set Current"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"white"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labelfont</w:t>
      </w:r>
      <w:r w:rsidRPr="00AF4079">
        <w:rPr>
          <w:rFonts w:ascii="Courier New" w:hAnsi="Courier New" w:cs="Courier New"/>
          <w:b/>
          <w:bCs/>
          <w:color w:val="000080"/>
          <w:sz w:val="20"/>
          <w:szCs w:val="20"/>
          <w:lang w:val="en-ZA" w:eastAsia="en-ZA"/>
        </w:rPr>
        <w:t>)</w:t>
      </w:r>
    </w:p>
    <w:p w14:paraId="6FCCCFD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1F4F8B42" w14:textId="77777777" w:rsidR="00AF4079" w:rsidRPr="00AF4079" w:rsidRDefault="007802E5" w:rsidP="00AF4079">
      <w:pPr>
        <w:shd w:val="clear" w:color="auto" w:fill="FFFFFF"/>
        <w:spacing w:line="240" w:lineRule="auto"/>
        <w:ind w:firstLine="0"/>
        <w:jc w:val="left"/>
        <w:rPr>
          <w:rFonts w:ascii="Courier New" w:hAnsi="Courier New" w:cs="Courier New"/>
          <w:color w:val="000000"/>
          <w:sz w:val="20"/>
          <w:szCs w:val="20"/>
          <w:lang w:val="en-ZA" w:eastAsia="en-ZA"/>
        </w:rPr>
      </w:pPr>
      <w:r>
        <w:rPr>
          <w:rFonts w:ascii="Courier New" w:hAnsi="Courier New" w:cs="Courier New"/>
          <w:color w:val="008000"/>
          <w:sz w:val="20"/>
          <w:szCs w:val="20"/>
          <w:lang w:val="en-ZA" w:eastAsia="en-ZA"/>
        </w:rPr>
        <w:t>#All the</w:t>
      </w:r>
      <w:r w:rsidR="00AF4079" w:rsidRPr="00AF4079">
        <w:rPr>
          <w:rFonts w:ascii="Courier New" w:hAnsi="Courier New" w:cs="Courier New"/>
          <w:color w:val="008000"/>
          <w:sz w:val="20"/>
          <w:szCs w:val="20"/>
          <w:lang w:val="en-ZA" w:eastAsia="en-ZA"/>
        </w:rPr>
        <w:t xml:space="preserve"> textentries</w:t>
      </w:r>
    </w:p>
    <w:p w14:paraId="499E368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v</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StringVar</w:t>
      </w:r>
      <w:r w:rsidRPr="00AF4079">
        <w:rPr>
          <w:rFonts w:ascii="Courier New" w:hAnsi="Courier New" w:cs="Courier New"/>
          <w:b/>
          <w:bCs/>
          <w:color w:val="000080"/>
          <w:sz w:val="20"/>
          <w:szCs w:val="20"/>
          <w:lang w:val="en-ZA" w:eastAsia="en-ZA"/>
        </w:rPr>
        <w:t>()</w:t>
      </w:r>
    </w:p>
    <w:p w14:paraId="559E7A7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baudentry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3BCCDB2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comportentry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3D0062A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vrefentry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52D5615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crefentry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5F03CA5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sendentry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2F76BBA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setvoltageentry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790AEC0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setcurrententry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330CF4D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setvoltagegainentry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131A06D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lastRenderedPageBreak/>
        <w:t xml:space="preserve">setcurrentgainentry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68864AE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2F4CBCD" w14:textId="77777777" w:rsidR="00AF4079" w:rsidRPr="00AF4079" w:rsidRDefault="007802E5" w:rsidP="00AF4079">
      <w:pPr>
        <w:shd w:val="clear" w:color="auto" w:fill="FFFFFF"/>
        <w:spacing w:line="240" w:lineRule="auto"/>
        <w:ind w:firstLine="0"/>
        <w:jc w:val="left"/>
        <w:rPr>
          <w:rFonts w:ascii="Courier New" w:hAnsi="Courier New" w:cs="Courier New"/>
          <w:color w:val="000000"/>
          <w:sz w:val="20"/>
          <w:szCs w:val="20"/>
          <w:lang w:val="en-ZA" w:eastAsia="en-ZA"/>
        </w:rPr>
      </w:pPr>
      <w:r>
        <w:rPr>
          <w:rFonts w:ascii="Courier New" w:hAnsi="Courier New" w:cs="Courier New"/>
          <w:color w:val="008000"/>
          <w:sz w:val="20"/>
          <w:szCs w:val="20"/>
          <w:lang w:val="en-ZA" w:eastAsia="en-ZA"/>
        </w:rPr>
        <w:t>#All the</w:t>
      </w:r>
      <w:r w:rsidR="00AF4079" w:rsidRPr="00AF4079">
        <w:rPr>
          <w:rFonts w:ascii="Courier New" w:hAnsi="Courier New" w:cs="Courier New"/>
          <w:color w:val="008000"/>
          <w:sz w:val="20"/>
          <w:szCs w:val="20"/>
          <w:lang w:val="en-ZA" w:eastAsia="en-ZA"/>
        </w:rPr>
        <w:t xml:space="preserve"> buttons</w:t>
      </w:r>
    </w:p>
    <w:p w14:paraId="043B345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connect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"Connect"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buttonfont</w:t>
      </w:r>
      <w:r w:rsidRPr="00AF4079">
        <w:rPr>
          <w:rFonts w:ascii="Courier New" w:hAnsi="Courier New" w:cs="Courier New"/>
          <w:b/>
          <w:bCs/>
          <w:color w:val="000080"/>
          <w:sz w:val="20"/>
          <w:szCs w:val="20"/>
          <w:lang w:val="en-ZA" w:eastAsia="en-ZA"/>
        </w:rPr>
        <w:t>)</w:t>
      </w:r>
    </w:p>
    <w:p w14:paraId="6E52CDC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vcalz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"Voltage Calibrate zero"</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buttonfont</w:t>
      </w:r>
      <w:r w:rsidRPr="00AF4079">
        <w:rPr>
          <w:rFonts w:ascii="Courier New" w:hAnsi="Courier New" w:cs="Courier New"/>
          <w:b/>
          <w:bCs/>
          <w:color w:val="000080"/>
          <w:sz w:val="20"/>
          <w:szCs w:val="20"/>
          <w:lang w:val="en-ZA" w:eastAsia="en-ZA"/>
        </w:rPr>
        <w:t>)</w:t>
      </w:r>
    </w:p>
    <w:p w14:paraId="79AD77F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vcalo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"Voltage Calibrate other"</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buttonfont</w:t>
      </w:r>
      <w:r w:rsidRPr="00AF4079">
        <w:rPr>
          <w:rFonts w:ascii="Courier New" w:hAnsi="Courier New" w:cs="Courier New"/>
          <w:b/>
          <w:bCs/>
          <w:color w:val="000080"/>
          <w:sz w:val="20"/>
          <w:szCs w:val="20"/>
          <w:lang w:val="en-ZA" w:eastAsia="en-ZA"/>
        </w:rPr>
        <w:t>)</w:t>
      </w:r>
    </w:p>
    <w:p w14:paraId="0EE1300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ccalz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"Current Calibrate zero"</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buttonfont</w:t>
      </w:r>
      <w:r w:rsidRPr="00AF4079">
        <w:rPr>
          <w:rFonts w:ascii="Courier New" w:hAnsi="Courier New" w:cs="Courier New"/>
          <w:b/>
          <w:bCs/>
          <w:color w:val="000080"/>
          <w:sz w:val="20"/>
          <w:szCs w:val="20"/>
          <w:lang w:val="en-ZA" w:eastAsia="en-ZA"/>
        </w:rPr>
        <w:t>)</w:t>
      </w:r>
    </w:p>
    <w:p w14:paraId="6FFD486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ccalo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"Current Calibrate other"</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buttonfont</w:t>
      </w:r>
      <w:r w:rsidRPr="00AF4079">
        <w:rPr>
          <w:rFonts w:ascii="Courier New" w:hAnsi="Courier New" w:cs="Courier New"/>
          <w:b/>
          <w:bCs/>
          <w:color w:val="000080"/>
          <w:sz w:val="20"/>
          <w:szCs w:val="20"/>
          <w:lang w:val="en-ZA" w:eastAsia="en-ZA"/>
        </w:rPr>
        <w:t>)</w:t>
      </w:r>
    </w:p>
    <w:p w14:paraId="62CF5D8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refresh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"Refresh"</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buttonfont</w:t>
      </w:r>
      <w:r w:rsidRPr="00AF4079">
        <w:rPr>
          <w:rFonts w:ascii="Courier New" w:hAnsi="Courier New" w:cs="Courier New"/>
          <w:b/>
          <w:bCs/>
          <w:color w:val="000080"/>
          <w:sz w:val="20"/>
          <w:szCs w:val="20"/>
          <w:lang w:val="en-ZA" w:eastAsia="en-ZA"/>
        </w:rPr>
        <w:t>)</w:t>
      </w:r>
    </w:p>
    <w:p w14:paraId="4844C4A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send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"Send"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"dark 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"white"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buttonfont</w:t>
      </w:r>
      <w:r w:rsidRPr="00AF4079">
        <w:rPr>
          <w:rFonts w:ascii="Courier New" w:hAnsi="Courier New" w:cs="Courier New"/>
          <w:b/>
          <w:bCs/>
          <w:color w:val="000080"/>
          <w:sz w:val="20"/>
          <w:szCs w:val="20"/>
          <w:lang w:val="en-ZA" w:eastAsia="en-ZA"/>
        </w:rPr>
        <w:t>)</w:t>
      </w:r>
    </w:p>
    <w:p w14:paraId="11396A7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clear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"Clear"</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"dark blue"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"white"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buttonfont</w:t>
      </w:r>
      <w:r w:rsidRPr="00AF4079">
        <w:rPr>
          <w:rFonts w:ascii="Courier New" w:hAnsi="Courier New" w:cs="Courier New"/>
          <w:b/>
          <w:bCs/>
          <w:color w:val="000080"/>
          <w:sz w:val="20"/>
          <w:szCs w:val="20"/>
          <w:lang w:val="en-ZA" w:eastAsia="en-ZA"/>
        </w:rPr>
        <w:t>)</w:t>
      </w:r>
    </w:p>
    <w:p w14:paraId="62B59C8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6C44118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streambutton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textvariable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stream_text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0A618AB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setvoltagebutton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"Set Voltage"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labelfont</w:t>
      </w:r>
      <w:r w:rsidRPr="00AF4079">
        <w:rPr>
          <w:rFonts w:ascii="Courier New" w:hAnsi="Courier New" w:cs="Courier New"/>
          <w:b/>
          <w:bCs/>
          <w:color w:val="000080"/>
          <w:sz w:val="20"/>
          <w:szCs w:val="20"/>
          <w:lang w:val="en-ZA" w:eastAsia="en-ZA"/>
        </w:rPr>
        <w:t>)</w:t>
      </w:r>
    </w:p>
    <w:p w14:paraId="5B134F2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setcurrentbutton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"Set Current"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labelfont</w:t>
      </w:r>
      <w:r w:rsidRPr="00AF4079">
        <w:rPr>
          <w:rFonts w:ascii="Courier New" w:hAnsi="Courier New" w:cs="Courier New"/>
          <w:b/>
          <w:bCs/>
          <w:color w:val="000080"/>
          <w:sz w:val="20"/>
          <w:szCs w:val="20"/>
          <w:lang w:val="en-ZA" w:eastAsia="en-ZA"/>
        </w:rPr>
        <w:t>)</w:t>
      </w:r>
    </w:p>
    <w:p w14:paraId="0ED00EE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5ED903FE" w14:textId="77777777" w:rsidR="00AF4079" w:rsidRPr="00AF4079" w:rsidRDefault="007802E5" w:rsidP="00AF4079">
      <w:pPr>
        <w:shd w:val="clear" w:color="auto" w:fill="FFFFFF"/>
        <w:spacing w:line="240" w:lineRule="auto"/>
        <w:ind w:firstLine="0"/>
        <w:jc w:val="left"/>
        <w:rPr>
          <w:rFonts w:ascii="Courier New" w:hAnsi="Courier New" w:cs="Courier New"/>
          <w:color w:val="000000"/>
          <w:sz w:val="20"/>
          <w:szCs w:val="20"/>
          <w:lang w:val="en-ZA" w:eastAsia="en-ZA"/>
        </w:rPr>
      </w:pPr>
      <w:r>
        <w:rPr>
          <w:rFonts w:ascii="Courier New" w:hAnsi="Courier New" w:cs="Courier New"/>
          <w:color w:val="008000"/>
          <w:sz w:val="20"/>
          <w:szCs w:val="20"/>
          <w:lang w:val="en-ZA" w:eastAsia="en-ZA"/>
        </w:rPr>
        <w:t>#All the</w:t>
      </w:r>
      <w:r w:rsidR="00AF4079" w:rsidRPr="00AF4079">
        <w:rPr>
          <w:rFonts w:ascii="Courier New" w:hAnsi="Courier New" w:cs="Courier New"/>
          <w:color w:val="008000"/>
          <w:sz w:val="20"/>
          <w:szCs w:val="20"/>
          <w:lang w:val="en-ZA" w:eastAsia="en-ZA"/>
        </w:rPr>
        <w:t xml:space="preserve"> label layout</w:t>
      </w:r>
    </w:p>
    <w:p w14:paraId="467B111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grid_columnconfigure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150</w:t>
      </w:r>
      <w:r w:rsidRPr="00AF4079">
        <w:rPr>
          <w:rFonts w:ascii="Courier New" w:hAnsi="Courier New" w:cs="Courier New"/>
          <w:b/>
          <w:bCs/>
          <w:color w:val="000080"/>
          <w:sz w:val="20"/>
          <w:szCs w:val="20"/>
          <w:lang w:val="en-ZA" w:eastAsia="en-ZA"/>
        </w:rPr>
        <w:t>)</w:t>
      </w:r>
    </w:p>
    <w:p w14:paraId="7A4ACBA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grid_columnconfigure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100</w:t>
      </w:r>
      <w:r w:rsidRPr="00AF4079">
        <w:rPr>
          <w:rFonts w:ascii="Courier New" w:hAnsi="Courier New" w:cs="Courier New"/>
          <w:b/>
          <w:bCs/>
          <w:color w:val="000080"/>
          <w:sz w:val="20"/>
          <w:szCs w:val="20"/>
          <w:lang w:val="en-ZA" w:eastAsia="en-ZA"/>
        </w:rPr>
        <w:t>)</w:t>
      </w:r>
    </w:p>
    <w:p w14:paraId="2273F05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54D8A48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162BD3B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2A65C7B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3</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1DAB356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4</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4C2BC72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6</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4683A86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9</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43E0B96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13</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1F35AEE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14</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698307B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voltagelabel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row </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62CBDBB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voltagevaluelabel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W</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41B9967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currentlabel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07CEEF1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currentvaluelabel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28B5EE6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comportlabel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668720E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baudratelabel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3</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690749E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errorlabel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4</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57AB6EB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setvreflabel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6</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66C38B7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setcreflabel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9</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76C95EE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otherlabel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15</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264A3FC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97E4F67" w14:textId="77777777" w:rsidR="00AF4079" w:rsidRPr="00AF4079" w:rsidRDefault="007802E5" w:rsidP="00AF4079">
      <w:pPr>
        <w:shd w:val="clear" w:color="auto" w:fill="FFFFFF"/>
        <w:spacing w:line="240" w:lineRule="auto"/>
        <w:ind w:firstLine="0"/>
        <w:jc w:val="left"/>
        <w:rPr>
          <w:rFonts w:ascii="Courier New" w:hAnsi="Courier New" w:cs="Courier New"/>
          <w:color w:val="000000"/>
          <w:sz w:val="20"/>
          <w:szCs w:val="20"/>
          <w:lang w:val="en-ZA" w:eastAsia="en-ZA"/>
        </w:rPr>
      </w:pPr>
      <w:r>
        <w:rPr>
          <w:rFonts w:ascii="Courier New" w:hAnsi="Courier New" w:cs="Courier New"/>
          <w:color w:val="008000"/>
          <w:sz w:val="20"/>
          <w:szCs w:val="20"/>
          <w:lang w:val="en-ZA" w:eastAsia="en-ZA"/>
        </w:rPr>
        <w:t>#All the</w:t>
      </w:r>
      <w:r w:rsidR="00AF4079" w:rsidRPr="00AF4079">
        <w:rPr>
          <w:rFonts w:ascii="Courier New" w:hAnsi="Courier New" w:cs="Courier New"/>
          <w:color w:val="008000"/>
          <w:sz w:val="20"/>
          <w:szCs w:val="20"/>
          <w:lang w:val="en-ZA" w:eastAsia="en-ZA"/>
        </w:rPr>
        <w:t xml:space="preserve"> textentry layout</w:t>
      </w:r>
    </w:p>
    <w:p w14:paraId="4DB8D12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baudentry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3</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columnspan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463D6C0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comportentry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columnspan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3D657F9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vrefentry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6</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columnspan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79DB944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crefentry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9</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columnspan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77D5116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sendentry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15</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columnspan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4409AEE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lastRenderedPageBreak/>
        <w:t>setvoltagegainentry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13</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columnspan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4287B1F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setvoltageentry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13</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columnspan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6AC2B5E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setcurrentgainentry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14</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columnspan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4AC95E1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setcurrententry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14</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columnspan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2A2ABBB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maybe we don't need these two lines?</w:t>
      </w:r>
    </w:p>
    <w:p w14:paraId="447154B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#frame.columnconfigure(2, weight=3)</w:t>
      </w:r>
    </w:p>
    <w:p w14:paraId="4ACCEC5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#frame.columnconfigure(3, weight=3)</w:t>
      </w:r>
    </w:p>
    <w:p w14:paraId="3294A8D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C1E2004" w14:textId="77777777" w:rsidR="00AF4079" w:rsidRPr="00AF4079" w:rsidRDefault="007802E5" w:rsidP="00AF4079">
      <w:pPr>
        <w:shd w:val="clear" w:color="auto" w:fill="FFFFFF"/>
        <w:spacing w:line="240" w:lineRule="auto"/>
        <w:ind w:firstLine="0"/>
        <w:jc w:val="left"/>
        <w:rPr>
          <w:rFonts w:ascii="Courier New" w:hAnsi="Courier New" w:cs="Courier New"/>
          <w:color w:val="000000"/>
          <w:sz w:val="20"/>
          <w:szCs w:val="20"/>
          <w:lang w:val="en-ZA" w:eastAsia="en-ZA"/>
        </w:rPr>
      </w:pPr>
      <w:r>
        <w:rPr>
          <w:rFonts w:ascii="Courier New" w:hAnsi="Courier New" w:cs="Courier New"/>
          <w:color w:val="008000"/>
          <w:sz w:val="20"/>
          <w:szCs w:val="20"/>
          <w:lang w:val="en-ZA" w:eastAsia="en-ZA"/>
        </w:rPr>
        <w:t>#All the</w:t>
      </w:r>
      <w:r w:rsidR="00AF4079" w:rsidRPr="00AF4079">
        <w:rPr>
          <w:rFonts w:ascii="Courier New" w:hAnsi="Courier New" w:cs="Courier New"/>
          <w:color w:val="008000"/>
          <w:sz w:val="20"/>
          <w:szCs w:val="20"/>
          <w:lang w:val="en-ZA" w:eastAsia="en-ZA"/>
        </w:rPr>
        <w:t xml:space="preserve"> buttons layout</w:t>
      </w:r>
    </w:p>
    <w:p w14:paraId="7ABF001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connect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4</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sticky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w:t>
      </w:r>
      <w:r w:rsidRPr="00AF4079">
        <w:rPr>
          <w:rFonts w:ascii="Courier New" w:hAnsi="Courier New" w:cs="Courier New"/>
          <w:b/>
          <w:bCs/>
          <w:color w:val="000080"/>
          <w:sz w:val="20"/>
          <w:szCs w:val="20"/>
          <w:lang w:val="en-ZA" w:eastAsia="en-ZA"/>
        </w:rPr>
        <w:t>)</w:t>
      </w:r>
    </w:p>
    <w:p w14:paraId="0C74170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refresh</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4</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5CA42DE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setvreflabel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6</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p>
    <w:p w14:paraId="2181BFE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vcalz</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7</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09ABB14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vcalo</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8</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1ABB9DC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ccalz</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2AA161C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ccalo</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0C30810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streambutton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3BD3E2A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clear</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15</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4AAB287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send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15</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233B2FA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setvoltagebutton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13</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309EC5E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setcurrentbutton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14</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561BBC6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118D60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0D78D0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setup</w:t>
      </w:r>
    </w:p>
    <w:p w14:paraId="58493DA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stream_text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set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"stream is %s"</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on_off</w:t>
      </w:r>
      <w:r w:rsidRPr="00AF4079">
        <w:rPr>
          <w:rFonts w:ascii="Courier New" w:hAnsi="Courier New" w:cs="Courier New"/>
          <w:b/>
          <w:bCs/>
          <w:color w:val="000080"/>
          <w:sz w:val="20"/>
          <w:szCs w:val="20"/>
          <w:lang w:val="en-ZA" w:eastAsia="en-ZA"/>
        </w:rPr>
        <w:t>(</w:t>
      </w:r>
      <w:r w:rsidRPr="00AF4079">
        <w:rPr>
          <w:rFonts w:ascii="Courier New" w:hAnsi="Courier New" w:cs="Courier New"/>
          <w:b/>
          <w:bCs/>
          <w:color w:val="0000FF"/>
          <w:sz w:val="20"/>
          <w:szCs w:val="20"/>
          <w:lang w:val="en-ZA" w:eastAsia="en-ZA"/>
        </w:rPr>
        <w:t>False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 xml:space="preserve">#maybe change text to a command ("Turn stream on") to show it is a button that can be pressed </w:t>
      </w:r>
    </w:p>
    <w:p w14:paraId="0CCDF57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volt_meas_val_text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set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"0.000 V"</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#should always display the same nr of digits</w:t>
      </w:r>
    </w:p>
    <w:p w14:paraId="544D7E7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curr_meas_val_text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set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"0.000 A"</w:t>
      </w:r>
      <w:r w:rsidRPr="00AF4079">
        <w:rPr>
          <w:rFonts w:ascii="Courier New" w:hAnsi="Courier New" w:cs="Courier New"/>
          <w:b/>
          <w:bCs/>
          <w:color w:val="000080"/>
          <w:sz w:val="20"/>
          <w:szCs w:val="20"/>
          <w:lang w:val="en-ZA" w:eastAsia="en-ZA"/>
        </w:rPr>
        <w:t>)</w:t>
      </w:r>
    </w:p>
    <w:p w14:paraId="3BF863B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4316DCF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FF"/>
          <w:sz w:val="20"/>
          <w:szCs w:val="20"/>
          <w:lang w:val="en-ZA" w:eastAsia="en-ZA"/>
        </w:rPr>
        <w:t>find_arduino</w:t>
      </w:r>
      <w:r w:rsidRPr="00AF4079">
        <w:rPr>
          <w:rFonts w:ascii="Courier New" w:hAnsi="Courier New" w:cs="Courier New"/>
          <w:b/>
          <w:bCs/>
          <w:color w:val="000080"/>
          <w:sz w:val="20"/>
          <w:szCs w:val="20"/>
          <w:lang w:val="en-ZA" w:eastAsia="en-ZA"/>
        </w:rPr>
        <w:t>():</w:t>
      </w:r>
    </w:p>
    <w:p w14:paraId="5F28D0D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serPort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w:t>
      </w:r>
    </w:p>
    <w:p w14:paraId="3BE1B14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5C5A1E4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 Find Live Ports</w:t>
      </w:r>
    </w:p>
    <w:p w14:paraId="084923F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ports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list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serial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tools</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list_ports</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comports</w:t>
      </w:r>
      <w:r w:rsidRPr="00AF4079">
        <w:rPr>
          <w:rFonts w:ascii="Courier New" w:hAnsi="Courier New" w:cs="Courier New"/>
          <w:b/>
          <w:bCs/>
          <w:color w:val="000080"/>
          <w:sz w:val="20"/>
          <w:szCs w:val="20"/>
          <w:lang w:val="en-ZA" w:eastAsia="en-ZA"/>
        </w:rPr>
        <w:t>())</w:t>
      </w:r>
    </w:p>
    <w:p w14:paraId="78F5E38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for</w:t>
      </w:r>
      <w:r w:rsidRPr="00AF4079">
        <w:rPr>
          <w:rFonts w:ascii="Courier New" w:hAnsi="Courier New" w:cs="Courier New"/>
          <w:color w:val="000000"/>
          <w:sz w:val="20"/>
          <w:szCs w:val="20"/>
          <w:lang w:val="en-ZA" w:eastAsia="en-ZA"/>
        </w:rPr>
        <w:t xml:space="preserve"> p </w:t>
      </w:r>
      <w:r w:rsidRPr="00AF4079">
        <w:rPr>
          <w:rFonts w:ascii="Courier New" w:hAnsi="Courier New" w:cs="Courier New"/>
          <w:b/>
          <w:bCs/>
          <w:color w:val="0000FF"/>
          <w:sz w:val="20"/>
          <w:szCs w:val="20"/>
          <w:lang w:val="en-ZA" w:eastAsia="en-ZA"/>
        </w:rPr>
        <w:t>in</w:t>
      </w:r>
      <w:r w:rsidRPr="00AF4079">
        <w:rPr>
          <w:rFonts w:ascii="Courier New" w:hAnsi="Courier New" w:cs="Courier New"/>
          <w:color w:val="000000"/>
          <w:sz w:val="20"/>
          <w:szCs w:val="20"/>
          <w:lang w:val="en-ZA" w:eastAsia="en-ZA"/>
        </w:rPr>
        <w:t xml:space="preserve"> ports</w:t>
      </w:r>
      <w:r w:rsidRPr="00AF4079">
        <w:rPr>
          <w:rFonts w:ascii="Courier New" w:hAnsi="Courier New" w:cs="Courier New"/>
          <w:b/>
          <w:bCs/>
          <w:color w:val="000080"/>
          <w:sz w:val="20"/>
          <w:szCs w:val="20"/>
          <w:lang w:val="en-ZA" w:eastAsia="en-ZA"/>
        </w:rPr>
        <w:t>:</w:t>
      </w:r>
    </w:p>
    <w:p w14:paraId="0C272E6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 debug automatically finding Arduino by uncommenting next line</w:t>
      </w:r>
    </w:p>
    <w:p w14:paraId="562BF64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 print p</w:t>
      </w:r>
    </w:p>
    <w:p w14:paraId="6F93682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for</w:t>
      </w:r>
      <w:r w:rsidRPr="00AF4079">
        <w:rPr>
          <w:rFonts w:ascii="Courier New" w:hAnsi="Courier New" w:cs="Courier New"/>
          <w:color w:val="000000"/>
          <w:sz w:val="20"/>
          <w:szCs w:val="20"/>
          <w:lang w:val="en-ZA" w:eastAsia="en-ZA"/>
        </w:rPr>
        <w:t xml:space="preserve"> obj </w:t>
      </w:r>
      <w:r w:rsidRPr="00AF4079">
        <w:rPr>
          <w:rFonts w:ascii="Courier New" w:hAnsi="Courier New" w:cs="Courier New"/>
          <w:b/>
          <w:bCs/>
          <w:color w:val="0000FF"/>
          <w:sz w:val="20"/>
          <w:szCs w:val="20"/>
          <w:lang w:val="en-ZA" w:eastAsia="en-ZA"/>
        </w:rPr>
        <w:t>in</w:t>
      </w:r>
      <w:r w:rsidRPr="00AF4079">
        <w:rPr>
          <w:rFonts w:ascii="Courier New" w:hAnsi="Courier New" w:cs="Courier New"/>
          <w:color w:val="000000"/>
          <w:sz w:val="20"/>
          <w:szCs w:val="20"/>
          <w:lang w:val="en-ZA" w:eastAsia="en-ZA"/>
        </w:rPr>
        <w:t xml:space="preserve"> p</w:t>
      </w:r>
      <w:r w:rsidRPr="00AF4079">
        <w:rPr>
          <w:rFonts w:ascii="Courier New" w:hAnsi="Courier New" w:cs="Courier New"/>
          <w:b/>
          <w:bCs/>
          <w:color w:val="000080"/>
          <w:sz w:val="20"/>
          <w:szCs w:val="20"/>
          <w:lang w:val="en-ZA" w:eastAsia="en-ZA"/>
        </w:rPr>
        <w:t>:</w:t>
      </w:r>
    </w:p>
    <w:p w14:paraId="05100ED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"Arduino"</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in</w:t>
      </w:r>
      <w:r w:rsidRPr="00AF4079">
        <w:rPr>
          <w:rFonts w:ascii="Courier New" w:hAnsi="Courier New" w:cs="Courier New"/>
          <w:color w:val="000000"/>
          <w:sz w:val="20"/>
          <w:szCs w:val="20"/>
          <w:lang w:val="en-ZA" w:eastAsia="en-ZA"/>
        </w:rPr>
        <w:t xml:space="preserve"> obj</w:t>
      </w:r>
      <w:r w:rsidRPr="00AF4079">
        <w:rPr>
          <w:rFonts w:ascii="Courier New" w:hAnsi="Courier New" w:cs="Courier New"/>
          <w:b/>
          <w:bCs/>
          <w:color w:val="000080"/>
          <w:sz w:val="20"/>
          <w:szCs w:val="20"/>
          <w:lang w:val="en-ZA" w:eastAsia="en-ZA"/>
        </w:rPr>
        <w:t>:</w:t>
      </w:r>
    </w:p>
    <w:p w14:paraId="54152FA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serPort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p</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p>
    <w:p w14:paraId="4BD12D2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"Found Arduino at %s\n"</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serPort</w:t>
      </w:r>
    </w:p>
    <w:p w14:paraId="32BECA3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return</w:t>
      </w:r>
      <w:r w:rsidRPr="00AF4079">
        <w:rPr>
          <w:rFonts w:ascii="Courier New" w:hAnsi="Courier New" w:cs="Courier New"/>
          <w:color w:val="000000"/>
          <w:sz w:val="20"/>
          <w:szCs w:val="20"/>
          <w:lang w:val="en-ZA" w:eastAsia="en-ZA"/>
        </w:rPr>
        <w:t xml:space="preserve"> serPort</w:t>
      </w:r>
    </w:p>
    <w:p w14:paraId="5C60D35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999446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57E2881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288C0F0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2028971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#All t</w:t>
      </w:r>
      <w:r w:rsidR="007802E5">
        <w:rPr>
          <w:rFonts w:ascii="Courier New" w:hAnsi="Courier New" w:cs="Courier New"/>
          <w:color w:val="008000"/>
          <w:sz w:val="20"/>
          <w:szCs w:val="20"/>
          <w:lang w:val="en-ZA" w:eastAsia="en-ZA"/>
        </w:rPr>
        <w:t>he</w:t>
      </w:r>
      <w:r w:rsidRPr="00AF4079">
        <w:rPr>
          <w:rFonts w:ascii="Courier New" w:hAnsi="Courier New" w:cs="Courier New"/>
          <w:color w:val="008000"/>
          <w:sz w:val="20"/>
          <w:szCs w:val="20"/>
          <w:lang w:val="en-ZA" w:eastAsia="en-ZA"/>
        </w:rPr>
        <w:t xml:space="preserve"> events</w:t>
      </w:r>
    </w:p>
    <w:p w14:paraId="5039459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lastRenderedPageBreak/>
        <w:t>def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FF"/>
          <w:sz w:val="20"/>
          <w:szCs w:val="20"/>
          <w:lang w:val="en-ZA" w:eastAsia="en-ZA"/>
        </w:rPr>
        <w:t>connectf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event</w:t>
      </w:r>
      <w:r w:rsidRPr="00AF4079">
        <w:rPr>
          <w:rFonts w:ascii="Courier New" w:hAnsi="Courier New" w:cs="Courier New"/>
          <w:b/>
          <w:bCs/>
          <w:color w:val="000080"/>
          <w:sz w:val="20"/>
          <w:szCs w:val="20"/>
          <w:lang w:val="en-ZA" w:eastAsia="en-ZA"/>
        </w:rPr>
        <w:t>):</w:t>
      </w:r>
    </w:p>
    <w:p w14:paraId="4030865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global</w:t>
      </w:r>
      <w:r w:rsidRPr="00AF4079">
        <w:rPr>
          <w:rFonts w:ascii="Courier New" w:hAnsi="Courier New" w:cs="Courier New"/>
          <w:color w:val="000000"/>
          <w:sz w:val="20"/>
          <w:szCs w:val="20"/>
          <w:lang w:val="en-ZA" w:eastAsia="en-ZA"/>
        </w:rPr>
        <w:t xml:space="preserve"> SerialComm</w:t>
      </w:r>
    </w:p>
    <w:p w14:paraId="209E2CB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global</w:t>
      </w:r>
      <w:r w:rsidRPr="00AF4079">
        <w:rPr>
          <w:rFonts w:ascii="Courier New" w:hAnsi="Courier New" w:cs="Courier New"/>
          <w:color w:val="000000"/>
          <w:sz w:val="20"/>
          <w:szCs w:val="20"/>
          <w:lang w:val="en-ZA" w:eastAsia="en-ZA"/>
        </w:rPr>
        <w:t xml:space="preserve"> connected</w:t>
      </w:r>
    </w:p>
    <w:p w14:paraId="6F2741E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#Check if existing connection is open</w:t>
      </w:r>
    </w:p>
    <w:p w14:paraId="5017FC5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if</w:t>
      </w:r>
      <w:r w:rsidRPr="00AF4079">
        <w:rPr>
          <w:rFonts w:ascii="Courier New" w:hAnsi="Courier New" w:cs="Courier New"/>
          <w:color w:val="000000"/>
          <w:sz w:val="20"/>
          <w:szCs w:val="20"/>
          <w:lang w:val="en-ZA" w:eastAsia="en-ZA"/>
        </w:rPr>
        <w:t xml:space="preserve"> SerialComm </w:t>
      </w:r>
      <w:r w:rsidRPr="00AF4079">
        <w:rPr>
          <w:rFonts w:ascii="Courier New" w:hAnsi="Courier New" w:cs="Courier New"/>
          <w:b/>
          <w:bCs/>
          <w:color w:val="0000FF"/>
          <w:sz w:val="20"/>
          <w:szCs w:val="20"/>
          <w:lang w:val="en-ZA" w:eastAsia="en-ZA"/>
        </w:rPr>
        <w:t>is</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None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#Open new connection</w:t>
      </w:r>
    </w:p>
    <w:p w14:paraId="4338126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'Connecting'</w:t>
      </w:r>
    </w:p>
    <w:p w14:paraId="59261AB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try</w:t>
      </w:r>
      <w:r w:rsidRPr="00AF4079">
        <w:rPr>
          <w:rFonts w:ascii="Courier New" w:hAnsi="Courier New" w:cs="Courier New"/>
          <w:b/>
          <w:bCs/>
          <w:color w:val="000080"/>
          <w:sz w:val="20"/>
          <w:szCs w:val="20"/>
          <w:lang w:val="en-ZA" w:eastAsia="en-ZA"/>
        </w:rPr>
        <w:t>:</w:t>
      </w:r>
    </w:p>
    <w:p w14:paraId="25DB7B2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#Get values</w:t>
      </w:r>
    </w:p>
    <w:p w14:paraId="70115CF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baud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baudentry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get</w:t>
      </w:r>
      <w:r w:rsidRPr="00AF4079">
        <w:rPr>
          <w:rFonts w:ascii="Courier New" w:hAnsi="Courier New" w:cs="Courier New"/>
          <w:b/>
          <w:bCs/>
          <w:color w:val="000080"/>
          <w:sz w:val="20"/>
          <w:szCs w:val="20"/>
          <w:lang w:val="en-ZA" w:eastAsia="en-ZA"/>
        </w:rPr>
        <w:t>()</w:t>
      </w:r>
    </w:p>
    <w:p w14:paraId="6529487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comport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comportentry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get</w:t>
      </w:r>
      <w:r w:rsidRPr="00AF4079">
        <w:rPr>
          <w:rFonts w:ascii="Courier New" w:hAnsi="Courier New" w:cs="Courier New"/>
          <w:b/>
          <w:bCs/>
          <w:color w:val="000080"/>
          <w:sz w:val="20"/>
          <w:szCs w:val="20"/>
          <w:lang w:val="en-ZA" w:eastAsia="en-ZA"/>
        </w:rPr>
        <w:t>()</w:t>
      </w:r>
    </w:p>
    <w:p w14:paraId="7BCE3FD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2732A6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#Input error checking</w:t>
      </w:r>
    </w:p>
    <w:p w14:paraId="072EF72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check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False</w:t>
      </w:r>
    </w:p>
    <w:p w14:paraId="2FCC7A6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r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re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compile</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'^COM\d+$'</w:t>
      </w:r>
      <w:r w:rsidRPr="00AF4079">
        <w:rPr>
          <w:rFonts w:ascii="Courier New" w:hAnsi="Courier New" w:cs="Courier New"/>
          <w:b/>
          <w:bCs/>
          <w:color w:val="000080"/>
          <w:sz w:val="20"/>
          <w:szCs w:val="20"/>
          <w:lang w:val="en-ZA" w:eastAsia="en-ZA"/>
        </w:rPr>
        <w:t>)</w:t>
      </w:r>
    </w:p>
    <w:p w14:paraId="5281404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 print r.match(comport)</w:t>
      </w:r>
    </w:p>
    <w:p w14:paraId="438AA7D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if</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not</w:t>
      </w:r>
      <w:r w:rsidRPr="00AF4079">
        <w:rPr>
          <w:rFonts w:ascii="Courier New" w:hAnsi="Courier New" w:cs="Courier New"/>
          <w:color w:val="000000"/>
          <w:sz w:val="20"/>
          <w:szCs w:val="20"/>
          <w:lang w:val="en-ZA" w:eastAsia="en-ZA"/>
        </w:rPr>
        <w:t xml:space="preserve"> baud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isdigit</w:t>
      </w:r>
      <w:r w:rsidRPr="00AF4079">
        <w:rPr>
          <w:rFonts w:ascii="Courier New" w:hAnsi="Courier New" w:cs="Courier New"/>
          <w:b/>
          <w:bCs/>
          <w:color w:val="000080"/>
          <w:sz w:val="20"/>
          <w:szCs w:val="20"/>
          <w:lang w:val="en-ZA" w:eastAsia="en-ZA"/>
        </w:rPr>
        <w:t>():</w:t>
      </w:r>
    </w:p>
    <w:p w14:paraId="395700E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check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True</w:t>
      </w:r>
    </w:p>
    <w:p w14:paraId="59CBB26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baudentry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delete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END</w:t>
      </w:r>
      <w:r w:rsidRPr="00AF4079">
        <w:rPr>
          <w:rFonts w:ascii="Courier New" w:hAnsi="Courier New" w:cs="Courier New"/>
          <w:b/>
          <w:bCs/>
          <w:color w:val="000080"/>
          <w:sz w:val="20"/>
          <w:szCs w:val="20"/>
          <w:lang w:val="en-ZA" w:eastAsia="en-ZA"/>
        </w:rPr>
        <w:t>)</w:t>
      </w:r>
    </w:p>
    <w:p w14:paraId="7687201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baudentry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insert</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'Enter a number as the baud rate!'</w:t>
      </w:r>
      <w:r w:rsidRPr="00AF4079">
        <w:rPr>
          <w:rFonts w:ascii="Courier New" w:hAnsi="Courier New" w:cs="Courier New"/>
          <w:b/>
          <w:bCs/>
          <w:color w:val="000080"/>
          <w:sz w:val="20"/>
          <w:szCs w:val="20"/>
          <w:lang w:val="en-ZA" w:eastAsia="en-ZA"/>
        </w:rPr>
        <w:t>)</w:t>
      </w:r>
    </w:p>
    <w:p w14:paraId="38E7A91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if</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not</w:t>
      </w:r>
      <w:r w:rsidRPr="00AF4079">
        <w:rPr>
          <w:rFonts w:ascii="Courier New" w:hAnsi="Courier New" w:cs="Courier New"/>
          <w:color w:val="000000"/>
          <w:sz w:val="20"/>
          <w:szCs w:val="20"/>
          <w:lang w:val="en-ZA" w:eastAsia="en-ZA"/>
        </w:rPr>
        <w:t xml:space="preserve"> r</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match</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comport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is</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not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None</w:t>
      </w:r>
      <w:r w:rsidRPr="00AF4079">
        <w:rPr>
          <w:rFonts w:ascii="Courier New" w:hAnsi="Courier New" w:cs="Courier New"/>
          <w:b/>
          <w:bCs/>
          <w:color w:val="000080"/>
          <w:sz w:val="20"/>
          <w:szCs w:val="20"/>
          <w:lang w:val="en-ZA" w:eastAsia="en-ZA"/>
        </w:rPr>
        <w:t>:</w:t>
      </w:r>
    </w:p>
    <w:p w14:paraId="2A4EA5C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check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True</w:t>
      </w:r>
    </w:p>
    <w:p w14:paraId="263BB07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comportentry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delete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END</w:t>
      </w:r>
      <w:r w:rsidRPr="00AF4079">
        <w:rPr>
          <w:rFonts w:ascii="Courier New" w:hAnsi="Courier New" w:cs="Courier New"/>
          <w:b/>
          <w:bCs/>
          <w:color w:val="000080"/>
          <w:sz w:val="20"/>
          <w:szCs w:val="20"/>
          <w:lang w:val="en-ZA" w:eastAsia="en-ZA"/>
        </w:rPr>
        <w:t>)</w:t>
      </w:r>
    </w:p>
    <w:p w14:paraId="5AEEB7C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comportentry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insert</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'Must be format: COM%number%'</w:t>
      </w:r>
      <w:r w:rsidRPr="00AF4079">
        <w:rPr>
          <w:rFonts w:ascii="Courier New" w:hAnsi="Courier New" w:cs="Courier New"/>
          <w:b/>
          <w:bCs/>
          <w:color w:val="000080"/>
          <w:sz w:val="20"/>
          <w:szCs w:val="20"/>
          <w:lang w:val="en-ZA" w:eastAsia="en-ZA"/>
        </w:rPr>
        <w:t>)</w:t>
      </w:r>
    </w:p>
    <w:p w14:paraId="130C22C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if</w:t>
      </w:r>
      <w:r w:rsidRPr="00AF4079">
        <w:rPr>
          <w:rFonts w:ascii="Courier New" w:hAnsi="Courier New" w:cs="Courier New"/>
          <w:color w:val="000000"/>
          <w:sz w:val="20"/>
          <w:szCs w:val="20"/>
          <w:lang w:val="en-ZA" w:eastAsia="en-ZA"/>
        </w:rPr>
        <w:t xml:space="preserve"> check</w:t>
      </w:r>
      <w:r w:rsidRPr="00AF4079">
        <w:rPr>
          <w:rFonts w:ascii="Courier New" w:hAnsi="Courier New" w:cs="Courier New"/>
          <w:b/>
          <w:bCs/>
          <w:color w:val="000080"/>
          <w:sz w:val="20"/>
          <w:szCs w:val="20"/>
          <w:lang w:val="en-ZA" w:eastAsia="en-ZA"/>
        </w:rPr>
        <w:t>:</w:t>
      </w:r>
    </w:p>
    <w:p w14:paraId="539E366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errorlabel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config</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'Invalid input!'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'Red'</w:t>
      </w:r>
      <w:r w:rsidRPr="00AF4079">
        <w:rPr>
          <w:rFonts w:ascii="Courier New" w:hAnsi="Courier New" w:cs="Courier New"/>
          <w:b/>
          <w:bCs/>
          <w:color w:val="000080"/>
          <w:sz w:val="20"/>
          <w:szCs w:val="20"/>
          <w:lang w:val="en-ZA" w:eastAsia="en-ZA"/>
        </w:rPr>
        <w:t>)</w:t>
      </w:r>
    </w:p>
    <w:p w14:paraId="779AFE8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return</w:t>
      </w:r>
    </w:p>
    <w:p w14:paraId="1022DEA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errorlabel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config</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w:t>
      </w:r>
      <w:r w:rsidRPr="00AF4079">
        <w:rPr>
          <w:rFonts w:ascii="Courier New" w:hAnsi="Courier New" w:cs="Courier New"/>
          <w:b/>
          <w:bCs/>
          <w:color w:val="000080"/>
          <w:sz w:val="20"/>
          <w:szCs w:val="20"/>
          <w:lang w:val="en-ZA" w:eastAsia="en-ZA"/>
        </w:rPr>
        <w:t>)</w:t>
      </w:r>
    </w:p>
    <w:p w14:paraId="24C4784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2046D37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#Establish connection</w:t>
      </w:r>
    </w:p>
    <w:p w14:paraId="582B8BB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SerialComm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SerialComms</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SerialComms</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comport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baud</w:t>
      </w:r>
      <w:r w:rsidRPr="00AF4079">
        <w:rPr>
          <w:rFonts w:ascii="Courier New" w:hAnsi="Courier New" w:cs="Courier New"/>
          <w:b/>
          <w:bCs/>
          <w:color w:val="000080"/>
          <w:sz w:val="20"/>
          <w:szCs w:val="20"/>
          <w:lang w:val="en-ZA" w:eastAsia="en-ZA"/>
        </w:rPr>
        <w:t>)</w:t>
      </w:r>
    </w:p>
    <w:p w14:paraId="199BE59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SerialComm</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open</w:t>
      </w:r>
      <w:r w:rsidRPr="00AF4079">
        <w:rPr>
          <w:rFonts w:ascii="Courier New" w:hAnsi="Courier New" w:cs="Courier New"/>
          <w:b/>
          <w:bCs/>
          <w:color w:val="000080"/>
          <w:sz w:val="20"/>
          <w:szCs w:val="20"/>
          <w:lang w:val="en-ZA" w:eastAsia="en-ZA"/>
        </w:rPr>
        <w:t>()</w:t>
      </w:r>
    </w:p>
    <w:p w14:paraId="0CC494B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6C8A4B2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#Change UI</w:t>
      </w:r>
    </w:p>
    <w:p w14:paraId="10712D9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connect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config</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'Disconnect'</w:t>
      </w:r>
      <w:r w:rsidRPr="00AF4079">
        <w:rPr>
          <w:rFonts w:ascii="Courier New" w:hAnsi="Courier New" w:cs="Courier New"/>
          <w:b/>
          <w:bCs/>
          <w:color w:val="000080"/>
          <w:sz w:val="20"/>
          <w:szCs w:val="20"/>
          <w:lang w:val="en-ZA" w:eastAsia="en-ZA"/>
        </w:rPr>
        <w:t>)</w:t>
      </w:r>
    </w:p>
    <w:p w14:paraId="60EEFCC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errorlabel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config</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'Connected'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4B635E7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E2BD9B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connected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True</w:t>
      </w:r>
    </w:p>
    <w:p w14:paraId="334C1D3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"Connected!"</w:t>
      </w:r>
    </w:p>
    <w:p w14:paraId="0A08C73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except</w:t>
      </w:r>
      <w:r w:rsidRPr="00AF4079">
        <w:rPr>
          <w:rFonts w:ascii="Courier New" w:hAnsi="Courier New" w:cs="Courier New"/>
          <w:b/>
          <w:bCs/>
          <w:color w:val="000080"/>
          <w:sz w:val="20"/>
          <w:szCs w:val="20"/>
          <w:lang w:val="en-ZA" w:eastAsia="en-ZA"/>
        </w:rPr>
        <w:t>:</w:t>
      </w:r>
    </w:p>
    <w:p w14:paraId="0DCFE18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SerialComm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None</w:t>
      </w:r>
    </w:p>
    <w:p w14:paraId="7B0BA94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errorlabel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config</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'Unable to connect! Try again'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'Red'</w:t>
      </w:r>
      <w:r w:rsidRPr="00AF4079">
        <w:rPr>
          <w:rFonts w:ascii="Courier New" w:hAnsi="Courier New" w:cs="Courier New"/>
          <w:b/>
          <w:bCs/>
          <w:color w:val="000080"/>
          <w:sz w:val="20"/>
          <w:szCs w:val="20"/>
          <w:lang w:val="en-ZA" w:eastAsia="en-ZA"/>
        </w:rPr>
        <w:t>)</w:t>
      </w:r>
    </w:p>
    <w:p w14:paraId="0969A2D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return</w:t>
      </w:r>
    </w:p>
    <w:p w14:paraId="349A009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1315171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else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#Disconnect</w:t>
      </w:r>
    </w:p>
    <w:p w14:paraId="2B249C3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connected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False</w:t>
      </w:r>
    </w:p>
    <w:p w14:paraId="368993F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try</w:t>
      </w:r>
      <w:r w:rsidRPr="00AF4079">
        <w:rPr>
          <w:rFonts w:ascii="Courier New" w:hAnsi="Courier New" w:cs="Courier New"/>
          <w:b/>
          <w:bCs/>
          <w:color w:val="000080"/>
          <w:sz w:val="20"/>
          <w:szCs w:val="20"/>
          <w:lang w:val="en-ZA" w:eastAsia="en-ZA"/>
        </w:rPr>
        <w:t>:</w:t>
      </w:r>
    </w:p>
    <w:p w14:paraId="56FD539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'Disconnecting...'</w:t>
      </w:r>
    </w:p>
    <w:p w14:paraId="4F7D069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#Close connection</w:t>
      </w:r>
    </w:p>
    <w:p w14:paraId="0A73ED2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lastRenderedPageBreak/>
        <w:t xml:space="preserve">                SerialComm</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close</w:t>
      </w:r>
      <w:r w:rsidRPr="00AF4079">
        <w:rPr>
          <w:rFonts w:ascii="Courier New" w:hAnsi="Courier New" w:cs="Courier New"/>
          <w:b/>
          <w:bCs/>
          <w:color w:val="000080"/>
          <w:sz w:val="20"/>
          <w:szCs w:val="20"/>
          <w:lang w:val="en-ZA" w:eastAsia="en-ZA"/>
        </w:rPr>
        <w:t>()</w:t>
      </w:r>
    </w:p>
    <w:p w14:paraId="1C5D165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SerialComm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None</w:t>
      </w:r>
    </w:p>
    <w:p w14:paraId="3A2F753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49B0250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#Change GUI</w:t>
      </w:r>
    </w:p>
    <w:p w14:paraId="058A69C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connect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config</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'Connect'</w:t>
      </w:r>
      <w:r w:rsidRPr="00AF4079">
        <w:rPr>
          <w:rFonts w:ascii="Courier New" w:hAnsi="Courier New" w:cs="Courier New"/>
          <w:b/>
          <w:bCs/>
          <w:color w:val="000080"/>
          <w:sz w:val="20"/>
          <w:szCs w:val="20"/>
          <w:lang w:val="en-ZA" w:eastAsia="en-ZA"/>
        </w:rPr>
        <w:t>)</w:t>
      </w:r>
    </w:p>
    <w:p w14:paraId="2A0882A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errorlabel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config</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'Disconnected'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'Red'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238A3E6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except</w:t>
      </w:r>
      <w:r w:rsidRPr="00AF4079">
        <w:rPr>
          <w:rFonts w:ascii="Courier New" w:hAnsi="Courier New" w:cs="Courier New"/>
          <w:b/>
          <w:bCs/>
          <w:color w:val="000080"/>
          <w:sz w:val="20"/>
          <w:szCs w:val="20"/>
          <w:lang w:val="en-ZA" w:eastAsia="en-ZA"/>
        </w:rPr>
        <w:t>:</w:t>
      </w:r>
    </w:p>
    <w:p w14:paraId="0989C70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errorlabel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config</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'Unable to disconnect! Try again'</w:t>
      </w:r>
      <w:r w:rsidRPr="00AF4079">
        <w:rPr>
          <w:rFonts w:ascii="Courier New" w:hAnsi="Courier New" w:cs="Courier New"/>
          <w:b/>
          <w:bCs/>
          <w:color w:val="000080"/>
          <w:sz w:val="20"/>
          <w:szCs w:val="20"/>
          <w:lang w:val="en-ZA" w:eastAsia="en-ZA"/>
        </w:rPr>
        <w:t>)</w:t>
      </w:r>
    </w:p>
    <w:p w14:paraId="05A5DCF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return</w:t>
      </w:r>
    </w:p>
    <w:p w14:paraId="471AE61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FF"/>
          <w:sz w:val="20"/>
          <w:szCs w:val="20"/>
          <w:lang w:val="en-ZA" w:eastAsia="en-ZA"/>
        </w:rPr>
        <w:t>vcalzerof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event</w:t>
      </w:r>
      <w:r w:rsidRPr="00AF4079">
        <w:rPr>
          <w:rFonts w:ascii="Courier New" w:hAnsi="Courier New" w:cs="Courier New"/>
          <w:b/>
          <w:bCs/>
          <w:color w:val="000080"/>
          <w:sz w:val="20"/>
          <w:szCs w:val="20"/>
          <w:lang w:val="en-ZA" w:eastAsia="en-ZA"/>
        </w:rPr>
        <w:t>):</w:t>
      </w:r>
    </w:p>
    <w:p w14:paraId="6DFAE66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setVOffset</w:t>
      </w:r>
      <w:r w:rsidRPr="00AF4079">
        <w:rPr>
          <w:rFonts w:ascii="Courier New" w:hAnsi="Courier New" w:cs="Courier New"/>
          <w:b/>
          <w:bCs/>
          <w:color w:val="000080"/>
          <w:sz w:val="20"/>
          <w:szCs w:val="20"/>
          <w:lang w:val="en-ZA" w:eastAsia="en-ZA"/>
        </w:rPr>
        <w:t>()</w:t>
      </w:r>
    </w:p>
    <w:p w14:paraId="4D6732D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FF"/>
          <w:sz w:val="20"/>
          <w:szCs w:val="20"/>
          <w:lang w:val="en-ZA" w:eastAsia="en-ZA"/>
        </w:rPr>
        <w:t>vcalotherf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event</w:t>
      </w:r>
      <w:r w:rsidRPr="00AF4079">
        <w:rPr>
          <w:rFonts w:ascii="Courier New" w:hAnsi="Courier New" w:cs="Courier New"/>
          <w:b/>
          <w:bCs/>
          <w:color w:val="000080"/>
          <w:sz w:val="20"/>
          <w:szCs w:val="20"/>
          <w:lang w:val="en-ZA" w:eastAsia="en-ZA"/>
        </w:rPr>
        <w:t>):</w:t>
      </w:r>
    </w:p>
    <w:p w14:paraId="0B1698D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try</w:t>
      </w:r>
      <w:r w:rsidRPr="00AF4079">
        <w:rPr>
          <w:rFonts w:ascii="Courier New" w:hAnsi="Courier New" w:cs="Courier New"/>
          <w:b/>
          <w:bCs/>
          <w:color w:val="000080"/>
          <w:sz w:val="20"/>
          <w:szCs w:val="20"/>
          <w:lang w:val="en-ZA" w:eastAsia="en-ZA"/>
        </w:rPr>
        <w:t>:</w:t>
      </w:r>
    </w:p>
    <w:p w14:paraId="7CF2E43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x</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float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vrefentry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get</w:t>
      </w:r>
      <w:r w:rsidRPr="00AF4079">
        <w:rPr>
          <w:rFonts w:ascii="Courier New" w:hAnsi="Courier New" w:cs="Courier New"/>
          <w:b/>
          <w:bCs/>
          <w:color w:val="000080"/>
          <w:sz w:val="20"/>
          <w:szCs w:val="20"/>
          <w:lang w:val="en-ZA" w:eastAsia="en-ZA"/>
        </w:rPr>
        <w:t>())</w:t>
      </w:r>
    </w:p>
    <w:p w14:paraId="0D2A304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setVRatio</w:t>
      </w:r>
      <w:r w:rsidRPr="00AF4079">
        <w:rPr>
          <w:rFonts w:ascii="Courier New" w:hAnsi="Courier New" w:cs="Courier New"/>
          <w:b/>
          <w:bCs/>
          <w:color w:val="000080"/>
          <w:sz w:val="20"/>
          <w:szCs w:val="20"/>
          <w:lang w:val="en-ZA" w:eastAsia="en-ZA"/>
        </w:rPr>
        <w:t>()</w:t>
      </w:r>
    </w:p>
    <w:p w14:paraId="268BF2D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except</w:t>
      </w:r>
      <w:r w:rsidRPr="00AF4079">
        <w:rPr>
          <w:rFonts w:ascii="Courier New" w:hAnsi="Courier New" w:cs="Courier New"/>
          <w:color w:val="000000"/>
          <w:sz w:val="20"/>
          <w:szCs w:val="20"/>
          <w:lang w:val="en-ZA" w:eastAsia="en-ZA"/>
        </w:rPr>
        <w:t xml:space="preserve"> ValueError</w:t>
      </w:r>
      <w:r w:rsidRPr="00AF4079">
        <w:rPr>
          <w:rFonts w:ascii="Courier New" w:hAnsi="Courier New" w:cs="Courier New"/>
          <w:b/>
          <w:bCs/>
          <w:color w:val="000080"/>
          <w:sz w:val="20"/>
          <w:szCs w:val="20"/>
          <w:lang w:val="en-ZA" w:eastAsia="en-ZA"/>
        </w:rPr>
        <w:t>:</w:t>
      </w:r>
    </w:p>
    <w:p w14:paraId="61EFAEB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"You must enter a number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
    <w:p w14:paraId="430DA9E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7E3C929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FF"/>
          <w:sz w:val="20"/>
          <w:szCs w:val="20"/>
          <w:lang w:val="en-ZA" w:eastAsia="en-ZA"/>
        </w:rPr>
        <w:t>ccalzerof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event</w:t>
      </w:r>
      <w:r w:rsidRPr="00AF4079">
        <w:rPr>
          <w:rFonts w:ascii="Courier New" w:hAnsi="Courier New" w:cs="Courier New"/>
          <w:b/>
          <w:bCs/>
          <w:color w:val="000080"/>
          <w:sz w:val="20"/>
          <w:szCs w:val="20"/>
          <w:lang w:val="en-ZA" w:eastAsia="en-ZA"/>
        </w:rPr>
        <w:t>):</w:t>
      </w:r>
    </w:p>
    <w:p w14:paraId="74D1364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setIOffset</w:t>
      </w:r>
      <w:r w:rsidRPr="00AF4079">
        <w:rPr>
          <w:rFonts w:ascii="Courier New" w:hAnsi="Courier New" w:cs="Courier New"/>
          <w:b/>
          <w:bCs/>
          <w:color w:val="000080"/>
          <w:sz w:val="20"/>
          <w:szCs w:val="20"/>
          <w:lang w:val="en-ZA" w:eastAsia="en-ZA"/>
        </w:rPr>
        <w:t>()</w:t>
      </w:r>
    </w:p>
    <w:p w14:paraId="191BFFE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FF"/>
          <w:sz w:val="20"/>
          <w:szCs w:val="20"/>
          <w:lang w:val="en-ZA" w:eastAsia="en-ZA"/>
        </w:rPr>
        <w:t>ccalotherf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event</w:t>
      </w:r>
      <w:r w:rsidRPr="00AF4079">
        <w:rPr>
          <w:rFonts w:ascii="Courier New" w:hAnsi="Courier New" w:cs="Courier New"/>
          <w:b/>
          <w:bCs/>
          <w:color w:val="000080"/>
          <w:sz w:val="20"/>
          <w:szCs w:val="20"/>
          <w:lang w:val="en-ZA" w:eastAsia="en-ZA"/>
        </w:rPr>
        <w:t>):</w:t>
      </w:r>
    </w:p>
    <w:p w14:paraId="6235577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try</w:t>
      </w:r>
      <w:r w:rsidRPr="00AF4079">
        <w:rPr>
          <w:rFonts w:ascii="Courier New" w:hAnsi="Courier New" w:cs="Courier New"/>
          <w:b/>
          <w:bCs/>
          <w:color w:val="000080"/>
          <w:sz w:val="20"/>
          <w:szCs w:val="20"/>
          <w:lang w:val="en-ZA" w:eastAsia="en-ZA"/>
        </w:rPr>
        <w:t>:</w:t>
      </w:r>
    </w:p>
    <w:p w14:paraId="3368AD6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x</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float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crefentry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get</w:t>
      </w:r>
      <w:r w:rsidRPr="00AF4079">
        <w:rPr>
          <w:rFonts w:ascii="Courier New" w:hAnsi="Courier New" w:cs="Courier New"/>
          <w:b/>
          <w:bCs/>
          <w:color w:val="000080"/>
          <w:sz w:val="20"/>
          <w:szCs w:val="20"/>
          <w:lang w:val="en-ZA" w:eastAsia="en-ZA"/>
        </w:rPr>
        <w:t>())</w:t>
      </w:r>
    </w:p>
    <w:p w14:paraId="51D0D4A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setIRatio</w:t>
      </w:r>
      <w:r w:rsidRPr="00AF4079">
        <w:rPr>
          <w:rFonts w:ascii="Courier New" w:hAnsi="Courier New" w:cs="Courier New"/>
          <w:b/>
          <w:bCs/>
          <w:color w:val="000080"/>
          <w:sz w:val="20"/>
          <w:szCs w:val="20"/>
          <w:lang w:val="en-ZA" w:eastAsia="en-ZA"/>
        </w:rPr>
        <w:t>()</w:t>
      </w:r>
    </w:p>
    <w:p w14:paraId="537A15A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except</w:t>
      </w:r>
      <w:r w:rsidRPr="00AF4079">
        <w:rPr>
          <w:rFonts w:ascii="Courier New" w:hAnsi="Courier New" w:cs="Courier New"/>
          <w:color w:val="000000"/>
          <w:sz w:val="20"/>
          <w:szCs w:val="20"/>
          <w:lang w:val="en-ZA" w:eastAsia="en-ZA"/>
        </w:rPr>
        <w:t xml:space="preserve"> ValueError</w:t>
      </w:r>
      <w:r w:rsidRPr="00AF4079">
        <w:rPr>
          <w:rFonts w:ascii="Courier New" w:hAnsi="Courier New" w:cs="Courier New"/>
          <w:b/>
          <w:bCs/>
          <w:color w:val="000080"/>
          <w:sz w:val="20"/>
          <w:szCs w:val="20"/>
          <w:lang w:val="en-ZA" w:eastAsia="en-ZA"/>
        </w:rPr>
        <w:t>:</w:t>
      </w:r>
    </w:p>
    <w:p w14:paraId="0D9CA5F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"You must enter a number "</w:t>
      </w:r>
      <w:r w:rsidRPr="00AF4079">
        <w:rPr>
          <w:rFonts w:ascii="Courier New" w:hAnsi="Courier New" w:cs="Courier New"/>
          <w:b/>
          <w:bCs/>
          <w:color w:val="000080"/>
          <w:sz w:val="20"/>
          <w:szCs w:val="20"/>
          <w:lang w:val="en-ZA" w:eastAsia="en-ZA"/>
        </w:rPr>
        <w:t>)</w:t>
      </w:r>
    </w:p>
    <w:p w14:paraId="4D97E4D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FF"/>
          <w:sz w:val="20"/>
          <w:szCs w:val="20"/>
          <w:lang w:val="en-ZA" w:eastAsia="en-ZA"/>
        </w:rPr>
        <w:t>sendf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event</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p>
    <w:p w14:paraId="5732424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command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sendentry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get</w:t>
      </w:r>
      <w:r w:rsidRPr="00AF4079">
        <w:rPr>
          <w:rFonts w:ascii="Courier New" w:hAnsi="Courier New" w:cs="Courier New"/>
          <w:b/>
          <w:bCs/>
          <w:color w:val="000080"/>
          <w:sz w:val="20"/>
          <w:szCs w:val="20"/>
          <w:lang w:val="en-ZA" w:eastAsia="en-ZA"/>
        </w:rPr>
        <w:t>()</w:t>
      </w:r>
    </w:p>
    <w:p w14:paraId="3E26610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SerialComm</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send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command</w:t>
      </w:r>
      <w:r w:rsidRPr="00AF4079">
        <w:rPr>
          <w:rFonts w:ascii="Courier New" w:hAnsi="Courier New" w:cs="Courier New"/>
          <w:b/>
          <w:bCs/>
          <w:color w:val="000080"/>
          <w:sz w:val="20"/>
          <w:szCs w:val="20"/>
          <w:lang w:val="en-ZA" w:eastAsia="en-ZA"/>
        </w:rPr>
        <w:t>)</w:t>
      </w:r>
    </w:p>
    <w:p w14:paraId="616560A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color w:val="000000"/>
          <w:sz w:val="20"/>
          <w:szCs w:val="20"/>
          <w:lang w:val="en-ZA" w:eastAsia="en-ZA"/>
        </w:rPr>
        <w:t xml:space="preserve"> command</w:t>
      </w:r>
    </w:p>
    <w:p w14:paraId="093A8E7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2679096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FF"/>
          <w:sz w:val="20"/>
          <w:szCs w:val="20"/>
          <w:lang w:val="en-ZA" w:eastAsia="en-ZA"/>
        </w:rPr>
        <w:t>clearf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event</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p>
    <w:p w14:paraId="0C69C26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sendentry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delete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END</w:t>
      </w:r>
      <w:r w:rsidRPr="00AF4079">
        <w:rPr>
          <w:rFonts w:ascii="Courier New" w:hAnsi="Courier New" w:cs="Courier New"/>
          <w:b/>
          <w:bCs/>
          <w:color w:val="000080"/>
          <w:sz w:val="20"/>
          <w:szCs w:val="20"/>
          <w:lang w:val="en-ZA" w:eastAsia="en-ZA"/>
        </w:rPr>
        <w:t>)</w:t>
      </w:r>
    </w:p>
    <w:p w14:paraId="5052CB8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"cleared"</w:t>
      </w:r>
    </w:p>
    <w:p w14:paraId="1357783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1DAB1B2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FF"/>
          <w:sz w:val="20"/>
          <w:szCs w:val="20"/>
          <w:lang w:val="en-ZA" w:eastAsia="en-ZA"/>
        </w:rPr>
        <w:t>streamf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event</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p>
    <w:p w14:paraId="483DDD8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global</w:t>
      </w:r>
      <w:r w:rsidRPr="00AF4079">
        <w:rPr>
          <w:rFonts w:ascii="Courier New" w:hAnsi="Courier New" w:cs="Courier New"/>
          <w:color w:val="000000"/>
          <w:sz w:val="20"/>
          <w:szCs w:val="20"/>
          <w:lang w:val="en-ZA" w:eastAsia="en-ZA"/>
        </w:rPr>
        <w:t xml:space="preserve"> stream_enabled</w:t>
      </w:r>
    </w:p>
    <w:p w14:paraId="0868FBA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stream_enabled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True</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#should change to false with new button text?</w:t>
      </w:r>
    </w:p>
    <w:p w14:paraId="3E8C286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"streaming measurements: "</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str</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stream_enabled</w:t>
      </w:r>
      <w:r w:rsidRPr="00AF4079">
        <w:rPr>
          <w:rFonts w:ascii="Courier New" w:hAnsi="Courier New" w:cs="Courier New"/>
          <w:b/>
          <w:bCs/>
          <w:color w:val="000080"/>
          <w:sz w:val="20"/>
          <w:szCs w:val="20"/>
          <w:lang w:val="en-ZA" w:eastAsia="en-ZA"/>
        </w:rPr>
        <w:t>))</w:t>
      </w:r>
    </w:p>
    <w:p w14:paraId="21F73B0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set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"stream is %s"</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on_off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stream_enabled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#("Turn stream on/off")</w:t>
      </w:r>
    </w:p>
    <w:p w14:paraId="24A16C0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SerialComm</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send</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"stream.%s"</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on_off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stream_enabled</w:t>
      </w:r>
      <w:r w:rsidRPr="00AF4079">
        <w:rPr>
          <w:rFonts w:ascii="Courier New" w:hAnsi="Courier New" w:cs="Courier New"/>
          <w:b/>
          <w:bCs/>
          <w:color w:val="000080"/>
          <w:sz w:val="20"/>
          <w:szCs w:val="20"/>
          <w:lang w:val="en-ZA" w:eastAsia="en-ZA"/>
        </w:rPr>
        <w:t>))</w:t>
      </w:r>
    </w:p>
    <w:p w14:paraId="5FBAA14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15CB403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def refresh_comport(event=0):</w:t>
      </w:r>
    </w:p>
    <w:p w14:paraId="316A989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comportentry.delete(0,END)</w:t>
      </w:r>
    </w:p>
    <w:p w14:paraId="616D2F0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comportentry.insert(0,find_arduino())</w:t>
      </w:r>
    </w:p>
    <w:p w14:paraId="34B0F1C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3387D3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def setvoltagef(event=0):</w:t>
      </w:r>
    </w:p>
    <w:p w14:paraId="2929897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SerialComm</w:t>
      </w:r>
    </w:p>
    <w:p w14:paraId="398B812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connected</w:t>
      </w:r>
    </w:p>
    <w:p w14:paraId="37E7C89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lastRenderedPageBreak/>
        <w:t xml:space="preserve">    if connected:</w:t>
      </w:r>
    </w:p>
    <w:p w14:paraId="5206D42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try:</w:t>
      </w:r>
    </w:p>
    <w:p w14:paraId="6B065FD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Get input data</w:t>
      </w:r>
    </w:p>
    <w:p w14:paraId="6E98B73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gainText = setvoltagegainentry.get()</w:t>
      </w:r>
    </w:p>
    <w:p w14:paraId="73B9A4A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voltageText = setvoltageentry.get()</w:t>
      </w:r>
    </w:p>
    <w:p w14:paraId="33EE754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5E152FA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CHECK THE INPUT</w:t>
      </w:r>
    </w:p>
    <w:p w14:paraId="6DD303B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gain = float(gainText)</w:t>
      </w:r>
    </w:p>
    <w:p w14:paraId="53429E0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voltage = float(voltageText)</w:t>
      </w:r>
    </w:p>
    <w:p w14:paraId="3DB674C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Calculate command value</w:t>
      </w:r>
    </w:p>
    <w:p w14:paraId="1BAB9DA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value = int(voltage/gain/5*25600)</w:t>
      </w:r>
    </w:p>
    <w:p w14:paraId="21CC374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271ABA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Send command</w:t>
      </w:r>
    </w:p>
    <w:p w14:paraId="4DD3387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cmd = "set.voltage." + str(value)</w:t>
      </w:r>
    </w:p>
    <w:p w14:paraId="3B298D9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 cmd</w:t>
      </w:r>
    </w:p>
    <w:p w14:paraId="442A80D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SerialComm.send(cmd)</w:t>
      </w:r>
    </w:p>
    <w:p w14:paraId="2D9DE33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1D23964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except IndexError:</w:t>
      </w:r>
    </w:p>
    <w:p w14:paraId="7948993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pass</w:t>
      </w:r>
    </w:p>
    <w:p w14:paraId="712C115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42A19EB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def setcurrentf(event=0):</w:t>
      </w:r>
    </w:p>
    <w:p w14:paraId="4D523B7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SerialComm</w:t>
      </w:r>
    </w:p>
    <w:p w14:paraId="66C09A3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connected</w:t>
      </w:r>
    </w:p>
    <w:p w14:paraId="05E973E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connected:</w:t>
      </w:r>
    </w:p>
    <w:p w14:paraId="6810D7D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try:</w:t>
      </w:r>
    </w:p>
    <w:p w14:paraId="693501E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Get input data</w:t>
      </w:r>
    </w:p>
    <w:p w14:paraId="31981BD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gainText = setcurrentgainentry.get()</w:t>
      </w:r>
    </w:p>
    <w:p w14:paraId="337013A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currentText = setcurrententry.get()</w:t>
      </w:r>
    </w:p>
    <w:p w14:paraId="6DAE57F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5470787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CHECK THE INPUT</w:t>
      </w:r>
    </w:p>
    <w:p w14:paraId="79CA44D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gain = float(gainText)</w:t>
      </w:r>
    </w:p>
    <w:p w14:paraId="5FBF131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current = float(currentText)</w:t>
      </w:r>
    </w:p>
    <w:p w14:paraId="404C3B4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Calculate command value</w:t>
      </w:r>
    </w:p>
    <w:p w14:paraId="478B48D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value = int(current/gain/5*1280)</w:t>
      </w:r>
    </w:p>
    <w:p w14:paraId="4577555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E11217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Send command</w:t>
      </w:r>
    </w:p>
    <w:p w14:paraId="423E145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cmd = "set.current." + str(value)</w:t>
      </w:r>
    </w:p>
    <w:p w14:paraId="62A04C3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 cmd</w:t>
      </w:r>
    </w:p>
    <w:p w14:paraId="3A97B8C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SerialComm.send(cmd)</w:t>
      </w:r>
    </w:p>
    <w:p w14:paraId="6999C23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4ABC190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except IndexError:</w:t>
      </w:r>
    </w:p>
    <w:p w14:paraId="2D19477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pass</w:t>
      </w:r>
    </w:p>
    <w:p w14:paraId="3DD64D0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61551DD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1966B253" w14:textId="77777777" w:rsidR="00AF4079" w:rsidRPr="00AF4079" w:rsidRDefault="007802E5" w:rsidP="00AF4079">
      <w:pPr>
        <w:shd w:val="clear" w:color="auto" w:fill="FFFFFF"/>
        <w:spacing w:line="240" w:lineRule="auto"/>
        <w:ind w:firstLine="0"/>
        <w:jc w:val="left"/>
        <w:rPr>
          <w:rFonts w:ascii="Courier New" w:hAnsi="Courier New" w:cs="Courier New"/>
          <w:color w:val="000000"/>
          <w:sz w:val="20"/>
          <w:szCs w:val="20"/>
          <w:lang w:val="en-ZA" w:eastAsia="en-ZA"/>
        </w:rPr>
      </w:pPr>
      <w:r>
        <w:rPr>
          <w:rFonts w:ascii="Courier New" w:hAnsi="Courier New" w:cs="Courier New"/>
          <w:color w:val="000000"/>
          <w:sz w:val="20"/>
          <w:szCs w:val="20"/>
          <w:lang w:val="en-ZA" w:eastAsia="en-ZA"/>
        </w:rPr>
        <w:t>#Button bindings to the</w:t>
      </w:r>
      <w:r w:rsidR="00AF4079" w:rsidRPr="00AF4079">
        <w:rPr>
          <w:rFonts w:ascii="Courier New" w:hAnsi="Courier New" w:cs="Courier New"/>
          <w:color w:val="000000"/>
          <w:sz w:val="20"/>
          <w:szCs w:val="20"/>
          <w:lang w:val="en-ZA" w:eastAsia="en-ZA"/>
        </w:rPr>
        <w:t xml:space="preserve"> events</w:t>
      </w:r>
    </w:p>
    <w:p w14:paraId="13D3DF3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connect.bind("&lt;Button-1&gt;",connectf)</w:t>
      </w:r>
    </w:p>
    <w:p w14:paraId="4227ECC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refresh.bind("&lt;Button-1&gt;",refresh_comport)</w:t>
      </w:r>
    </w:p>
    <w:p w14:paraId="10B3119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vcalz.bind("&lt;Button-1&gt;",vcalzerof)</w:t>
      </w:r>
    </w:p>
    <w:p w14:paraId="40B6A76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vcalo.bind("&lt;Button-1&gt;",vcalotherf)</w:t>
      </w:r>
    </w:p>
    <w:p w14:paraId="3A40A9D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ccalz.bind("&lt;Button-1&gt;",ccalzerof)</w:t>
      </w:r>
    </w:p>
    <w:p w14:paraId="5DC0FA1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ccalo.bind("&lt;Button-1&gt;",ccalotherf)</w:t>
      </w:r>
    </w:p>
    <w:p w14:paraId="4F46514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send.bind("&lt;Button-1&gt;",sendf)</w:t>
      </w:r>
    </w:p>
    <w:p w14:paraId="57A8778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clear.bind("&lt;Button-1&gt;",clearf)</w:t>
      </w:r>
    </w:p>
    <w:p w14:paraId="74FEE12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streambutton.bind("&lt;Button-1&gt;",streamf)</w:t>
      </w:r>
    </w:p>
    <w:p w14:paraId="7111080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lastRenderedPageBreak/>
        <w:t>setvoltagebutton.bind("&lt;Button-1&gt;",setvoltagef)</w:t>
      </w:r>
    </w:p>
    <w:p w14:paraId="356D296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setcurrentbutton.bind("&lt;Button-1&gt;",setcurrentf)</w:t>
      </w:r>
    </w:p>
    <w:p w14:paraId="37D9B42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5DFFE7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update_ms = 99</w:t>
      </w:r>
    </w:p>
    <w:p w14:paraId="6D315EE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1A13086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def updateMeasurements():</w:t>
      </w:r>
    </w:p>
    <w:p w14:paraId="6735554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connected</w:t>
      </w:r>
    </w:p>
    <w:p w14:paraId="0414FE5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stream_checked</w:t>
      </w:r>
    </w:p>
    <w:p w14:paraId="346E84B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vratio</w:t>
      </w:r>
    </w:p>
    <w:p w14:paraId="0EE5EE9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voffset</w:t>
      </w:r>
    </w:p>
    <w:p w14:paraId="25FE103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iratio</w:t>
      </w:r>
    </w:p>
    <w:p w14:paraId="1EC0B1C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ioffset</w:t>
      </w:r>
    </w:p>
    <w:p w14:paraId="6171B23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connected:</w:t>
      </w:r>
    </w:p>
    <w:p w14:paraId="61CE5F9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 = SerialComm.receive()</w:t>
      </w:r>
    </w:p>
    <w:p w14:paraId="4535F08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(len(stream) &gt; 0):</w:t>
      </w:r>
    </w:p>
    <w:p w14:paraId="41587E1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not stream_checked:</w:t>
      </w:r>
    </w:p>
    <w:p w14:paraId="7AEA5AD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Check if there is a stream of measurements and</w:t>
      </w:r>
    </w:p>
    <w:p w14:paraId="0BAD1C6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update stream button</w:t>
      </w:r>
    </w:p>
    <w:p w14:paraId="0B26FA1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stream_checked=True</w:t>
      </w:r>
    </w:p>
    <w:p w14:paraId="71548B4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stream_enabled=False</w:t>
      </w:r>
    </w:p>
    <w:p w14:paraId="536F537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streamf()</w:t>
      </w:r>
    </w:p>
    <w:p w14:paraId="70E1089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041464D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try:</w:t>
      </w:r>
    </w:p>
    <w:p w14:paraId="1D6CBAD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Process stream of voltages and currents from Arduino</w:t>
      </w:r>
    </w:p>
    <w:p w14:paraId="6F476DF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current_string = stream[-1]</w:t>
      </w:r>
    </w:p>
    <w:p w14:paraId="2252839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voltage_string = stream[-2]</w:t>
      </w:r>
    </w:p>
    <w:p w14:paraId="528FBA4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isValidCurrent(current_string):</w:t>
      </w:r>
    </w:p>
    <w:p w14:paraId="6EEA485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current_raw = extractCurrent(current_string)</w:t>
      </w:r>
    </w:p>
    <w:p w14:paraId="2CE689A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curr_meas=current_raw;</w:t>
      </w:r>
    </w:p>
    <w:p w14:paraId="233A8C6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curr_meas_val_text.set("%d mA" % (iratio*(curr_meas-ioffset)))</w:t>
      </w:r>
    </w:p>
    <w:p w14:paraId="1828232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56D8842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isValidVoltage(voltage_string):</w:t>
      </w:r>
    </w:p>
    <w:p w14:paraId="4B538E5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voltage_raw = extractVoltage(voltage_string)</w:t>
      </w:r>
    </w:p>
    <w:p w14:paraId="5F893B5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volt_meas=float(voltage_raw)/1000;</w:t>
      </w:r>
    </w:p>
    <w:p w14:paraId="2EB70D6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#print("What is the ratio %f", vratio)</w:t>
      </w:r>
    </w:p>
    <w:p w14:paraId="3F898E6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#print("What is the offset %f", voffset)</w:t>
      </w:r>
    </w:p>
    <w:p w14:paraId="1B29779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#print("What is the Meas %f", volt_meas)</w:t>
      </w:r>
    </w:p>
    <w:p w14:paraId="20DD91B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volt_meas_val_text.set("%.3f V" % (vratio*(volt_meas-voffset)))</w:t>
      </w:r>
    </w:p>
    <w:p w14:paraId="6F2C7D6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except IndexError:</w:t>
      </w:r>
    </w:p>
    <w:p w14:paraId="18D4141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pass</w:t>
      </w:r>
    </w:p>
    <w:p w14:paraId="1B1476D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root.after(update_ms,updateMeasurements)</w:t>
      </w:r>
    </w:p>
    <w:p w14:paraId="7B1F51C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def setVRatio():</w:t>
      </w:r>
    </w:p>
    <w:p w14:paraId="7B90D99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connected</w:t>
      </w:r>
    </w:p>
    <w:p w14:paraId="7EF86CC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stream_checked</w:t>
      </w:r>
    </w:p>
    <w:p w14:paraId="1B717F3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vratio</w:t>
      </w:r>
    </w:p>
    <w:p w14:paraId="6C2AE72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voffset</w:t>
      </w:r>
    </w:p>
    <w:p w14:paraId="44F2B28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connected:</w:t>
      </w:r>
    </w:p>
    <w:p w14:paraId="2DB7226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 = SerialComm.receive()</w:t>
      </w:r>
    </w:p>
    <w:p w14:paraId="65B0C3C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lastRenderedPageBreak/>
        <w:t xml:space="preserve">        if (len(stream) &gt; 0):</w:t>
      </w:r>
    </w:p>
    <w:p w14:paraId="49549A9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not stream_checked:</w:t>
      </w:r>
    </w:p>
    <w:p w14:paraId="4DBC5EA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Check if there is a stream of measurements and</w:t>
      </w:r>
    </w:p>
    <w:p w14:paraId="4E8778B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update stream button</w:t>
      </w:r>
    </w:p>
    <w:p w14:paraId="3E2FEF9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stream_checked=True</w:t>
      </w:r>
    </w:p>
    <w:p w14:paraId="500709C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stream_enabled=False</w:t>
      </w:r>
    </w:p>
    <w:p w14:paraId="39102C8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streamf()</w:t>
      </w:r>
    </w:p>
    <w:p w14:paraId="3C8836B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50A6F85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try:</w:t>
      </w:r>
    </w:p>
    <w:p w14:paraId="309326B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Process stream of voltages and currents from Arduino</w:t>
      </w:r>
    </w:p>
    <w:p w14:paraId="1840D19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voltage_string = stream[-2]</w:t>
      </w:r>
    </w:p>
    <w:p w14:paraId="09B432B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isValidVoltage(voltage_string):</w:t>
      </w:r>
    </w:p>
    <w:p w14:paraId="61097EA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voltage_raw = extractVoltage(voltage_string)</w:t>
      </w:r>
    </w:p>
    <w:p w14:paraId="444D8C8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volt_meas=float(voltage_raw)/1000;</w:t>
      </w:r>
    </w:p>
    <w:p w14:paraId="6E154DD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vratio = float(vrefentry.get())/volt_meas;</w:t>
      </w:r>
    </w:p>
    <w:p w14:paraId="42591F4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print("Actual: %s",vrefentry.get())</w:t>
      </w:r>
    </w:p>
    <w:p w14:paraId="7011DAB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print("Measured: %s",volt_meas)</w:t>
      </w:r>
    </w:p>
    <w:p w14:paraId="78002B8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print("Changed Ratio %f", vratio)</w:t>
      </w:r>
    </w:p>
    <w:p w14:paraId="3992582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volt_meas_val_text.set("%.3f V"% (vratio*(volt_meas-voffset)))</w:t>
      </w:r>
    </w:p>
    <w:p w14:paraId="3E4D552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except IndexError:</w:t>
      </w:r>
    </w:p>
    <w:p w14:paraId="37C8390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pass</w:t>
      </w:r>
    </w:p>
    <w:p w14:paraId="174040B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16FFACC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def setVOffset():</w:t>
      </w:r>
    </w:p>
    <w:p w14:paraId="6993671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connected</w:t>
      </w:r>
    </w:p>
    <w:p w14:paraId="56E7BF2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stream_checked</w:t>
      </w:r>
    </w:p>
    <w:p w14:paraId="139DA33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voffset</w:t>
      </w:r>
    </w:p>
    <w:p w14:paraId="218B89F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vratio</w:t>
      </w:r>
    </w:p>
    <w:p w14:paraId="013799E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connected:</w:t>
      </w:r>
    </w:p>
    <w:p w14:paraId="4D18D57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 = SerialComm.receive()</w:t>
      </w:r>
    </w:p>
    <w:p w14:paraId="4CC305A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(len(stream) &gt; 0):</w:t>
      </w:r>
    </w:p>
    <w:p w14:paraId="70BDF7B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not stream_checked:</w:t>
      </w:r>
    </w:p>
    <w:p w14:paraId="42D626D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Check if there is a stream of measurements and</w:t>
      </w:r>
    </w:p>
    <w:p w14:paraId="2C9BDDE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update stream button</w:t>
      </w:r>
    </w:p>
    <w:p w14:paraId="729C55F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stream_checked=True</w:t>
      </w:r>
    </w:p>
    <w:p w14:paraId="729B7C6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stream_enabled=False</w:t>
      </w:r>
    </w:p>
    <w:p w14:paraId="5201B11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streamf()</w:t>
      </w:r>
    </w:p>
    <w:p w14:paraId="25F2FE6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7616300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try:</w:t>
      </w:r>
    </w:p>
    <w:p w14:paraId="4C3D2D0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Process stream of voltages and currents from Arduino</w:t>
      </w:r>
    </w:p>
    <w:p w14:paraId="61F506B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voltage_string = stream[-2]</w:t>
      </w:r>
    </w:p>
    <w:p w14:paraId="1010460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isValidVoltage(voltage_string):</w:t>
      </w:r>
    </w:p>
    <w:p w14:paraId="5B5BF57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voltage_raw = extractVoltage(voltage_string)</w:t>
      </w:r>
    </w:p>
    <w:p w14:paraId="71E52F3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volt_meas=float(voltage_raw)/1000;</w:t>
      </w:r>
    </w:p>
    <w:p w14:paraId="005178C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voffset = volt_meas;</w:t>
      </w:r>
    </w:p>
    <w:p w14:paraId="5092058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print("Voffset is %f",voffset)</w:t>
      </w:r>
    </w:p>
    <w:p w14:paraId="0CEB43E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lastRenderedPageBreak/>
        <w:t xml:space="preserve">                    volt_meas_val_text.set("%.3f V" % (vratio*(volt_meas-voffset)))</w:t>
      </w:r>
    </w:p>
    <w:p w14:paraId="38996CD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except IndexError:</w:t>
      </w:r>
    </w:p>
    <w:p w14:paraId="70F1E94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pass</w:t>
      </w:r>
    </w:p>
    <w:p w14:paraId="0B8EE27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def setIRatio():</w:t>
      </w:r>
    </w:p>
    <w:p w14:paraId="0393E14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connected</w:t>
      </w:r>
    </w:p>
    <w:p w14:paraId="5B37258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stream_checked</w:t>
      </w:r>
    </w:p>
    <w:p w14:paraId="6DA7B51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iratio</w:t>
      </w:r>
    </w:p>
    <w:p w14:paraId="55DAEF4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ioffset</w:t>
      </w:r>
    </w:p>
    <w:p w14:paraId="4B1B1C7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connected:</w:t>
      </w:r>
    </w:p>
    <w:p w14:paraId="6A1EC8C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 = SerialComm.receive()</w:t>
      </w:r>
    </w:p>
    <w:p w14:paraId="3A088CA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(len(stream) &gt; 0):</w:t>
      </w:r>
    </w:p>
    <w:p w14:paraId="7509864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not stream_checked:</w:t>
      </w:r>
    </w:p>
    <w:p w14:paraId="09719CA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Check if there is a stream of measurements and</w:t>
      </w:r>
    </w:p>
    <w:p w14:paraId="6692749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update stream button</w:t>
      </w:r>
    </w:p>
    <w:p w14:paraId="1B8F0C1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stream_checked=True</w:t>
      </w:r>
    </w:p>
    <w:p w14:paraId="59CE816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stream_enabled=False</w:t>
      </w:r>
    </w:p>
    <w:p w14:paraId="6248149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streamf()</w:t>
      </w:r>
    </w:p>
    <w:p w14:paraId="024B484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1D2016E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try:</w:t>
      </w:r>
    </w:p>
    <w:p w14:paraId="731B1FE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Process stream of voltages and currents from Arduino</w:t>
      </w:r>
    </w:p>
    <w:p w14:paraId="72A3505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current_string = stream[-1]</w:t>
      </w:r>
    </w:p>
    <w:p w14:paraId="7E4EADD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isValidCurrent(current_string):</w:t>
      </w:r>
    </w:p>
    <w:p w14:paraId="2B70EC6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current_raw = extractCurrent(current_string)</w:t>
      </w:r>
    </w:p>
    <w:p w14:paraId="2629DB4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curr_meas=current_raw;</w:t>
      </w:r>
    </w:p>
    <w:p w14:paraId="2ECECF1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ioffset = curr_meas</w:t>
      </w:r>
    </w:p>
    <w:p w14:paraId="4EEAC4E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print("I offset %f",ioffset)</w:t>
      </w:r>
    </w:p>
    <w:p w14:paraId="1F91745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curr_meas_val_text.set("%d mA" % (iratio*(curr_meas-ioffset)))</w:t>
      </w:r>
    </w:p>
    <w:p w14:paraId="2A2908F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0348EF8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except IndexError:</w:t>
      </w:r>
    </w:p>
    <w:p w14:paraId="2018D53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pass</w:t>
      </w:r>
    </w:p>
    <w:p w14:paraId="73B7B4E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69A32B2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def setIOffset():</w:t>
      </w:r>
    </w:p>
    <w:p w14:paraId="33BB441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connected</w:t>
      </w:r>
    </w:p>
    <w:p w14:paraId="323121A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stream_checked</w:t>
      </w:r>
    </w:p>
    <w:p w14:paraId="21E47C4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iratio</w:t>
      </w:r>
    </w:p>
    <w:p w14:paraId="557F7DC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ioffset</w:t>
      </w:r>
    </w:p>
    <w:p w14:paraId="17088BD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connected:</w:t>
      </w:r>
    </w:p>
    <w:p w14:paraId="3DEA77F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 = SerialComm.receive()</w:t>
      </w:r>
    </w:p>
    <w:p w14:paraId="670876D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(len(stream) &gt; 0):</w:t>
      </w:r>
    </w:p>
    <w:p w14:paraId="4AC541C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not stream_checked:</w:t>
      </w:r>
    </w:p>
    <w:p w14:paraId="0C7A017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Check if there is a stream of measurements and</w:t>
      </w:r>
    </w:p>
    <w:p w14:paraId="3F96B0E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update stream button</w:t>
      </w:r>
    </w:p>
    <w:p w14:paraId="130C9D9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stream_checked=True</w:t>
      </w:r>
    </w:p>
    <w:p w14:paraId="6606EC1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stream_enabled=False</w:t>
      </w:r>
    </w:p>
    <w:p w14:paraId="329B413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streamf()</w:t>
      </w:r>
    </w:p>
    <w:p w14:paraId="09208F5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4127488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try:</w:t>
      </w:r>
    </w:p>
    <w:p w14:paraId="1B165A0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lastRenderedPageBreak/>
        <w:t xml:space="preserve">                # Process stream of voltages and currents from Arduino</w:t>
      </w:r>
    </w:p>
    <w:p w14:paraId="4388A97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current_string = stream[-1]</w:t>
      </w:r>
    </w:p>
    <w:p w14:paraId="6CDA1BC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isValidCurrent(current_string):</w:t>
      </w:r>
    </w:p>
    <w:p w14:paraId="0668DAE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current_raw = extractCurrent(current_string)</w:t>
      </w:r>
    </w:p>
    <w:p w14:paraId="7FA233D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curr_meas=current_raw;</w:t>
      </w:r>
    </w:p>
    <w:p w14:paraId="0CAAD4B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ioffset = curr_meas</w:t>
      </w:r>
    </w:p>
    <w:p w14:paraId="10AF004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curr_meas_val_text.set("%d mA" % (iratio*(curr_meas-ioffset)))</w:t>
      </w:r>
    </w:p>
    <w:p w14:paraId="24AAFD3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4EC1C54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except IndexError:</w:t>
      </w:r>
    </w:p>
    <w:p w14:paraId="7ABA36D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pass</w:t>
      </w:r>
    </w:p>
    <w:p w14:paraId="54D7C91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7549C36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def setup():</w:t>
      </w:r>
    </w:p>
    <w:p w14:paraId="29DB318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runs once on startup</w:t>
      </w:r>
    </w:p>
    <w:p w14:paraId="59079E2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refresh_comport()</w:t>
      </w:r>
    </w:p>
    <w:p w14:paraId="144AE1B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baudentry.delete(0,END)</w:t>
      </w:r>
    </w:p>
    <w:p w14:paraId="17C0D42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baudentry.insert(0,9600)</w:t>
      </w:r>
    </w:p>
    <w:p w14:paraId="5B97FDB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70ED20A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5409C7C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try:</w:t>
      </w:r>
    </w:p>
    <w:p w14:paraId="16432BD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setup()</w:t>
      </w:r>
    </w:p>
    <w:p w14:paraId="29F5903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root.after(update_ms,updateMeasurements)</w:t>
      </w:r>
    </w:p>
    <w:p w14:paraId="4CA9DE1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root.mainloop()</w:t>
      </w:r>
    </w:p>
    <w:p w14:paraId="2BBA62A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except KeyboardInterrupt:</w:t>
      </w:r>
    </w:p>
    <w:p w14:paraId="2867D7B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 'Goodbye'</w:t>
      </w:r>
    </w:p>
    <w:p w14:paraId="32CB7E0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finally:</w:t>
      </w:r>
    </w:p>
    <w:p w14:paraId="43AE46E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SerialComm is not None:</w:t>
      </w:r>
    </w:p>
    <w:p w14:paraId="0FE3EC6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 'Disconnecting...'</w:t>
      </w:r>
    </w:p>
    <w:p w14:paraId="35F02FD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try:</w:t>
      </w:r>
    </w:p>
    <w:p w14:paraId="5A68F6F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SerialComm.close()</w:t>
      </w:r>
    </w:p>
    <w:p w14:paraId="07D75F1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except:</w:t>
      </w:r>
    </w:p>
    <w:p w14:paraId="6C67A46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errorlabel.config(text="Failed to disconnect")</w:t>
      </w:r>
    </w:p>
    <w:p w14:paraId="5F1B2CA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exit</w:t>
      </w:r>
    </w:p>
    <w:p w14:paraId="308DF5A4" w14:textId="77777777" w:rsidR="0036727C" w:rsidRDefault="0036727C">
      <w:pPr>
        <w:spacing w:line="240" w:lineRule="auto"/>
        <w:ind w:firstLine="0"/>
        <w:jc w:val="left"/>
        <w:rPr>
          <w:rFonts w:ascii="cmbx12" w:hAnsi="cmbx12" w:cs="Arial"/>
          <w:bCs/>
          <w:sz w:val="28"/>
          <w:szCs w:val="32"/>
        </w:rPr>
      </w:pPr>
      <w:r>
        <w:br w:type="page"/>
      </w:r>
    </w:p>
    <w:p w14:paraId="54DD1604" w14:textId="49097C51" w:rsidR="004D0C8D" w:rsidRDefault="0036727C" w:rsidP="00DE4BDE">
      <w:pPr>
        <w:pStyle w:val="Heading1"/>
      </w:pPr>
      <w:bookmarkStart w:id="147" w:name="_Toc465124095"/>
      <w:r>
        <w:lastRenderedPageBreak/>
        <w:t>Appendix G: Extra information</w:t>
      </w:r>
      <w:bookmarkEnd w:id="147"/>
    </w:p>
    <w:p w14:paraId="40A2685E" w14:textId="77777777" w:rsidR="0036727C" w:rsidRDefault="004D0C8D" w:rsidP="004D0C8D">
      <w:pPr>
        <w:pStyle w:val="Heading2"/>
      </w:pPr>
      <w:bookmarkStart w:id="148" w:name="_Toc465124098"/>
      <w:r>
        <w:t xml:space="preserve">Extra </w:t>
      </w:r>
      <w:r w:rsidR="004A2BB0">
        <w:t xml:space="preserve">Hardware </w:t>
      </w:r>
      <w:r>
        <w:t>Features</w:t>
      </w:r>
      <w:bookmarkEnd w:id="148"/>
    </w:p>
    <w:p w14:paraId="318AAF4C" w14:textId="77777777" w:rsidR="004D0C8D" w:rsidRDefault="004D0C8D" w:rsidP="004D0C8D">
      <w:pPr>
        <w:pStyle w:val="Heading3"/>
      </w:pPr>
      <w:bookmarkStart w:id="149" w:name="_Toc465124099"/>
      <w:r>
        <w:t>Battery charging profiles</w:t>
      </w:r>
      <w:bookmarkEnd w:id="149"/>
    </w:p>
    <w:p w14:paraId="3073C596" w14:textId="77777777" w:rsidR="00E939A2" w:rsidRDefault="004D0C8D" w:rsidP="004D0C8D">
      <w:pPr>
        <w:pStyle w:val="Firstparagraph"/>
      </w:pPr>
      <w:r>
        <w:t>See 7.3.2 for more information.</w:t>
      </w:r>
      <w:r w:rsidR="0050499D">
        <w:t xml:space="preserve"> </w:t>
      </w:r>
      <w:r>
        <w:t xml:space="preserve"> </w:t>
      </w:r>
    </w:p>
    <w:p w14:paraId="646FD033" w14:textId="77777777" w:rsidR="00422F19" w:rsidRDefault="00422F19">
      <w:pPr>
        <w:spacing w:line="240" w:lineRule="auto"/>
        <w:ind w:firstLine="0"/>
        <w:jc w:val="left"/>
      </w:pPr>
      <w:r>
        <w:t>Switches can be added to identify between NiMH, Pb and Li cells.</w:t>
      </w:r>
    </w:p>
    <w:p w14:paraId="30932406" w14:textId="77777777" w:rsidR="00422F19" w:rsidRDefault="00422F19">
      <w:pPr>
        <w:spacing w:line="240" w:lineRule="auto"/>
        <w:ind w:firstLine="0"/>
        <w:jc w:val="left"/>
      </w:pPr>
    </w:p>
    <w:p w14:paraId="17D9B873" w14:textId="77777777" w:rsidR="00422F19" w:rsidRDefault="00422F19">
      <w:pPr>
        <w:spacing w:line="240" w:lineRule="auto"/>
        <w:ind w:firstLine="0"/>
        <w:jc w:val="left"/>
      </w:pPr>
    </w:p>
    <w:p w14:paraId="1685C515" w14:textId="77777777" w:rsidR="00793D25" w:rsidRDefault="0036727C" w:rsidP="0036727C">
      <w:pPr>
        <w:pStyle w:val="Heading1"/>
      </w:pPr>
      <w:bookmarkStart w:id="150" w:name="_Toc465124100"/>
      <w:r>
        <w:t>Figures</w:t>
      </w:r>
      <w:bookmarkEnd w:id="150"/>
    </w:p>
    <w:p w14:paraId="0B3B9BC7" w14:textId="77777777" w:rsidR="003560FA" w:rsidRDefault="00CD539D">
      <w:pPr>
        <w:pStyle w:val="TableofFigures"/>
        <w:tabs>
          <w:tab w:val="right" w:leader="dot" w:pos="7360"/>
        </w:tabs>
        <w:rPr>
          <w:noProof/>
        </w:rPr>
      </w:pPr>
      <w:sdt>
        <w:sdtPr>
          <w:id w:val="211156667"/>
          <w:citation/>
        </w:sdtPr>
        <w:sdtContent>
          <w:r w:rsidR="0036727C">
            <w:fldChar w:fldCharType="begin"/>
          </w:r>
          <w:r w:rsidR="00CF754D">
            <w:rPr>
              <w:lang w:val="en-ZA"/>
            </w:rPr>
            <w:instrText xml:space="preserve">CITATION Dav_PSU \l 7177 </w:instrText>
          </w:r>
          <w:r w:rsidR="0036727C">
            <w:fldChar w:fldCharType="separate"/>
          </w:r>
          <w:r w:rsidR="003560FA" w:rsidRPr="003560FA">
            <w:rPr>
              <w:noProof/>
              <w:lang w:val="en-ZA"/>
            </w:rPr>
            <w:t>[7]</w:t>
          </w:r>
          <w:r w:rsidR="0036727C">
            <w:fldChar w:fldCharType="end"/>
          </w:r>
        </w:sdtContent>
      </w:sdt>
      <w:r w:rsidR="0036727C">
        <w:fldChar w:fldCharType="begin"/>
      </w:r>
      <w:r w:rsidR="0036727C">
        <w:instrText xml:space="preserve"> TOC \h \z \c "Figure" </w:instrText>
      </w:r>
      <w:r w:rsidR="0036727C">
        <w:fldChar w:fldCharType="separate"/>
      </w:r>
    </w:p>
    <w:p w14:paraId="08D3D718" w14:textId="49358ECB"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02" w:history="1">
        <w:r w:rsidRPr="002B7BAB">
          <w:rPr>
            <w:rStyle w:val="Hyperlink"/>
            <w:noProof/>
          </w:rPr>
          <w:t>Figure 5</w:t>
        </w:r>
        <w:r w:rsidRPr="002B7BAB">
          <w:rPr>
            <w:rStyle w:val="Hyperlink"/>
            <w:noProof/>
          </w:rPr>
          <w:noBreakHyphen/>
          <w:t>1: 15V transformer secured</w:t>
        </w:r>
        <w:r>
          <w:rPr>
            <w:noProof/>
            <w:webHidden/>
          </w:rPr>
          <w:tab/>
        </w:r>
        <w:r>
          <w:rPr>
            <w:noProof/>
            <w:webHidden/>
          </w:rPr>
          <w:fldChar w:fldCharType="begin"/>
        </w:r>
        <w:r>
          <w:rPr>
            <w:noProof/>
            <w:webHidden/>
          </w:rPr>
          <w:instrText xml:space="preserve"> PAGEREF _Toc465153702 \h </w:instrText>
        </w:r>
        <w:r>
          <w:rPr>
            <w:noProof/>
            <w:webHidden/>
          </w:rPr>
        </w:r>
        <w:r>
          <w:rPr>
            <w:noProof/>
            <w:webHidden/>
          </w:rPr>
          <w:fldChar w:fldCharType="separate"/>
        </w:r>
        <w:r>
          <w:rPr>
            <w:noProof/>
            <w:webHidden/>
          </w:rPr>
          <w:t>5-13</w:t>
        </w:r>
        <w:r>
          <w:rPr>
            <w:noProof/>
            <w:webHidden/>
          </w:rPr>
          <w:fldChar w:fldCharType="end"/>
        </w:r>
      </w:hyperlink>
    </w:p>
    <w:p w14:paraId="41EF773B" w14:textId="331064CE"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03" w:history="1">
        <w:r w:rsidRPr="002B7BAB">
          <w:rPr>
            <w:rStyle w:val="Hyperlink"/>
            <w:noProof/>
          </w:rPr>
          <w:t>Figure 5</w:t>
        </w:r>
        <w:r w:rsidRPr="002B7BAB">
          <w:rPr>
            <w:rStyle w:val="Hyperlink"/>
            <w:noProof/>
          </w:rPr>
          <w:noBreakHyphen/>
          <w:t>2: 9V dual transformer and two diode bridges (right)</w:t>
        </w:r>
        <w:r>
          <w:rPr>
            <w:noProof/>
            <w:webHidden/>
          </w:rPr>
          <w:tab/>
        </w:r>
        <w:r>
          <w:rPr>
            <w:noProof/>
            <w:webHidden/>
          </w:rPr>
          <w:fldChar w:fldCharType="begin"/>
        </w:r>
        <w:r>
          <w:rPr>
            <w:noProof/>
            <w:webHidden/>
          </w:rPr>
          <w:instrText xml:space="preserve"> PAGEREF _Toc465153703 \h </w:instrText>
        </w:r>
        <w:r>
          <w:rPr>
            <w:noProof/>
            <w:webHidden/>
          </w:rPr>
        </w:r>
        <w:r>
          <w:rPr>
            <w:noProof/>
            <w:webHidden/>
          </w:rPr>
          <w:fldChar w:fldCharType="separate"/>
        </w:r>
        <w:r>
          <w:rPr>
            <w:noProof/>
            <w:webHidden/>
          </w:rPr>
          <w:t>5-13</w:t>
        </w:r>
        <w:r>
          <w:rPr>
            <w:noProof/>
            <w:webHidden/>
          </w:rPr>
          <w:fldChar w:fldCharType="end"/>
        </w:r>
      </w:hyperlink>
    </w:p>
    <w:p w14:paraId="1ABDDF2A" w14:textId="1B465A61"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04" w:history="1">
        <w:r w:rsidRPr="002B7BAB">
          <w:rPr>
            <w:rStyle w:val="Hyperlink"/>
            <w:noProof/>
          </w:rPr>
          <w:t>Figure 5</w:t>
        </w:r>
        <w:r w:rsidRPr="002B7BAB">
          <w:rPr>
            <w:rStyle w:val="Hyperlink"/>
            <w:noProof/>
          </w:rPr>
          <w:noBreakHyphen/>
          <w:t>3: The dual 16V transformer</w:t>
        </w:r>
        <w:r>
          <w:rPr>
            <w:noProof/>
            <w:webHidden/>
          </w:rPr>
          <w:tab/>
        </w:r>
        <w:r>
          <w:rPr>
            <w:noProof/>
            <w:webHidden/>
          </w:rPr>
          <w:fldChar w:fldCharType="begin"/>
        </w:r>
        <w:r>
          <w:rPr>
            <w:noProof/>
            <w:webHidden/>
          </w:rPr>
          <w:instrText xml:space="preserve"> PAGEREF _Toc465153704 \h </w:instrText>
        </w:r>
        <w:r>
          <w:rPr>
            <w:noProof/>
            <w:webHidden/>
          </w:rPr>
        </w:r>
        <w:r>
          <w:rPr>
            <w:noProof/>
            <w:webHidden/>
          </w:rPr>
          <w:fldChar w:fldCharType="separate"/>
        </w:r>
        <w:r>
          <w:rPr>
            <w:noProof/>
            <w:webHidden/>
          </w:rPr>
          <w:t>5-14</w:t>
        </w:r>
        <w:r>
          <w:rPr>
            <w:noProof/>
            <w:webHidden/>
          </w:rPr>
          <w:fldChar w:fldCharType="end"/>
        </w:r>
      </w:hyperlink>
    </w:p>
    <w:p w14:paraId="012701BD" w14:textId="0F290C06"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05" w:history="1">
        <w:r w:rsidRPr="002B7BAB">
          <w:rPr>
            <w:rStyle w:val="Hyperlink"/>
            <w:noProof/>
          </w:rPr>
          <w:t>Figure 5</w:t>
        </w:r>
        <w:r w:rsidRPr="002B7BAB">
          <w:rPr>
            <w:rStyle w:val="Hyperlink"/>
            <w:noProof/>
          </w:rPr>
          <w:noBreakHyphen/>
          <w:t>4: 160W transformer</w:t>
        </w:r>
        <w:r>
          <w:rPr>
            <w:noProof/>
            <w:webHidden/>
          </w:rPr>
          <w:tab/>
        </w:r>
        <w:r>
          <w:rPr>
            <w:noProof/>
            <w:webHidden/>
          </w:rPr>
          <w:fldChar w:fldCharType="begin"/>
        </w:r>
        <w:r>
          <w:rPr>
            <w:noProof/>
            <w:webHidden/>
          </w:rPr>
          <w:instrText xml:space="preserve"> PAGEREF _Toc465153705 \h </w:instrText>
        </w:r>
        <w:r>
          <w:rPr>
            <w:noProof/>
            <w:webHidden/>
          </w:rPr>
        </w:r>
        <w:r>
          <w:rPr>
            <w:noProof/>
            <w:webHidden/>
          </w:rPr>
          <w:fldChar w:fldCharType="separate"/>
        </w:r>
        <w:r>
          <w:rPr>
            <w:noProof/>
            <w:webHidden/>
          </w:rPr>
          <w:t>5-14</w:t>
        </w:r>
        <w:r>
          <w:rPr>
            <w:noProof/>
            <w:webHidden/>
          </w:rPr>
          <w:fldChar w:fldCharType="end"/>
        </w:r>
      </w:hyperlink>
    </w:p>
    <w:p w14:paraId="507A5AF8" w14:textId="5C8190C7"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06" w:history="1">
        <w:r w:rsidRPr="002B7BAB">
          <w:rPr>
            <w:rStyle w:val="Hyperlink"/>
            <w:noProof/>
          </w:rPr>
          <w:t>Figure 5</w:t>
        </w:r>
        <w:r w:rsidRPr="002B7BAB">
          <w:rPr>
            <w:rStyle w:val="Hyperlink"/>
            <w:noProof/>
          </w:rPr>
          <w:noBreakHyphen/>
          <w:t>5: Couple of dual LM358s</w:t>
        </w:r>
        <w:r>
          <w:rPr>
            <w:noProof/>
            <w:webHidden/>
          </w:rPr>
          <w:tab/>
        </w:r>
        <w:r>
          <w:rPr>
            <w:noProof/>
            <w:webHidden/>
          </w:rPr>
          <w:fldChar w:fldCharType="begin"/>
        </w:r>
        <w:r>
          <w:rPr>
            <w:noProof/>
            <w:webHidden/>
          </w:rPr>
          <w:instrText xml:space="preserve"> PAGEREF _Toc465153706 \h </w:instrText>
        </w:r>
        <w:r>
          <w:rPr>
            <w:noProof/>
            <w:webHidden/>
          </w:rPr>
        </w:r>
        <w:r>
          <w:rPr>
            <w:noProof/>
            <w:webHidden/>
          </w:rPr>
          <w:fldChar w:fldCharType="separate"/>
        </w:r>
        <w:r>
          <w:rPr>
            <w:noProof/>
            <w:webHidden/>
          </w:rPr>
          <w:t>5-15</w:t>
        </w:r>
        <w:r>
          <w:rPr>
            <w:noProof/>
            <w:webHidden/>
          </w:rPr>
          <w:fldChar w:fldCharType="end"/>
        </w:r>
      </w:hyperlink>
    </w:p>
    <w:p w14:paraId="0100B57D" w14:textId="1F5617DF"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07" w:history="1">
        <w:r w:rsidRPr="002B7BAB">
          <w:rPr>
            <w:rStyle w:val="Hyperlink"/>
            <w:noProof/>
          </w:rPr>
          <w:t>Figure 5</w:t>
        </w:r>
        <w:r w:rsidRPr="002B7BAB">
          <w:rPr>
            <w:rStyle w:val="Hyperlink"/>
            <w:noProof/>
          </w:rPr>
          <w:noBreakHyphen/>
          <w:t>6: simple thevinin equivalent 15V transformer model.</w:t>
        </w:r>
        <w:r>
          <w:rPr>
            <w:noProof/>
            <w:webHidden/>
          </w:rPr>
          <w:tab/>
        </w:r>
        <w:r>
          <w:rPr>
            <w:noProof/>
            <w:webHidden/>
          </w:rPr>
          <w:fldChar w:fldCharType="begin"/>
        </w:r>
        <w:r>
          <w:rPr>
            <w:noProof/>
            <w:webHidden/>
          </w:rPr>
          <w:instrText xml:space="preserve"> PAGEREF _Toc465153707 \h </w:instrText>
        </w:r>
        <w:r>
          <w:rPr>
            <w:noProof/>
            <w:webHidden/>
          </w:rPr>
        </w:r>
        <w:r>
          <w:rPr>
            <w:noProof/>
            <w:webHidden/>
          </w:rPr>
          <w:fldChar w:fldCharType="separate"/>
        </w:r>
        <w:r>
          <w:rPr>
            <w:noProof/>
            <w:webHidden/>
          </w:rPr>
          <w:t>5-15</w:t>
        </w:r>
        <w:r>
          <w:rPr>
            <w:noProof/>
            <w:webHidden/>
          </w:rPr>
          <w:fldChar w:fldCharType="end"/>
        </w:r>
      </w:hyperlink>
    </w:p>
    <w:p w14:paraId="133F2FBD" w14:textId="75D90F1A"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08" w:history="1">
        <w:r w:rsidRPr="002B7BAB">
          <w:rPr>
            <w:rStyle w:val="Hyperlink"/>
            <w:noProof/>
          </w:rPr>
          <w:t>Figure 5</w:t>
        </w:r>
        <w:r w:rsidRPr="002B7BAB">
          <w:rPr>
            <w:rStyle w:val="Hyperlink"/>
            <w:noProof/>
          </w:rPr>
          <w:noBreakHyphen/>
          <w:t>7: voltage drop after series resistance (blue), current (red)</w:t>
        </w:r>
        <w:r>
          <w:rPr>
            <w:noProof/>
            <w:webHidden/>
          </w:rPr>
          <w:tab/>
        </w:r>
        <w:r>
          <w:rPr>
            <w:noProof/>
            <w:webHidden/>
          </w:rPr>
          <w:fldChar w:fldCharType="begin"/>
        </w:r>
        <w:r>
          <w:rPr>
            <w:noProof/>
            <w:webHidden/>
          </w:rPr>
          <w:instrText xml:space="preserve"> PAGEREF _Toc465153708 \h </w:instrText>
        </w:r>
        <w:r>
          <w:rPr>
            <w:noProof/>
            <w:webHidden/>
          </w:rPr>
        </w:r>
        <w:r>
          <w:rPr>
            <w:noProof/>
            <w:webHidden/>
          </w:rPr>
          <w:fldChar w:fldCharType="separate"/>
        </w:r>
        <w:r>
          <w:rPr>
            <w:noProof/>
            <w:webHidden/>
          </w:rPr>
          <w:t>5-16</w:t>
        </w:r>
        <w:r>
          <w:rPr>
            <w:noProof/>
            <w:webHidden/>
          </w:rPr>
          <w:fldChar w:fldCharType="end"/>
        </w:r>
      </w:hyperlink>
    </w:p>
    <w:p w14:paraId="7A172965" w14:textId="64EA7F23"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09" w:history="1">
        <w:r w:rsidRPr="002B7BAB">
          <w:rPr>
            <w:rStyle w:val="Hyperlink"/>
            <w:noProof/>
          </w:rPr>
          <w:t>Figure 8: Crimp connectors</w:t>
        </w:r>
        <w:r>
          <w:rPr>
            <w:noProof/>
            <w:webHidden/>
          </w:rPr>
          <w:tab/>
        </w:r>
        <w:r>
          <w:rPr>
            <w:noProof/>
            <w:webHidden/>
          </w:rPr>
          <w:fldChar w:fldCharType="begin"/>
        </w:r>
        <w:r>
          <w:rPr>
            <w:noProof/>
            <w:webHidden/>
          </w:rPr>
          <w:instrText xml:space="preserve"> PAGEREF _Toc465153709 \h </w:instrText>
        </w:r>
        <w:r>
          <w:rPr>
            <w:noProof/>
            <w:webHidden/>
          </w:rPr>
        </w:r>
        <w:r>
          <w:rPr>
            <w:noProof/>
            <w:webHidden/>
          </w:rPr>
          <w:fldChar w:fldCharType="separate"/>
        </w:r>
        <w:r>
          <w:rPr>
            <w:noProof/>
            <w:webHidden/>
          </w:rPr>
          <w:t>5-16</w:t>
        </w:r>
        <w:r>
          <w:rPr>
            <w:noProof/>
            <w:webHidden/>
          </w:rPr>
          <w:fldChar w:fldCharType="end"/>
        </w:r>
      </w:hyperlink>
    </w:p>
    <w:p w14:paraId="659BF4D3" w14:textId="5313526A"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10" w:history="1">
        <w:r w:rsidRPr="002B7BAB">
          <w:rPr>
            <w:rStyle w:val="Hyperlink"/>
            <w:noProof/>
          </w:rPr>
          <w:t>Figure 5</w:t>
        </w:r>
        <w:r w:rsidRPr="002B7BAB">
          <w:rPr>
            <w:rStyle w:val="Hyperlink"/>
            <w:noProof/>
          </w:rPr>
          <w:noBreakHyphen/>
          <w:t>9: 15V transformer open circuited</w:t>
        </w:r>
        <w:r>
          <w:rPr>
            <w:noProof/>
            <w:webHidden/>
          </w:rPr>
          <w:tab/>
        </w:r>
        <w:r>
          <w:rPr>
            <w:noProof/>
            <w:webHidden/>
          </w:rPr>
          <w:fldChar w:fldCharType="begin"/>
        </w:r>
        <w:r>
          <w:rPr>
            <w:noProof/>
            <w:webHidden/>
          </w:rPr>
          <w:instrText xml:space="preserve"> PAGEREF _Toc465153710 \h </w:instrText>
        </w:r>
        <w:r>
          <w:rPr>
            <w:noProof/>
            <w:webHidden/>
          </w:rPr>
        </w:r>
        <w:r>
          <w:rPr>
            <w:noProof/>
            <w:webHidden/>
          </w:rPr>
          <w:fldChar w:fldCharType="separate"/>
        </w:r>
        <w:r>
          <w:rPr>
            <w:noProof/>
            <w:webHidden/>
          </w:rPr>
          <w:t>5-17</w:t>
        </w:r>
        <w:r>
          <w:rPr>
            <w:noProof/>
            <w:webHidden/>
          </w:rPr>
          <w:fldChar w:fldCharType="end"/>
        </w:r>
      </w:hyperlink>
    </w:p>
    <w:p w14:paraId="2B0C1EE4" w14:textId="6DF2BFE5"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11" w:history="1">
        <w:r w:rsidRPr="002B7BAB">
          <w:rPr>
            <w:rStyle w:val="Hyperlink"/>
            <w:noProof/>
          </w:rPr>
          <w:t>Figure 5</w:t>
        </w:r>
        <w:r w:rsidRPr="002B7BAB">
          <w:rPr>
            <w:rStyle w:val="Hyperlink"/>
            <w:noProof/>
          </w:rPr>
          <w:noBreakHyphen/>
          <w:t>10: 15V transformer loaded with 20 ohms</w:t>
        </w:r>
        <w:r>
          <w:rPr>
            <w:noProof/>
            <w:webHidden/>
          </w:rPr>
          <w:tab/>
        </w:r>
        <w:r>
          <w:rPr>
            <w:noProof/>
            <w:webHidden/>
          </w:rPr>
          <w:fldChar w:fldCharType="begin"/>
        </w:r>
        <w:r>
          <w:rPr>
            <w:noProof/>
            <w:webHidden/>
          </w:rPr>
          <w:instrText xml:space="preserve"> PAGEREF _Toc465153711 \h </w:instrText>
        </w:r>
        <w:r>
          <w:rPr>
            <w:noProof/>
            <w:webHidden/>
          </w:rPr>
        </w:r>
        <w:r>
          <w:rPr>
            <w:noProof/>
            <w:webHidden/>
          </w:rPr>
          <w:fldChar w:fldCharType="separate"/>
        </w:r>
        <w:r>
          <w:rPr>
            <w:noProof/>
            <w:webHidden/>
          </w:rPr>
          <w:t>5-17</w:t>
        </w:r>
        <w:r>
          <w:rPr>
            <w:noProof/>
            <w:webHidden/>
          </w:rPr>
          <w:fldChar w:fldCharType="end"/>
        </w:r>
      </w:hyperlink>
    </w:p>
    <w:p w14:paraId="0B09DB4F" w14:textId="195EF989"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12" w:history="1">
        <w:r w:rsidRPr="002B7BAB">
          <w:rPr>
            <w:rStyle w:val="Hyperlink"/>
            <w:noProof/>
          </w:rPr>
          <w:t>Figure 5</w:t>
        </w:r>
        <w:r w:rsidRPr="002B7BAB">
          <w:rPr>
            <w:rStyle w:val="Hyperlink"/>
            <w:noProof/>
          </w:rPr>
          <w:noBreakHyphen/>
          <w:t>11: Bridge and capacitors</w:t>
        </w:r>
        <w:r>
          <w:rPr>
            <w:noProof/>
            <w:webHidden/>
          </w:rPr>
          <w:tab/>
        </w:r>
        <w:r>
          <w:rPr>
            <w:noProof/>
            <w:webHidden/>
          </w:rPr>
          <w:fldChar w:fldCharType="begin"/>
        </w:r>
        <w:r>
          <w:rPr>
            <w:noProof/>
            <w:webHidden/>
          </w:rPr>
          <w:instrText xml:space="preserve"> PAGEREF _Toc465153712 \h </w:instrText>
        </w:r>
        <w:r>
          <w:rPr>
            <w:noProof/>
            <w:webHidden/>
          </w:rPr>
        </w:r>
        <w:r>
          <w:rPr>
            <w:noProof/>
            <w:webHidden/>
          </w:rPr>
          <w:fldChar w:fldCharType="separate"/>
        </w:r>
        <w:r>
          <w:rPr>
            <w:noProof/>
            <w:webHidden/>
          </w:rPr>
          <w:t>5-19</w:t>
        </w:r>
        <w:r>
          <w:rPr>
            <w:noProof/>
            <w:webHidden/>
          </w:rPr>
          <w:fldChar w:fldCharType="end"/>
        </w:r>
      </w:hyperlink>
    </w:p>
    <w:p w14:paraId="142F2E4F" w14:textId="06A54695"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13" w:history="1">
        <w:r w:rsidRPr="002B7BAB">
          <w:rPr>
            <w:rStyle w:val="Hyperlink"/>
            <w:noProof/>
          </w:rPr>
          <w:t>Figure 5</w:t>
        </w:r>
        <w:r w:rsidRPr="002B7BAB">
          <w:rPr>
            <w:rStyle w:val="Hyperlink"/>
            <w:noProof/>
          </w:rPr>
          <w:noBreakHyphen/>
          <w:t>12: 15 ohm load, and 1k represents the load of the rest of circuit</w:t>
        </w:r>
        <w:r>
          <w:rPr>
            <w:noProof/>
            <w:webHidden/>
          </w:rPr>
          <w:tab/>
        </w:r>
        <w:r>
          <w:rPr>
            <w:noProof/>
            <w:webHidden/>
          </w:rPr>
          <w:fldChar w:fldCharType="begin"/>
        </w:r>
        <w:r>
          <w:rPr>
            <w:noProof/>
            <w:webHidden/>
          </w:rPr>
          <w:instrText xml:space="preserve"> PAGEREF _Toc465153713 \h </w:instrText>
        </w:r>
        <w:r>
          <w:rPr>
            <w:noProof/>
            <w:webHidden/>
          </w:rPr>
        </w:r>
        <w:r>
          <w:rPr>
            <w:noProof/>
            <w:webHidden/>
          </w:rPr>
          <w:fldChar w:fldCharType="separate"/>
        </w:r>
        <w:r>
          <w:rPr>
            <w:noProof/>
            <w:webHidden/>
          </w:rPr>
          <w:t>5-20</w:t>
        </w:r>
        <w:r>
          <w:rPr>
            <w:noProof/>
            <w:webHidden/>
          </w:rPr>
          <w:fldChar w:fldCharType="end"/>
        </w:r>
      </w:hyperlink>
    </w:p>
    <w:p w14:paraId="7110408C" w14:textId="55D6D337"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14" w:history="1">
        <w:r w:rsidRPr="002B7BAB">
          <w:rPr>
            <w:rStyle w:val="Hyperlink"/>
            <w:noProof/>
          </w:rPr>
          <w:t>Figure 5</w:t>
        </w:r>
        <w:r w:rsidRPr="002B7BAB">
          <w:rPr>
            <w:rStyle w:val="Hyperlink"/>
            <w:noProof/>
          </w:rPr>
          <w:noBreakHyphen/>
          <w:t>13: Diode + capacitor bank under load.</w:t>
        </w:r>
        <w:r>
          <w:rPr>
            <w:noProof/>
            <w:webHidden/>
          </w:rPr>
          <w:tab/>
        </w:r>
        <w:r>
          <w:rPr>
            <w:noProof/>
            <w:webHidden/>
          </w:rPr>
          <w:fldChar w:fldCharType="begin"/>
        </w:r>
        <w:r>
          <w:rPr>
            <w:noProof/>
            <w:webHidden/>
          </w:rPr>
          <w:instrText xml:space="preserve"> PAGEREF _Toc465153714 \h </w:instrText>
        </w:r>
        <w:r>
          <w:rPr>
            <w:noProof/>
            <w:webHidden/>
          </w:rPr>
        </w:r>
        <w:r>
          <w:rPr>
            <w:noProof/>
            <w:webHidden/>
          </w:rPr>
          <w:fldChar w:fldCharType="separate"/>
        </w:r>
        <w:r>
          <w:rPr>
            <w:noProof/>
            <w:webHidden/>
          </w:rPr>
          <w:t>5-20</w:t>
        </w:r>
        <w:r>
          <w:rPr>
            <w:noProof/>
            <w:webHidden/>
          </w:rPr>
          <w:fldChar w:fldCharType="end"/>
        </w:r>
      </w:hyperlink>
    </w:p>
    <w:p w14:paraId="17892F60" w14:textId="457676F8"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15" w:history="1">
        <w:r w:rsidRPr="002B7BAB">
          <w:rPr>
            <w:rStyle w:val="Hyperlink"/>
            <w:noProof/>
          </w:rPr>
          <w:t>Figure 5</w:t>
        </w:r>
        <w:r w:rsidRPr="002B7BAB">
          <w:rPr>
            <w:rStyle w:val="Hyperlink"/>
            <w:noProof/>
          </w:rPr>
          <w:noBreakHyphen/>
          <w:t>14: Old diode bridge</w:t>
        </w:r>
        <w:r>
          <w:rPr>
            <w:noProof/>
            <w:webHidden/>
          </w:rPr>
          <w:tab/>
        </w:r>
        <w:r>
          <w:rPr>
            <w:noProof/>
            <w:webHidden/>
          </w:rPr>
          <w:fldChar w:fldCharType="begin"/>
        </w:r>
        <w:r>
          <w:rPr>
            <w:noProof/>
            <w:webHidden/>
          </w:rPr>
          <w:instrText xml:space="preserve"> PAGEREF _Toc465153715 \h </w:instrText>
        </w:r>
        <w:r>
          <w:rPr>
            <w:noProof/>
            <w:webHidden/>
          </w:rPr>
        </w:r>
        <w:r>
          <w:rPr>
            <w:noProof/>
            <w:webHidden/>
          </w:rPr>
          <w:fldChar w:fldCharType="separate"/>
        </w:r>
        <w:r>
          <w:rPr>
            <w:noProof/>
            <w:webHidden/>
          </w:rPr>
          <w:t>5-21</w:t>
        </w:r>
        <w:r>
          <w:rPr>
            <w:noProof/>
            <w:webHidden/>
          </w:rPr>
          <w:fldChar w:fldCharType="end"/>
        </w:r>
      </w:hyperlink>
    </w:p>
    <w:p w14:paraId="04EB3ABD" w14:textId="1AD242FC"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16" w:history="1">
        <w:r w:rsidRPr="002B7BAB">
          <w:rPr>
            <w:rStyle w:val="Hyperlink"/>
            <w:noProof/>
          </w:rPr>
          <w:t>Figure 5</w:t>
        </w:r>
        <w:r w:rsidRPr="002B7BAB">
          <w:rPr>
            <w:rStyle w:val="Hyperlink"/>
            <w:noProof/>
          </w:rPr>
          <w:noBreakHyphen/>
          <w:t>15: New diode bridge with crimp connectors secured</w:t>
        </w:r>
        <w:r>
          <w:rPr>
            <w:noProof/>
            <w:webHidden/>
          </w:rPr>
          <w:tab/>
        </w:r>
        <w:r>
          <w:rPr>
            <w:noProof/>
            <w:webHidden/>
          </w:rPr>
          <w:fldChar w:fldCharType="begin"/>
        </w:r>
        <w:r>
          <w:rPr>
            <w:noProof/>
            <w:webHidden/>
          </w:rPr>
          <w:instrText xml:space="preserve"> PAGEREF _Toc465153716 \h </w:instrText>
        </w:r>
        <w:r>
          <w:rPr>
            <w:noProof/>
            <w:webHidden/>
          </w:rPr>
        </w:r>
        <w:r>
          <w:rPr>
            <w:noProof/>
            <w:webHidden/>
          </w:rPr>
          <w:fldChar w:fldCharType="separate"/>
        </w:r>
        <w:r>
          <w:rPr>
            <w:noProof/>
            <w:webHidden/>
          </w:rPr>
          <w:t>5-21</w:t>
        </w:r>
        <w:r>
          <w:rPr>
            <w:noProof/>
            <w:webHidden/>
          </w:rPr>
          <w:fldChar w:fldCharType="end"/>
        </w:r>
      </w:hyperlink>
    </w:p>
    <w:p w14:paraId="4F39155D" w14:textId="4B1FBE47"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17" w:history="1">
        <w:r w:rsidRPr="002B7BAB">
          <w:rPr>
            <w:rStyle w:val="Hyperlink"/>
            <w:noProof/>
          </w:rPr>
          <w:t>Figure 5</w:t>
        </w:r>
        <w:r w:rsidRPr="002B7BAB">
          <w:rPr>
            <w:rStyle w:val="Hyperlink"/>
            <w:noProof/>
          </w:rPr>
          <w:noBreakHyphen/>
          <w:t>16: 10 mF capacitor bank</w:t>
        </w:r>
        <w:r>
          <w:rPr>
            <w:noProof/>
            <w:webHidden/>
          </w:rPr>
          <w:tab/>
        </w:r>
        <w:r>
          <w:rPr>
            <w:noProof/>
            <w:webHidden/>
          </w:rPr>
          <w:fldChar w:fldCharType="begin"/>
        </w:r>
        <w:r>
          <w:rPr>
            <w:noProof/>
            <w:webHidden/>
          </w:rPr>
          <w:instrText xml:space="preserve"> PAGEREF _Toc465153717 \h </w:instrText>
        </w:r>
        <w:r>
          <w:rPr>
            <w:noProof/>
            <w:webHidden/>
          </w:rPr>
        </w:r>
        <w:r>
          <w:rPr>
            <w:noProof/>
            <w:webHidden/>
          </w:rPr>
          <w:fldChar w:fldCharType="separate"/>
        </w:r>
        <w:r>
          <w:rPr>
            <w:noProof/>
            <w:webHidden/>
          </w:rPr>
          <w:t>5-22</w:t>
        </w:r>
        <w:r>
          <w:rPr>
            <w:noProof/>
            <w:webHidden/>
          </w:rPr>
          <w:fldChar w:fldCharType="end"/>
        </w:r>
      </w:hyperlink>
    </w:p>
    <w:p w14:paraId="5BF56D2C" w14:textId="57E7413A"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18" w:history="1">
        <w:r w:rsidRPr="002B7BAB">
          <w:rPr>
            <w:rStyle w:val="Hyperlink"/>
            <w:noProof/>
          </w:rPr>
          <w:t>Figure 5</w:t>
        </w:r>
        <w:r w:rsidRPr="002B7BAB">
          <w:rPr>
            <w:rStyle w:val="Hyperlink"/>
            <w:noProof/>
          </w:rPr>
          <w:noBreakHyphen/>
          <w:t>17: steady voltage over time</w:t>
        </w:r>
        <w:r>
          <w:rPr>
            <w:noProof/>
            <w:webHidden/>
          </w:rPr>
          <w:tab/>
        </w:r>
        <w:r>
          <w:rPr>
            <w:noProof/>
            <w:webHidden/>
          </w:rPr>
          <w:fldChar w:fldCharType="begin"/>
        </w:r>
        <w:r>
          <w:rPr>
            <w:noProof/>
            <w:webHidden/>
          </w:rPr>
          <w:instrText xml:space="preserve"> PAGEREF _Toc465153718 \h </w:instrText>
        </w:r>
        <w:r>
          <w:rPr>
            <w:noProof/>
            <w:webHidden/>
          </w:rPr>
        </w:r>
        <w:r>
          <w:rPr>
            <w:noProof/>
            <w:webHidden/>
          </w:rPr>
          <w:fldChar w:fldCharType="separate"/>
        </w:r>
        <w:r>
          <w:rPr>
            <w:noProof/>
            <w:webHidden/>
          </w:rPr>
          <w:t>5-23</w:t>
        </w:r>
        <w:r>
          <w:rPr>
            <w:noProof/>
            <w:webHidden/>
          </w:rPr>
          <w:fldChar w:fldCharType="end"/>
        </w:r>
      </w:hyperlink>
    </w:p>
    <w:p w14:paraId="716A0966" w14:textId="2F9C5EDC"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19" w:history="1">
        <w:r w:rsidRPr="002B7BAB">
          <w:rPr>
            <w:rStyle w:val="Hyperlink"/>
            <w:noProof/>
          </w:rPr>
          <w:t>Figure 5</w:t>
        </w:r>
        <w:r w:rsidRPr="002B7BAB">
          <w:rPr>
            <w:rStyle w:val="Hyperlink"/>
            <w:noProof/>
          </w:rPr>
          <w:noBreakHyphen/>
          <w:t>18: Zener reference circuit</w:t>
        </w:r>
        <w:r>
          <w:rPr>
            <w:noProof/>
            <w:webHidden/>
          </w:rPr>
          <w:tab/>
        </w:r>
        <w:r>
          <w:rPr>
            <w:noProof/>
            <w:webHidden/>
          </w:rPr>
          <w:fldChar w:fldCharType="begin"/>
        </w:r>
        <w:r>
          <w:rPr>
            <w:noProof/>
            <w:webHidden/>
          </w:rPr>
          <w:instrText xml:space="preserve"> PAGEREF _Toc465153719 \h </w:instrText>
        </w:r>
        <w:r>
          <w:rPr>
            <w:noProof/>
            <w:webHidden/>
          </w:rPr>
        </w:r>
        <w:r>
          <w:rPr>
            <w:noProof/>
            <w:webHidden/>
          </w:rPr>
          <w:fldChar w:fldCharType="separate"/>
        </w:r>
        <w:r>
          <w:rPr>
            <w:noProof/>
            <w:webHidden/>
          </w:rPr>
          <w:t>5-24</w:t>
        </w:r>
        <w:r>
          <w:rPr>
            <w:noProof/>
            <w:webHidden/>
          </w:rPr>
          <w:fldChar w:fldCharType="end"/>
        </w:r>
      </w:hyperlink>
    </w:p>
    <w:p w14:paraId="0BF774C9" w14:textId="4DA8D50D"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20" w:history="1">
        <w:r w:rsidRPr="002B7BAB">
          <w:rPr>
            <w:rStyle w:val="Hyperlink"/>
            <w:noProof/>
          </w:rPr>
          <w:t>Figure 5</w:t>
        </w:r>
        <w:r w:rsidRPr="002B7BAB">
          <w:rPr>
            <w:rStyle w:val="Hyperlink"/>
            <w:noProof/>
          </w:rPr>
          <w:noBreakHyphen/>
          <w:t>19: Zener circuit tuned output</w:t>
        </w:r>
        <w:r>
          <w:rPr>
            <w:noProof/>
            <w:webHidden/>
          </w:rPr>
          <w:tab/>
        </w:r>
        <w:r>
          <w:rPr>
            <w:noProof/>
            <w:webHidden/>
          </w:rPr>
          <w:fldChar w:fldCharType="begin"/>
        </w:r>
        <w:r>
          <w:rPr>
            <w:noProof/>
            <w:webHidden/>
          </w:rPr>
          <w:instrText xml:space="preserve"> PAGEREF _Toc465153720 \h </w:instrText>
        </w:r>
        <w:r>
          <w:rPr>
            <w:noProof/>
            <w:webHidden/>
          </w:rPr>
        </w:r>
        <w:r>
          <w:rPr>
            <w:noProof/>
            <w:webHidden/>
          </w:rPr>
          <w:fldChar w:fldCharType="separate"/>
        </w:r>
        <w:r>
          <w:rPr>
            <w:noProof/>
            <w:webHidden/>
          </w:rPr>
          <w:t>5-24</w:t>
        </w:r>
        <w:r>
          <w:rPr>
            <w:noProof/>
            <w:webHidden/>
          </w:rPr>
          <w:fldChar w:fldCharType="end"/>
        </w:r>
      </w:hyperlink>
    </w:p>
    <w:p w14:paraId="2F47F7B2" w14:textId="79BC18A9"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21" w:history="1">
        <w:r w:rsidRPr="002B7BAB">
          <w:rPr>
            <w:rStyle w:val="Hyperlink"/>
            <w:noProof/>
          </w:rPr>
          <w:t>Figure 5</w:t>
        </w:r>
        <w:r w:rsidRPr="002B7BAB">
          <w:rPr>
            <w:rStyle w:val="Hyperlink"/>
            <w:noProof/>
          </w:rPr>
          <w:noBreakHyphen/>
          <w:t>20: Sziklai pair</w:t>
        </w:r>
        <w:r>
          <w:rPr>
            <w:noProof/>
            <w:webHidden/>
          </w:rPr>
          <w:tab/>
        </w:r>
        <w:r>
          <w:rPr>
            <w:noProof/>
            <w:webHidden/>
          </w:rPr>
          <w:fldChar w:fldCharType="begin"/>
        </w:r>
        <w:r>
          <w:rPr>
            <w:noProof/>
            <w:webHidden/>
          </w:rPr>
          <w:instrText xml:space="preserve"> PAGEREF _Toc465153721 \h </w:instrText>
        </w:r>
        <w:r>
          <w:rPr>
            <w:noProof/>
            <w:webHidden/>
          </w:rPr>
        </w:r>
        <w:r>
          <w:rPr>
            <w:noProof/>
            <w:webHidden/>
          </w:rPr>
          <w:fldChar w:fldCharType="separate"/>
        </w:r>
        <w:r>
          <w:rPr>
            <w:noProof/>
            <w:webHidden/>
          </w:rPr>
          <w:t>5-26</w:t>
        </w:r>
        <w:r>
          <w:rPr>
            <w:noProof/>
            <w:webHidden/>
          </w:rPr>
          <w:fldChar w:fldCharType="end"/>
        </w:r>
      </w:hyperlink>
    </w:p>
    <w:p w14:paraId="76F635BC" w14:textId="6057E81E"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22" w:history="1">
        <w:r w:rsidRPr="002B7BAB">
          <w:rPr>
            <w:rStyle w:val="Hyperlink"/>
            <w:noProof/>
          </w:rPr>
          <w:t>Figure 5</w:t>
        </w:r>
        <w:r w:rsidRPr="002B7BAB">
          <w:rPr>
            <w:rStyle w:val="Hyperlink"/>
            <w:noProof/>
          </w:rPr>
          <w:noBreakHyphen/>
          <w:t>21: Darlington pair</w:t>
        </w:r>
        <w:r>
          <w:rPr>
            <w:noProof/>
            <w:webHidden/>
          </w:rPr>
          <w:tab/>
        </w:r>
        <w:r>
          <w:rPr>
            <w:noProof/>
            <w:webHidden/>
          </w:rPr>
          <w:fldChar w:fldCharType="begin"/>
        </w:r>
        <w:r>
          <w:rPr>
            <w:noProof/>
            <w:webHidden/>
          </w:rPr>
          <w:instrText xml:space="preserve"> PAGEREF _Toc465153722 \h </w:instrText>
        </w:r>
        <w:r>
          <w:rPr>
            <w:noProof/>
            <w:webHidden/>
          </w:rPr>
        </w:r>
        <w:r>
          <w:rPr>
            <w:noProof/>
            <w:webHidden/>
          </w:rPr>
          <w:fldChar w:fldCharType="separate"/>
        </w:r>
        <w:r>
          <w:rPr>
            <w:noProof/>
            <w:webHidden/>
          </w:rPr>
          <w:t>5-26</w:t>
        </w:r>
        <w:r>
          <w:rPr>
            <w:noProof/>
            <w:webHidden/>
          </w:rPr>
          <w:fldChar w:fldCharType="end"/>
        </w:r>
      </w:hyperlink>
    </w:p>
    <w:p w14:paraId="5E7877D6" w14:textId="250012A0"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23" w:history="1">
        <w:r w:rsidRPr="002B7BAB">
          <w:rPr>
            <w:rStyle w:val="Hyperlink"/>
            <w:noProof/>
          </w:rPr>
          <w:t>Figure 5</w:t>
        </w:r>
        <w:r w:rsidRPr="002B7BAB">
          <w:rPr>
            <w:rStyle w:val="Hyperlink"/>
            <w:noProof/>
          </w:rPr>
          <w:noBreakHyphen/>
          <w:t>22: 2N3055 transistor</w:t>
        </w:r>
        <w:r>
          <w:rPr>
            <w:noProof/>
            <w:webHidden/>
          </w:rPr>
          <w:tab/>
        </w:r>
        <w:r>
          <w:rPr>
            <w:noProof/>
            <w:webHidden/>
          </w:rPr>
          <w:fldChar w:fldCharType="begin"/>
        </w:r>
        <w:r>
          <w:rPr>
            <w:noProof/>
            <w:webHidden/>
          </w:rPr>
          <w:instrText xml:space="preserve"> PAGEREF _Toc465153723 \h </w:instrText>
        </w:r>
        <w:r>
          <w:rPr>
            <w:noProof/>
            <w:webHidden/>
          </w:rPr>
        </w:r>
        <w:r>
          <w:rPr>
            <w:noProof/>
            <w:webHidden/>
          </w:rPr>
          <w:fldChar w:fldCharType="separate"/>
        </w:r>
        <w:r>
          <w:rPr>
            <w:noProof/>
            <w:webHidden/>
          </w:rPr>
          <w:t>5-27</w:t>
        </w:r>
        <w:r>
          <w:rPr>
            <w:noProof/>
            <w:webHidden/>
          </w:rPr>
          <w:fldChar w:fldCharType="end"/>
        </w:r>
      </w:hyperlink>
    </w:p>
    <w:p w14:paraId="4E9A4766" w14:textId="31B67261"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24" w:history="1">
        <w:r w:rsidRPr="002B7BAB">
          <w:rPr>
            <w:rStyle w:val="Hyperlink"/>
            <w:noProof/>
          </w:rPr>
          <w:t>Figure 5</w:t>
        </w:r>
        <w:r w:rsidRPr="002B7BAB">
          <w:rPr>
            <w:rStyle w:val="Hyperlink"/>
            <w:noProof/>
          </w:rPr>
          <w:noBreakHyphen/>
          <w:t>23: Final pass transistor output stage design</w:t>
        </w:r>
        <w:r>
          <w:rPr>
            <w:noProof/>
            <w:webHidden/>
          </w:rPr>
          <w:tab/>
        </w:r>
        <w:r>
          <w:rPr>
            <w:noProof/>
            <w:webHidden/>
          </w:rPr>
          <w:fldChar w:fldCharType="begin"/>
        </w:r>
        <w:r>
          <w:rPr>
            <w:noProof/>
            <w:webHidden/>
          </w:rPr>
          <w:instrText xml:space="preserve"> PAGEREF _Toc465153724 \h </w:instrText>
        </w:r>
        <w:r>
          <w:rPr>
            <w:noProof/>
            <w:webHidden/>
          </w:rPr>
        </w:r>
        <w:r>
          <w:rPr>
            <w:noProof/>
            <w:webHidden/>
          </w:rPr>
          <w:fldChar w:fldCharType="separate"/>
        </w:r>
        <w:r>
          <w:rPr>
            <w:noProof/>
            <w:webHidden/>
          </w:rPr>
          <w:t>5-27</w:t>
        </w:r>
        <w:r>
          <w:rPr>
            <w:noProof/>
            <w:webHidden/>
          </w:rPr>
          <w:fldChar w:fldCharType="end"/>
        </w:r>
      </w:hyperlink>
    </w:p>
    <w:p w14:paraId="0FB1FB29" w14:textId="5A53AADE"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25" w:history="1">
        <w:r w:rsidRPr="002B7BAB">
          <w:rPr>
            <w:rStyle w:val="Hyperlink"/>
            <w:noProof/>
          </w:rPr>
          <w:t>Figure 5</w:t>
        </w:r>
        <w:r w:rsidRPr="002B7BAB">
          <w:rPr>
            <w:rStyle w:val="Hyperlink"/>
            <w:noProof/>
          </w:rPr>
          <w:noBreakHyphen/>
          <w:t>24: Three outboard pass transistor output stage</w:t>
        </w:r>
        <w:r>
          <w:rPr>
            <w:noProof/>
            <w:webHidden/>
          </w:rPr>
          <w:tab/>
        </w:r>
        <w:r>
          <w:rPr>
            <w:noProof/>
            <w:webHidden/>
          </w:rPr>
          <w:fldChar w:fldCharType="begin"/>
        </w:r>
        <w:r>
          <w:rPr>
            <w:noProof/>
            <w:webHidden/>
          </w:rPr>
          <w:instrText xml:space="preserve"> PAGEREF _Toc465153725 \h </w:instrText>
        </w:r>
        <w:r>
          <w:rPr>
            <w:noProof/>
            <w:webHidden/>
          </w:rPr>
        </w:r>
        <w:r>
          <w:rPr>
            <w:noProof/>
            <w:webHidden/>
          </w:rPr>
          <w:fldChar w:fldCharType="separate"/>
        </w:r>
        <w:r>
          <w:rPr>
            <w:noProof/>
            <w:webHidden/>
          </w:rPr>
          <w:t>5-28</w:t>
        </w:r>
        <w:r>
          <w:rPr>
            <w:noProof/>
            <w:webHidden/>
          </w:rPr>
          <w:fldChar w:fldCharType="end"/>
        </w:r>
      </w:hyperlink>
    </w:p>
    <w:p w14:paraId="39FD04F9" w14:textId="75F4F8EA"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26" w:history="1">
        <w:r w:rsidRPr="002B7BAB">
          <w:rPr>
            <w:rStyle w:val="Hyperlink"/>
            <w:noProof/>
          </w:rPr>
          <w:t>Figure 5</w:t>
        </w:r>
        <w:r w:rsidRPr="002B7BAB">
          <w:rPr>
            <w:rStyle w:val="Hyperlink"/>
            <w:noProof/>
          </w:rPr>
          <w:noBreakHyphen/>
          <w:t>25: Outboard pass transistors to be used in design</w:t>
        </w:r>
        <w:r>
          <w:rPr>
            <w:noProof/>
            <w:webHidden/>
          </w:rPr>
          <w:tab/>
        </w:r>
        <w:r>
          <w:rPr>
            <w:noProof/>
            <w:webHidden/>
          </w:rPr>
          <w:fldChar w:fldCharType="begin"/>
        </w:r>
        <w:r>
          <w:rPr>
            <w:noProof/>
            <w:webHidden/>
          </w:rPr>
          <w:instrText xml:space="preserve"> PAGEREF _Toc465153726 \h </w:instrText>
        </w:r>
        <w:r>
          <w:rPr>
            <w:noProof/>
            <w:webHidden/>
          </w:rPr>
        </w:r>
        <w:r>
          <w:rPr>
            <w:noProof/>
            <w:webHidden/>
          </w:rPr>
          <w:fldChar w:fldCharType="separate"/>
        </w:r>
        <w:r>
          <w:rPr>
            <w:noProof/>
            <w:webHidden/>
          </w:rPr>
          <w:t>5-28</w:t>
        </w:r>
        <w:r>
          <w:rPr>
            <w:noProof/>
            <w:webHidden/>
          </w:rPr>
          <w:fldChar w:fldCharType="end"/>
        </w:r>
      </w:hyperlink>
    </w:p>
    <w:p w14:paraId="3AB49D53" w14:textId="696B0579"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27" w:history="1">
        <w:r w:rsidRPr="002B7BAB">
          <w:rPr>
            <w:rStyle w:val="Hyperlink"/>
            <w:noProof/>
          </w:rPr>
          <w:t>Figure 5</w:t>
        </w:r>
        <w:r w:rsidRPr="002B7BAB">
          <w:rPr>
            <w:rStyle w:val="Hyperlink"/>
            <w:noProof/>
          </w:rPr>
          <w:noBreakHyphen/>
          <w:t>26: 2N3055 Heatsink</w:t>
        </w:r>
        <w:r>
          <w:rPr>
            <w:noProof/>
            <w:webHidden/>
          </w:rPr>
          <w:tab/>
        </w:r>
        <w:r>
          <w:rPr>
            <w:noProof/>
            <w:webHidden/>
          </w:rPr>
          <w:fldChar w:fldCharType="begin"/>
        </w:r>
        <w:r>
          <w:rPr>
            <w:noProof/>
            <w:webHidden/>
          </w:rPr>
          <w:instrText xml:space="preserve"> PAGEREF _Toc465153727 \h </w:instrText>
        </w:r>
        <w:r>
          <w:rPr>
            <w:noProof/>
            <w:webHidden/>
          </w:rPr>
        </w:r>
        <w:r>
          <w:rPr>
            <w:noProof/>
            <w:webHidden/>
          </w:rPr>
          <w:fldChar w:fldCharType="separate"/>
        </w:r>
        <w:r>
          <w:rPr>
            <w:noProof/>
            <w:webHidden/>
          </w:rPr>
          <w:t>5-29</w:t>
        </w:r>
        <w:r>
          <w:rPr>
            <w:noProof/>
            <w:webHidden/>
          </w:rPr>
          <w:fldChar w:fldCharType="end"/>
        </w:r>
      </w:hyperlink>
    </w:p>
    <w:p w14:paraId="3E043CF7" w14:textId="65F2B227"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28" w:history="1">
        <w:r w:rsidRPr="002B7BAB">
          <w:rPr>
            <w:rStyle w:val="Hyperlink"/>
            <w:noProof/>
          </w:rPr>
          <w:t>Figure 5</w:t>
        </w:r>
        <w:r w:rsidRPr="002B7BAB">
          <w:rPr>
            <w:rStyle w:val="Hyperlink"/>
            <w:noProof/>
          </w:rPr>
          <w:noBreakHyphen/>
          <w:t>27: Voltage regulator</w:t>
        </w:r>
        <w:r>
          <w:rPr>
            <w:noProof/>
            <w:webHidden/>
          </w:rPr>
          <w:tab/>
        </w:r>
        <w:r>
          <w:rPr>
            <w:noProof/>
            <w:webHidden/>
          </w:rPr>
          <w:fldChar w:fldCharType="begin"/>
        </w:r>
        <w:r>
          <w:rPr>
            <w:noProof/>
            <w:webHidden/>
          </w:rPr>
          <w:instrText xml:space="preserve"> PAGEREF _Toc465153728 \h </w:instrText>
        </w:r>
        <w:r>
          <w:rPr>
            <w:noProof/>
            <w:webHidden/>
          </w:rPr>
        </w:r>
        <w:r>
          <w:rPr>
            <w:noProof/>
            <w:webHidden/>
          </w:rPr>
          <w:fldChar w:fldCharType="separate"/>
        </w:r>
        <w:r>
          <w:rPr>
            <w:noProof/>
            <w:webHidden/>
          </w:rPr>
          <w:t>5-31</w:t>
        </w:r>
        <w:r>
          <w:rPr>
            <w:noProof/>
            <w:webHidden/>
          </w:rPr>
          <w:fldChar w:fldCharType="end"/>
        </w:r>
      </w:hyperlink>
    </w:p>
    <w:p w14:paraId="43A391F8" w14:textId="6B962F98"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29" w:history="1">
        <w:r w:rsidRPr="002B7BAB">
          <w:rPr>
            <w:rStyle w:val="Hyperlink"/>
            <w:noProof/>
          </w:rPr>
          <w:t>Figure 5</w:t>
        </w:r>
        <w:r w:rsidRPr="002B7BAB">
          <w:rPr>
            <w:rStyle w:val="Hyperlink"/>
            <w:noProof/>
          </w:rPr>
          <w:noBreakHyphen/>
          <w:t>28: Output voltage at 12V (blue), op amp steadies at 16V</w:t>
        </w:r>
        <w:r>
          <w:rPr>
            <w:noProof/>
            <w:webHidden/>
          </w:rPr>
          <w:tab/>
        </w:r>
        <w:r>
          <w:rPr>
            <w:noProof/>
            <w:webHidden/>
          </w:rPr>
          <w:fldChar w:fldCharType="begin"/>
        </w:r>
        <w:r>
          <w:rPr>
            <w:noProof/>
            <w:webHidden/>
          </w:rPr>
          <w:instrText xml:space="preserve"> PAGEREF _Toc465153729 \h </w:instrText>
        </w:r>
        <w:r>
          <w:rPr>
            <w:noProof/>
            <w:webHidden/>
          </w:rPr>
        </w:r>
        <w:r>
          <w:rPr>
            <w:noProof/>
            <w:webHidden/>
          </w:rPr>
          <w:fldChar w:fldCharType="separate"/>
        </w:r>
        <w:r>
          <w:rPr>
            <w:noProof/>
            <w:webHidden/>
          </w:rPr>
          <w:t>5-32</w:t>
        </w:r>
        <w:r>
          <w:rPr>
            <w:noProof/>
            <w:webHidden/>
          </w:rPr>
          <w:fldChar w:fldCharType="end"/>
        </w:r>
      </w:hyperlink>
    </w:p>
    <w:p w14:paraId="7523A072" w14:textId="094B9CCF"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30" w:history="1">
        <w:r w:rsidRPr="002B7BAB">
          <w:rPr>
            <w:rStyle w:val="Hyperlink"/>
            <w:noProof/>
          </w:rPr>
          <w:t>Figure 5</w:t>
        </w:r>
        <w:r w:rsidRPr="002B7BAB">
          <w:rPr>
            <w:rStyle w:val="Hyperlink"/>
            <w:noProof/>
          </w:rPr>
          <w:noBreakHyphen/>
          <w:t>29: 10 ohm load, constant voltage, ripple negligible</w:t>
        </w:r>
        <w:r>
          <w:rPr>
            <w:noProof/>
            <w:webHidden/>
          </w:rPr>
          <w:tab/>
        </w:r>
        <w:r>
          <w:rPr>
            <w:noProof/>
            <w:webHidden/>
          </w:rPr>
          <w:fldChar w:fldCharType="begin"/>
        </w:r>
        <w:r>
          <w:rPr>
            <w:noProof/>
            <w:webHidden/>
          </w:rPr>
          <w:instrText xml:space="preserve"> PAGEREF _Toc465153730 \h </w:instrText>
        </w:r>
        <w:r>
          <w:rPr>
            <w:noProof/>
            <w:webHidden/>
          </w:rPr>
        </w:r>
        <w:r>
          <w:rPr>
            <w:noProof/>
            <w:webHidden/>
          </w:rPr>
          <w:fldChar w:fldCharType="separate"/>
        </w:r>
        <w:r>
          <w:rPr>
            <w:noProof/>
            <w:webHidden/>
          </w:rPr>
          <w:t>5-33</w:t>
        </w:r>
        <w:r>
          <w:rPr>
            <w:noProof/>
            <w:webHidden/>
          </w:rPr>
          <w:fldChar w:fldCharType="end"/>
        </w:r>
      </w:hyperlink>
    </w:p>
    <w:p w14:paraId="72CF2EF2" w14:textId="798CD5AB"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31" w:history="1">
        <w:r w:rsidRPr="002B7BAB">
          <w:rPr>
            <w:rStyle w:val="Hyperlink"/>
            <w:noProof/>
          </w:rPr>
          <w:t>Figure 5</w:t>
        </w:r>
        <w:r w:rsidRPr="002B7BAB">
          <w:rPr>
            <w:rStyle w:val="Hyperlink"/>
            <w:noProof/>
          </w:rPr>
          <w:noBreakHyphen/>
          <w:t>30: current comparitor and measurement</w:t>
        </w:r>
        <w:r>
          <w:rPr>
            <w:noProof/>
            <w:webHidden/>
          </w:rPr>
          <w:tab/>
        </w:r>
        <w:r>
          <w:rPr>
            <w:noProof/>
            <w:webHidden/>
          </w:rPr>
          <w:fldChar w:fldCharType="begin"/>
        </w:r>
        <w:r>
          <w:rPr>
            <w:noProof/>
            <w:webHidden/>
          </w:rPr>
          <w:instrText xml:space="preserve"> PAGEREF _Toc465153731 \h </w:instrText>
        </w:r>
        <w:r>
          <w:rPr>
            <w:noProof/>
            <w:webHidden/>
          </w:rPr>
        </w:r>
        <w:r>
          <w:rPr>
            <w:noProof/>
            <w:webHidden/>
          </w:rPr>
          <w:fldChar w:fldCharType="separate"/>
        </w:r>
        <w:r>
          <w:rPr>
            <w:noProof/>
            <w:webHidden/>
          </w:rPr>
          <w:t>5-34</w:t>
        </w:r>
        <w:r>
          <w:rPr>
            <w:noProof/>
            <w:webHidden/>
          </w:rPr>
          <w:fldChar w:fldCharType="end"/>
        </w:r>
      </w:hyperlink>
    </w:p>
    <w:p w14:paraId="1148EBBC" w14:textId="620A8045"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32" w:history="1">
        <w:r w:rsidRPr="002B7BAB">
          <w:rPr>
            <w:rStyle w:val="Hyperlink"/>
            <w:noProof/>
          </w:rPr>
          <w:t>Figure 5</w:t>
        </w:r>
        <w:r w:rsidRPr="002B7BAB">
          <w:rPr>
            <w:rStyle w:val="Hyperlink"/>
            <w:noProof/>
          </w:rPr>
          <w:noBreakHyphen/>
          <w:t>31: Output characteristics of LM358</w:t>
        </w:r>
        <w:r>
          <w:rPr>
            <w:noProof/>
            <w:webHidden/>
          </w:rPr>
          <w:tab/>
        </w:r>
        <w:r>
          <w:rPr>
            <w:noProof/>
            <w:webHidden/>
          </w:rPr>
          <w:fldChar w:fldCharType="begin"/>
        </w:r>
        <w:r>
          <w:rPr>
            <w:noProof/>
            <w:webHidden/>
          </w:rPr>
          <w:instrText xml:space="preserve"> PAGEREF _Toc465153732 \h </w:instrText>
        </w:r>
        <w:r>
          <w:rPr>
            <w:noProof/>
            <w:webHidden/>
          </w:rPr>
        </w:r>
        <w:r>
          <w:rPr>
            <w:noProof/>
            <w:webHidden/>
          </w:rPr>
          <w:fldChar w:fldCharType="separate"/>
        </w:r>
        <w:r>
          <w:rPr>
            <w:noProof/>
            <w:webHidden/>
          </w:rPr>
          <w:t>5-35</w:t>
        </w:r>
        <w:r>
          <w:rPr>
            <w:noProof/>
            <w:webHidden/>
          </w:rPr>
          <w:fldChar w:fldCharType="end"/>
        </w:r>
      </w:hyperlink>
    </w:p>
    <w:p w14:paraId="35883B7A" w14:textId="463B4671"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33" w:history="1">
        <w:r w:rsidRPr="002B7BAB">
          <w:rPr>
            <w:rStyle w:val="Hyperlink"/>
            <w:noProof/>
          </w:rPr>
          <w:t>Figure 5</w:t>
        </w:r>
        <w:r w:rsidRPr="002B7BAB">
          <w:rPr>
            <w:rStyle w:val="Hyperlink"/>
            <w:noProof/>
          </w:rPr>
          <w:noBreakHyphen/>
          <w:t>32: Current limiter set up to limit 100mA</w:t>
        </w:r>
        <w:r>
          <w:rPr>
            <w:noProof/>
            <w:webHidden/>
          </w:rPr>
          <w:tab/>
        </w:r>
        <w:r>
          <w:rPr>
            <w:noProof/>
            <w:webHidden/>
          </w:rPr>
          <w:fldChar w:fldCharType="begin"/>
        </w:r>
        <w:r>
          <w:rPr>
            <w:noProof/>
            <w:webHidden/>
          </w:rPr>
          <w:instrText xml:space="preserve"> PAGEREF _Toc465153733 \h </w:instrText>
        </w:r>
        <w:r>
          <w:rPr>
            <w:noProof/>
            <w:webHidden/>
          </w:rPr>
        </w:r>
        <w:r>
          <w:rPr>
            <w:noProof/>
            <w:webHidden/>
          </w:rPr>
          <w:fldChar w:fldCharType="separate"/>
        </w:r>
        <w:r>
          <w:rPr>
            <w:noProof/>
            <w:webHidden/>
          </w:rPr>
          <w:t>5-36</w:t>
        </w:r>
        <w:r>
          <w:rPr>
            <w:noProof/>
            <w:webHidden/>
          </w:rPr>
          <w:fldChar w:fldCharType="end"/>
        </w:r>
      </w:hyperlink>
    </w:p>
    <w:p w14:paraId="465E894B" w14:textId="08AF055A"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34" w:history="1">
        <w:r w:rsidRPr="002B7BAB">
          <w:rPr>
            <w:rStyle w:val="Hyperlink"/>
            <w:noProof/>
          </w:rPr>
          <w:t>Figure 5</w:t>
        </w:r>
        <w:r w:rsidRPr="002B7BAB">
          <w:rPr>
            <w:rStyle w:val="Hyperlink"/>
            <w:noProof/>
          </w:rPr>
          <w:noBreakHyphen/>
          <w:t>33: Current limiter in action limiting 100mA (red)</w:t>
        </w:r>
        <w:r>
          <w:rPr>
            <w:noProof/>
            <w:webHidden/>
          </w:rPr>
          <w:tab/>
        </w:r>
        <w:r>
          <w:rPr>
            <w:noProof/>
            <w:webHidden/>
          </w:rPr>
          <w:fldChar w:fldCharType="begin"/>
        </w:r>
        <w:r>
          <w:rPr>
            <w:noProof/>
            <w:webHidden/>
          </w:rPr>
          <w:instrText xml:space="preserve"> PAGEREF _Toc465153734 \h </w:instrText>
        </w:r>
        <w:r>
          <w:rPr>
            <w:noProof/>
            <w:webHidden/>
          </w:rPr>
        </w:r>
        <w:r>
          <w:rPr>
            <w:noProof/>
            <w:webHidden/>
          </w:rPr>
          <w:fldChar w:fldCharType="separate"/>
        </w:r>
        <w:r>
          <w:rPr>
            <w:noProof/>
            <w:webHidden/>
          </w:rPr>
          <w:t>5-36</w:t>
        </w:r>
        <w:r>
          <w:rPr>
            <w:noProof/>
            <w:webHidden/>
          </w:rPr>
          <w:fldChar w:fldCharType="end"/>
        </w:r>
      </w:hyperlink>
    </w:p>
    <w:p w14:paraId="33C5D126" w14:textId="6419FC59"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35" w:history="1">
        <w:r w:rsidRPr="002B7BAB">
          <w:rPr>
            <w:rStyle w:val="Hyperlink"/>
            <w:noProof/>
          </w:rPr>
          <w:t>Figure 5</w:t>
        </w:r>
        <w:r w:rsidRPr="002B7BAB">
          <w:rPr>
            <w:rStyle w:val="Hyperlink"/>
            <w:noProof/>
          </w:rPr>
          <w:noBreakHyphen/>
          <w:t>34: Current limiting at 100mA, 30mVp-p</w:t>
        </w:r>
        <w:r>
          <w:rPr>
            <w:noProof/>
            <w:webHidden/>
          </w:rPr>
          <w:tab/>
        </w:r>
        <w:r>
          <w:rPr>
            <w:noProof/>
            <w:webHidden/>
          </w:rPr>
          <w:fldChar w:fldCharType="begin"/>
        </w:r>
        <w:r>
          <w:rPr>
            <w:noProof/>
            <w:webHidden/>
          </w:rPr>
          <w:instrText xml:space="preserve"> PAGEREF _Toc465153735 \h </w:instrText>
        </w:r>
        <w:r>
          <w:rPr>
            <w:noProof/>
            <w:webHidden/>
          </w:rPr>
        </w:r>
        <w:r>
          <w:rPr>
            <w:noProof/>
            <w:webHidden/>
          </w:rPr>
          <w:fldChar w:fldCharType="separate"/>
        </w:r>
        <w:r>
          <w:rPr>
            <w:noProof/>
            <w:webHidden/>
          </w:rPr>
          <w:t>5-37</w:t>
        </w:r>
        <w:r>
          <w:rPr>
            <w:noProof/>
            <w:webHidden/>
          </w:rPr>
          <w:fldChar w:fldCharType="end"/>
        </w:r>
      </w:hyperlink>
    </w:p>
    <w:p w14:paraId="46F55C8C" w14:textId="6504876F"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36" w:history="1">
        <w:r w:rsidRPr="002B7BAB">
          <w:rPr>
            <w:rStyle w:val="Hyperlink"/>
            <w:noProof/>
          </w:rPr>
          <w:t>Figure 6</w:t>
        </w:r>
        <w:r w:rsidRPr="002B7BAB">
          <w:rPr>
            <w:rStyle w:val="Hyperlink"/>
            <w:noProof/>
          </w:rPr>
          <w:noBreakHyphen/>
          <w:t>1: One favourite picture, 2mV ripple under 1A load.</w:t>
        </w:r>
        <w:r>
          <w:rPr>
            <w:noProof/>
            <w:webHidden/>
          </w:rPr>
          <w:tab/>
        </w:r>
        <w:r>
          <w:rPr>
            <w:noProof/>
            <w:webHidden/>
          </w:rPr>
          <w:fldChar w:fldCharType="begin"/>
        </w:r>
        <w:r>
          <w:rPr>
            <w:noProof/>
            <w:webHidden/>
          </w:rPr>
          <w:instrText xml:space="preserve"> PAGEREF _Toc465153736 \h </w:instrText>
        </w:r>
        <w:r>
          <w:rPr>
            <w:noProof/>
            <w:webHidden/>
          </w:rPr>
        </w:r>
        <w:r>
          <w:rPr>
            <w:noProof/>
            <w:webHidden/>
          </w:rPr>
          <w:fldChar w:fldCharType="separate"/>
        </w:r>
        <w:r>
          <w:rPr>
            <w:noProof/>
            <w:webHidden/>
          </w:rPr>
          <w:t>6-40</w:t>
        </w:r>
        <w:r>
          <w:rPr>
            <w:noProof/>
            <w:webHidden/>
          </w:rPr>
          <w:fldChar w:fldCharType="end"/>
        </w:r>
      </w:hyperlink>
    </w:p>
    <w:p w14:paraId="4DEC341C" w14:textId="6F5A5E9C"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37" w:history="1">
        <w:r w:rsidRPr="002B7BAB">
          <w:rPr>
            <w:rStyle w:val="Hyperlink"/>
            <w:noProof/>
          </w:rPr>
          <w:t>Figure 7</w:t>
        </w:r>
        <w:r w:rsidRPr="002B7BAB">
          <w:rPr>
            <w:rStyle w:val="Hyperlink"/>
            <w:noProof/>
          </w:rPr>
          <w:noBreakHyphen/>
          <w:t>1: Software interface</w:t>
        </w:r>
        <w:r>
          <w:rPr>
            <w:noProof/>
            <w:webHidden/>
          </w:rPr>
          <w:tab/>
        </w:r>
        <w:r>
          <w:rPr>
            <w:noProof/>
            <w:webHidden/>
          </w:rPr>
          <w:fldChar w:fldCharType="begin"/>
        </w:r>
        <w:r>
          <w:rPr>
            <w:noProof/>
            <w:webHidden/>
          </w:rPr>
          <w:instrText xml:space="preserve"> PAGEREF _Toc465153737 \h </w:instrText>
        </w:r>
        <w:r>
          <w:rPr>
            <w:noProof/>
            <w:webHidden/>
          </w:rPr>
        </w:r>
        <w:r>
          <w:rPr>
            <w:noProof/>
            <w:webHidden/>
          </w:rPr>
          <w:fldChar w:fldCharType="separate"/>
        </w:r>
        <w:r>
          <w:rPr>
            <w:noProof/>
            <w:webHidden/>
          </w:rPr>
          <w:t>7-46</w:t>
        </w:r>
        <w:r>
          <w:rPr>
            <w:noProof/>
            <w:webHidden/>
          </w:rPr>
          <w:fldChar w:fldCharType="end"/>
        </w:r>
      </w:hyperlink>
    </w:p>
    <w:p w14:paraId="7997FA6C" w14:textId="2DAF95F1"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38" w:history="1">
        <w:r w:rsidRPr="002B7BAB">
          <w:rPr>
            <w:rStyle w:val="Hyperlink"/>
            <w:noProof/>
          </w:rPr>
          <w:t>Figure 37: NiMH</w:t>
        </w:r>
        <w:r>
          <w:rPr>
            <w:noProof/>
            <w:webHidden/>
          </w:rPr>
          <w:tab/>
        </w:r>
        <w:r>
          <w:rPr>
            <w:noProof/>
            <w:webHidden/>
          </w:rPr>
          <w:fldChar w:fldCharType="begin"/>
        </w:r>
        <w:r>
          <w:rPr>
            <w:noProof/>
            <w:webHidden/>
          </w:rPr>
          <w:instrText xml:space="preserve"> PAGEREF _Toc465153738 \h </w:instrText>
        </w:r>
        <w:r>
          <w:rPr>
            <w:noProof/>
            <w:webHidden/>
          </w:rPr>
        </w:r>
        <w:r>
          <w:rPr>
            <w:noProof/>
            <w:webHidden/>
          </w:rPr>
          <w:fldChar w:fldCharType="separate"/>
        </w:r>
        <w:r>
          <w:rPr>
            <w:noProof/>
            <w:webHidden/>
          </w:rPr>
          <w:t>7-48</w:t>
        </w:r>
        <w:r>
          <w:rPr>
            <w:noProof/>
            <w:webHidden/>
          </w:rPr>
          <w:fldChar w:fldCharType="end"/>
        </w:r>
      </w:hyperlink>
    </w:p>
    <w:p w14:paraId="566F02C9" w14:textId="4CA8E204"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39" w:history="1">
        <w:r w:rsidRPr="002B7BAB">
          <w:rPr>
            <w:rStyle w:val="Hyperlink"/>
            <w:noProof/>
          </w:rPr>
          <w:t>Figure 38: Lithium</w:t>
        </w:r>
        <w:r>
          <w:rPr>
            <w:noProof/>
            <w:webHidden/>
          </w:rPr>
          <w:tab/>
        </w:r>
        <w:r>
          <w:rPr>
            <w:noProof/>
            <w:webHidden/>
          </w:rPr>
          <w:fldChar w:fldCharType="begin"/>
        </w:r>
        <w:r>
          <w:rPr>
            <w:noProof/>
            <w:webHidden/>
          </w:rPr>
          <w:instrText xml:space="preserve"> PAGEREF _Toc465153739 \h </w:instrText>
        </w:r>
        <w:r>
          <w:rPr>
            <w:noProof/>
            <w:webHidden/>
          </w:rPr>
        </w:r>
        <w:r>
          <w:rPr>
            <w:noProof/>
            <w:webHidden/>
          </w:rPr>
          <w:fldChar w:fldCharType="separate"/>
        </w:r>
        <w:r>
          <w:rPr>
            <w:noProof/>
            <w:webHidden/>
          </w:rPr>
          <w:t>7-49</w:t>
        </w:r>
        <w:r>
          <w:rPr>
            <w:noProof/>
            <w:webHidden/>
          </w:rPr>
          <w:fldChar w:fldCharType="end"/>
        </w:r>
      </w:hyperlink>
    </w:p>
    <w:p w14:paraId="7BCAB51A" w14:textId="14F24D2C"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40" w:history="1">
        <w:r w:rsidRPr="002B7BAB">
          <w:rPr>
            <w:rStyle w:val="Hyperlink"/>
            <w:noProof/>
          </w:rPr>
          <w:t>Figure 39: Lead</w:t>
        </w:r>
        <w:r>
          <w:rPr>
            <w:noProof/>
            <w:webHidden/>
          </w:rPr>
          <w:tab/>
        </w:r>
        <w:r>
          <w:rPr>
            <w:noProof/>
            <w:webHidden/>
          </w:rPr>
          <w:fldChar w:fldCharType="begin"/>
        </w:r>
        <w:r>
          <w:rPr>
            <w:noProof/>
            <w:webHidden/>
          </w:rPr>
          <w:instrText xml:space="preserve"> PAGEREF _Toc465153740 \h </w:instrText>
        </w:r>
        <w:r>
          <w:rPr>
            <w:noProof/>
            <w:webHidden/>
          </w:rPr>
        </w:r>
        <w:r>
          <w:rPr>
            <w:noProof/>
            <w:webHidden/>
          </w:rPr>
          <w:fldChar w:fldCharType="separate"/>
        </w:r>
        <w:r>
          <w:rPr>
            <w:noProof/>
            <w:webHidden/>
          </w:rPr>
          <w:t>7-49</w:t>
        </w:r>
        <w:r>
          <w:rPr>
            <w:noProof/>
            <w:webHidden/>
          </w:rPr>
          <w:fldChar w:fldCharType="end"/>
        </w:r>
      </w:hyperlink>
    </w:p>
    <w:p w14:paraId="2A92AFB7" w14:textId="18AA2869"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41" w:history="1">
        <w:r w:rsidRPr="002B7BAB">
          <w:rPr>
            <w:rStyle w:val="Hyperlink"/>
            <w:noProof/>
          </w:rPr>
          <w:t>Figure 7</w:t>
        </w:r>
        <w:r w:rsidRPr="002B7BAB">
          <w:rPr>
            <w:rStyle w:val="Hyperlink"/>
            <w:noProof/>
          </w:rPr>
          <w:noBreakHyphen/>
          <w:t>5: RC filter</w:t>
        </w:r>
        <w:r>
          <w:rPr>
            <w:noProof/>
            <w:webHidden/>
          </w:rPr>
          <w:tab/>
        </w:r>
        <w:r>
          <w:rPr>
            <w:noProof/>
            <w:webHidden/>
          </w:rPr>
          <w:fldChar w:fldCharType="begin"/>
        </w:r>
        <w:r>
          <w:rPr>
            <w:noProof/>
            <w:webHidden/>
          </w:rPr>
          <w:instrText xml:space="preserve"> PAGEREF _Toc465153741 \h </w:instrText>
        </w:r>
        <w:r>
          <w:rPr>
            <w:noProof/>
            <w:webHidden/>
          </w:rPr>
        </w:r>
        <w:r>
          <w:rPr>
            <w:noProof/>
            <w:webHidden/>
          </w:rPr>
          <w:fldChar w:fldCharType="separate"/>
        </w:r>
        <w:r>
          <w:rPr>
            <w:noProof/>
            <w:webHidden/>
          </w:rPr>
          <w:t>7-50</w:t>
        </w:r>
        <w:r>
          <w:rPr>
            <w:noProof/>
            <w:webHidden/>
          </w:rPr>
          <w:fldChar w:fldCharType="end"/>
        </w:r>
      </w:hyperlink>
    </w:p>
    <w:p w14:paraId="586BD054" w14:textId="4D5B58B9"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42" w:history="1">
        <w:r w:rsidRPr="002B7BAB">
          <w:rPr>
            <w:rStyle w:val="Hyperlink"/>
            <w:noProof/>
          </w:rPr>
          <w:t>Figure 7</w:t>
        </w:r>
        <w:r w:rsidRPr="002B7BAB">
          <w:rPr>
            <w:rStyle w:val="Hyperlink"/>
            <w:noProof/>
          </w:rPr>
          <w:noBreakHyphen/>
          <w:t>6: Theoretical 2nd order filter</w:t>
        </w:r>
        <w:r>
          <w:rPr>
            <w:noProof/>
            <w:webHidden/>
          </w:rPr>
          <w:tab/>
        </w:r>
        <w:r>
          <w:rPr>
            <w:noProof/>
            <w:webHidden/>
          </w:rPr>
          <w:fldChar w:fldCharType="begin"/>
        </w:r>
        <w:r>
          <w:rPr>
            <w:noProof/>
            <w:webHidden/>
          </w:rPr>
          <w:instrText xml:space="preserve"> PAGEREF _Toc465153742 \h </w:instrText>
        </w:r>
        <w:r>
          <w:rPr>
            <w:noProof/>
            <w:webHidden/>
          </w:rPr>
        </w:r>
        <w:r>
          <w:rPr>
            <w:noProof/>
            <w:webHidden/>
          </w:rPr>
          <w:fldChar w:fldCharType="separate"/>
        </w:r>
        <w:r>
          <w:rPr>
            <w:noProof/>
            <w:webHidden/>
          </w:rPr>
          <w:t>7-51</w:t>
        </w:r>
        <w:r>
          <w:rPr>
            <w:noProof/>
            <w:webHidden/>
          </w:rPr>
          <w:fldChar w:fldCharType="end"/>
        </w:r>
      </w:hyperlink>
    </w:p>
    <w:p w14:paraId="3B23FFFB" w14:textId="21CC3953"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43" w:history="1">
        <w:r w:rsidRPr="002B7BAB">
          <w:rPr>
            <w:rStyle w:val="Hyperlink"/>
            <w:noProof/>
          </w:rPr>
          <w:t>Figure 7</w:t>
        </w:r>
        <w:r w:rsidRPr="002B7BAB">
          <w:rPr>
            <w:rStyle w:val="Hyperlink"/>
            <w:noProof/>
          </w:rPr>
          <w:noBreakHyphen/>
          <w:t>7: Spice analysis of 2nd order RC filter</w:t>
        </w:r>
        <w:r>
          <w:rPr>
            <w:noProof/>
            <w:webHidden/>
          </w:rPr>
          <w:tab/>
        </w:r>
        <w:r>
          <w:rPr>
            <w:noProof/>
            <w:webHidden/>
          </w:rPr>
          <w:fldChar w:fldCharType="begin"/>
        </w:r>
        <w:r>
          <w:rPr>
            <w:noProof/>
            <w:webHidden/>
          </w:rPr>
          <w:instrText xml:space="preserve"> PAGEREF _Toc465153743 \h </w:instrText>
        </w:r>
        <w:r>
          <w:rPr>
            <w:noProof/>
            <w:webHidden/>
          </w:rPr>
        </w:r>
        <w:r>
          <w:rPr>
            <w:noProof/>
            <w:webHidden/>
          </w:rPr>
          <w:fldChar w:fldCharType="separate"/>
        </w:r>
        <w:r>
          <w:rPr>
            <w:noProof/>
            <w:webHidden/>
          </w:rPr>
          <w:t>7-51</w:t>
        </w:r>
        <w:r>
          <w:rPr>
            <w:noProof/>
            <w:webHidden/>
          </w:rPr>
          <w:fldChar w:fldCharType="end"/>
        </w:r>
      </w:hyperlink>
    </w:p>
    <w:p w14:paraId="6F201560" w14:textId="1A4BE5EA"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44" w:history="1">
        <w:r w:rsidRPr="002B7BAB">
          <w:rPr>
            <w:rStyle w:val="Hyperlink"/>
            <w:noProof/>
          </w:rPr>
          <w:t>Figure 7</w:t>
        </w:r>
        <w:r w:rsidRPr="002B7BAB">
          <w:rPr>
            <w:rStyle w:val="Hyperlink"/>
            <w:noProof/>
          </w:rPr>
          <w:noBreakHyphen/>
          <w:t>8: Switch to switch between pot and Arduino</w:t>
        </w:r>
        <w:r>
          <w:rPr>
            <w:noProof/>
            <w:webHidden/>
          </w:rPr>
          <w:tab/>
        </w:r>
        <w:r>
          <w:rPr>
            <w:noProof/>
            <w:webHidden/>
          </w:rPr>
          <w:fldChar w:fldCharType="begin"/>
        </w:r>
        <w:r>
          <w:rPr>
            <w:noProof/>
            <w:webHidden/>
          </w:rPr>
          <w:instrText xml:space="preserve"> PAGEREF _Toc465153744 \h </w:instrText>
        </w:r>
        <w:r>
          <w:rPr>
            <w:noProof/>
            <w:webHidden/>
          </w:rPr>
        </w:r>
        <w:r>
          <w:rPr>
            <w:noProof/>
            <w:webHidden/>
          </w:rPr>
          <w:fldChar w:fldCharType="separate"/>
        </w:r>
        <w:r>
          <w:rPr>
            <w:noProof/>
            <w:webHidden/>
          </w:rPr>
          <w:t>7-52</w:t>
        </w:r>
        <w:r>
          <w:rPr>
            <w:noProof/>
            <w:webHidden/>
          </w:rPr>
          <w:fldChar w:fldCharType="end"/>
        </w:r>
      </w:hyperlink>
    </w:p>
    <w:p w14:paraId="3CE0F1DF" w14:textId="7AED079B"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45" w:history="1">
        <w:r w:rsidRPr="002B7BAB">
          <w:rPr>
            <w:rStyle w:val="Hyperlink"/>
            <w:noProof/>
          </w:rPr>
          <w:t>Figure 7</w:t>
        </w:r>
        <w:r w:rsidRPr="002B7BAB">
          <w:rPr>
            <w:rStyle w:val="Hyperlink"/>
            <w:noProof/>
          </w:rPr>
          <w:noBreakHyphen/>
          <w:t>9: Voltage measuring for Arduino</w:t>
        </w:r>
        <w:r>
          <w:rPr>
            <w:noProof/>
            <w:webHidden/>
          </w:rPr>
          <w:tab/>
        </w:r>
        <w:r>
          <w:rPr>
            <w:noProof/>
            <w:webHidden/>
          </w:rPr>
          <w:fldChar w:fldCharType="begin"/>
        </w:r>
        <w:r>
          <w:rPr>
            <w:noProof/>
            <w:webHidden/>
          </w:rPr>
          <w:instrText xml:space="preserve"> PAGEREF _Toc465153745 \h </w:instrText>
        </w:r>
        <w:r>
          <w:rPr>
            <w:noProof/>
            <w:webHidden/>
          </w:rPr>
        </w:r>
        <w:r>
          <w:rPr>
            <w:noProof/>
            <w:webHidden/>
          </w:rPr>
          <w:fldChar w:fldCharType="separate"/>
        </w:r>
        <w:r>
          <w:rPr>
            <w:noProof/>
            <w:webHidden/>
          </w:rPr>
          <w:t>7-52</w:t>
        </w:r>
        <w:r>
          <w:rPr>
            <w:noProof/>
            <w:webHidden/>
          </w:rPr>
          <w:fldChar w:fldCharType="end"/>
        </w:r>
      </w:hyperlink>
    </w:p>
    <w:p w14:paraId="1CABC45E" w14:textId="3215A83E"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46" w:history="1">
        <w:r w:rsidRPr="002B7BAB">
          <w:rPr>
            <w:rStyle w:val="Hyperlink"/>
            <w:noProof/>
          </w:rPr>
          <w:t>Figure 7</w:t>
        </w:r>
        <w:r w:rsidRPr="002B7BAB">
          <w:rPr>
            <w:rStyle w:val="Hyperlink"/>
            <w:noProof/>
          </w:rPr>
          <w:noBreakHyphen/>
          <w:t>10: Current measurement</w:t>
        </w:r>
        <w:r>
          <w:rPr>
            <w:noProof/>
            <w:webHidden/>
          </w:rPr>
          <w:tab/>
        </w:r>
        <w:r>
          <w:rPr>
            <w:noProof/>
            <w:webHidden/>
          </w:rPr>
          <w:fldChar w:fldCharType="begin"/>
        </w:r>
        <w:r>
          <w:rPr>
            <w:noProof/>
            <w:webHidden/>
          </w:rPr>
          <w:instrText xml:space="preserve"> PAGEREF _Toc465153746 \h </w:instrText>
        </w:r>
        <w:r>
          <w:rPr>
            <w:noProof/>
            <w:webHidden/>
          </w:rPr>
        </w:r>
        <w:r>
          <w:rPr>
            <w:noProof/>
            <w:webHidden/>
          </w:rPr>
          <w:fldChar w:fldCharType="separate"/>
        </w:r>
        <w:r>
          <w:rPr>
            <w:noProof/>
            <w:webHidden/>
          </w:rPr>
          <w:t>7-53</w:t>
        </w:r>
        <w:r>
          <w:rPr>
            <w:noProof/>
            <w:webHidden/>
          </w:rPr>
          <w:fldChar w:fldCharType="end"/>
        </w:r>
      </w:hyperlink>
    </w:p>
    <w:p w14:paraId="04990126" w14:textId="14A79466"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47" w:history="1">
        <w:r w:rsidRPr="002B7BAB">
          <w:rPr>
            <w:rStyle w:val="Hyperlink"/>
            <w:noProof/>
          </w:rPr>
          <w:t>Figure 7</w:t>
        </w:r>
        <w:r w:rsidRPr="002B7BAB">
          <w:rPr>
            <w:rStyle w:val="Hyperlink"/>
            <w:noProof/>
          </w:rPr>
          <w:noBreakHyphen/>
          <w:t>11: Arduino protection</w:t>
        </w:r>
        <w:r>
          <w:rPr>
            <w:noProof/>
            <w:webHidden/>
          </w:rPr>
          <w:tab/>
        </w:r>
        <w:r>
          <w:rPr>
            <w:noProof/>
            <w:webHidden/>
          </w:rPr>
          <w:fldChar w:fldCharType="begin"/>
        </w:r>
        <w:r>
          <w:rPr>
            <w:noProof/>
            <w:webHidden/>
          </w:rPr>
          <w:instrText xml:space="preserve"> PAGEREF _Toc465153747 \h </w:instrText>
        </w:r>
        <w:r>
          <w:rPr>
            <w:noProof/>
            <w:webHidden/>
          </w:rPr>
        </w:r>
        <w:r>
          <w:rPr>
            <w:noProof/>
            <w:webHidden/>
          </w:rPr>
          <w:fldChar w:fldCharType="separate"/>
        </w:r>
        <w:r>
          <w:rPr>
            <w:noProof/>
            <w:webHidden/>
          </w:rPr>
          <w:t>7-53</w:t>
        </w:r>
        <w:r>
          <w:rPr>
            <w:noProof/>
            <w:webHidden/>
          </w:rPr>
          <w:fldChar w:fldCharType="end"/>
        </w:r>
      </w:hyperlink>
    </w:p>
    <w:p w14:paraId="7CCDCEB7" w14:textId="35493615"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48" w:history="1">
        <w:r w:rsidRPr="002B7BAB">
          <w:rPr>
            <w:rStyle w:val="Hyperlink"/>
            <w:noProof/>
          </w:rPr>
          <w:t>Figure 7</w:t>
        </w:r>
        <w:r w:rsidRPr="002B7BAB">
          <w:rPr>
            <w:rStyle w:val="Hyperlink"/>
            <w:noProof/>
          </w:rPr>
          <w:noBreakHyphen/>
          <w:t>12: Creating staircases</w:t>
        </w:r>
        <w:r>
          <w:rPr>
            <w:noProof/>
            <w:webHidden/>
          </w:rPr>
          <w:tab/>
        </w:r>
        <w:r>
          <w:rPr>
            <w:noProof/>
            <w:webHidden/>
          </w:rPr>
          <w:fldChar w:fldCharType="begin"/>
        </w:r>
        <w:r>
          <w:rPr>
            <w:noProof/>
            <w:webHidden/>
          </w:rPr>
          <w:instrText xml:space="preserve"> PAGEREF _Toc465153748 \h </w:instrText>
        </w:r>
        <w:r>
          <w:rPr>
            <w:noProof/>
            <w:webHidden/>
          </w:rPr>
        </w:r>
        <w:r>
          <w:rPr>
            <w:noProof/>
            <w:webHidden/>
          </w:rPr>
          <w:fldChar w:fldCharType="separate"/>
        </w:r>
        <w:r>
          <w:rPr>
            <w:noProof/>
            <w:webHidden/>
          </w:rPr>
          <w:t>7-54</w:t>
        </w:r>
        <w:r>
          <w:rPr>
            <w:noProof/>
            <w:webHidden/>
          </w:rPr>
          <w:fldChar w:fldCharType="end"/>
        </w:r>
      </w:hyperlink>
    </w:p>
    <w:p w14:paraId="7E80405B" w14:textId="19F155CA"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49" w:history="1">
        <w:r w:rsidRPr="002B7BAB">
          <w:rPr>
            <w:rStyle w:val="Hyperlink"/>
            <w:noProof/>
          </w:rPr>
          <w:t>Figure 7</w:t>
        </w:r>
        <w:r w:rsidRPr="002B7BAB">
          <w:rPr>
            <w:rStyle w:val="Hyperlink"/>
            <w:noProof/>
          </w:rPr>
          <w:noBreakHyphen/>
          <w:t>13: reading voltages and currents over 10 ohm load.</w:t>
        </w:r>
        <w:r>
          <w:rPr>
            <w:noProof/>
            <w:webHidden/>
          </w:rPr>
          <w:tab/>
        </w:r>
        <w:r>
          <w:rPr>
            <w:noProof/>
            <w:webHidden/>
          </w:rPr>
          <w:fldChar w:fldCharType="begin"/>
        </w:r>
        <w:r>
          <w:rPr>
            <w:noProof/>
            <w:webHidden/>
          </w:rPr>
          <w:instrText xml:space="preserve"> PAGEREF _Toc465153749 \h </w:instrText>
        </w:r>
        <w:r>
          <w:rPr>
            <w:noProof/>
            <w:webHidden/>
          </w:rPr>
        </w:r>
        <w:r>
          <w:rPr>
            <w:noProof/>
            <w:webHidden/>
          </w:rPr>
          <w:fldChar w:fldCharType="separate"/>
        </w:r>
        <w:r>
          <w:rPr>
            <w:noProof/>
            <w:webHidden/>
          </w:rPr>
          <w:t>7-54</w:t>
        </w:r>
        <w:r>
          <w:rPr>
            <w:noProof/>
            <w:webHidden/>
          </w:rPr>
          <w:fldChar w:fldCharType="end"/>
        </w:r>
      </w:hyperlink>
    </w:p>
    <w:p w14:paraId="1931E942" w14:textId="7045F41B"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50" w:history="1">
        <w:r w:rsidRPr="002B7BAB">
          <w:rPr>
            <w:rStyle w:val="Hyperlink"/>
            <w:noProof/>
          </w:rPr>
          <w:t>Figure 7</w:t>
        </w:r>
        <w:r w:rsidRPr="002B7BAB">
          <w:rPr>
            <w:rStyle w:val="Hyperlink"/>
            <w:noProof/>
          </w:rPr>
          <w:noBreakHyphen/>
          <w:t>14: 1V input, and ripple shows spikes.</w:t>
        </w:r>
        <w:r>
          <w:rPr>
            <w:noProof/>
            <w:webHidden/>
          </w:rPr>
          <w:tab/>
        </w:r>
        <w:r>
          <w:rPr>
            <w:noProof/>
            <w:webHidden/>
          </w:rPr>
          <w:fldChar w:fldCharType="begin"/>
        </w:r>
        <w:r>
          <w:rPr>
            <w:noProof/>
            <w:webHidden/>
          </w:rPr>
          <w:instrText xml:space="preserve"> PAGEREF _Toc465153750 \h </w:instrText>
        </w:r>
        <w:r>
          <w:rPr>
            <w:noProof/>
            <w:webHidden/>
          </w:rPr>
        </w:r>
        <w:r>
          <w:rPr>
            <w:noProof/>
            <w:webHidden/>
          </w:rPr>
          <w:fldChar w:fldCharType="separate"/>
        </w:r>
        <w:r>
          <w:rPr>
            <w:noProof/>
            <w:webHidden/>
          </w:rPr>
          <w:t>7-55</w:t>
        </w:r>
        <w:r>
          <w:rPr>
            <w:noProof/>
            <w:webHidden/>
          </w:rPr>
          <w:fldChar w:fldCharType="end"/>
        </w:r>
      </w:hyperlink>
    </w:p>
    <w:p w14:paraId="2ACE48BE" w14:textId="0951EF8D"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51" w:history="1">
        <w:r w:rsidRPr="002B7BAB">
          <w:rPr>
            <w:rStyle w:val="Hyperlink"/>
            <w:noProof/>
          </w:rPr>
          <w:t>Figure 7</w:t>
        </w:r>
        <w:r w:rsidRPr="002B7BAB">
          <w:rPr>
            <w:rStyle w:val="Hyperlink"/>
            <w:noProof/>
          </w:rPr>
          <w:noBreakHyphen/>
          <w:t>15: Measured current, voltage</w:t>
        </w:r>
        <w:r>
          <w:rPr>
            <w:noProof/>
            <w:webHidden/>
          </w:rPr>
          <w:tab/>
        </w:r>
        <w:r>
          <w:rPr>
            <w:noProof/>
            <w:webHidden/>
          </w:rPr>
          <w:fldChar w:fldCharType="begin"/>
        </w:r>
        <w:r>
          <w:rPr>
            <w:noProof/>
            <w:webHidden/>
          </w:rPr>
          <w:instrText xml:space="preserve"> PAGEREF _Toc465153751 \h </w:instrText>
        </w:r>
        <w:r>
          <w:rPr>
            <w:noProof/>
            <w:webHidden/>
          </w:rPr>
        </w:r>
        <w:r>
          <w:rPr>
            <w:noProof/>
            <w:webHidden/>
          </w:rPr>
          <w:fldChar w:fldCharType="separate"/>
        </w:r>
        <w:r>
          <w:rPr>
            <w:noProof/>
            <w:webHidden/>
          </w:rPr>
          <w:t>7-55</w:t>
        </w:r>
        <w:r>
          <w:rPr>
            <w:noProof/>
            <w:webHidden/>
          </w:rPr>
          <w:fldChar w:fldCharType="end"/>
        </w:r>
      </w:hyperlink>
    </w:p>
    <w:p w14:paraId="46C96A9A" w14:textId="62054CCA"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52" w:history="1">
        <w:r w:rsidRPr="002B7BAB">
          <w:rPr>
            <w:rStyle w:val="Hyperlink"/>
            <w:noProof/>
          </w:rPr>
          <w:t>Figure 7</w:t>
        </w:r>
        <w:r w:rsidRPr="002B7BAB">
          <w:rPr>
            <w:rStyle w:val="Hyperlink"/>
            <w:noProof/>
          </w:rPr>
          <w:noBreakHyphen/>
          <w:t>16: Setting voltages using predefined gain.</w:t>
        </w:r>
        <w:r>
          <w:rPr>
            <w:noProof/>
            <w:webHidden/>
          </w:rPr>
          <w:tab/>
        </w:r>
        <w:r>
          <w:rPr>
            <w:noProof/>
            <w:webHidden/>
          </w:rPr>
          <w:fldChar w:fldCharType="begin"/>
        </w:r>
        <w:r>
          <w:rPr>
            <w:noProof/>
            <w:webHidden/>
          </w:rPr>
          <w:instrText xml:space="preserve"> PAGEREF _Toc465153752 \h </w:instrText>
        </w:r>
        <w:r>
          <w:rPr>
            <w:noProof/>
            <w:webHidden/>
          </w:rPr>
        </w:r>
        <w:r>
          <w:rPr>
            <w:noProof/>
            <w:webHidden/>
          </w:rPr>
          <w:fldChar w:fldCharType="separate"/>
        </w:r>
        <w:r>
          <w:rPr>
            <w:noProof/>
            <w:webHidden/>
          </w:rPr>
          <w:t>7-55</w:t>
        </w:r>
        <w:r>
          <w:rPr>
            <w:noProof/>
            <w:webHidden/>
          </w:rPr>
          <w:fldChar w:fldCharType="end"/>
        </w:r>
      </w:hyperlink>
    </w:p>
    <w:p w14:paraId="380B7E06" w14:textId="6CE1695B"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53" w:history="1">
        <w:r w:rsidRPr="002B7BAB">
          <w:rPr>
            <w:rStyle w:val="Hyperlink"/>
            <w:noProof/>
          </w:rPr>
          <w:t>Figure 7</w:t>
        </w:r>
        <w:r w:rsidRPr="002B7BAB">
          <w:rPr>
            <w:rStyle w:val="Hyperlink"/>
            <w:noProof/>
          </w:rPr>
          <w:noBreakHyphen/>
          <w:t>17: Earlier version</w:t>
        </w:r>
        <w:r>
          <w:rPr>
            <w:noProof/>
            <w:webHidden/>
          </w:rPr>
          <w:tab/>
        </w:r>
        <w:r>
          <w:rPr>
            <w:noProof/>
            <w:webHidden/>
          </w:rPr>
          <w:fldChar w:fldCharType="begin"/>
        </w:r>
        <w:r>
          <w:rPr>
            <w:noProof/>
            <w:webHidden/>
          </w:rPr>
          <w:instrText xml:space="preserve"> PAGEREF _Toc465153753 \h </w:instrText>
        </w:r>
        <w:r>
          <w:rPr>
            <w:noProof/>
            <w:webHidden/>
          </w:rPr>
        </w:r>
        <w:r>
          <w:rPr>
            <w:noProof/>
            <w:webHidden/>
          </w:rPr>
          <w:fldChar w:fldCharType="separate"/>
        </w:r>
        <w:r>
          <w:rPr>
            <w:noProof/>
            <w:webHidden/>
          </w:rPr>
          <w:t>7-56</w:t>
        </w:r>
        <w:r>
          <w:rPr>
            <w:noProof/>
            <w:webHidden/>
          </w:rPr>
          <w:fldChar w:fldCharType="end"/>
        </w:r>
      </w:hyperlink>
    </w:p>
    <w:p w14:paraId="2BEE6B1F" w14:textId="37CB45B8"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54" w:history="1">
        <w:r w:rsidRPr="002B7BAB">
          <w:rPr>
            <w:rStyle w:val="Hyperlink"/>
            <w:noProof/>
          </w:rPr>
          <w:t>Figure 9</w:t>
        </w:r>
        <w:r w:rsidRPr="002B7BAB">
          <w:rPr>
            <w:rStyle w:val="Hyperlink"/>
            <w:noProof/>
          </w:rPr>
          <w:noBreakHyphen/>
          <w:t>1: PCB schematic before printing</w:t>
        </w:r>
        <w:r>
          <w:rPr>
            <w:noProof/>
            <w:webHidden/>
          </w:rPr>
          <w:tab/>
        </w:r>
        <w:r>
          <w:rPr>
            <w:noProof/>
            <w:webHidden/>
          </w:rPr>
          <w:fldChar w:fldCharType="begin"/>
        </w:r>
        <w:r>
          <w:rPr>
            <w:noProof/>
            <w:webHidden/>
          </w:rPr>
          <w:instrText xml:space="preserve"> PAGEREF _Toc465153754 \h </w:instrText>
        </w:r>
        <w:r>
          <w:rPr>
            <w:noProof/>
            <w:webHidden/>
          </w:rPr>
        </w:r>
        <w:r>
          <w:rPr>
            <w:noProof/>
            <w:webHidden/>
          </w:rPr>
          <w:fldChar w:fldCharType="separate"/>
        </w:r>
        <w:r>
          <w:rPr>
            <w:noProof/>
            <w:webHidden/>
          </w:rPr>
          <w:t>9-59</w:t>
        </w:r>
        <w:r>
          <w:rPr>
            <w:noProof/>
            <w:webHidden/>
          </w:rPr>
          <w:fldChar w:fldCharType="end"/>
        </w:r>
      </w:hyperlink>
    </w:p>
    <w:p w14:paraId="74904DEA" w14:textId="19548BEA"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r:id="rId73" w:anchor="_Toc465153755" w:history="1">
        <w:r w:rsidRPr="002B7BAB">
          <w:rPr>
            <w:rStyle w:val="Hyperlink"/>
            <w:noProof/>
          </w:rPr>
          <w:t>Figure 9</w:t>
        </w:r>
        <w:r w:rsidRPr="002B7BAB">
          <w:rPr>
            <w:rStyle w:val="Hyperlink"/>
            <w:noProof/>
          </w:rPr>
          <w:noBreakHyphen/>
          <w:t>1: PCB design before printing</w:t>
        </w:r>
        <w:r>
          <w:rPr>
            <w:noProof/>
            <w:webHidden/>
          </w:rPr>
          <w:tab/>
        </w:r>
        <w:r>
          <w:rPr>
            <w:noProof/>
            <w:webHidden/>
          </w:rPr>
          <w:fldChar w:fldCharType="begin"/>
        </w:r>
        <w:r>
          <w:rPr>
            <w:noProof/>
            <w:webHidden/>
          </w:rPr>
          <w:instrText xml:space="preserve"> PAGEREF _Toc465153755 \h </w:instrText>
        </w:r>
        <w:r>
          <w:rPr>
            <w:noProof/>
            <w:webHidden/>
          </w:rPr>
        </w:r>
        <w:r>
          <w:rPr>
            <w:noProof/>
            <w:webHidden/>
          </w:rPr>
          <w:fldChar w:fldCharType="separate"/>
        </w:r>
        <w:r>
          <w:rPr>
            <w:noProof/>
            <w:webHidden/>
          </w:rPr>
          <w:t>10-60</w:t>
        </w:r>
        <w:r>
          <w:rPr>
            <w:noProof/>
            <w:webHidden/>
          </w:rPr>
          <w:fldChar w:fldCharType="end"/>
        </w:r>
      </w:hyperlink>
    </w:p>
    <w:p w14:paraId="5F09F90D" w14:textId="47D2C8A4"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56" w:history="1">
        <w:r w:rsidRPr="002B7BAB">
          <w:rPr>
            <w:rStyle w:val="Hyperlink"/>
            <w:noProof/>
          </w:rPr>
          <w:t>Figure 11</w:t>
        </w:r>
        <w:r w:rsidRPr="002B7BAB">
          <w:rPr>
            <w:rStyle w:val="Hyperlink"/>
            <w:noProof/>
          </w:rPr>
          <w:noBreakHyphen/>
          <w:t>1: PCB top view</w:t>
        </w:r>
        <w:r>
          <w:rPr>
            <w:noProof/>
            <w:webHidden/>
          </w:rPr>
          <w:tab/>
        </w:r>
        <w:r>
          <w:rPr>
            <w:noProof/>
            <w:webHidden/>
          </w:rPr>
          <w:fldChar w:fldCharType="begin"/>
        </w:r>
        <w:r>
          <w:rPr>
            <w:noProof/>
            <w:webHidden/>
          </w:rPr>
          <w:instrText xml:space="preserve"> PAGEREF _Toc465153756 \h </w:instrText>
        </w:r>
        <w:r>
          <w:rPr>
            <w:noProof/>
            <w:webHidden/>
          </w:rPr>
        </w:r>
        <w:r>
          <w:rPr>
            <w:noProof/>
            <w:webHidden/>
          </w:rPr>
          <w:fldChar w:fldCharType="separate"/>
        </w:r>
        <w:r>
          <w:rPr>
            <w:noProof/>
            <w:webHidden/>
          </w:rPr>
          <w:t>11-61</w:t>
        </w:r>
        <w:r>
          <w:rPr>
            <w:noProof/>
            <w:webHidden/>
          </w:rPr>
          <w:fldChar w:fldCharType="end"/>
        </w:r>
      </w:hyperlink>
    </w:p>
    <w:p w14:paraId="1CA4490F" w14:textId="2AA5F1DF"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57" w:history="1">
        <w:r w:rsidRPr="002B7BAB">
          <w:rPr>
            <w:rStyle w:val="Hyperlink"/>
            <w:noProof/>
          </w:rPr>
          <w:t>Figure 11</w:t>
        </w:r>
        <w:r w:rsidRPr="002B7BAB">
          <w:rPr>
            <w:rStyle w:val="Hyperlink"/>
            <w:noProof/>
          </w:rPr>
          <w:noBreakHyphen/>
          <w:t>2: underside of PCB</w:t>
        </w:r>
        <w:r>
          <w:rPr>
            <w:noProof/>
            <w:webHidden/>
          </w:rPr>
          <w:tab/>
        </w:r>
        <w:r>
          <w:rPr>
            <w:noProof/>
            <w:webHidden/>
          </w:rPr>
          <w:fldChar w:fldCharType="begin"/>
        </w:r>
        <w:r>
          <w:rPr>
            <w:noProof/>
            <w:webHidden/>
          </w:rPr>
          <w:instrText xml:space="preserve"> PAGEREF _Toc465153757 \h </w:instrText>
        </w:r>
        <w:r>
          <w:rPr>
            <w:noProof/>
            <w:webHidden/>
          </w:rPr>
        </w:r>
        <w:r>
          <w:rPr>
            <w:noProof/>
            <w:webHidden/>
          </w:rPr>
          <w:fldChar w:fldCharType="separate"/>
        </w:r>
        <w:r>
          <w:rPr>
            <w:noProof/>
            <w:webHidden/>
          </w:rPr>
          <w:t>11-61</w:t>
        </w:r>
        <w:r>
          <w:rPr>
            <w:noProof/>
            <w:webHidden/>
          </w:rPr>
          <w:fldChar w:fldCharType="end"/>
        </w:r>
      </w:hyperlink>
    </w:p>
    <w:p w14:paraId="6593760D" w14:textId="4C1F8FC5"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58" w:history="1">
        <w:r w:rsidRPr="002B7BAB">
          <w:rPr>
            <w:rStyle w:val="Hyperlink"/>
            <w:noProof/>
          </w:rPr>
          <w:t>Figure 11</w:t>
        </w:r>
        <w:r w:rsidRPr="002B7BAB">
          <w:rPr>
            <w:rStyle w:val="Hyperlink"/>
            <w:noProof/>
          </w:rPr>
          <w:noBreakHyphen/>
          <w:t>3: Daughterboard</w:t>
        </w:r>
        <w:r>
          <w:rPr>
            <w:noProof/>
            <w:webHidden/>
          </w:rPr>
          <w:tab/>
        </w:r>
        <w:r>
          <w:rPr>
            <w:noProof/>
            <w:webHidden/>
          </w:rPr>
          <w:fldChar w:fldCharType="begin"/>
        </w:r>
        <w:r>
          <w:rPr>
            <w:noProof/>
            <w:webHidden/>
          </w:rPr>
          <w:instrText xml:space="preserve"> PAGEREF _Toc465153758 \h </w:instrText>
        </w:r>
        <w:r>
          <w:rPr>
            <w:noProof/>
            <w:webHidden/>
          </w:rPr>
        </w:r>
        <w:r>
          <w:rPr>
            <w:noProof/>
            <w:webHidden/>
          </w:rPr>
          <w:fldChar w:fldCharType="separate"/>
        </w:r>
        <w:r>
          <w:rPr>
            <w:noProof/>
            <w:webHidden/>
          </w:rPr>
          <w:t>11-62</w:t>
        </w:r>
        <w:r>
          <w:rPr>
            <w:noProof/>
            <w:webHidden/>
          </w:rPr>
          <w:fldChar w:fldCharType="end"/>
        </w:r>
      </w:hyperlink>
    </w:p>
    <w:p w14:paraId="6524B400" w14:textId="1689EB66"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59" w:history="1">
        <w:r w:rsidRPr="002B7BAB">
          <w:rPr>
            <w:rStyle w:val="Hyperlink"/>
            <w:noProof/>
          </w:rPr>
          <w:t>Figure 11</w:t>
        </w:r>
        <w:r w:rsidRPr="002B7BAB">
          <w:rPr>
            <w:rStyle w:val="Hyperlink"/>
            <w:noProof/>
          </w:rPr>
          <w:noBreakHyphen/>
          <w:t>4: Current circuit breadboarded hours before demo</w:t>
        </w:r>
        <w:r>
          <w:rPr>
            <w:noProof/>
            <w:webHidden/>
          </w:rPr>
          <w:tab/>
        </w:r>
        <w:r>
          <w:rPr>
            <w:noProof/>
            <w:webHidden/>
          </w:rPr>
          <w:fldChar w:fldCharType="begin"/>
        </w:r>
        <w:r>
          <w:rPr>
            <w:noProof/>
            <w:webHidden/>
          </w:rPr>
          <w:instrText xml:space="preserve"> PAGEREF _Toc465153759 \h </w:instrText>
        </w:r>
        <w:r>
          <w:rPr>
            <w:noProof/>
            <w:webHidden/>
          </w:rPr>
        </w:r>
        <w:r>
          <w:rPr>
            <w:noProof/>
            <w:webHidden/>
          </w:rPr>
          <w:fldChar w:fldCharType="separate"/>
        </w:r>
        <w:r>
          <w:rPr>
            <w:noProof/>
            <w:webHidden/>
          </w:rPr>
          <w:t>11-62</w:t>
        </w:r>
        <w:r>
          <w:rPr>
            <w:noProof/>
            <w:webHidden/>
          </w:rPr>
          <w:fldChar w:fldCharType="end"/>
        </w:r>
      </w:hyperlink>
    </w:p>
    <w:p w14:paraId="4C1A57B0" w14:textId="0D823B2E" w:rsidR="003560FA" w:rsidRDefault="003560FA">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153760" w:history="1">
        <w:r w:rsidRPr="002B7BAB">
          <w:rPr>
            <w:rStyle w:val="Hyperlink"/>
            <w:noProof/>
          </w:rPr>
          <w:t>Figure 12</w:t>
        </w:r>
        <w:r w:rsidRPr="002B7BAB">
          <w:rPr>
            <w:rStyle w:val="Hyperlink"/>
            <w:noProof/>
          </w:rPr>
          <w:noBreakHyphen/>
          <w:t>1: 2nd order PWM filter</w:t>
        </w:r>
        <w:r>
          <w:rPr>
            <w:noProof/>
            <w:webHidden/>
          </w:rPr>
          <w:tab/>
        </w:r>
        <w:r>
          <w:rPr>
            <w:noProof/>
            <w:webHidden/>
          </w:rPr>
          <w:fldChar w:fldCharType="begin"/>
        </w:r>
        <w:r>
          <w:rPr>
            <w:noProof/>
            <w:webHidden/>
          </w:rPr>
          <w:instrText xml:space="preserve"> PAGEREF _Toc465153760 \h </w:instrText>
        </w:r>
        <w:r>
          <w:rPr>
            <w:noProof/>
            <w:webHidden/>
          </w:rPr>
        </w:r>
        <w:r>
          <w:rPr>
            <w:noProof/>
            <w:webHidden/>
          </w:rPr>
          <w:fldChar w:fldCharType="separate"/>
        </w:r>
        <w:r>
          <w:rPr>
            <w:noProof/>
            <w:webHidden/>
          </w:rPr>
          <w:t>12-63</w:t>
        </w:r>
        <w:r>
          <w:rPr>
            <w:noProof/>
            <w:webHidden/>
          </w:rPr>
          <w:fldChar w:fldCharType="end"/>
        </w:r>
      </w:hyperlink>
    </w:p>
    <w:p w14:paraId="0412463B" w14:textId="77777777" w:rsidR="0036727C" w:rsidRPr="0036727C" w:rsidRDefault="0036727C" w:rsidP="0036727C">
      <w:pPr>
        <w:pStyle w:val="Firstparagraph"/>
      </w:pPr>
      <w:r>
        <w:fldChar w:fldCharType="end"/>
      </w:r>
    </w:p>
    <w:p w14:paraId="4C1D0127" w14:textId="77777777" w:rsidR="0036727C" w:rsidRDefault="0036727C" w:rsidP="0036727C">
      <w:pPr>
        <w:pStyle w:val="Firstparagraph"/>
      </w:pPr>
    </w:p>
    <w:p w14:paraId="0FC20618" w14:textId="77777777" w:rsidR="0036727C" w:rsidRDefault="0036727C" w:rsidP="0036727C"/>
    <w:p w14:paraId="217080CA" w14:textId="77777777" w:rsidR="0036727C" w:rsidRDefault="0036727C">
      <w:pPr>
        <w:spacing w:line="240" w:lineRule="auto"/>
        <w:ind w:firstLine="0"/>
        <w:jc w:val="left"/>
      </w:pPr>
      <w:r>
        <w:br w:type="page"/>
      </w:r>
    </w:p>
    <w:p w14:paraId="74099674" w14:textId="77777777" w:rsidR="007802E5" w:rsidRDefault="007802E5" w:rsidP="00C76524">
      <w:pPr>
        <w:pStyle w:val="Heading1"/>
      </w:pPr>
      <w:bookmarkStart w:id="151" w:name="_Toc465124101"/>
      <w:r>
        <w:lastRenderedPageBreak/>
        <w:t>Glossary</w:t>
      </w:r>
      <w:bookmarkEnd w:id="151"/>
    </w:p>
    <w:p w14:paraId="2EDDCE83" w14:textId="055D4BB3" w:rsidR="00C76524" w:rsidRDefault="003560FA" w:rsidP="00C76524">
      <w:pPr>
        <w:pStyle w:val="Firstparagraph"/>
      </w:pPr>
      <w:r>
        <w:t>Transconductance – Current gain resulting from voltage input.</w:t>
      </w:r>
      <w:r w:rsidR="00C76524">
        <w:t xml:space="preserve"> </w:t>
      </w:r>
    </w:p>
    <w:p w14:paraId="0E484080" w14:textId="77777777" w:rsidR="00EE5DED" w:rsidRPr="00EE5DED" w:rsidRDefault="00EE5DED" w:rsidP="00EE5DED"/>
    <w:p w14:paraId="04DF17DD" w14:textId="77777777" w:rsidR="00EE5DED" w:rsidRDefault="00EE5DED" w:rsidP="00EE5DED">
      <w:pPr>
        <w:ind w:firstLine="0"/>
      </w:pPr>
      <w:r>
        <w:t xml:space="preserve">C rating – It is </w:t>
      </w:r>
      <w:r w:rsidRPr="00EE5DED">
        <w:t>a multiple of the capacity, and thus reflective of the rate at which one can charge/discharge the battery.</w:t>
      </w:r>
    </w:p>
    <w:p w14:paraId="7DA336F3" w14:textId="77777777" w:rsidR="00DA7982" w:rsidRDefault="00DA7982" w:rsidP="00DA7982">
      <w:pPr>
        <w:ind w:firstLine="0"/>
      </w:pPr>
    </w:p>
    <w:p w14:paraId="797FF4EC" w14:textId="77777777" w:rsidR="00DA7982" w:rsidRDefault="00DA7982" w:rsidP="00DA7982">
      <w:pPr>
        <w:pStyle w:val="Heading1"/>
      </w:pPr>
      <w:bookmarkStart w:id="152" w:name="_Toc465124102"/>
      <w:r>
        <w:t>Index</w:t>
      </w:r>
      <w:bookmarkEnd w:id="152"/>
    </w:p>
    <w:p w14:paraId="78EC4C2C" w14:textId="77777777" w:rsidR="003560FA" w:rsidRDefault="00716870" w:rsidP="00EE5DED">
      <w:pPr>
        <w:rPr>
          <w:noProof/>
        </w:rPr>
        <w:sectPr w:rsidR="003560FA" w:rsidSect="003560FA">
          <w:footerReference w:type="even" r:id="rId74"/>
          <w:footerReference w:type="default" r:id="rId75"/>
          <w:pgSz w:w="11906" w:h="16838" w:code="9"/>
          <w:pgMar w:top="2211" w:right="2268" w:bottom="2211" w:left="2268" w:header="1701" w:footer="1701" w:gutter="0"/>
          <w:pgNumType w:chapStyle="1"/>
          <w:cols w:space="708"/>
          <w:titlePg/>
          <w:docGrid w:linePitch="360"/>
        </w:sectPr>
      </w:pPr>
      <w:r>
        <w:fldChar w:fldCharType="begin"/>
      </w:r>
      <w:r>
        <w:instrText xml:space="preserve"> INDEX \c "2" \z "7177" </w:instrText>
      </w:r>
      <w:r>
        <w:fldChar w:fldCharType="separate"/>
      </w:r>
    </w:p>
    <w:p w14:paraId="1C3331DE" w14:textId="77777777" w:rsidR="003560FA" w:rsidRDefault="003560FA">
      <w:pPr>
        <w:pStyle w:val="Index1"/>
        <w:tabs>
          <w:tab w:val="right" w:leader="dot" w:pos="3315"/>
        </w:tabs>
        <w:rPr>
          <w:noProof/>
        </w:rPr>
      </w:pPr>
      <w:r>
        <w:rPr>
          <w:noProof/>
        </w:rPr>
        <w:t>SMD mount, 11-61</w:t>
      </w:r>
    </w:p>
    <w:p w14:paraId="730CCB1E" w14:textId="77777777" w:rsidR="003560FA" w:rsidRDefault="003560FA">
      <w:pPr>
        <w:pStyle w:val="Index1"/>
        <w:tabs>
          <w:tab w:val="right" w:leader="dot" w:pos="3315"/>
        </w:tabs>
        <w:rPr>
          <w:noProof/>
        </w:rPr>
      </w:pPr>
      <w:r>
        <w:rPr>
          <w:noProof/>
        </w:rPr>
        <w:t>transconductance, 7-47</w:t>
      </w:r>
    </w:p>
    <w:p w14:paraId="139EECAB" w14:textId="52EA131E" w:rsidR="003560FA" w:rsidRDefault="003560FA" w:rsidP="00EE5DED">
      <w:pPr>
        <w:rPr>
          <w:noProof/>
        </w:rPr>
        <w:sectPr w:rsidR="003560FA" w:rsidSect="003560FA">
          <w:type w:val="continuous"/>
          <w:pgSz w:w="11906" w:h="16838" w:code="9"/>
          <w:pgMar w:top="2211" w:right="2268" w:bottom="2211" w:left="2268" w:header="1701" w:footer="1701" w:gutter="0"/>
          <w:pgNumType w:chapStyle="1"/>
          <w:cols w:num="2" w:space="720"/>
          <w:titlePg/>
          <w:docGrid w:linePitch="360"/>
        </w:sectPr>
      </w:pPr>
    </w:p>
    <w:p w14:paraId="1E03EB50" w14:textId="600DFC8F" w:rsidR="00EE5DED" w:rsidRPr="00EE5DED" w:rsidRDefault="00716870" w:rsidP="00EE5DED">
      <w:r>
        <w:fldChar w:fldCharType="end"/>
      </w:r>
    </w:p>
    <w:p w14:paraId="17672100" w14:textId="77777777" w:rsidR="00C76524" w:rsidRPr="00C76524" w:rsidRDefault="00C76524" w:rsidP="00C76524">
      <w:pPr>
        <w:spacing w:line="240" w:lineRule="auto"/>
        <w:ind w:firstLine="0"/>
        <w:jc w:val="left"/>
      </w:pPr>
      <w:r>
        <w:br w:type="page"/>
      </w:r>
    </w:p>
    <w:bookmarkStart w:id="153" w:name="_Toc465124103" w:displacedByCustomXml="next"/>
    <w:sdt>
      <w:sdtPr>
        <w:rPr>
          <w:rFonts w:ascii="cmr10" w:hAnsi="cmr10" w:cs="Times New Roman"/>
          <w:bCs w:val="0"/>
          <w:sz w:val="21"/>
          <w:szCs w:val="24"/>
        </w:rPr>
        <w:id w:val="288398182"/>
        <w:docPartObj>
          <w:docPartGallery w:val="Bibliographies"/>
          <w:docPartUnique/>
        </w:docPartObj>
      </w:sdtPr>
      <w:sdtContent>
        <w:p w14:paraId="6A69B4AB" w14:textId="77777777" w:rsidR="0036727C" w:rsidRDefault="0036727C">
          <w:pPr>
            <w:pStyle w:val="Heading1"/>
          </w:pPr>
          <w:r>
            <w:t>Bibliography</w:t>
          </w:r>
          <w:bookmarkEnd w:id="153"/>
        </w:p>
        <w:sdt>
          <w:sdtPr>
            <w:id w:val="111145805"/>
            <w:bibliography/>
          </w:sdtPr>
          <w:sdtContent>
            <w:p w14:paraId="74CE952F" w14:textId="77777777" w:rsidR="003560FA" w:rsidRDefault="0036727C">
              <w:pPr>
                <w:rPr>
                  <w:rFonts w:ascii="Times New Roman" w:hAnsi="Times New Roman"/>
                  <w:noProof/>
                  <w:sz w:val="20"/>
                  <w:szCs w:val="20"/>
                  <w:lang w:val="en-ZA" w:eastAsia="en-ZA"/>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51"/>
                <w:gridCol w:w="6719"/>
              </w:tblGrid>
              <w:tr w:rsidR="003560FA" w14:paraId="372B3D0A" w14:textId="77777777">
                <w:trPr>
                  <w:divId w:val="1709180033"/>
                  <w:tblCellSpacing w:w="15" w:type="dxa"/>
                </w:trPr>
                <w:tc>
                  <w:tcPr>
                    <w:tcW w:w="50" w:type="pct"/>
                    <w:hideMark/>
                  </w:tcPr>
                  <w:p w14:paraId="5D40CE31" w14:textId="1C9E0265" w:rsidR="003560FA" w:rsidRDefault="003560FA">
                    <w:pPr>
                      <w:pStyle w:val="Bibliography"/>
                      <w:rPr>
                        <w:noProof/>
                        <w:sz w:val="24"/>
                      </w:rPr>
                    </w:pPr>
                    <w:r>
                      <w:rPr>
                        <w:noProof/>
                      </w:rPr>
                      <w:t xml:space="preserve">[1] </w:t>
                    </w:r>
                  </w:p>
                </w:tc>
                <w:tc>
                  <w:tcPr>
                    <w:tcW w:w="0" w:type="auto"/>
                    <w:hideMark/>
                  </w:tcPr>
                  <w:p w14:paraId="1A332550" w14:textId="77777777" w:rsidR="003560FA" w:rsidRDefault="003560FA">
                    <w:pPr>
                      <w:pStyle w:val="Bibliography"/>
                      <w:rPr>
                        <w:noProof/>
                      </w:rPr>
                    </w:pPr>
                    <w:r>
                      <w:rPr>
                        <w:noProof/>
                      </w:rPr>
                      <w:t>“LM358,” [Online]. Available: www.ti.com/lit/ds/symlink/lm158-n.pdf.</w:t>
                    </w:r>
                  </w:p>
                </w:tc>
              </w:tr>
              <w:tr w:rsidR="003560FA" w14:paraId="735DADB5" w14:textId="77777777">
                <w:trPr>
                  <w:divId w:val="1709180033"/>
                  <w:tblCellSpacing w:w="15" w:type="dxa"/>
                </w:trPr>
                <w:tc>
                  <w:tcPr>
                    <w:tcW w:w="50" w:type="pct"/>
                    <w:hideMark/>
                  </w:tcPr>
                  <w:p w14:paraId="10D16D58" w14:textId="77777777" w:rsidR="003560FA" w:rsidRDefault="003560FA">
                    <w:pPr>
                      <w:pStyle w:val="Bibliography"/>
                      <w:rPr>
                        <w:noProof/>
                      </w:rPr>
                    </w:pPr>
                    <w:r>
                      <w:rPr>
                        <w:noProof/>
                      </w:rPr>
                      <w:t xml:space="preserve">[2] </w:t>
                    </w:r>
                  </w:p>
                </w:tc>
                <w:tc>
                  <w:tcPr>
                    <w:tcW w:w="0" w:type="auto"/>
                    <w:hideMark/>
                  </w:tcPr>
                  <w:p w14:paraId="4D5C9219" w14:textId="77777777" w:rsidR="003560FA" w:rsidRDefault="003560FA">
                    <w:pPr>
                      <w:pStyle w:val="Bibliography"/>
                      <w:rPr>
                        <w:noProof/>
                      </w:rPr>
                    </w:pPr>
                    <w:r>
                      <w:rPr>
                        <w:noProof/>
                      </w:rPr>
                      <w:t xml:space="preserve">“https://en.wikipedia.org/wiki/Sziklai_pair,” [Online]. </w:t>
                    </w:r>
                  </w:p>
                </w:tc>
              </w:tr>
              <w:tr w:rsidR="003560FA" w14:paraId="71C0A739" w14:textId="77777777">
                <w:trPr>
                  <w:divId w:val="1709180033"/>
                  <w:tblCellSpacing w:w="15" w:type="dxa"/>
                </w:trPr>
                <w:tc>
                  <w:tcPr>
                    <w:tcW w:w="50" w:type="pct"/>
                    <w:hideMark/>
                  </w:tcPr>
                  <w:p w14:paraId="6BDDF6C8" w14:textId="77777777" w:rsidR="003560FA" w:rsidRDefault="003560FA">
                    <w:pPr>
                      <w:pStyle w:val="Bibliography"/>
                      <w:rPr>
                        <w:noProof/>
                      </w:rPr>
                    </w:pPr>
                    <w:r>
                      <w:rPr>
                        <w:noProof/>
                      </w:rPr>
                      <w:t xml:space="preserve">[3] </w:t>
                    </w:r>
                  </w:p>
                </w:tc>
                <w:tc>
                  <w:tcPr>
                    <w:tcW w:w="0" w:type="auto"/>
                    <w:hideMark/>
                  </w:tcPr>
                  <w:p w14:paraId="3D514494" w14:textId="77777777" w:rsidR="003560FA" w:rsidRDefault="003560FA">
                    <w:pPr>
                      <w:pStyle w:val="Bibliography"/>
                      <w:rPr>
                        <w:noProof/>
                      </w:rPr>
                    </w:pPr>
                    <w:r>
                      <w:rPr>
                        <w:noProof/>
                      </w:rPr>
                      <w:t xml:space="preserve">“https://en.wikipedia.org/wiki/2N3055,” [Online]. </w:t>
                    </w:r>
                  </w:p>
                </w:tc>
              </w:tr>
              <w:tr w:rsidR="003560FA" w14:paraId="05338638" w14:textId="77777777">
                <w:trPr>
                  <w:divId w:val="1709180033"/>
                  <w:tblCellSpacing w:w="15" w:type="dxa"/>
                </w:trPr>
                <w:tc>
                  <w:tcPr>
                    <w:tcW w:w="50" w:type="pct"/>
                    <w:hideMark/>
                  </w:tcPr>
                  <w:p w14:paraId="06DC1E29" w14:textId="77777777" w:rsidR="003560FA" w:rsidRDefault="003560FA">
                    <w:pPr>
                      <w:pStyle w:val="Bibliography"/>
                      <w:rPr>
                        <w:noProof/>
                      </w:rPr>
                    </w:pPr>
                    <w:r>
                      <w:rPr>
                        <w:noProof/>
                      </w:rPr>
                      <w:t xml:space="preserve">[4] </w:t>
                    </w:r>
                  </w:p>
                </w:tc>
                <w:tc>
                  <w:tcPr>
                    <w:tcW w:w="0" w:type="auto"/>
                    <w:hideMark/>
                  </w:tcPr>
                  <w:p w14:paraId="457DC676" w14:textId="77777777" w:rsidR="003560FA" w:rsidRDefault="003560FA">
                    <w:pPr>
                      <w:pStyle w:val="Bibliography"/>
                      <w:rPr>
                        <w:noProof/>
                      </w:rPr>
                    </w:pPr>
                    <w:r>
                      <w:rPr>
                        <w:noProof/>
                      </w:rPr>
                      <w:t xml:space="preserve">“https://en.wikipedia.org/wiki/Thermal_runaway,” [Online]. </w:t>
                    </w:r>
                  </w:p>
                </w:tc>
              </w:tr>
              <w:tr w:rsidR="003560FA" w14:paraId="22CFCF1C" w14:textId="77777777">
                <w:trPr>
                  <w:divId w:val="1709180033"/>
                  <w:tblCellSpacing w:w="15" w:type="dxa"/>
                </w:trPr>
                <w:tc>
                  <w:tcPr>
                    <w:tcW w:w="50" w:type="pct"/>
                    <w:hideMark/>
                  </w:tcPr>
                  <w:p w14:paraId="24B0D4A8" w14:textId="77777777" w:rsidR="003560FA" w:rsidRDefault="003560FA">
                    <w:pPr>
                      <w:pStyle w:val="Bibliography"/>
                      <w:rPr>
                        <w:noProof/>
                      </w:rPr>
                    </w:pPr>
                    <w:r>
                      <w:rPr>
                        <w:noProof/>
                      </w:rPr>
                      <w:t xml:space="preserve">[5] </w:t>
                    </w:r>
                  </w:p>
                </w:tc>
                <w:tc>
                  <w:tcPr>
                    <w:tcW w:w="0" w:type="auto"/>
                    <w:hideMark/>
                  </w:tcPr>
                  <w:p w14:paraId="2EDB015B" w14:textId="77777777" w:rsidR="003560FA" w:rsidRDefault="003560FA">
                    <w:pPr>
                      <w:pStyle w:val="Bibliography"/>
                      <w:rPr>
                        <w:noProof/>
                      </w:rPr>
                    </w:pPr>
                    <w:r>
                      <w:rPr>
                        <w:noProof/>
                      </w:rPr>
                      <w:t>“2N2222,” [Online]. Available: https://en.wikipedia.org/wiki/2N2222.</w:t>
                    </w:r>
                  </w:p>
                </w:tc>
              </w:tr>
              <w:tr w:rsidR="003560FA" w14:paraId="6C1D0FE4" w14:textId="77777777">
                <w:trPr>
                  <w:divId w:val="1709180033"/>
                  <w:tblCellSpacing w:w="15" w:type="dxa"/>
                </w:trPr>
                <w:tc>
                  <w:tcPr>
                    <w:tcW w:w="50" w:type="pct"/>
                    <w:hideMark/>
                  </w:tcPr>
                  <w:p w14:paraId="194930DA" w14:textId="77777777" w:rsidR="003560FA" w:rsidRDefault="003560FA">
                    <w:pPr>
                      <w:pStyle w:val="Bibliography"/>
                      <w:rPr>
                        <w:noProof/>
                      </w:rPr>
                    </w:pPr>
                    <w:r>
                      <w:rPr>
                        <w:noProof/>
                      </w:rPr>
                      <w:t xml:space="preserve">[6] </w:t>
                    </w:r>
                  </w:p>
                </w:tc>
                <w:tc>
                  <w:tcPr>
                    <w:tcW w:w="0" w:type="auto"/>
                    <w:hideMark/>
                  </w:tcPr>
                  <w:p w14:paraId="27E3E035" w14:textId="77777777" w:rsidR="003560FA" w:rsidRDefault="003560FA">
                    <w:pPr>
                      <w:pStyle w:val="Bibliography"/>
                      <w:rPr>
                        <w:noProof/>
                      </w:rPr>
                    </w:pPr>
                    <w:r>
                      <w:rPr>
                        <w:noProof/>
                      </w:rPr>
                      <w:t>“TIP41C,” [Online]. Available: www.st.com/resource/en/datasheet/CD00142950.pdf.</w:t>
                    </w:r>
                  </w:p>
                </w:tc>
              </w:tr>
              <w:tr w:rsidR="003560FA" w14:paraId="33FEF956" w14:textId="77777777">
                <w:trPr>
                  <w:divId w:val="1709180033"/>
                  <w:tblCellSpacing w:w="15" w:type="dxa"/>
                </w:trPr>
                <w:tc>
                  <w:tcPr>
                    <w:tcW w:w="50" w:type="pct"/>
                    <w:hideMark/>
                  </w:tcPr>
                  <w:p w14:paraId="31F79856" w14:textId="77777777" w:rsidR="003560FA" w:rsidRDefault="003560FA">
                    <w:pPr>
                      <w:pStyle w:val="Bibliography"/>
                      <w:rPr>
                        <w:noProof/>
                      </w:rPr>
                    </w:pPr>
                    <w:r>
                      <w:rPr>
                        <w:noProof/>
                      </w:rPr>
                      <w:t xml:space="preserve">[7] </w:t>
                    </w:r>
                  </w:p>
                </w:tc>
                <w:tc>
                  <w:tcPr>
                    <w:tcW w:w="0" w:type="auto"/>
                    <w:hideMark/>
                  </w:tcPr>
                  <w:p w14:paraId="029BF47C" w14:textId="77777777" w:rsidR="003560FA" w:rsidRDefault="003560FA">
                    <w:pPr>
                      <w:pStyle w:val="Bibliography"/>
                      <w:rPr>
                        <w:noProof/>
                      </w:rPr>
                    </w:pPr>
                    <w:r>
                      <w:rPr>
                        <w:noProof/>
                      </w:rPr>
                      <w:t>D. Jones. [Online]. Available: https://youtu.be/tF2krfxYc68.</w:t>
                    </w:r>
                  </w:p>
                </w:tc>
              </w:tr>
            </w:tbl>
            <w:p w14:paraId="57B02C3D" w14:textId="77777777" w:rsidR="003560FA" w:rsidRDefault="003560FA">
              <w:pPr>
                <w:divId w:val="1709180033"/>
                <w:rPr>
                  <w:noProof/>
                </w:rPr>
              </w:pPr>
            </w:p>
            <w:p w14:paraId="03E4758A" w14:textId="77777777" w:rsidR="0036727C" w:rsidRDefault="0036727C">
              <w:r>
                <w:rPr>
                  <w:b/>
                  <w:bCs/>
                  <w:noProof/>
                </w:rPr>
                <w:fldChar w:fldCharType="end"/>
              </w:r>
            </w:p>
          </w:sdtContent>
        </w:sdt>
      </w:sdtContent>
    </w:sdt>
    <w:p w14:paraId="6E7DED65" w14:textId="77777777" w:rsidR="000F49B3" w:rsidRDefault="000F49B3" w:rsidP="000F49B3">
      <w:pPr>
        <w:pStyle w:val="Firstparagraph"/>
      </w:pPr>
      <w:r>
        <w:t>http://www.electronics-lab.com/project/0-30-vdc-stabilized-power-supply-with-current-control-0-002-3-a/</w:t>
      </w:r>
    </w:p>
    <w:p w14:paraId="700939B8" w14:textId="77777777" w:rsidR="000F49B3" w:rsidRDefault="000F49B3" w:rsidP="000F49B3">
      <w:pPr>
        <w:pStyle w:val="Firstparagraph"/>
      </w:pPr>
      <w:r>
        <w:t>http://diyfan.blogspot.co.za/2013/03/adjustable-lab-power-supply-take-two.html</w:t>
      </w:r>
    </w:p>
    <w:p w14:paraId="2CF835C4" w14:textId="77777777" w:rsidR="000F49B3" w:rsidRDefault="000F49B3" w:rsidP="000F49B3">
      <w:pPr>
        <w:pStyle w:val="Firstparagraph"/>
      </w:pPr>
      <w:r>
        <w:t>http://www.eleccircuit.com/cheap-adjustable-0-30v-2a-laboratory-dc-power-supply/</w:t>
      </w:r>
    </w:p>
    <w:p w14:paraId="493365A9" w14:textId="77777777" w:rsidR="000F49B3" w:rsidRDefault="000F49B3" w:rsidP="000F49B3">
      <w:pPr>
        <w:pStyle w:val="Firstparagraph"/>
      </w:pPr>
      <w:r>
        <w:t>http://www.repeater-builder.com/astron/pix/astron-rs10a-1981-09-01.jpg</w:t>
      </w:r>
    </w:p>
    <w:p w14:paraId="53CFECD8" w14:textId="77777777" w:rsidR="000F49B3" w:rsidRDefault="000F49B3" w:rsidP="000F49B3">
      <w:pPr>
        <w:pStyle w:val="Firstparagraph"/>
      </w:pPr>
      <w:r>
        <w:t>http://www.electro-tech-online.com/threads/variable-voltage-regulator-using-lm723.116977/</w:t>
      </w:r>
    </w:p>
    <w:p w14:paraId="6ABDFC3F" w14:textId="77777777" w:rsidR="000F49B3" w:rsidRDefault="000F49B3" w:rsidP="000F49B3">
      <w:pPr>
        <w:pStyle w:val="Firstparagraph"/>
      </w:pPr>
      <w:r>
        <w:t>http://www.sentex.ca/~mec1995/circ/ps3010/ps3010a.html</w:t>
      </w:r>
    </w:p>
    <w:p w14:paraId="1582FEAA" w14:textId="77777777" w:rsidR="000F49B3" w:rsidRDefault="000F49B3" w:rsidP="000F49B3">
      <w:pPr>
        <w:pStyle w:val="Firstparagraph"/>
      </w:pPr>
      <w:r>
        <w:t>http://www.northcountryradio.com/PDFs/030702002.pdf</w:t>
      </w:r>
    </w:p>
    <w:p w14:paraId="5D708A4F" w14:textId="77777777" w:rsidR="000F49B3" w:rsidRDefault="000F49B3" w:rsidP="000F49B3">
      <w:pPr>
        <w:pStyle w:val="Firstparagraph"/>
      </w:pPr>
      <w:r>
        <w:t>http://www.tuxgraphics.org/electronics/201005/bench-power-supply-v3.pdf</w:t>
      </w:r>
    </w:p>
    <w:p w14:paraId="4176EEA3" w14:textId="77777777" w:rsidR="000F49B3" w:rsidRDefault="000F49B3" w:rsidP="000F49B3">
      <w:pPr>
        <w:pStyle w:val="Firstparagraph"/>
      </w:pPr>
      <w:r>
        <w:t>http://www.avdweb.nl/arduino/libraries/fast-pwm-dac.html</w:t>
      </w:r>
    </w:p>
    <w:p w14:paraId="0AADB950" w14:textId="77777777" w:rsidR="000F49B3" w:rsidRDefault="000F49B3" w:rsidP="000F49B3">
      <w:pPr>
        <w:pStyle w:val="Firstparagraph"/>
      </w:pPr>
      <w:r>
        <w:t>http://shop.tuxgraphics.org/electronic/detail_microcontroller_powersupply.html</w:t>
      </w:r>
    </w:p>
    <w:p w14:paraId="45AADA39" w14:textId="77777777" w:rsidR="000F49B3" w:rsidRDefault="000F49B3" w:rsidP="000F49B3">
      <w:pPr>
        <w:pStyle w:val="Firstparagraph"/>
      </w:pPr>
      <w:r>
        <w:t>https://github.com/tschutter/digital-dc-power-supply</w:t>
      </w:r>
    </w:p>
    <w:p w14:paraId="4682A455" w14:textId="77777777" w:rsidR="000F49B3" w:rsidRDefault="000F49B3" w:rsidP="000F49B3">
      <w:pPr>
        <w:pStyle w:val="Firstparagraph"/>
      </w:pPr>
      <w:r>
        <w:t>http://www.tuxgraphics.org/common/src2/article10051/</w:t>
      </w:r>
    </w:p>
    <w:p w14:paraId="1CE732BD" w14:textId="77777777" w:rsidR="000F49B3" w:rsidRDefault="000F49B3" w:rsidP="000F49B3">
      <w:pPr>
        <w:pStyle w:val="Firstparagraph"/>
      </w:pPr>
      <w:r>
        <w:t>http://stackoverflow.com/questions/16058695/arduino-nano-timers</w:t>
      </w:r>
    </w:p>
    <w:p w14:paraId="6C9238AD" w14:textId="77777777" w:rsidR="000F49B3" w:rsidRDefault="000F49B3" w:rsidP="000F49B3">
      <w:pPr>
        <w:pStyle w:val="Firstparagraph"/>
      </w:pPr>
      <w:r>
        <w:t>http://electronicdesign.com/power/whats-all-error-budget-stuff-anyhow</w:t>
      </w:r>
    </w:p>
    <w:p w14:paraId="409531A5" w14:textId="77777777" w:rsidR="000F49B3" w:rsidRDefault="000F49B3" w:rsidP="000F49B3">
      <w:pPr>
        <w:pStyle w:val="Firstparagraph"/>
      </w:pPr>
      <w:r>
        <w:t>http://www.ti.com/lit/ds/symlink/lm158-n.pdf</w:t>
      </w:r>
    </w:p>
    <w:p w14:paraId="369E56E4" w14:textId="77777777" w:rsidR="000F49B3" w:rsidRDefault="000F49B3" w:rsidP="000F49B3">
      <w:pPr>
        <w:pStyle w:val="Firstparagraph"/>
      </w:pPr>
      <w:r>
        <w:t>http://www.electro-tech-online.com/threads/ltsspice-question.29885/</w:t>
      </w:r>
    </w:p>
    <w:p w14:paraId="73783B65" w14:textId="77777777" w:rsidR="000F49B3" w:rsidRDefault="000F49B3" w:rsidP="000F49B3">
      <w:pPr>
        <w:pStyle w:val="Firstparagraph"/>
      </w:pPr>
      <w:r>
        <w:t>http://homepages.which.net/~paul.hills/Circuits/Spice/ModelIndex.html</w:t>
      </w:r>
    </w:p>
    <w:p w14:paraId="668B9856" w14:textId="77777777" w:rsidR="000F49B3" w:rsidRDefault="000F49B3" w:rsidP="000F49B3">
      <w:pPr>
        <w:pStyle w:val="Firstparagraph"/>
      </w:pPr>
      <w:r>
        <w:t>http://www.audio-perfection.com/spice-ltspice/distortion-measurements-with-ltspice.html</w:t>
      </w:r>
    </w:p>
    <w:p w14:paraId="146004D2" w14:textId="77777777" w:rsidR="000F49B3" w:rsidRDefault="000F49B3" w:rsidP="000F49B3">
      <w:pPr>
        <w:pStyle w:val="Firstparagraph"/>
      </w:pPr>
      <w:r>
        <w:t>http://www.linear.com/solutions/5788</w:t>
      </w:r>
    </w:p>
    <w:p w14:paraId="42A59D24" w14:textId="77777777" w:rsidR="000F49B3" w:rsidRDefault="000F49B3" w:rsidP="000F49B3">
      <w:pPr>
        <w:pStyle w:val="Firstparagraph"/>
      </w:pPr>
      <w:r>
        <w:t>http://www.ti.com/lit/an/slyt183/slyt183.pdf</w:t>
      </w:r>
    </w:p>
    <w:p w14:paraId="668A5866" w14:textId="77777777" w:rsidR="000F49B3" w:rsidRDefault="000F49B3" w:rsidP="000F49B3">
      <w:pPr>
        <w:pStyle w:val="Firstparagraph"/>
      </w:pPr>
      <w:r>
        <w:lastRenderedPageBreak/>
        <w:t>http://www.simonbramble.co.uk/lt_spice/ltspice_lt_spice_tutorial_3.htm</w:t>
      </w:r>
    </w:p>
    <w:p w14:paraId="646E3797" w14:textId="77777777" w:rsidR="000F49B3" w:rsidRDefault="000F49B3" w:rsidP="000F49B3">
      <w:pPr>
        <w:pStyle w:val="Firstparagraph"/>
      </w:pPr>
      <w:r>
        <w:t>http://www.eetimes.com/document.asp?doc_id=1279404</w:t>
      </w:r>
    </w:p>
    <w:p w14:paraId="73578354" w14:textId="5CECAD28" w:rsidR="0036727C" w:rsidRPr="0036727C" w:rsidRDefault="000F49B3" w:rsidP="000F49B3">
      <w:pPr>
        <w:pStyle w:val="Firstparagraph"/>
      </w:pPr>
      <w:r>
        <w:t>http://www.ti.com/lit/ml/slyb194a/slyb194a.pdf</w:t>
      </w:r>
      <w:r w:rsidR="002962C3">
        <w:t>3</w:t>
      </w:r>
    </w:p>
    <w:sectPr w:rsidR="0036727C" w:rsidRPr="0036727C" w:rsidSect="003560FA">
      <w:type w:val="continuous"/>
      <w:pgSz w:w="11906" w:h="16838" w:code="9"/>
      <w:pgMar w:top="2211" w:right="2268" w:bottom="2211" w:left="2268" w:header="1701" w:footer="1701"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9A4A96" w14:textId="77777777" w:rsidR="00744D50" w:rsidRDefault="00744D50">
      <w:pPr>
        <w:spacing w:line="240" w:lineRule="auto"/>
      </w:pPr>
      <w:r>
        <w:separator/>
      </w:r>
    </w:p>
  </w:endnote>
  <w:endnote w:type="continuationSeparator" w:id="0">
    <w:p w14:paraId="1E27EF57" w14:textId="77777777" w:rsidR="00744D50" w:rsidRDefault="00744D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r10">
    <w:altName w:val="Calibri"/>
    <w:charset w:val="00"/>
    <w:family w:val="swiss"/>
    <w:pitch w:val="variable"/>
    <w:sig w:usb0="00000003" w:usb1="00000000" w:usb2="00000000" w:usb3="00000000" w:csb0="00000001" w:csb1="00000000"/>
  </w:font>
  <w:font w:name="cmbx12">
    <w:altName w:val="Calibri"/>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mbx10">
    <w:altName w:val="Calibri"/>
    <w:charset w:val="00"/>
    <w:family w:val="swiss"/>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8D8371" w14:textId="77777777" w:rsidR="003560FA" w:rsidRDefault="003560F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3F88355" w14:textId="77777777" w:rsidR="003560FA" w:rsidRDefault="003560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D8D12D" w14:textId="47161FCB" w:rsidR="003560FA" w:rsidRDefault="003560F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A3FD3">
      <w:rPr>
        <w:rStyle w:val="PageNumber"/>
        <w:noProof/>
      </w:rPr>
      <w:t>5-21</w:t>
    </w:r>
    <w:r>
      <w:rPr>
        <w:rStyle w:val="PageNumber"/>
      </w:rPr>
      <w:fldChar w:fldCharType="end"/>
    </w:r>
  </w:p>
  <w:p w14:paraId="65DD6AF6" w14:textId="77777777" w:rsidR="003560FA" w:rsidRDefault="003560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967E21" w14:textId="77777777" w:rsidR="00744D50" w:rsidRDefault="00744D50">
      <w:pPr>
        <w:spacing w:line="240" w:lineRule="auto"/>
      </w:pPr>
      <w:r>
        <w:separator/>
      </w:r>
    </w:p>
  </w:footnote>
  <w:footnote w:type="continuationSeparator" w:id="0">
    <w:p w14:paraId="7881745E" w14:textId="77777777" w:rsidR="00744D50" w:rsidRDefault="00744D50">
      <w:pPr>
        <w:spacing w:line="240" w:lineRule="auto"/>
      </w:pPr>
      <w:r>
        <w:continuationSeparator/>
      </w:r>
    </w:p>
  </w:footnote>
  <w:footnote w:id="1">
    <w:p w14:paraId="67C8AEA4" w14:textId="77777777" w:rsidR="003560FA" w:rsidRPr="00775663" w:rsidRDefault="003560FA">
      <w:pPr>
        <w:pStyle w:val="FootnoteText"/>
        <w:rPr>
          <w:lang w:val="en-ZA"/>
        </w:rPr>
      </w:pPr>
      <w:r>
        <w:rPr>
          <w:rStyle w:val="FootnoteReference"/>
        </w:rPr>
        <w:footnoteRef/>
      </w:r>
      <w:r>
        <w:t xml:space="preserve"> Single rail mode means a supply voltage of 0 to Vcc, not -Vcc/2 to Vcc/2</w:t>
      </w:r>
    </w:p>
  </w:footnote>
  <w:footnote w:id="2">
    <w:p w14:paraId="3B0B609A" w14:textId="30637291" w:rsidR="003560FA" w:rsidRPr="008D7AD7" w:rsidRDefault="003560FA">
      <w:pPr>
        <w:pStyle w:val="FootnoteText"/>
        <w:rPr>
          <w:lang w:val="en-ZA"/>
        </w:rPr>
      </w:pPr>
      <w:r>
        <w:rPr>
          <w:rStyle w:val="FootnoteReference"/>
        </w:rPr>
        <w:footnoteRef/>
      </w:r>
      <w:r>
        <w:t xml:space="preserve"> </w:t>
      </w:r>
      <w:r>
        <w:rPr>
          <w:lang w:val="en-ZA"/>
        </w:rPr>
        <w:t>0.6*value at base of potentiomer is current; hench transconductance.</w:t>
      </w:r>
    </w:p>
  </w:footnote>
  <w:footnote w:id="3">
    <w:p w14:paraId="69BB8F26" w14:textId="53E2F59A" w:rsidR="003560FA" w:rsidRPr="00577E60" w:rsidRDefault="003560FA">
      <w:pPr>
        <w:pStyle w:val="FootnoteText"/>
        <w:rPr>
          <w:lang w:val="en-ZA"/>
        </w:rPr>
      </w:pPr>
      <w:r>
        <w:rPr>
          <w:rStyle w:val="FootnoteReference"/>
        </w:rPr>
        <w:footnoteRef/>
      </w:r>
      <w:r>
        <w:t xml:space="preserve"> </w:t>
      </w:r>
      <w:r>
        <w:rPr>
          <w:lang w:val="en-ZA"/>
        </w:rPr>
        <w:t>Power Supply Rejection Ratio</w:t>
      </w:r>
    </w:p>
  </w:footnote>
  <w:footnote w:id="4">
    <w:p w14:paraId="1F4BF13E" w14:textId="137D4CD8" w:rsidR="003560FA" w:rsidRPr="008D0161" w:rsidRDefault="003560FA">
      <w:pPr>
        <w:pStyle w:val="FootnoteText"/>
        <w:rPr>
          <w:lang w:val="en-ZA"/>
        </w:rPr>
      </w:pPr>
      <w:r>
        <w:rPr>
          <w:rStyle w:val="FootnoteReference"/>
        </w:rPr>
        <w:footnoteRef/>
      </w:r>
      <w:r>
        <w:t xml:space="preserve"> </w:t>
      </w:r>
      <w:r>
        <w:rPr>
          <w:lang w:val="en-ZA"/>
        </w:rPr>
        <w:t>26V, because previously I had connected the 9V transformers to the op amps to get +-13V.</w:t>
      </w:r>
    </w:p>
  </w:footnote>
  <w:footnote w:id="5">
    <w:p w14:paraId="18E0C79C" w14:textId="0F67331B" w:rsidR="003560FA" w:rsidRPr="00A40684" w:rsidRDefault="003560FA" w:rsidP="00422F19">
      <w:pPr>
        <w:pStyle w:val="FootnoteText"/>
        <w:rPr>
          <w:lang w:val="en-ZA"/>
        </w:rPr>
      </w:pPr>
      <w:r>
        <w:rPr>
          <w:rStyle w:val="FootnoteReference"/>
        </w:rPr>
        <w:footnoteRef/>
      </w:r>
      <w:r>
        <w:t xml:space="preserve"> </w:t>
      </w:r>
      <w:r>
        <w:rPr>
          <w:lang w:val="en-ZA"/>
        </w:rPr>
        <w:t>Nickel-Metal-Hydride, Lead and Lithium</w:t>
      </w:r>
    </w:p>
  </w:footnote>
  <w:footnote w:id="6">
    <w:p w14:paraId="02567315" w14:textId="77777777" w:rsidR="003560FA" w:rsidRPr="00EE5DED" w:rsidRDefault="003560FA">
      <w:pPr>
        <w:pStyle w:val="FootnoteText"/>
        <w:rPr>
          <w:lang w:val="en-ZA"/>
        </w:rPr>
      </w:pPr>
      <w:r>
        <w:rPr>
          <w:rStyle w:val="FootnoteReference"/>
        </w:rPr>
        <w:footnoteRef/>
      </w:r>
      <w:r>
        <w:t xml:space="preserve"> </w:t>
      </w:r>
      <w:r>
        <w:rPr>
          <w:lang w:val="en-ZA"/>
        </w:rPr>
        <w:t>See Glossary</w:t>
      </w:r>
    </w:p>
  </w:footnote>
  <w:footnote w:id="7">
    <w:p w14:paraId="4989A413" w14:textId="17E0D661" w:rsidR="003560FA" w:rsidRPr="00C34C56" w:rsidRDefault="003560FA">
      <w:pPr>
        <w:pStyle w:val="FootnoteText"/>
        <w:rPr>
          <w:lang w:val="en-ZA"/>
        </w:rPr>
      </w:pPr>
      <w:r>
        <w:rPr>
          <w:rStyle w:val="FootnoteReference"/>
        </w:rPr>
        <w:footnoteRef/>
      </w:r>
      <w:r>
        <w:t xml:space="preserve"> Surface Mount Device</w:t>
      </w:r>
    </w:p>
  </w:footnote>
  <w:footnote w:id="8">
    <w:p w14:paraId="406856A1" w14:textId="6E0479D2" w:rsidR="003560FA" w:rsidRPr="002D1595" w:rsidRDefault="003560FA">
      <w:pPr>
        <w:pStyle w:val="FootnoteText"/>
        <w:rPr>
          <w:lang w:val="en-ZA"/>
        </w:rPr>
      </w:pPr>
      <w:r>
        <w:rPr>
          <w:rStyle w:val="FootnoteReference"/>
        </w:rPr>
        <w:footnoteRef/>
      </w:r>
      <w:r>
        <w:t xml:space="preserve"> </w:t>
      </w:r>
      <w:r>
        <w:rPr>
          <w:lang w:val="en-ZA"/>
        </w:rPr>
        <w:t>Low Pass Filters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440472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6EA22B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DE5A0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5E87D5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532BFB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7632F64"/>
    <w:multiLevelType w:val="hybridMultilevel"/>
    <w:tmpl w:val="7AEC5480"/>
    <w:lvl w:ilvl="0" w:tplc="1C090001">
      <w:start w:val="1"/>
      <w:numFmt w:val="bullet"/>
      <w:lvlText w:val=""/>
      <w:lvlJc w:val="left"/>
      <w:pPr>
        <w:ind w:left="1060" w:hanging="360"/>
      </w:pPr>
      <w:rPr>
        <w:rFonts w:ascii="Symbol" w:hAnsi="Symbol" w:hint="default"/>
      </w:rPr>
    </w:lvl>
    <w:lvl w:ilvl="1" w:tplc="1C090003" w:tentative="1">
      <w:start w:val="1"/>
      <w:numFmt w:val="bullet"/>
      <w:lvlText w:val="o"/>
      <w:lvlJc w:val="left"/>
      <w:pPr>
        <w:ind w:left="1780" w:hanging="360"/>
      </w:pPr>
      <w:rPr>
        <w:rFonts w:ascii="Courier New" w:hAnsi="Courier New" w:cs="Courier New" w:hint="default"/>
      </w:rPr>
    </w:lvl>
    <w:lvl w:ilvl="2" w:tplc="1C090005" w:tentative="1">
      <w:start w:val="1"/>
      <w:numFmt w:val="bullet"/>
      <w:lvlText w:val=""/>
      <w:lvlJc w:val="left"/>
      <w:pPr>
        <w:ind w:left="2500" w:hanging="360"/>
      </w:pPr>
      <w:rPr>
        <w:rFonts w:ascii="Wingdings" w:hAnsi="Wingdings" w:hint="default"/>
      </w:rPr>
    </w:lvl>
    <w:lvl w:ilvl="3" w:tplc="1C090001" w:tentative="1">
      <w:start w:val="1"/>
      <w:numFmt w:val="bullet"/>
      <w:lvlText w:val=""/>
      <w:lvlJc w:val="left"/>
      <w:pPr>
        <w:ind w:left="3220" w:hanging="360"/>
      </w:pPr>
      <w:rPr>
        <w:rFonts w:ascii="Symbol" w:hAnsi="Symbol" w:hint="default"/>
      </w:rPr>
    </w:lvl>
    <w:lvl w:ilvl="4" w:tplc="1C090003" w:tentative="1">
      <w:start w:val="1"/>
      <w:numFmt w:val="bullet"/>
      <w:lvlText w:val="o"/>
      <w:lvlJc w:val="left"/>
      <w:pPr>
        <w:ind w:left="3940" w:hanging="360"/>
      </w:pPr>
      <w:rPr>
        <w:rFonts w:ascii="Courier New" w:hAnsi="Courier New" w:cs="Courier New" w:hint="default"/>
      </w:rPr>
    </w:lvl>
    <w:lvl w:ilvl="5" w:tplc="1C090005" w:tentative="1">
      <w:start w:val="1"/>
      <w:numFmt w:val="bullet"/>
      <w:lvlText w:val=""/>
      <w:lvlJc w:val="left"/>
      <w:pPr>
        <w:ind w:left="4660" w:hanging="360"/>
      </w:pPr>
      <w:rPr>
        <w:rFonts w:ascii="Wingdings" w:hAnsi="Wingdings" w:hint="default"/>
      </w:rPr>
    </w:lvl>
    <w:lvl w:ilvl="6" w:tplc="1C090001" w:tentative="1">
      <w:start w:val="1"/>
      <w:numFmt w:val="bullet"/>
      <w:lvlText w:val=""/>
      <w:lvlJc w:val="left"/>
      <w:pPr>
        <w:ind w:left="5380" w:hanging="360"/>
      </w:pPr>
      <w:rPr>
        <w:rFonts w:ascii="Symbol" w:hAnsi="Symbol" w:hint="default"/>
      </w:rPr>
    </w:lvl>
    <w:lvl w:ilvl="7" w:tplc="1C090003" w:tentative="1">
      <w:start w:val="1"/>
      <w:numFmt w:val="bullet"/>
      <w:lvlText w:val="o"/>
      <w:lvlJc w:val="left"/>
      <w:pPr>
        <w:ind w:left="6100" w:hanging="360"/>
      </w:pPr>
      <w:rPr>
        <w:rFonts w:ascii="Courier New" w:hAnsi="Courier New" w:cs="Courier New" w:hint="default"/>
      </w:rPr>
    </w:lvl>
    <w:lvl w:ilvl="8" w:tplc="1C090005" w:tentative="1">
      <w:start w:val="1"/>
      <w:numFmt w:val="bullet"/>
      <w:lvlText w:val=""/>
      <w:lvlJc w:val="left"/>
      <w:pPr>
        <w:ind w:left="6820" w:hanging="360"/>
      </w:pPr>
      <w:rPr>
        <w:rFonts w:ascii="Wingdings" w:hAnsi="Wingdings" w:hint="default"/>
      </w:rPr>
    </w:lvl>
  </w:abstractNum>
  <w:abstractNum w:abstractNumId="11" w15:restartNumberingAfterBreak="0">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15:restartNumberingAfterBreak="0">
    <w:nsid w:val="358A2605"/>
    <w:multiLevelType w:val="hybridMultilevel"/>
    <w:tmpl w:val="AF501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47751FF9"/>
    <w:multiLevelType w:val="hybridMultilevel"/>
    <w:tmpl w:val="887A3F46"/>
    <w:lvl w:ilvl="0" w:tplc="1C090001">
      <w:start w:val="1"/>
      <w:numFmt w:val="bullet"/>
      <w:lvlText w:val=""/>
      <w:lvlJc w:val="left"/>
      <w:pPr>
        <w:ind w:left="3600" w:hanging="360"/>
      </w:pPr>
      <w:rPr>
        <w:rFonts w:ascii="Symbol" w:hAnsi="Symbol" w:hint="default"/>
      </w:rPr>
    </w:lvl>
    <w:lvl w:ilvl="1" w:tplc="1C090003" w:tentative="1">
      <w:start w:val="1"/>
      <w:numFmt w:val="bullet"/>
      <w:lvlText w:val="o"/>
      <w:lvlJc w:val="left"/>
      <w:pPr>
        <w:ind w:left="4320" w:hanging="360"/>
      </w:pPr>
      <w:rPr>
        <w:rFonts w:ascii="Courier New" w:hAnsi="Courier New" w:cs="Courier New" w:hint="default"/>
      </w:rPr>
    </w:lvl>
    <w:lvl w:ilvl="2" w:tplc="1C090005" w:tentative="1">
      <w:start w:val="1"/>
      <w:numFmt w:val="bullet"/>
      <w:lvlText w:val=""/>
      <w:lvlJc w:val="left"/>
      <w:pPr>
        <w:ind w:left="5040" w:hanging="360"/>
      </w:pPr>
      <w:rPr>
        <w:rFonts w:ascii="Wingdings" w:hAnsi="Wingdings" w:hint="default"/>
      </w:rPr>
    </w:lvl>
    <w:lvl w:ilvl="3" w:tplc="1C090001" w:tentative="1">
      <w:start w:val="1"/>
      <w:numFmt w:val="bullet"/>
      <w:lvlText w:val=""/>
      <w:lvlJc w:val="left"/>
      <w:pPr>
        <w:ind w:left="5760" w:hanging="360"/>
      </w:pPr>
      <w:rPr>
        <w:rFonts w:ascii="Symbol" w:hAnsi="Symbol" w:hint="default"/>
      </w:rPr>
    </w:lvl>
    <w:lvl w:ilvl="4" w:tplc="1C090003" w:tentative="1">
      <w:start w:val="1"/>
      <w:numFmt w:val="bullet"/>
      <w:lvlText w:val="o"/>
      <w:lvlJc w:val="left"/>
      <w:pPr>
        <w:ind w:left="6480" w:hanging="360"/>
      </w:pPr>
      <w:rPr>
        <w:rFonts w:ascii="Courier New" w:hAnsi="Courier New" w:cs="Courier New" w:hint="default"/>
      </w:rPr>
    </w:lvl>
    <w:lvl w:ilvl="5" w:tplc="1C090005" w:tentative="1">
      <w:start w:val="1"/>
      <w:numFmt w:val="bullet"/>
      <w:lvlText w:val=""/>
      <w:lvlJc w:val="left"/>
      <w:pPr>
        <w:ind w:left="7200" w:hanging="360"/>
      </w:pPr>
      <w:rPr>
        <w:rFonts w:ascii="Wingdings" w:hAnsi="Wingdings" w:hint="default"/>
      </w:rPr>
    </w:lvl>
    <w:lvl w:ilvl="6" w:tplc="1C090001" w:tentative="1">
      <w:start w:val="1"/>
      <w:numFmt w:val="bullet"/>
      <w:lvlText w:val=""/>
      <w:lvlJc w:val="left"/>
      <w:pPr>
        <w:ind w:left="7920" w:hanging="360"/>
      </w:pPr>
      <w:rPr>
        <w:rFonts w:ascii="Symbol" w:hAnsi="Symbol" w:hint="default"/>
      </w:rPr>
    </w:lvl>
    <w:lvl w:ilvl="7" w:tplc="1C090003" w:tentative="1">
      <w:start w:val="1"/>
      <w:numFmt w:val="bullet"/>
      <w:lvlText w:val="o"/>
      <w:lvlJc w:val="left"/>
      <w:pPr>
        <w:ind w:left="8640" w:hanging="360"/>
      </w:pPr>
      <w:rPr>
        <w:rFonts w:ascii="Courier New" w:hAnsi="Courier New" w:cs="Courier New" w:hint="default"/>
      </w:rPr>
    </w:lvl>
    <w:lvl w:ilvl="8" w:tplc="1C090005" w:tentative="1">
      <w:start w:val="1"/>
      <w:numFmt w:val="bullet"/>
      <w:lvlText w:val=""/>
      <w:lvlJc w:val="left"/>
      <w:pPr>
        <w:ind w:left="9360" w:hanging="360"/>
      </w:pPr>
      <w:rPr>
        <w:rFonts w:ascii="Wingdings" w:hAnsi="Wingdings" w:hint="default"/>
      </w:rPr>
    </w:lvl>
  </w:abstractNum>
  <w:abstractNum w:abstractNumId="14" w15:restartNumberingAfterBreak="0">
    <w:nsid w:val="5F6C7427"/>
    <w:multiLevelType w:val="multilevel"/>
    <w:tmpl w:val="12C44240"/>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15:restartNumberingAfterBreak="0">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6" w15:restartNumberingAfterBreak="0">
    <w:nsid w:val="7F430106"/>
    <w:multiLevelType w:val="hybridMultilevel"/>
    <w:tmpl w:val="66A663D4"/>
    <w:lvl w:ilvl="0" w:tplc="1C09000B">
      <w:start w:val="8"/>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1"/>
  </w:num>
  <w:num w:numId="2">
    <w:abstractNumId w:val="14"/>
  </w:num>
  <w:num w:numId="3">
    <w:abstractNumId w:val="15"/>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3"/>
  </w:num>
  <w:num w:numId="15">
    <w:abstractNumId w:val="12"/>
  </w:num>
  <w:num w:numId="16">
    <w:abstractNumId w:val="10"/>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US" w:vendorID="64" w:dllVersion="0" w:nlCheck="1" w:checkStyle="0"/>
  <w:activeWritingStyle w:appName="MSWord" w:lang="en-GB" w:vendorID="64" w:dllVersion="0" w:nlCheck="1" w:checkStyle="0"/>
  <w:activeWritingStyle w:appName="MSWord" w:lang="en-ZA" w:vendorID="64" w:dllVersion="0" w:nlCheck="1" w:checkStyle="0"/>
  <w:activeWritingStyle w:appName="MSWord" w:lang="en-GB" w:vendorID="64" w:dllVersion="131078" w:nlCheck="1" w:checkStyle="0"/>
  <w:activeWritingStyle w:appName="MSWord" w:lang="en-ZA" w:vendorID="64" w:dllVersion="131078" w:nlCheck="1" w:checkStyle="0"/>
  <w:activeWritingStyle w:appName="MSWord" w:lang="en-US" w:vendorID="64" w:dllVersion="131078" w:nlCheck="1" w:checkStyle="0"/>
  <w:attachedTemplate r:id="rId1"/>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4853"/>
    <w:rsid w:val="0000011F"/>
    <w:rsid w:val="00020947"/>
    <w:rsid w:val="000217ED"/>
    <w:rsid w:val="00045DC9"/>
    <w:rsid w:val="000467EE"/>
    <w:rsid w:val="00063A2C"/>
    <w:rsid w:val="000725E0"/>
    <w:rsid w:val="000811EF"/>
    <w:rsid w:val="0008285D"/>
    <w:rsid w:val="000974E3"/>
    <w:rsid w:val="000A29F7"/>
    <w:rsid w:val="000A2B25"/>
    <w:rsid w:val="000B1A61"/>
    <w:rsid w:val="000F49B3"/>
    <w:rsid w:val="001364EB"/>
    <w:rsid w:val="00143CF8"/>
    <w:rsid w:val="0014641A"/>
    <w:rsid w:val="00161CBE"/>
    <w:rsid w:val="001668B0"/>
    <w:rsid w:val="0017042F"/>
    <w:rsid w:val="00171207"/>
    <w:rsid w:val="001C1DB3"/>
    <w:rsid w:val="001C28FE"/>
    <w:rsid w:val="001C7990"/>
    <w:rsid w:val="001D0D60"/>
    <w:rsid w:val="001F3171"/>
    <w:rsid w:val="002169F5"/>
    <w:rsid w:val="00217366"/>
    <w:rsid w:val="0025393A"/>
    <w:rsid w:val="002962C3"/>
    <w:rsid w:val="002A1F71"/>
    <w:rsid w:val="002A73ED"/>
    <w:rsid w:val="002B03F1"/>
    <w:rsid w:val="002D1595"/>
    <w:rsid w:val="003016EB"/>
    <w:rsid w:val="00307FE1"/>
    <w:rsid w:val="003141D9"/>
    <w:rsid w:val="00322D49"/>
    <w:rsid w:val="00331A90"/>
    <w:rsid w:val="00350B74"/>
    <w:rsid w:val="003560FA"/>
    <w:rsid w:val="0035655F"/>
    <w:rsid w:val="0036727C"/>
    <w:rsid w:val="00374749"/>
    <w:rsid w:val="00384E6C"/>
    <w:rsid w:val="003A5B73"/>
    <w:rsid w:val="003B47BC"/>
    <w:rsid w:val="003D3656"/>
    <w:rsid w:val="003D5CD1"/>
    <w:rsid w:val="003E17C2"/>
    <w:rsid w:val="00404B03"/>
    <w:rsid w:val="00422F19"/>
    <w:rsid w:val="0047242E"/>
    <w:rsid w:val="00472DC0"/>
    <w:rsid w:val="00481AE7"/>
    <w:rsid w:val="00481DD8"/>
    <w:rsid w:val="00483743"/>
    <w:rsid w:val="004A2BB0"/>
    <w:rsid w:val="004D0C8D"/>
    <w:rsid w:val="004F252D"/>
    <w:rsid w:val="0050499D"/>
    <w:rsid w:val="00514030"/>
    <w:rsid w:val="00536C0C"/>
    <w:rsid w:val="00541699"/>
    <w:rsid w:val="00552288"/>
    <w:rsid w:val="00556C59"/>
    <w:rsid w:val="005620AB"/>
    <w:rsid w:val="00574D95"/>
    <w:rsid w:val="00576BE4"/>
    <w:rsid w:val="00577E60"/>
    <w:rsid w:val="005A76BB"/>
    <w:rsid w:val="005B3561"/>
    <w:rsid w:val="005C0F8F"/>
    <w:rsid w:val="005E740E"/>
    <w:rsid w:val="00607392"/>
    <w:rsid w:val="00607E30"/>
    <w:rsid w:val="00631862"/>
    <w:rsid w:val="00641370"/>
    <w:rsid w:val="0065397B"/>
    <w:rsid w:val="00671D05"/>
    <w:rsid w:val="0067544E"/>
    <w:rsid w:val="00683CE7"/>
    <w:rsid w:val="00693F0F"/>
    <w:rsid w:val="00697172"/>
    <w:rsid w:val="006A3FD3"/>
    <w:rsid w:val="006D6162"/>
    <w:rsid w:val="006E3B1E"/>
    <w:rsid w:val="006E6324"/>
    <w:rsid w:val="00701203"/>
    <w:rsid w:val="007124A0"/>
    <w:rsid w:val="00716870"/>
    <w:rsid w:val="00722DE4"/>
    <w:rsid w:val="007424B2"/>
    <w:rsid w:val="00744D50"/>
    <w:rsid w:val="00762275"/>
    <w:rsid w:val="007646EF"/>
    <w:rsid w:val="00766B50"/>
    <w:rsid w:val="007734D2"/>
    <w:rsid w:val="00775663"/>
    <w:rsid w:val="007802E5"/>
    <w:rsid w:val="00784FEF"/>
    <w:rsid w:val="00793D25"/>
    <w:rsid w:val="007A685F"/>
    <w:rsid w:val="007C2004"/>
    <w:rsid w:val="007C75B3"/>
    <w:rsid w:val="007E1A5F"/>
    <w:rsid w:val="007F636D"/>
    <w:rsid w:val="00803BE5"/>
    <w:rsid w:val="008440B0"/>
    <w:rsid w:val="00851781"/>
    <w:rsid w:val="0088627E"/>
    <w:rsid w:val="008A0280"/>
    <w:rsid w:val="008C0630"/>
    <w:rsid w:val="008C7109"/>
    <w:rsid w:val="008D0161"/>
    <w:rsid w:val="008D7AD7"/>
    <w:rsid w:val="008E1B04"/>
    <w:rsid w:val="008E351D"/>
    <w:rsid w:val="008E6C3D"/>
    <w:rsid w:val="008F4136"/>
    <w:rsid w:val="00925F2D"/>
    <w:rsid w:val="00941250"/>
    <w:rsid w:val="009473F8"/>
    <w:rsid w:val="00970AE9"/>
    <w:rsid w:val="00982ED8"/>
    <w:rsid w:val="00984E88"/>
    <w:rsid w:val="00985F83"/>
    <w:rsid w:val="0099643A"/>
    <w:rsid w:val="009A037E"/>
    <w:rsid w:val="009A224B"/>
    <w:rsid w:val="009B082E"/>
    <w:rsid w:val="009E6D11"/>
    <w:rsid w:val="009E7574"/>
    <w:rsid w:val="009F4C1A"/>
    <w:rsid w:val="009F5E7C"/>
    <w:rsid w:val="009F72FE"/>
    <w:rsid w:val="00A275AE"/>
    <w:rsid w:val="00A30F57"/>
    <w:rsid w:val="00A36A76"/>
    <w:rsid w:val="00A40684"/>
    <w:rsid w:val="00AA4D40"/>
    <w:rsid w:val="00AA6262"/>
    <w:rsid w:val="00AB6454"/>
    <w:rsid w:val="00AB7683"/>
    <w:rsid w:val="00AC4FFE"/>
    <w:rsid w:val="00AC76ED"/>
    <w:rsid w:val="00AE26B3"/>
    <w:rsid w:val="00AF4079"/>
    <w:rsid w:val="00B33281"/>
    <w:rsid w:val="00B46DC6"/>
    <w:rsid w:val="00B867DE"/>
    <w:rsid w:val="00B9646B"/>
    <w:rsid w:val="00BA1602"/>
    <w:rsid w:val="00BD2BE2"/>
    <w:rsid w:val="00BD557D"/>
    <w:rsid w:val="00BE1AFF"/>
    <w:rsid w:val="00BF0A6C"/>
    <w:rsid w:val="00BF2202"/>
    <w:rsid w:val="00C34C56"/>
    <w:rsid w:val="00C43354"/>
    <w:rsid w:val="00C45D48"/>
    <w:rsid w:val="00C51539"/>
    <w:rsid w:val="00C55CAB"/>
    <w:rsid w:val="00C561E9"/>
    <w:rsid w:val="00C566D6"/>
    <w:rsid w:val="00C7416A"/>
    <w:rsid w:val="00C75F17"/>
    <w:rsid w:val="00C76524"/>
    <w:rsid w:val="00CC0A05"/>
    <w:rsid w:val="00CD17DA"/>
    <w:rsid w:val="00CD2A35"/>
    <w:rsid w:val="00CD539D"/>
    <w:rsid w:val="00CF754D"/>
    <w:rsid w:val="00D04853"/>
    <w:rsid w:val="00D14E58"/>
    <w:rsid w:val="00D2126C"/>
    <w:rsid w:val="00D45C29"/>
    <w:rsid w:val="00D46EC8"/>
    <w:rsid w:val="00D55788"/>
    <w:rsid w:val="00D613CD"/>
    <w:rsid w:val="00D809C3"/>
    <w:rsid w:val="00D94EC7"/>
    <w:rsid w:val="00DA2E01"/>
    <w:rsid w:val="00DA6B13"/>
    <w:rsid w:val="00DA7982"/>
    <w:rsid w:val="00DB5472"/>
    <w:rsid w:val="00DE4BDE"/>
    <w:rsid w:val="00DE5DA4"/>
    <w:rsid w:val="00DE65E0"/>
    <w:rsid w:val="00DF7125"/>
    <w:rsid w:val="00E51FC5"/>
    <w:rsid w:val="00E53166"/>
    <w:rsid w:val="00E577AF"/>
    <w:rsid w:val="00E63326"/>
    <w:rsid w:val="00E64450"/>
    <w:rsid w:val="00E7236F"/>
    <w:rsid w:val="00E81D27"/>
    <w:rsid w:val="00E9147C"/>
    <w:rsid w:val="00E939A2"/>
    <w:rsid w:val="00EA0E0A"/>
    <w:rsid w:val="00EC5F99"/>
    <w:rsid w:val="00EE5DED"/>
    <w:rsid w:val="00EF0CD1"/>
    <w:rsid w:val="00EF55CE"/>
    <w:rsid w:val="00F20798"/>
    <w:rsid w:val="00F277E2"/>
    <w:rsid w:val="00F31EE6"/>
    <w:rsid w:val="00F465D6"/>
    <w:rsid w:val="00F4785A"/>
    <w:rsid w:val="00FA5A21"/>
    <w:rsid w:val="00FC51B4"/>
    <w:rsid w:val="00FD29AB"/>
    <w:rsid w:val="00FE195F"/>
    <w:rsid w:val="00FE524D"/>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3850A1F"/>
  <w15:chartTrackingRefBased/>
  <w15:docId w15:val="{7E4F67C3-A393-48CC-A388-3C3A1E6048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ZA" w:eastAsia="en-ZA"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312" w:lineRule="auto"/>
      <w:ind w:firstLine="340"/>
      <w:jc w:val="both"/>
    </w:pPr>
    <w:rPr>
      <w:rFonts w:ascii="cmr10" w:hAnsi="cmr10"/>
      <w:sz w:val="21"/>
      <w:szCs w:val="24"/>
      <w:lang w:val="en-GB" w:eastAsia="en-US"/>
    </w:rPr>
  </w:style>
  <w:style w:type="paragraph" w:styleId="Heading1">
    <w:name w:val="heading 1"/>
    <w:basedOn w:val="Normal"/>
    <w:next w:val="Firstparagraph"/>
    <w:link w:val="Heading1Char"/>
    <w:uiPriority w:val="9"/>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rstparagraph">
    <w:name w:val="First paragraph"/>
    <w:basedOn w:val="Normal"/>
    <w:next w:val="Normal"/>
    <w:pPr>
      <w:ind w:firstLine="0"/>
    </w:pPr>
  </w:style>
  <w:style w:type="character" w:customStyle="1" w:styleId="Heading1Char">
    <w:name w:val="Heading 1 Char"/>
    <w:basedOn w:val="DefaultParagraphFont"/>
    <w:link w:val="Heading1"/>
    <w:uiPriority w:val="9"/>
    <w:rsid w:val="0036727C"/>
    <w:rPr>
      <w:rFonts w:ascii="cmbx12" w:hAnsi="cmbx12" w:cs="Arial"/>
      <w:bCs/>
      <w:sz w:val="28"/>
      <w:szCs w:val="32"/>
      <w:lang w:val="en-GB" w:eastAsia="en-US"/>
    </w:rPr>
  </w:style>
  <w:style w:type="paragraph" w:styleId="Footer">
    <w:name w:val="footer"/>
    <w:basedOn w:val="Normal"/>
    <w:semiHidden/>
    <w:pPr>
      <w:tabs>
        <w:tab w:val="center" w:pos="4153"/>
        <w:tab w:val="right" w:pos="8306"/>
      </w:tabs>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NoSpacing">
    <w:name w:val="No Spacing"/>
    <w:link w:val="NoSpacingChar"/>
    <w:uiPriority w:val="1"/>
    <w:qFormat/>
    <w:rsid w:val="0000011F"/>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00011F"/>
    <w:rPr>
      <w:rFonts w:asciiTheme="minorHAnsi" w:eastAsiaTheme="minorEastAsia" w:hAnsiTheme="minorHAnsi" w:cstheme="minorBidi"/>
      <w:sz w:val="22"/>
      <w:szCs w:val="22"/>
      <w:lang w:val="en-US" w:eastAsia="en-US"/>
    </w:rPr>
  </w:style>
  <w:style w:type="paragraph" w:styleId="TOCHeading">
    <w:name w:val="TOC Heading"/>
    <w:basedOn w:val="Heading1"/>
    <w:next w:val="Normal"/>
    <w:uiPriority w:val="39"/>
    <w:unhideWhenUsed/>
    <w:qFormat/>
    <w:rsid w:val="0000011F"/>
    <w:pPr>
      <w:keepLines/>
      <w:numPr>
        <w:numId w:val="0"/>
      </w:numPr>
      <w:tabs>
        <w:tab w:val="clear" w:pos="482"/>
      </w:tabs>
      <w:spacing w:before="240" w:after="0" w:line="259" w:lineRule="auto"/>
      <w:outlineLvl w:val="9"/>
    </w:pPr>
    <w:rPr>
      <w:rFonts w:asciiTheme="majorHAnsi" w:eastAsiaTheme="majorEastAsia" w:hAnsiTheme="majorHAnsi" w:cstheme="majorBidi"/>
      <w:bCs w:val="0"/>
      <w:color w:val="2E74B5" w:themeColor="accent1" w:themeShade="BF"/>
      <w:sz w:val="32"/>
      <w:lang w:val="en-US"/>
    </w:rPr>
  </w:style>
  <w:style w:type="paragraph" w:styleId="TOC1">
    <w:name w:val="toc 1"/>
    <w:basedOn w:val="Normal"/>
    <w:next w:val="Normal"/>
    <w:autoRedefine/>
    <w:uiPriority w:val="39"/>
    <w:unhideWhenUsed/>
    <w:rsid w:val="007E1A5F"/>
    <w:pPr>
      <w:spacing w:after="100"/>
    </w:pPr>
  </w:style>
  <w:style w:type="paragraph" w:styleId="TOC2">
    <w:name w:val="toc 2"/>
    <w:basedOn w:val="Normal"/>
    <w:next w:val="Normal"/>
    <w:autoRedefine/>
    <w:uiPriority w:val="39"/>
    <w:unhideWhenUsed/>
    <w:rsid w:val="007E1A5F"/>
    <w:pPr>
      <w:spacing w:after="100"/>
      <w:ind w:left="210"/>
    </w:pPr>
  </w:style>
  <w:style w:type="paragraph" w:styleId="TOC3">
    <w:name w:val="toc 3"/>
    <w:basedOn w:val="Normal"/>
    <w:next w:val="Normal"/>
    <w:autoRedefine/>
    <w:uiPriority w:val="39"/>
    <w:unhideWhenUsed/>
    <w:rsid w:val="007E1A5F"/>
    <w:pPr>
      <w:spacing w:after="100"/>
      <w:ind w:left="420"/>
    </w:pPr>
  </w:style>
  <w:style w:type="character" w:styleId="Hyperlink">
    <w:name w:val="Hyperlink"/>
    <w:basedOn w:val="DefaultParagraphFont"/>
    <w:uiPriority w:val="99"/>
    <w:unhideWhenUsed/>
    <w:rsid w:val="007E1A5F"/>
    <w:rPr>
      <w:color w:val="0563C1" w:themeColor="hyperlink"/>
      <w:u w:val="single"/>
    </w:rPr>
  </w:style>
  <w:style w:type="paragraph" w:styleId="Caption">
    <w:name w:val="caption"/>
    <w:basedOn w:val="Normal"/>
    <w:next w:val="Normal"/>
    <w:uiPriority w:val="35"/>
    <w:unhideWhenUsed/>
    <w:qFormat/>
    <w:rsid w:val="00985F83"/>
    <w:pPr>
      <w:spacing w:after="200" w:line="240" w:lineRule="auto"/>
    </w:pPr>
    <w:rPr>
      <w:i/>
      <w:iCs/>
      <w:color w:val="44546A" w:themeColor="text2"/>
      <w:sz w:val="18"/>
      <w:szCs w:val="18"/>
    </w:rPr>
  </w:style>
  <w:style w:type="paragraph" w:styleId="ListParagraph">
    <w:name w:val="List Paragraph"/>
    <w:basedOn w:val="Normal"/>
    <w:uiPriority w:val="34"/>
    <w:qFormat/>
    <w:rsid w:val="00331A90"/>
    <w:pPr>
      <w:ind w:left="720"/>
      <w:contextualSpacing/>
    </w:pPr>
  </w:style>
  <w:style w:type="paragraph" w:styleId="TableofFigures">
    <w:name w:val="table of figures"/>
    <w:basedOn w:val="Normal"/>
    <w:next w:val="Normal"/>
    <w:uiPriority w:val="99"/>
    <w:unhideWhenUsed/>
    <w:rsid w:val="0036727C"/>
  </w:style>
  <w:style w:type="paragraph" w:styleId="Bibliography">
    <w:name w:val="Bibliography"/>
    <w:basedOn w:val="Normal"/>
    <w:next w:val="Normal"/>
    <w:uiPriority w:val="37"/>
    <w:unhideWhenUsed/>
    <w:rsid w:val="0036727C"/>
  </w:style>
  <w:style w:type="paragraph" w:styleId="FootnoteText">
    <w:name w:val="footnote text"/>
    <w:basedOn w:val="Normal"/>
    <w:link w:val="FootnoteTextChar"/>
    <w:uiPriority w:val="99"/>
    <w:semiHidden/>
    <w:unhideWhenUsed/>
    <w:rsid w:val="00775663"/>
    <w:pPr>
      <w:spacing w:line="240" w:lineRule="auto"/>
    </w:pPr>
    <w:rPr>
      <w:sz w:val="20"/>
      <w:szCs w:val="20"/>
    </w:rPr>
  </w:style>
  <w:style w:type="character" w:customStyle="1" w:styleId="FootnoteTextChar">
    <w:name w:val="Footnote Text Char"/>
    <w:basedOn w:val="DefaultParagraphFont"/>
    <w:link w:val="FootnoteText"/>
    <w:uiPriority w:val="99"/>
    <w:semiHidden/>
    <w:rsid w:val="00775663"/>
    <w:rPr>
      <w:rFonts w:ascii="cmr10" w:hAnsi="cmr10"/>
      <w:lang w:val="en-GB" w:eastAsia="en-US"/>
    </w:rPr>
  </w:style>
  <w:style w:type="character" w:styleId="FootnoteReference">
    <w:name w:val="footnote reference"/>
    <w:basedOn w:val="DefaultParagraphFont"/>
    <w:uiPriority w:val="99"/>
    <w:semiHidden/>
    <w:unhideWhenUsed/>
    <w:rsid w:val="00775663"/>
    <w:rPr>
      <w:vertAlign w:val="superscript"/>
    </w:rPr>
  </w:style>
  <w:style w:type="table" w:styleId="TableGrid">
    <w:name w:val="Table Grid"/>
    <w:basedOn w:val="TableNormal"/>
    <w:uiPriority w:val="39"/>
    <w:rsid w:val="001F31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B47BC"/>
    <w:rPr>
      <w:color w:val="808080"/>
    </w:rPr>
  </w:style>
  <w:style w:type="paragraph" w:styleId="BalloonText">
    <w:name w:val="Balloon Text"/>
    <w:basedOn w:val="Normal"/>
    <w:link w:val="BalloonTextChar"/>
    <w:uiPriority w:val="99"/>
    <w:semiHidden/>
    <w:unhideWhenUsed/>
    <w:rsid w:val="00FD29A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29AB"/>
    <w:rPr>
      <w:rFonts w:ascii="Segoe UI" w:hAnsi="Segoe UI" w:cs="Segoe UI"/>
      <w:sz w:val="18"/>
      <w:szCs w:val="18"/>
      <w:lang w:val="en-GB" w:eastAsia="en-US"/>
    </w:rPr>
  </w:style>
  <w:style w:type="paragraph" w:styleId="Index1">
    <w:name w:val="index 1"/>
    <w:basedOn w:val="Normal"/>
    <w:next w:val="Normal"/>
    <w:autoRedefine/>
    <w:uiPriority w:val="99"/>
    <w:semiHidden/>
    <w:unhideWhenUsed/>
    <w:rsid w:val="00970AE9"/>
    <w:pPr>
      <w:spacing w:line="240" w:lineRule="auto"/>
      <w:ind w:left="210" w:hanging="210"/>
    </w:pPr>
  </w:style>
  <w:style w:type="character" w:styleId="CommentReference">
    <w:name w:val="annotation reference"/>
    <w:basedOn w:val="DefaultParagraphFont"/>
    <w:uiPriority w:val="99"/>
    <w:semiHidden/>
    <w:unhideWhenUsed/>
    <w:rsid w:val="009473F8"/>
    <w:rPr>
      <w:sz w:val="16"/>
      <w:szCs w:val="16"/>
    </w:rPr>
  </w:style>
  <w:style w:type="paragraph" w:styleId="CommentText">
    <w:name w:val="annotation text"/>
    <w:basedOn w:val="Normal"/>
    <w:link w:val="CommentTextChar"/>
    <w:uiPriority w:val="99"/>
    <w:semiHidden/>
    <w:unhideWhenUsed/>
    <w:rsid w:val="009473F8"/>
    <w:pPr>
      <w:spacing w:line="240" w:lineRule="auto"/>
    </w:pPr>
    <w:rPr>
      <w:sz w:val="20"/>
      <w:szCs w:val="20"/>
    </w:rPr>
  </w:style>
  <w:style w:type="character" w:customStyle="1" w:styleId="CommentTextChar">
    <w:name w:val="Comment Text Char"/>
    <w:basedOn w:val="DefaultParagraphFont"/>
    <w:link w:val="CommentText"/>
    <w:uiPriority w:val="99"/>
    <w:semiHidden/>
    <w:rsid w:val="009473F8"/>
    <w:rPr>
      <w:rFonts w:ascii="cmr10" w:hAnsi="cmr10"/>
      <w:lang w:val="en-GB" w:eastAsia="en-US"/>
    </w:rPr>
  </w:style>
  <w:style w:type="paragraph" w:styleId="CommentSubject">
    <w:name w:val="annotation subject"/>
    <w:basedOn w:val="CommentText"/>
    <w:next w:val="CommentText"/>
    <w:link w:val="CommentSubjectChar"/>
    <w:uiPriority w:val="99"/>
    <w:semiHidden/>
    <w:unhideWhenUsed/>
    <w:rsid w:val="009473F8"/>
    <w:rPr>
      <w:b/>
      <w:bCs/>
    </w:rPr>
  </w:style>
  <w:style w:type="character" w:customStyle="1" w:styleId="CommentSubjectChar">
    <w:name w:val="Comment Subject Char"/>
    <w:basedOn w:val="CommentTextChar"/>
    <w:link w:val="CommentSubject"/>
    <w:uiPriority w:val="99"/>
    <w:semiHidden/>
    <w:rsid w:val="009473F8"/>
    <w:rPr>
      <w:rFonts w:ascii="cmr10" w:hAnsi="cmr10"/>
      <w:b/>
      <w:bCs/>
      <w:lang w:val="en-GB" w:eastAsia="en-US"/>
    </w:rPr>
  </w:style>
  <w:style w:type="paragraph" w:customStyle="1" w:styleId="Default">
    <w:name w:val="Default"/>
    <w:rsid w:val="007124A0"/>
    <w:pPr>
      <w:autoSpaceDE w:val="0"/>
      <w:autoSpaceDN w:val="0"/>
      <w:adjustRightInd w:val="0"/>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90745">
      <w:bodyDiv w:val="1"/>
      <w:marLeft w:val="0"/>
      <w:marRight w:val="0"/>
      <w:marTop w:val="0"/>
      <w:marBottom w:val="0"/>
      <w:divBdr>
        <w:top w:val="none" w:sz="0" w:space="0" w:color="auto"/>
        <w:left w:val="none" w:sz="0" w:space="0" w:color="auto"/>
        <w:bottom w:val="none" w:sz="0" w:space="0" w:color="auto"/>
        <w:right w:val="none" w:sz="0" w:space="0" w:color="auto"/>
      </w:divBdr>
    </w:div>
    <w:div w:id="26101634">
      <w:bodyDiv w:val="1"/>
      <w:marLeft w:val="0"/>
      <w:marRight w:val="0"/>
      <w:marTop w:val="0"/>
      <w:marBottom w:val="0"/>
      <w:divBdr>
        <w:top w:val="none" w:sz="0" w:space="0" w:color="auto"/>
        <w:left w:val="none" w:sz="0" w:space="0" w:color="auto"/>
        <w:bottom w:val="none" w:sz="0" w:space="0" w:color="auto"/>
        <w:right w:val="none" w:sz="0" w:space="0" w:color="auto"/>
      </w:divBdr>
    </w:div>
    <w:div w:id="51344744">
      <w:bodyDiv w:val="1"/>
      <w:marLeft w:val="0"/>
      <w:marRight w:val="0"/>
      <w:marTop w:val="0"/>
      <w:marBottom w:val="0"/>
      <w:divBdr>
        <w:top w:val="none" w:sz="0" w:space="0" w:color="auto"/>
        <w:left w:val="none" w:sz="0" w:space="0" w:color="auto"/>
        <w:bottom w:val="none" w:sz="0" w:space="0" w:color="auto"/>
        <w:right w:val="none" w:sz="0" w:space="0" w:color="auto"/>
      </w:divBdr>
    </w:div>
    <w:div w:id="59375898">
      <w:bodyDiv w:val="1"/>
      <w:marLeft w:val="0"/>
      <w:marRight w:val="0"/>
      <w:marTop w:val="0"/>
      <w:marBottom w:val="0"/>
      <w:divBdr>
        <w:top w:val="none" w:sz="0" w:space="0" w:color="auto"/>
        <w:left w:val="none" w:sz="0" w:space="0" w:color="auto"/>
        <w:bottom w:val="none" w:sz="0" w:space="0" w:color="auto"/>
        <w:right w:val="none" w:sz="0" w:space="0" w:color="auto"/>
      </w:divBdr>
    </w:div>
    <w:div w:id="136381642">
      <w:bodyDiv w:val="1"/>
      <w:marLeft w:val="0"/>
      <w:marRight w:val="0"/>
      <w:marTop w:val="0"/>
      <w:marBottom w:val="0"/>
      <w:divBdr>
        <w:top w:val="none" w:sz="0" w:space="0" w:color="auto"/>
        <w:left w:val="none" w:sz="0" w:space="0" w:color="auto"/>
        <w:bottom w:val="none" w:sz="0" w:space="0" w:color="auto"/>
        <w:right w:val="none" w:sz="0" w:space="0" w:color="auto"/>
      </w:divBdr>
    </w:div>
    <w:div w:id="140735141">
      <w:bodyDiv w:val="1"/>
      <w:marLeft w:val="0"/>
      <w:marRight w:val="0"/>
      <w:marTop w:val="0"/>
      <w:marBottom w:val="0"/>
      <w:divBdr>
        <w:top w:val="none" w:sz="0" w:space="0" w:color="auto"/>
        <w:left w:val="none" w:sz="0" w:space="0" w:color="auto"/>
        <w:bottom w:val="none" w:sz="0" w:space="0" w:color="auto"/>
        <w:right w:val="none" w:sz="0" w:space="0" w:color="auto"/>
      </w:divBdr>
    </w:div>
    <w:div w:id="178862294">
      <w:bodyDiv w:val="1"/>
      <w:marLeft w:val="0"/>
      <w:marRight w:val="0"/>
      <w:marTop w:val="0"/>
      <w:marBottom w:val="0"/>
      <w:divBdr>
        <w:top w:val="none" w:sz="0" w:space="0" w:color="auto"/>
        <w:left w:val="none" w:sz="0" w:space="0" w:color="auto"/>
        <w:bottom w:val="none" w:sz="0" w:space="0" w:color="auto"/>
        <w:right w:val="none" w:sz="0" w:space="0" w:color="auto"/>
      </w:divBdr>
    </w:div>
    <w:div w:id="225579860">
      <w:bodyDiv w:val="1"/>
      <w:marLeft w:val="0"/>
      <w:marRight w:val="0"/>
      <w:marTop w:val="0"/>
      <w:marBottom w:val="0"/>
      <w:divBdr>
        <w:top w:val="none" w:sz="0" w:space="0" w:color="auto"/>
        <w:left w:val="none" w:sz="0" w:space="0" w:color="auto"/>
        <w:bottom w:val="none" w:sz="0" w:space="0" w:color="auto"/>
        <w:right w:val="none" w:sz="0" w:space="0" w:color="auto"/>
      </w:divBdr>
    </w:div>
    <w:div w:id="225647994">
      <w:bodyDiv w:val="1"/>
      <w:marLeft w:val="0"/>
      <w:marRight w:val="0"/>
      <w:marTop w:val="0"/>
      <w:marBottom w:val="0"/>
      <w:divBdr>
        <w:top w:val="none" w:sz="0" w:space="0" w:color="auto"/>
        <w:left w:val="none" w:sz="0" w:space="0" w:color="auto"/>
        <w:bottom w:val="none" w:sz="0" w:space="0" w:color="auto"/>
        <w:right w:val="none" w:sz="0" w:space="0" w:color="auto"/>
      </w:divBdr>
    </w:div>
    <w:div w:id="288126575">
      <w:bodyDiv w:val="1"/>
      <w:marLeft w:val="0"/>
      <w:marRight w:val="0"/>
      <w:marTop w:val="0"/>
      <w:marBottom w:val="0"/>
      <w:divBdr>
        <w:top w:val="none" w:sz="0" w:space="0" w:color="auto"/>
        <w:left w:val="none" w:sz="0" w:space="0" w:color="auto"/>
        <w:bottom w:val="none" w:sz="0" w:space="0" w:color="auto"/>
        <w:right w:val="none" w:sz="0" w:space="0" w:color="auto"/>
      </w:divBdr>
    </w:div>
    <w:div w:id="436949839">
      <w:bodyDiv w:val="1"/>
      <w:marLeft w:val="0"/>
      <w:marRight w:val="0"/>
      <w:marTop w:val="0"/>
      <w:marBottom w:val="0"/>
      <w:divBdr>
        <w:top w:val="none" w:sz="0" w:space="0" w:color="auto"/>
        <w:left w:val="none" w:sz="0" w:space="0" w:color="auto"/>
        <w:bottom w:val="none" w:sz="0" w:space="0" w:color="auto"/>
        <w:right w:val="none" w:sz="0" w:space="0" w:color="auto"/>
      </w:divBdr>
    </w:div>
    <w:div w:id="444033646">
      <w:bodyDiv w:val="1"/>
      <w:marLeft w:val="0"/>
      <w:marRight w:val="0"/>
      <w:marTop w:val="0"/>
      <w:marBottom w:val="0"/>
      <w:divBdr>
        <w:top w:val="none" w:sz="0" w:space="0" w:color="auto"/>
        <w:left w:val="none" w:sz="0" w:space="0" w:color="auto"/>
        <w:bottom w:val="none" w:sz="0" w:space="0" w:color="auto"/>
        <w:right w:val="none" w:sz="0" w:space="0" w:color="auto"/>
      </w:divBdr>
    </w:div>
    <w:div w:id="509300726">
      <w:bodyDiv w:val="1"/>
      <w:marLeft w:val="0"/>
      <w:marRight w:val="0"/>
      <w:marTop w:val="0"/>
      <w:marBottom w:val="0"/>
      <w:divBdr>
        <w:top w:val="none" w:sz="0" w:space="0" w:color="auto"/>
        <w:left w:val="none" w:sz="0" w:space="0" w:color="auto"/>
        <w:bottom w:val="none" w:sz="0" w:space="0" w:color="auto"/>
        <w:right w:val="none" w:sz="0" w:space="0" w:color="auto"/>
      </w:divBdr>
    </w:div>
    <w:div w:id="514224781">
      <w:bodyDiv w:val="1"/>
      <w:marLeft w:val="0"/>
      <w:marRight w:val="0"/>
      <w:marTop w:val="0"/>
      <w:marBottom w:val="0"/>
      <w:divBdr>
        <w:top w:val="none" w:sz="0" w:space="0" w:color="auto"/>
        <w:left w:val="none" w:sz="0" w:space="0" w:color="auto"/>
        <w:bottom w:val="none" w:sz="0" w:space="0" w:color="auto"/>
        <w:right w:val="none" w:sz="0" w:space="0" w:color="auto"/>
      </w:divBdr>
    </w:div>
    <w:div w:id="655033954">
      <w:bodyDiv w:val="1"/>
      <w:marLeft w:val="0"/>
      <w:marRight w:val="0"/>
      <w:marTop w:val="0"/>
      <w:marBottom w:val="0"/>
      <w:divBdr>
        <w:top w:val="none" w:sz="0" w:space="0" w:color="auto"/>
        <w:left w:val="none" w:sz="0" w:space="0" w:color="auto"/>
        <w:bottom w:val="none" w:sz="0" w:space="0" w:color="auto"/>
        <w:right w:val="none" w:sz="0" w:space="0" w:color="auto"/>
      </w:divBdr>
    </w:div>
    <w:div w:id="695159136">
      <w:bodyDiv w:val="1"/>
      <w:marLeft w:val="0"/>
      <w:marRight w:val="0"/>
      <w:marTop w:val="0"/>
      <w:marBottom w:val="0"/>
      <w:divBdr>
        <w:top w:val="none" w:sz="0" w:space="0" w:color="auto"/>
        <w:left w:val="none" w:sz="0" w:space="0" w:color="auto"/>
        <w:bottom w:val="none" w:sz="0" w:space="0" w:color="auto"/>
        <w:right w:val="none" w:sz="0" w:space="0" w:color="auto"/>
      </w:divBdr>
    </w:div>
    <w:div w:id="700322240">
      <w:bodyDiv w:val="1"/>
      <w:marLeft w:val="0"/>
      <w:marRight w:val="0"/>
      <w:marTop w:val="0"/>
      <w:marBottom w:val="0"/>
      <w:divBdr>
        <w:top w:val="none" w:sz="0" w:space="0" w:color="auto"/>
        <w:left w:val="none" w:sz="0" w:space="0" w:color="auto"/>
        <w:bottom w:val="none" w:sz="0" w:space="0" w:color="auto"/>
        <w:right w:val="none" w:sz="0" w:space="0" w:color="auto"/>
      </w:divBdr>
    </w:div>
    <w:div w:id="764375502">
      <w:bodyDiv w:val="1"/>
      <w:marLeft w:val="0"/>
      <w:marRight w:val="0"/>
      <w:marTop w:val="0"/>
      <w:marBottom w:val="0"/>
      <w:divBdr>
        <w:top w:val="none" w:sz="0" w:space="0" w:color="auto"/>
        <w:left w:val="none" w:sz="0" w:space="0" w:color="auto"/>
        <w:bottom w:val="none" w:sz="0" w:space="0" w:color="auto"/>
        <w:right w:val="none" w:sz="0" w:space="0" w:color="auto"/>
      </w:divBdr>
    </w:div>
    <w:div w:id="851335734">
      <w:bodyDiv w:val="1"/>
      <w:marLeft w:val="0"/>
      <w:marRight w:val="0"/>
      <w:marTop w:val="0"/>
      <w:marBottom w:val="0"/>
      <w:divBdr>
        <w:top w:val="none" w:sz="0" w:space="0" w:color="auto"/>
        <w:left w:val="none" w:sz="0" w:space="0" w:color="auto"/>
        <w:bottom w:val="none" w:sz="0" w:space="0" w:color="auto"/>
        <w:right w:val="none" w:sz="0" w:space="0" w:color="auto"/>
      </w:divBdr>
    </w:div>
    <w:div w:id="932281600">
      <w:bodyDiv w:val="1"/>
      <w:marLeft w:val="0"/>
      <w:marRight w:val="0"/>
      <w:marTop w:val="0"/>
      <w:marBottom w:val="0"/>
      <w:divBdr>
        <w:top w:val="none" w:sz="0" w:space="0" w:color="auto"/>
        <w:left w:val="none" w:sz="0" w:space="0" w:color="auto"/>
        <w:bottom w:val="none" w:sz="0" w:space="0" w:color="auto"/>
        <w:right w:val="none" w:sz="0" w:space="0" w:color="auto"/>
      </w:divBdr>
    </w:div>
    <w:div w:id="955214028">
      <w:bodyDiv w:val="1"/>
      <w:marLeft w:val="0"/>
      <w:marRight w:val="0"/>
      <w:marTop w:val="0"/>
      <w:marBottom w:val="0"/>
      <w:divBdr>
        <w:top w:val="none" w:sz="0" w:space="0" w:color="auto"/>
        <w:left w:val="none" w:sz="0" w:space="0" w:color="auto"/>
        <w:bottom w:val="none" w:sz="0" w:space="0" w:color="auto"/>
        <w:right w:val="none" w:sz="0" w:space="0" w:color="auto"/>
      </w:divBdr>
    </w:div>
    <w:div w:id="957688046">
      <w:bodyDiv w:val="1"/>
      <w:marLeft w:val="0"/>
      <w:marRight w:val="0"/>
      <w:marTop w:val="0"/>
      <w:marBottom w:val="0"/>
      <w:divBdr>
        <w:top w:val="none" w:sz="0" w:space="0" w:color="auto"/>
        <w:left w:val="none" w:sz="0" w:space="0" w:color="auto"/>
        <w:bottom w:val="none" w:sz="0" w:space="0" w:color="auto"/>
        <w:right w:val="none" w:sz="0" w:space="0" w:color="auto"/>
      </w:divBdr>
    </w:div>
    <w:div w:id="976909662">
      <w:bodyDiv w:val="1"/>
      <w:marLeft w:val="0"/>
      <w:marRight w:val="0"/>
      <w:marTop w:val="0"/>
      <w:marBottom w:val="0"/>
      <w:divBdr>
        <w:top w:val="none" w:sz="0" w:space="0" w:color="auto"/>
        <w:left w:val="none" w:sz="0" w:space="0" w:color="auto"/>
        <w:bottom w:val="none" w:sz="0" w:space="0" w:color="auto"/>
        <w:right w:val="none" w:sz="0" w:space="0" w:color="auto"/>
      </w:divBdr>
    </w:div>
    <w:div w:id="983658171">
      <w:bodyDiv w:val="1"/>
      <w:marLeft w:val="0"/>
      <w:marRight w:val="0"/>
      <w:marTop w:val="0"/>
      <w:marBottom w:val="0"/>
      <w:divBdr>
        <w:top w:val="none" w:sz="0" w:space="0" w:color="auto"/>
        <w:left w:val="none" w:sz="0" w:space="0" w:color="auto"/>
        <w:bottom w:val="none" w:sz="0" w:space="0" w:color="auto"/>
        <w:right w:val="none" w:sz="0" w:space="0" w:color="auto"/>
      </w:divBdr>
    </w:div>
    <w:div w:id="1033459333">
      <w:bodyDiv w:val="1"/>
      <w:marLeft w:val="0"/>
      <w:marRight w:val="0"/>
      <w:marTop w:val="0"/>
      <w:marBottom w:val="0"/>
      <w:divBdr>
        <w:top w:val="none" w:sz="0" w:space="0" w:color="auto"/>
        <w:left w:val="none" w:sz="0" w:space="0" w:color="auto"/>
        <w:bottom w:val="none" w:sz="0" w:space="0" w:color="auto"/>
        <w:right w:val="none" w:sz="0" w:space="0" w:color="auto"/>
      </w:divBdr>
    </w:div>
    <w:div w:id="1083527970">
      <w:bodyDiv w:val="1"/>
      <w:marLeft w:val="0"/>
      <w:marRight w:val="0"/>
      <w:marTop w:val="0"/>
      <w:marBottom w:val="0"/>
      <w:divBdr>
        <w:top w:val="none" w:sz="0" w:space="0" w:color="auto"/>
        <w:left w:val="none" w:sz="0" w:space="0" w:color="auto"/>
        <w:bottom w:val="none" w:sz="0" w:space="0" w:color="auto"/>
        <w:right w:val="none" w:sz="0" w:space="0" w:color="auto"/>
      </w:divBdr>
    </w:div>
    <w:div w:id="1165171664">
      <w:bodyDiv w:val="1"/>
      <w:marLeft w:val="0"/>
      <w:marRight w:val="0"/>
      <w:marTop w:val="0"/>
      <w:marBottom w:val="0"/>
      <w:divBdr>
        <w:top w:val="none" w:sz="0" w:space="0" w:color="auto"/>
        <w:left w:val="none" w:sz="0" w:space="0" w:color="auto"/>
        <w:bottom w:val="none" w:sz="0" w:space="0" w:color="auto"/>
        <w:right w:val="none" w:sz="0" w:space="0" w:color="auto"/>
      </w:divBdr>
    </w:div>
    <w:div w:id="1172258412">
      <w:bodyDiv w:val="1"/>
      <w:marLeft w:val="0"/>
      <w:marRight w:val="0"/>
      <w:marTop w:val="0"/>
      <w:marBottom w:val="0"/>
      <w:divBdr>
        <w:top w:val="none" w:sz="0" w:space="0" w:color="auto"/>
        <w:left w:val="none" w:sz="0" w:space="0" w:color="auto"/>
        <w:bottom w:val="none" w:sz="0" w:space="0" w:color="auto"/>
        <w:right w:val="none" w:sz="0" w:space="0" w:color="auto"/>
      </w:divBdr>
    </w:div>
    <w:div w:id="1178424491">
      <w:bodyDiv w:val="1"/>
      <w:marLeft w:val="0"/>
      <w:marRight w:val="0"/>
      <w:marTop w:val="0"/>
      <w:marBottom w:val="0"/>
      <w:divBdr>
        <w:top w:val="none" w:sz="0" w:space="0" w:color="auto"/>
        <w:left w:val="none" w:sz="0" w:space="0" w:color="auto"/>
        <w:bottom w:val="none" w:sz="0" w:space="0" w:color="auto"/>
        <w:right w:val="none" w:sz="0" w:space="0" w:color="auto"/>
      </w:divBdr>
    </w:div>
    <w:div w:id="1192953771">
      <w:bodyDiv w:val="1"/>
      <w:marLeft w:val="0"/>
      <w:marRight w:val="0"/>
      <w:marTop w:val="0"/>
      <w:marBottom w:val="0"/>
      <w:divBdr>
        <w:top w:val="none" w:sz="0" w:space="0" w:color="auto"/>
        <w:left w:val="none" w:sz="0" w:space="0" w:color="auto"/>
        <w:bottom w:val="none" w:sz="0" w:space="0" w:color="auto"/>
        <w:right w:val="none" w:sz="0" w:space="0" w:color="auto"/>
      </w:divBdr>
    </w:div>
    <w:div w:id="1308779395">
      <w:bodyDiv w:val="1"/>
      <w:marLeft w:val="0"/>
      <w:marRight w:val="0"/>
      <w:marTop w:val="0"/>
      <w:marBottom w:val="0"/>
      <w:divBdr>
        <w:top w:val="none" w:sz="0" w:space="0" w:color="auto"/>
        <w:left w:val="none" w:sz="0" w:space="0" w:color="auto"/>
        <w:bottom w:val="none" w:sz="0" w:space="0" w:color="auto"/>
        <w:right w:val="none" w:sz="0" w:space="0" w:color="auto"/>
      </w:divBdr>
    </w:div>
    <w:div w:id="1338534208">
      <w:bodyDiv w:val="1"/>
      <w:marLeft w:val="0"/>
      <w:marRight w:val="0"/>
      <w:marTop w:val="0"/>
      <w:marBottom w:val="0"/>
      <w:divBdr>
        <w:top w:val="none" w:sz="0" w:space="0" w:color="auto"/>
        <w:left w:val="none" w:sz="0" w:space="0" w:color="auto"/>
        <w:bottom w:val="none" w:sz="0" w:space="0" w:color="auto"/>
        <w:right w:val="none" w:sz="0" w:space="0" w:color="auto"/>
      </w:divBdr>
    </w:div>
    <w:div w:id="1351029600">
      <w:bodyDiv w:val="1"/>
      <w:marLeft w:val="0"/>
      <w:marRight w:val="0"/>
      <w:marTop w:val="0"/>
      <w:marBottom w:val="0"/>
      <w:divBdr>
        <w:top w:val="none" w:sz="0" w:space="0" w:color="auto"/>
        <w:left w:val="none" w:sz="0" w:space="0" w:color="auto"/>
        <w:bottom w:val="none" w:sz="0" w:space="0" w:color="auto"/>
        <w:right w:val="none" w:sz="0" w:space="0" w:color="auto"/>
      </w:divBdr>
    </w:div>
    <w:div w:id="1382711178">
      <w:bodyDiv w:val="1"/>
      <w:marLeft w:val="0"/>
      <w:marRight w:val="0"/>
      <w:marTop w:val="0"/>
      <w:marBottom w:val="0"/>
      <w:divBdr>
        <w:top w:val="none" w:sz="0" w:space="0" w:color="auto"/>
        <w:left w:val="none" w:sz="0" w:space="0" w:color="auto"/>
        <w:bottom w:val="none" w:sz="0" w:space="0" w:color="auto"/>
        <w:right w:val="none" w:sz="0" w:space="0" w:color="auto"/>
      </w:divBdr>
    </w:div>
    <w:div w:id="1429279167">
      <w:bodyDiv w:val="1"/>
      <w:marLeft w:val="0"/>
      <w:marRight w:val="0"/>
      <w:marTop w:val="0"/>
      <w:marBottom w:val="0"/>
      <w:divBdr>
        <w:top w:val="none" w:sz="0" w:space="0" w:color="auto"/>
        <w:left w:val="none" w:sz="0" w:space="0" w:color="auto"/>
        <w:bottom w:val="none" w:sz="0" w:space="0" w:color="auto"/>
        <w:right w:val="none" w:sz="0" w:space="0" w:color="auto"/>
      </w:divBdr>
    </w:div>
    <w:div w:id="1463226172">
      <w:bodyDiv w:val="1"/>
      <w:marLeft w:val="0"/>
      <w:marRight w:val="0"/>
      <w:marTop w:val="0"/>
      <w:marBottom w:val="0"/>
      <w:divBdr>
        <w:top w:val="none" w:sz="0" w:space="0" w:color="auto"/>
        <w:left w:val="none" w:sz="0" w:space="0" w:color="auto"/>
        <w:bottom w:val="none" w:sz="0" w:space="0" w:color="auto"/>
        <w:right w:val="none" w:sz="0" w:space="0" w:color="auto"/>
      </w:divBdr>
    </w:div>
    <w:div w:id="1513489970">
      <w:bodyDiv w:val="1"/>
      <w:marLeft w:val="0"/>
      <w:marRight w:val="0"/>
      <w:marTop w:val="0"/>
      <w:marBottom w:val="0"/>
      <w:divBdr>
        <w:top w:val="none" w:sz="0" w:space="0" w:color="auto"/>
        <w:left w:val="none" w:sz="0" w:space="0" w:color="auto"/>
        <w:bottom w:val="none" w:sz="0" w:space="0" w:color="auto"/>
        <w:right w:val="none" w:sz="0" w:space="0" w:color="auto"/>
      </w:divBdr>
    </w:div>
    <w:div w:id="1563834668">
      <w:bodyDiv w:val="1"/>
      <w:marLeft w:val="0"/>
      <w:marRight w:val="0"/>
      <w:marTop w:val="0"/>
      <w:marBottom w:val="0"/>
      <w:divBdr>
        <w:top w:val="none" w:sz="0" w:space="0" w:color="auto"/>
        <w:left w:val="none" w:sz="0" w:space="0" w:color="auto"/>
        <w:bottom w:val="none" w:sz="0" w:space="0" w:color="auto"/>
        <w:right w:val="none" w:sz="0" w:space="0" w:color="auto"/>
      </w:divBdr>
    </w:div>
    <w:div w:id="1701856461">
      <w:bodyDiv w:val="1"/>
      <w:marLeft w:val="0"/>
      <w:marRight w:val="0"/>
      <w:marTop w:val="0"/>
      <w:marBottom w:val="0"/>
      <w:divBdr>
        <w:top w:val="none" w:sz="0" w:space="0" w:color="auto"/>
        <w:left w:val="none" w:sz="0" w:space="0" w:color="auto"/>
        <w:bottom w:val="none" w:sz="0" w:space="0" w:color="auto"/>
        <w:right w:val="none" w:sz="0" w:space="0" w:color="auto"/>
      </w:divBdr>
    </w:div>
    <w:div w:id="1709180033">
      <w:bodyDiv w:val="1"/>
      <w:marLeft w:val="0"/>
      <w:marRight w:val="0"/>
      <w:marTop w:val="0"/>
      <w:marBottom w:val="0"/>
      <w:divBdr>
        <w:top w:val="none" w:sz="0" w:space="0" w:color="auto"/>
        <w:left w:val="none" w:sz="0" w:space="0" w:color="auto"/>
        <w:bottom w:val="none" w:sz="0" w:space="0" w:color="auto"/>
        <w:right w:val="none" w:sz="0" w:space="0" w:color="auto"/>
      </w:divBdr>
    </w:div>
    <w:div w:id="1739018294">
      <w:bodyDiv w:val="1"/>
      <w:marLeft w:val="0"/>
      <w:marRight w:val="0"/>
      <w:marTop w:val="0"/>
      <w:marBottom w:val="0"/>
      <w:divBdr>
        <w:top w:val="none" w:sz="0" w:space="0" w:color="auto"/>
        <w:left w:val="none" w:sz="0" w:space="0" w:color="auto"/>
        <w:bottom w:val="none" w:sz="0" w:space="0" w:color="auto"/>
        <w:right w:val="none" w:sz="0" w:space="0" w:color="auto"/>
      </w:divBdr>
    </w:div>
    <w:div w:id="1749301593">
      <w:bodyDiv w:val="1"/>
      <w:marLeft w:val="0"/>
      <w:marRight w:val="0"/>
      <w:marTop w:val="0"/>
      <w:marBottom w:val="0"/>
      <w:divBdr>
        <w:top w:val="none" w:sz="0" w:space="0" w:color="auto"/>
        <w:left w:val="none" w:sz="0" w:space="0" w:color="auto"/>
        <w:bottom w:val="none" w:sz="0" w:space="0" w:color="auto"/>
        <w:right w:val="none" w:sz="0" w:space="0" w:color="auto"/>
      </w:divBdr>
      <w:divsChild>
        <w:div w:id="1987052900">
          <w:marLeft w:val="0"/>
          <w:marRight w:val="0"/>
          <w:marTop w:val="0"/>
          <w:marBottom w:val="0"/>
          <w:divBdr>
            <w:top w:val="none" w:sz="0" w:space="0" w:color="auto"/>
            <w:left w:val="none" w:sz="0" w:space="0" w:color="auto"/>
            <w:bottom w:val="none" w:sz="0" w:space="0" w:color="auto"/>
            <w:right w:val="none" w:sz="0" w:space="0" w:color="auto"/>
          </w:divBdr>
        </w:div>
      </w:divsChild>
    </w:div>
    <w:div w:id="1785030596">
      <w:bodyDiv w:val="1"/>
      <w:marLeft w:val="0"/>
      <w:marRight w:val="0"/>
      <w:marTop w:val="0"/>
      <w:marBottom w:val="0"/>
      <w:divBdr>
        <w:top w:val="none" w:sz="0" w:space="0" w:color="auto"/>
        <w:left w:val="none" w:sz="0" w:space="0" w:color="auto"/>
        <w:bottom w:val="none" w:sz="0" w:space="0" w:color="auto"/>
        <w:right w:val="none" w:sz="0" w:space="0" w:color="auto"/>
      </w:divBdr>
    </w:div>
    <w:div w:id="1793936126">
      <w:bodyDiv w:val="1"/>
      <w:marLeft w:val="0"/>
      <w:marRight w:val="0"/>
      <w:marTop w:val="0"/>
      <w:marBottom w:val="0"/>
      <w:divBdr>
        <w:top w:val="none" w:sz="0" w:space="0" w:color="auto"/>
        <w:left w:val="none" w:sz="0" w:space="0" w:color="auto"/>
        <w:bottom w:val="none" w:sz="0" w:space="0" w:color="auto"/>
        <w:right w:val="none" w:sz="0" w:space="0" w:color="auto"/>
      </w:divBdr>
    </w:div>
    <w:div w:id="1817644625">
      <w:bodyDiv w:val="1"/>
      <w:marLeft w:val="0"/>
      <w:marRight w:val="0"/>
      <w:marTop w:val="0"/>
      <w:marBottom w:val="0"/>
      <w:divBdr>
        <w:top w:val="none" w:sz="0" w:space="0" w:color="auto"/>
        <w:left w:val="none" w:sz="0" w:space="0" w:color="auto"/>
        <w:bottom w:val="none" w:sz="0" w:space="0" w:color="auto"/>
        <w:right w:val="none" w:sz="0" w:space="0" w:color="auto"/>
      </w:divBdr>
    </w:div>
    <w:div w:id="1864242621">
      <w:bodyDiv w:val="1"/>
      <w:marLeft w:val="0"/>
      <w:marRight w:val="0"/>
      <w:marTop w:val="0"/>
      <w:marBottom w:val="0"/>
      <w:divBdr>
        <w:top w:val="none" w:sz="0" w:space="0" w:color="auto"/>
        <w:left w:val="none" w:sz="0" w:space="0" w:color="auto"/>
        <w:bottom w:val="none" w:sz="0" w:space="0" w:color="auto"/>
        <w:right w:val="none" w:sz="0" w:space="0" w:color="auto"/>
      </w:divBdr>
    </w:div>
    <w:div w:id="2002388114">
      <w:bodyDiv w:val="1"/>
      <w:marLeft w:val="0"/>
      <w:marRight w:val="0"/>
      <w:marTop w:val="0"/>
      <w:marBottom w:val="0"/>
      <w:divBdr>
        <w:top w:val="none" w:sz="0" w:space="0" w:color="auto"/>
        <w:left w:val="none" w:sz="0" w:space="0" w:color="auto"/>
        <w:bottom w:val="none" w:sz="0" w:space="0" w:color="auto"/>
        <w:right w:val="none" w:sz="0" w:space="0" w:color="auto"/>
      </w:divBdr>
    </w:div>
    <w:div w:id="2035492538">
      <w:bodyDiv w:val="1"/>
      <w:marLeft w:val="0"/>
      <w:marRight w:val="0"/>
      <w:marTop w:val="0"/>
      <w:marBottom w:val="0"/>
      <w:divBdr>
        <w:top w:val="none" w:sz="0" w:space="0" w:color="auto"/>
        <w:left w:val="none" w:sz="0" w:space="0" w:color="auto"/>
        <w:bottom w:val="none" w:sz="0" w:space="0" w:color="auto"/>
        <w:right w:val="none" w:sz="0" w:space="0" w:color="auto"/>
      </w:divBdr>
    </w:div>
    <w:div w:id="2100709044">
      <w:bodyDiv w:val="1"/>
      <w:marLeft w:val="0"/>
      <w:marRight w:val="0"/>
      <w:marTop w:val="0"/>
      <w:marBottom w:val="0"/>
      <w:divBdr>
        <w:top w:val="none" w:sz="0" w:space="0" w:color="auto"/>
        <w:left w:val="none" w:sz="0" w:space="0" w:color="auto"/>
        <w:bottom w:val="none" w:sz="0" w:space="0" w:color="auto"/>
        <w:right w:val="none" w:sz="0" w:space="0" w:color="auto"/>
      </w:divBdr>
      <w:divsChild>
        <w:div w:id="17345025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jpe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jpeg"/><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hyperlink" Target="https://github.com/daniel-leonard-robinson/digital-power-supply"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file:///C:\Temp\Edesign344Project.docx"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gif"/><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7rob\3II\edes\LaTeX.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2016-10-01T00:00:00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2N3055</b:Tag>
    <b:SourceType>InternetSite</b:SourceType>
    <b:Guid>{325A32AE-A188-48B5-A954-B30DE69FA836}</b:Guid>
    <b:Title>https://en.wikipedia.org/wiki/2N3055</b:Title>
    <b:RefOrder>3</b:RefOrder>
  </b:Source>
  <b:Source>
    <b:Tag>sziklai</b:Tag>
    <b:SourceType>InternetSite</b:SourceType>
    <b:Guid>{2F2BF9BC-C4A0-40D3-8F44-555B533816AC}</b:Guid>
    <b:Title>https://en.wikipedia.org/wiki/Sziklai_pair</b:Title>
    <b:RefOrder>2</b:RefOrder>
  </b:Source>
  <b:Source>
    <b:Tag>LM358</b:Tag>
    <b:SourceType>InternetSite</b:SourceType>
    <b:Guid>{1507AE76-B4C2-4A55-9329-CD80CE0A3F07}</b:Guid>
    <b:Title>LM358</b:Title>
    <b:URL>www.ti.com/lit/ds/symlink/lm158-n.pdf</b:URL>
    <b:RefOrder>1</b:RefOrder>
  </b:Source>
  <b:Source>
    <b:Tag>Dav_PSU</b:Tag>
    <b:SourceType>InternetSite</b:SourceType>
    <b:Guid>{259C1EA7-8BDE-48AF-B665-16622BAE3908}</b:Guid>
    <b:Author>
      <b:Author>
        <b:NameList>
          <b:Person>
            <b:Last>Jones</b:Last>
            <b:First>Dave</b:First>
          </b:Person>
        </b:NameList>
      </b:Author>
    </b:Author>
    <b:URL>https://youtu.be/tF2krfxYc68</b:URL>
    <b:RefOrder>7</b:RefOrder>
  </b:Source>
  <b:Source>
    <b:Tag>thermalrunaway</b:Tag>
    <b:SourceType>InternetSite</b:SourceType>
    <b:Guid>{0F7071D6-8896-4F15-8863-6C00FF778881}</b:Guid>
    <b:Title>https://en.wikipedia.org/wiki/Thermal_runaway</b:Title>
    <b:RefOrder>4</b:RefOrder>
  </b:Source>
  <b:Source>
    <b:Tag>2N2222</b:Tag>
    <b:SourceType>InternetSite</b:SourceType>
    <b:Guid>{3C007E36-A9BE-4603-AD30-607C1E994DD0}</b:Guid>
    <b:Title>2N2222</b:Title>
    <b:URL>https://en.wikipedia.org/wiki/2N2222</b:URL>
    <b:RefOrder>5</b:RefOrder>
  </b:Source>
  <b:Source>
    <b:Tag>TIP41C</b:Tag>
    <b:SourceType>InternetSite</b:SourceType>
    <b:Guid>{7061B011-D862-4CE9-85E4-0DB513FC8FAF}</b:Guid>
    <b:Title>TIP41C</b:Title>
    <b:URL>www.st.com/resource/en/datasheet/CD00142950.pdf</b:URL>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CE9564-3471-4330-9D71-F18CF34295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925</TotalTime>
  <Pages>82</Pages>
  <Words>12649</Words>
  <Characters>72103</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Linear Power-supply Design</vt:lpstr>
    </vt:vector>
  </TitlesOfParts>
  <Company>Stellenbosch University</Company>
  <LinksUpToDate>false</LinksUpToDate>
  <CharactersWithSpaces>84583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Linear Power-supply Design</dc:title>
  <dc:subject>Electronic-Design 344</dc:subject>
  <dc:creator>Daniel Robinson</dc:creator>
  <cp:keywords/>
  <dc:description/>
  <cp:lastModifiedBy>Robinson, DL, Mnr &lt;18361137@sun.ac.za&gt;</cp:lastModifiedBy>
  <cp:revision>11</cp:revision>
  <cp:lastPrinted>2001-05-04T19:36:00Z</cp:lastPrinted>
  <dcterms:created xsi:type="dcterms:W3CDTF">2016-10-24T16:33:00Z</dcterms:created>
  <dcterms:modified xsi:type="dcterms:W3CDTF">2016-10-25T08:14:00Z</dcterms:modified>
</cp:coreProperties>
</file>